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2A048C" w:rsidRPr="00E23F2C" w:rsidRDefault="002A048C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2A048C" w:rsidRPr="00E23F2C" w:rsidRDefault="002A048C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78B0E7F7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D245B6D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1A1220">
              <w:rPr>
                <w:b/>
                <w:sz w:val="28"/>
                <w:szCs w:val="28"/>
              </w:rPr>
              <w:t>77</w:t>
            </w:r>
            <w:r w:rsidR="00BC22E8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4136B496" w:rsidR="00E0342F" w:rsidRDefault="002B38E6" w:rsidP="00587A17">
            <w:r>
              <w:t>Sprint end date: 3</w:t>
            </w:r>
            <w:r w:rsidR="00DF4D9A">
              <w:t>/</w:t>
            </w:r>
            <w:r>
              <w:t>2</w:t>
            </w:r>
            <w:r w:rsidR="001519EA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41D11BFA" w14:textId="77777777" w:rsidR="00B34CF5" w:rsidRDefault="00B34CF5" w:rsidP="00587A17"/>
          <w:p w14:paraId="72956D87" w14:textId="153326CE" w:rsidR="00E53063" w:rsidRDefault="00E53063" w:rsidP="00587A17">
            <w:r>
              <w:t>Commits:</w:t>
            </w:r>
          </w:p>
          <w:p w14:paraId="66A85FD7" w14:textId="53DC16AF" w:rsidR="00626C02" w:rsidRPr="00DE6F47" w:rsidRDefault="00B34CF5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050BEB96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99695</wp:posOffset>
                      </wp:positionV>
                      <wp:extent cx="2011680" cy="211074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110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4DB5F" w14:textId="06E17275" w:rsidR="002A048C" w:rsidRDefault="002A048C" w:rsidP="00B90AE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IRA UPSO-2945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B90AE8">
                                    <w:rPr>
                                      <w:b/>
                                    </w:rPr>
                                    <w:t>Merchant Plugin View | Merchant Plugin Create New Plugin Returning user</w:t>
                                  </w:r>
                                </w:p>
                                <w:p w14:paraId="6554F5CC" w14:textId="77777777" w:rsidR="002A048C" w:rsidRPr="00B90AE8" w:rsidRDefault="002A048C" w:rsidP="00B90AE8">
                                  <w:pPr>
                                    <w:numPr>
                                      <w:ilvl w:val="0"/>
                                      <w:numId w:val="45"/>
                                    </w:numPr>
                                  </w:pPr>
                                  <w:proofErr w:type="gramStart"/>
                                  <w:r w:rsidRPr="00B90AE8">
                                    <w:t>e9b366c</w:t>
                                  </w:r>
                                  <w:proofErr w:type="gramEnd"/>
                                </w:p>
                                <w:p w14:paraId="07668AA0" w14:textId="77777777" w:rsidR="002A048C" w:rsidRPr="00B90AE8" w:rsidRDefault="002A048C" w:rsidP="00B90AE8">
                                  <w:pPr>
                                    <w:numPr>
                                      <w:ilvl w:val="0"/>
                                      <w:numId w:val="45"/>
                                    </w:numPr>
                                  </w:pPr>
                                  <w:proofErr w:type="gramStart"/>
                                  <w:r w:rsidRPr="00B90AE8">
                                    <w:t>d582d55</w:t>
                                  </w:r>
                                  <w:proofErr w:type="gramEnd"/>
                                </w:p>
                                <w:p w14:paraId="11F096FF" w14:textId="03E0C4BD" w:rsidR="002A048C" w:rsidRPr="00B90AE8" w:rsidRDefault="002A048C" w:rsidP="00B90AE8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</w:pPr>
                                  <w:r w:rsidRPr="00B90AE8">
                                    <w:t>49d9572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94.4pt;margin-top:7.85pt;width:158.4pt;height:16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" filled="f" stroked="f">
                      <v:textbox>
                        <w:txbxContent>
                          <w:p w14:paraId="0294DB5F" w14:textId="06E17275" w:rsidR="002A048C" w:rsidRDefault="002A048C" w:rsidP="00B90AE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IRA UPSO-2945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B90AE8">
                              <w:rPr>
                                <w:b/>
                              </w:rPr>
                              <w:t>Merchant Plugin View | Merchant Plugin Create New Plugin Returning user</w:t>
                            </w:r>
                          </w:p>
                          <w:p w14:paraId="6554F5CC" w14:textId="77777777" w:rsidR="002A048C" w:rsidRPr="00B90AE8" w:rsidRDefault="002A048C" w:rsidP="00B90AE8">
                            <w:pPr>
                              <w:numPr>
                                <w:ilvl w:val="0"/>
                                <w:numId w:val="45"/>
                              </w:numPr>
                            </w:pPr>
                            <w:proofErr w:type="gramStart"/>
                            <w:r w:rsidRPr="00B90AE8">
                              <w:t>e9b366c</w:t>
                            </w:r>
                            <w:proofErr w:type="gramEnd"/>
                          </w:p>
                          <w:p w14:paraId="07668AA0" w14:textId="77777777" w:rsidR="002A048C" w:rsidRPr="00B90AE8" w:rsidRDefault="002A048C" w:rsidP="00B90AE8">
                            <w:pPr>
                              <w:numPr>
                                <w:ilvl w:val="0"/>
                                <w:numId w:val="45"/>
                              </w:numPr>
                            </w:pPr>
                            <w:proofErr w:type="gramStart"/>
                            <w:r w:rsidRPr="00B90AE8">
                              <w:t>d582d55</w:t>
                            </w:r>
                            <w:proofErr w:type="gramEnd"/>
                          </w:p>
                          <w:p w14:paraId="11F096FF" w14:textId="03E0C4BD" w:rsidR="002A048C" w:rsidRPr="00B90AE8" w:rsidRDefault="002A048C" w:rsidP="00B90AE8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 w:rsidRPr="00B90AE8">
                              <w:t>49d9572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1A1033DF" w:rsidR="00DE6F47" w:rsidRDefault="00B34CF5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4D18198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-75565</wp:posOffset>
                      </wp:positionV>
                      <wp:extent cx="2171700" cy="229362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293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12D06" w14:textId="0F502D3E" w:rsidR="002A048C" w:rsidRPr="00F47A78" w:rsidRDefault="002A048C" w:rsidP="00F47A7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JIRA UPSO-</w:t>
                                  </w:r>
                                  <w:r>
                                    <w:rPr>
                                      <w:b/>
                                    </w:rPr>
                                    <w:t>2944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2B38E6">
                                    <w:rPr>
                                      <w:b/>
                                    </w:rPr>
                                    <w:t>Merchant Plugin View | Merchant Plugin Create New Plugin Policy (customized views)</w:t>
                                  </w:r>
                                </w:p>
                                <w:p w14:paraId="2E497CDC" w14:textId="5EDE3CA7" w:rsidR="002A048C" w:rsidRDefault="002A048C" w:rsidP="002B38E6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>
                                    <w:rPr>
                                      <w:color w:val="353535"/>
                                    </w:rPr>
                                    <w:t>1ea4a8e (RAP CSS Update</w:t>
                                  </w:r>
                                  <w:r w:rsidRPr="002B38E6">
                                    <w:rPr>
                                      <w:color w:val="353535"/>
                                    </w:rPr>
                                    <w:t>)</w:t>
                                  </w:r>
                                </w:p>
                                <w:p w14:paraId="5EDB41FD" w14:textId="10840456" w:rsidR="002A048C" w:rsidRDefault="002A048C" w:rsidP="002B38E6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2B38E6">
                                    <w:rPr>
                                      <w:color w:val="353535"/>
                                    </w:rPr>
                                    <w:t>361b134</w:t>
                                  </w:r>
                                </w:p>
                                <w:p w14:paraId="2B1F1D56" w14:textId="5D5DF594" w:rsidR="002A048C" w:rsidRDefault="002A048C" w:rsidP="002B38E6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2B38E6">
                                    <w:rPr>
                                      <w:color w:val="353535"/>
                                    </w:rPr>
                                    <w:t>2449d2c</w:t>
                                  </w:r>
                                </w:p>
                                <w:p w14:paraId="23EF5891" w14:textId="496E9469" w:rsidR="002A048C" w:rsidRPr="002B38E6" w:rsidRDefault="002A048C" w:rsidP="002B38E6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2B38E6">
                                    <w:rPr>
                                      <w:color w:val="353535"/>
                                    </w:rPr>
                                    <w:t>4a8ed87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5.9pt;width:171pt;height:18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" filled="f" stroked="f">
                      <v:textbox>
                        <w:txbxContent>
                          <w:p w14:paraId="23212D06" w14:textId="0F502D3E" w:rsidR="002A048C" w:rsidRPr="00F47A78" w:rsidRDefault="002A048C" w:rsidP="00F47A7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JIRA UPSO-</w:t>
                            </w:r>
                            <w:r>
                              <w:rPr>
                                <w:b/>
                              </w:rPr>
                              <w:t>2944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2B38E6">
                              <w:rPr>
                                <w:b/>
                              </w:rPr>
                              <w:t>Merchant Plugin View | Merchant Plugin Create New Plugin Policy (customized views)</w:t>
                            </w:r>
                          </w:p>
                          <w:p w14:paraId="2E497CDC" w14:textId="5EDE3CA7" w:rsidR="002A048C" w:rsidRDefault="002A048C" w:rsidP="002B38E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353535"/>
                              </w:rPr>
                            </w:pPr>
                            <w:r>
                              <w:rPr>
                                <w:color w:val="353535"/>
                              </w:rPr>
                              <w:t>1ea4a8e (RAP CSS Update</w:t>
                            </w:r>
                            <w:r w:rsidRPr="002B38E6">
                              <w:rPr>
                                <w:color w:val="353535"/>
                              </w:rPr>
                              <w:t>)</w:t>
                            </w:r>
                          </w:p>
                          <w:p w14:paraId="5EDB41FD" w14:textId="10840456" w:rsidR="002A048C" w:rsidRDefault="002A048C" w:rsidP="002B38E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353535"/>
                              </w:rPr>
                            </w:pPr>
                            <w:r w:rsidRPr="002B38E6">
                              <w:rPr>
                                <w:color w:val="353535"/>
                              </w:rPr>
                              <w:t>361b134</w:t>
                            </w:r>
                          </w:p>
                          <w:p w14:paraId="2B1F1D56" w14:textId="5D5DF594" w:rsidR="002A048C" w:rsidRDefault="002A048C" w:rsidP="002B38E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353535"/>
                              </w:rPr>
                            </w:pPr>
                            <w:r w:rsidRPr="002B38E6">
                              <w:rPr>
                                <w:color w:val="353535"/>
                              </w:rPr>
                              <w:t>2449d2c</w:t>
                            </w:r>
                          </w:p>
                          <w:p w14:paraId="23EF5891" w14:textId="496E9469" w:rsidR="002A048C" w:rsidRPr="002B38E6" w:rsidRDefault="002A048C" w:rsidP="002B38E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353535"/>
                              </w:rPr>
                            </w:pPr>
                            <w:r w:rsidRPr="002B38E6">
                              <w:rPr>
                                <w:color w:val="353535"/>
                              </w:rPr>
                              <w:t>4a8ed87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15173DB" w14:textId="79DF96E5" w:rsidR="00B34CF5" w:rsidRDefault="00B34CF5" w:rsidP="002D4E1A"/>
          <w:p w14:paraId="7CD65ACB" w14:textId="094707B8" w:rsidR="00B34CF5" w:rsidRDefault="00B34CF5" w:rsidP="002D4E1A"/>
          <w:p w14:paraId="46660D77" w14:textId="58F7DEE1" w:rsidR="00B34CF5" w:rsidRDefault="00B34CF5" w:rsidP="002D4E1A"/>
          <w:p w14:paraId="541F617A" w14:textId="689FD2BC" w:rsidR="00B34CF5" w:rsidRDefault="00B34CF5" w:rsidP="002D4E1A"/>
          <w:p w14:paraId="7CAAC389" w14:textId="01AA3900" w:rsidR="007A2ECA" w:rsidRDefault="007A2ECA" w:rsidP="002D4E1A"/>
          <w:p w14:paraId="3E1C47D2" w14:textId="18F8DF9B" w:rsidR="007A2ECA" w:rsidRDefault="007A2ECA" w:rsidP="002D4E1A"/>
          <w:p w14:paraId="53F29371" w14:textId="2C885C37" w:rsidR="00486854" w:rsidRDefault="00486854" w:rsidP="007A2ECA">
            <w:pPr>
              <w:ind w:left="360"/>
            </w:pPr>
          </w:p>
          <w:p w14:paraId="59292667" w14:textId="4009D4C8" w:rsidR="007A2ECA" w:rsidRDefault="007A2ECA" w:rsidP="002D4E1A"/>
          <w:p w14:paraId="1AB3165C" w14:textId="6CDE16E0" w:rsidR="007A2ECA" w:rsidRDefault="007A2ECA" w:rsidP="002D4E1A"/>
          <w:p w14:paraId="636D9233" w14:textId="66647A9C" w:rsidR="007A2ECA" w:rsidRDefault="00781DDF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A3BC2B" wp14:editId="37C0A157">
                      <wp:simplePos x="0" y="0"/>
                      <wp:positionH relativeFrom="margin">
                        <wp:posOffset>2286000</wp:posOffset>
                      </wp:positionH>
                      <wp:positionV relativeFrom="paragraph">
                        <wp:posOffset>-1935480</wp:posOffset>
                      </wp:positionV>
                      <wp:extent cx="2011680" cy="211074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110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582B" w14:textId="68847983" w:rsidR="00781DDF" w:rsidRDefault="00781DDF" w:rsidP="00781DDF">
                                  <w:pPr>
                                    <w:rPr>
                                      <w:b/>
                                    </w:rPr>
                                  </w:pPr>
                                  <w:r w:rsidRPr="00781DDF">
                                    <w:rPr>
                                      <w:b/>
                                    </w:rPr>
                                    <w:t>Post Code-Review Notes</w:t>
                                  </w:r>
                                </w:p>
                                <w:p w14:paraId="3D3684F6" w14:textId="77777777" w:rsidR="00781DDF" w:rsidRPr="00781DDF" w:rsidRDefault="00781DDF" w:rsidP="00781DDF">
                                  <w:pPr>
                                    <w:pStyle w:val="ListParagraph"/>
                                    <w:numPr>
                                      <w:ilvl w:val="0"/>
                                      <w:numId w:val="48"/>
                                    </w:num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9" type="#_x0000_t202" style="position:absolute;margin-left:180pt;margin-top:-152.35pt;width:158.4pt;height:16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1mIdECAAAY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" filled="f" stroked="f">
                      <v:textbox>
                        <w:txbxContent>
                          <w:p w14:paraId="32B9582B" w14:textId="68847983" w:rsidR="00781DDF" w:rsidRDefault="00781DDF" w:rsidP="00781DDF">
                            <w:pPr>
                              <w:rPr>
                                <w:b/>
                              </w:rPr>
                            </w:pPr>
                            <w:r w:rsidRPr="00781DDF">
                              <w:rPr>
                                <w:b/>
                              </w:rPr>
                              <w:t>Post Code-Review Notes</w:t>
                            </w:r>
                          </w:p>
                          <w:p w14:paraId="3D3684F6" w14:textId="77777777" w:rsidR="00781DDF" w:rsidRPr="00781DDF" w:rsidRDefault="00781DDF" w:rsidP="00781DDF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BC6811A" w14:textId="52C45B9B" w:rsidR="007A2ECA" w:rsidRDefault="00B90AE8" w:rsidP="00B90A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0C90C9" wp14:editId="4453E17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-2110740</wp:posOffset>
                      </wp:positionV>
                      <wp:extent cx="2011680" cy="2110740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110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5F75D" w14:textId="77777777" w:rsidR="002A048C" w:rsidRPr="00B90AE8" w:rsidRDefault="002A048C" w:rsidP="00B90AE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IRA UPSO-2946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B90AE8">
                                    <w:rPr>
                                      <w:b/>
                                    </w:rPr>
                                    <w:t>Merchant Plugin View | Merchant Plugin Product List</w:t>
                                  </w:r>
                                </w:p>
                                <w:p w14:paraId="5A3EF0E9" w14:textId="77777777" w:rsidR="002A048C" w:rsidRPr="00B90AE8" w:rsidRDefault="002A048C" w:rsidP="00B90AE8">
                                  <w:pPr>
                                    <w:numPr>
                                      <w:ilvl w:val="0"/>
                                      <w:numId w:val="46"/>
                                    </w:numPr>
                                  </w:pPr>
                                  <w:r w:rsidRPr="00B90AE8">
                                    <w:t>4214ea8</w:t>
                                  </w:r>
                                </w:p>
                                <w:p w14:paraId="3BACEF77" w14:textId="77777777" w:rsidR="002A048C" w:rsidRPr="00B90AE8" w:rsidRDefault="002A048C" w:rsidP="00B90AE8">
                                  <w:pPr>
                                    <w:numPr>
                                      <w:ilvl w:val="0"/>
                                      <w:numId w:val="46"/>
                                    </w:numPr>
                                  </w:pPr>
                                  <w:r w:rsidRPr="00B90AE8">
                                    <w:t>5ad451e</w:t>
                                  </w:r>
                                </w:p>
                                <w:p w14:paraId="746B7361" w14:textId="77777777" w:rsidR="002A048C" w:rsidRPr="00B90AE8" w:rsidRDefault="002A048C" w:rsidP="00B90AE8">
                                  <w:pPr>
                                    <w:numPr>
                                      <w:ilvl w:val="0"/>
                                      <w:numId w:val="46"/>
                                    </w:numPr>
                                  </w:pPr>
                                  <w:r w:rsidRPr="00B90AE8">
                                    <w:t>2514272</w:t>
                                  </w:r>
                                </w:p>
                                <w:p w14:paraId="3886569B" w14:textId="5936578F" w:rsidR="002A048C" w:rsidRPr="00B90AE8" w:rsidRDefault="002A048C" w:rsidP="00B90AE8">
                                  <w:pPr>
                                    <w:pStyle w:val="ListParagraph"/>
                                    <w:numPr>
                                      <w:ilvl w:val="0"/>
                                      <w:numId w:val="46"/>
                                    </w:numPr>
                                  </w:pPr>
                                  <w:proofErr w:type="gramStart"/>
                                  <w:r w:rsidRPr="00B90AE8">
                                    <w:t>ba61d49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-5.35pt;margin-top:-166.15pt;width:158.4pt;height:16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" filled="f" stroked="f">
                      <v:textbox>
                        <w:txbxContent>
                          <w:p w14:paraId="6215F75D" w14:textId="77777777" w:rsidR="002A048C" w:rsidRPr="00B90AE8" w:rsidRDefault="002A048C" w:rsidP="00B90AE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IRA UPSO-2946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B90AE8">
                              <w:rPr>
                                <w:b/>
                              </w:rPr>
                              <w:t>Merchant Plugin View | Merchant Plugin Product List</w:t>
                            </w:r>
                          </w:p>
                          <w:p w14:paraId="5A3EF0E9" w14:textId="77777777" w:rsidR="002A048C" w:rsidRPr="00B90AE8" w:rsidRDefault="002A048C" w:rsidP="00B90AE8">
                            <w:pPr>
                              <w:numPr>
                                <w:ilvl w:val="0"/>
                                <w:numId w:val="46"/>
                              </w:numPr>
                            </w:pPr>
                            <w:r w:rsidRPr="00B90AE8">
                              <w:t>4214ea8</w:t>
                            </w:r>
                          </w:p>
                          <w:p w14:paraId="3BACEF77" w14:textId="77777777" w:rsidR="002A048C" w:rsidRPr="00B90AE8" w:rsidRDefault="002A048C" w:rsidP="00B90AE8">
                            <w:pPr>
                              <w:numPr>
                                <w:ilvl w:val="0"/>
                                <w:numId w:val="46"/>
                              </w:numPr>
                            </w:pPr>
                            <w:r w:rsidRPr="00B90AE8">
                              <w:t>5ad451e</w:t>
                            </w:r>
                          </w:p>
                          <w:p w14:paraId="746B7361" w14:textId="77777777" w:rsidR="002A048C" w:rsidRPr="00B90AE8" w:rsidRDefault="002A048C" w:rsidP="00B90AE8">
                            <w:pPr>
                              <w:numPr>
                                <w:ilvl w:val="0"/>
                                <w:numId w:val="46"/>
                              </w:numPr>
                            </w:pPr>
                            <w:r w:rsidRPr="00B90AE8">
                              <w:t>2514272</w:t>
                            </w:r>
                          </w:p>
                          <w:p w14:paraId="3886569B" w14:textId="5936578F" w:rsidR="002A048C" w:rsidRPr="00B90AE8" w:rsidRDefault="002A048C" w:rsidP="00B90AE8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</w:pPr>
                            <w:proofErr w:type="gramStart"/>
                            <w:r w:rsidRPr="00B90AE8">
                              <w:t>ba61d49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193B5B2C" w:rsid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DF6949">
              <w:rPr>
                <w:b/>
                <w:color w:val="003436"/>
              </w:rPr>
              <w:t>JIRA UPSO-</w:t>
            </w:r>
            <w:r w:rsidR="00F47A78">
              <w:rPr>
                <w:b/>
                <w:color w:val="003436"/>
              </w:rPr>
              <w:t>29</w:t>
            </w:r>
            <w:r w:rsidR="002B38E6">
              <w:rPr>
                <w:b/>
                <w:color w:val="003436"/>
              </w:rPr>
              <w:t>44</w:t>
            </w:r>
          </w:p>
          <w:p w14:paraId="66E83CBD" w14:textId="581FCF1A" w:rsidR="00F47A78" w:rsidRDefault="00F47A78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JIRA UPSO-29</w:t>
            </w:r>
            <w:r w:rsidR="002B38E6">
              <w:rPr>
                <w:b/>
                <w:color w:val="003436"/>
              </w:rPr>
              <w:t>45</w:t>
            </w:r>
          </w:p>
          <w:p w14:paraId="4D248363" w14:textId="0D840777" w:rsidR="00B34CF5" w:rsidRDefault="002B38E6" w:rsidP="00B34CF5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#3: JIRA UPSO-2946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2A048C" w:rsidRPr="00743757" w:rsidRDefault="002A048C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31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/5r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/jhIMc52Cj2CAzW&#10;CggGXITNB4da6e8Y9bBFcmy+7ajmGDXvJUxBGhPi1o6/kMksgYs+12zONVSWAJVji9F4XNpxVe06&#10;LbY1eBrnTqobmJxKeFK7ERujOswbbAqf22GruVV0fvdWz7t38RM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R6P+a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2A048C" w:rsidRPr="00743757" w:rsidRDefault="002A048C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6186D9F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2F860D6E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0E0DD00" w14:textId="77777777" w:rsidR="00B90AE8" w:rsidRDefault="00B90AE8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6039E79A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1519EA">
        <w:rPr>
          <w:b/>
          <w:sz w:val="32"/>
          <w:szCs w:val="32"/>
        </w:rPr>
        <w:t>JIRA UPSO-</w:t>
      </w:r>
      <w:r w:rsidR="00B90AE8">
        <w:rPr>
          <w:b/>
          <w:sz w:val="32"/>
          <w:szCs w:val="32"/>
        </w:rPr>
        <w:t>2944</w:t>
      </w:r>
    </w:p>
    <w:p w14:paraId="618940E3" w14:textId="0426DAAE" w:rsidR="00CE66D0" w:rsidRDefault="00767729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Returns Merchant Plugin – Plugin Detail Page</w:t>
      </w:r>
    </w:p>
    <w:p w14:paraId="0DFC2FC5" w14:textId="77777777" w:rsidR="007A2ECA" w:rsidRPr="007A2ECA" w:rsidRDefault="007A2EC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0F705143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>Browser Path</w:t>
      </w:r>
      <w:r w:rsidR="00851F43">
        <w:rPr>
          <w:sz w:val="28"/>
          <w:szCs w:val="28"/>
        </w:rPr>
        <w:t>(s)</w:t>
      </w:r>
      <w:r>
        <w:rPr>
          <w:sz w:val="28"/>
          <w:szCs w:val="28"/>
        </w:rPr>
        <w:t xml:space="preserve">: </w:t>
      </w:r>
    </w:p>
    <w:p w14:paraId="3ABC82BE" w14:textId="0E89EABD" w:rsidR="00D379A7" w:rsidRPr="00767729" w:rsidRDefault="00767729" w:rsidP="00D379A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 xml:space="preserve">Merchant Plugin – Plugin Detail Page - </w:t>
      </w:r>
      <w:hyperlink r:id="rId10" w:anchor="/merchantPlugIn/createPlugInDetail" w:history="1">
        <w:r w:rsidRPr="002F58C0">
          <w:rPr>
            <w:rStyle w:val="Hyperlink"/>
          </w:rPr>
          <w:t>http://uidev.ups.com/returns_portal.html#/merchantPlugIn/createPlugInDetail</w:t>
        </w:r>
      </w:hyperlink>
      <w:r>
        <w:t xml:space="preserve"> </w:t>
      </w:r>
    </w:p>
    <w:p w14:paraId="5BFEFF85" w14:textId="77777777" w:rsidR="00767729" w:rsidRPr="00767729" w:rsidRDefault="00767729" w:rsidP="00767729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20D0B653" w:rsidR="00EB1D62" w:rsidRPr="00D379A7" w:rsidRDefault="006A1325" w:rsidP="00D379A7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D379A7">
        <w:rPr>
          <w:sz w:val="28"/>
          <w:szCs w:val="28"/>
        </w:rPr>
        <w:t>Source Path</w:t>
      </w:r>
      <w:r w:rsidR="00851F43" w:rsidRPr="00D379A7">
        <w:rPr>
          <w:sz w:val="28"/>
          <w:szCs w:val="28"/>
        </w:rPr>
        <w:t>(s)</w:t>
      </w:r>
      <w:r w:rsidRPr="00D379A7">
        <w:rPr>
          <w:sz w:val="28"/>
          <w:szCs w:val="28"/>
        </w:rPr>
        <w:t>:</w:t>
      </w:r>
    </w:p>
    <w:p w14:paraId="3C5E3BBF" w14:textId="42CC1E5E" w:rsidR="00B0611A" w:rsidRPr="00767729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r w:rsidRPr="00767729">
        <w:rPr>
          <w:sz w:val="22"/>
          <w:szCs w:val="22"/>
        </w:rPr>
        <w:t>/P02SGit_UIDEV</w:t>
      </w:r>
      <w:r w:rsidR="00F47A78" w:rsidRPr="00767729">
        <w:rPr>
          <w:sz w:val="22"/>
          <w:szCs w:val="22"/>
        </w:rPr>
        <w:t>/</w:t>
      </w:r>
      <w:proofErr w:type="spellStart"/>
      <w:r w:rsidR="007A2ECA" w:rsidRPr="00767729">
        <w:rPr>
          <w:sz w:val="22"/>
          <w:szCs w:val="22"/>
        </w:rPr>
        <w:t>src</w:t>
      </w:r>
      <w:proofErr w:type="spellEnd"/>
      <w:r w:rsidR="007A2ECA" w:rsidRPr="00767729">
        <w:rPr>
          <w:sz w:val="22"/>
          <w:szCs w:val="22"/>
        </w:rPr>
        <w:t>/apps/rap/assets/angular/</w:t>
      </w:r>
      <w:proofErr w:type="spellStart"/>
      <w:r w:rsidR="007A2ECA" w:rsidRPr="00767729">
        <w:rPr>
          <w:sz w:val="22"/>
          <w:szCs w:val="22"/>
        </w:rPr>
        <w:t>app.ts</w:t>
      </w:r>
      <w:proofErr w:type="spellEnd"/>
    </w:p>
    <w:p w14:paraId="7ED2E389" w14:textId="77777777" w:rsidR="00767729" w:rsidRPr="00767729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r w:rsidRPr="00767729">
        <w:rPr>
          <w:sz w:val="22"/>
          <w:szCs w:val="22"/>
        </w:rPr>
        <w:t>/P02SGit_UIDEV/</w:t>
      </w:r>
      <w:r w:rsidR="00767729" w:rsidRPr="00767729">
        <w:rPr>
          <w:sz w:val="22"/>
          <w:szCs w:val="22"/>
        </w:rPr>
        <w:t>src/apps/rap/assets/angular/components/returns_merchant_plugin_create_plugin_detail_page.ts</w:t>
      </w:r>
    </w:p>
    <w:p w14:paraId="1AE260C2" w14:textId="0F1A7A1C" w:rsidR="00767729" w:rsidRPr="00767729" w:rsidRDefault="00767729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r w:rsidRPr="00767729">
        <w:rPr>
          <w:sz w:val="22"/>
          <w:szCs w:val="22"/>
        </w:rPr>
        <w:t>/P02SGit_UIDEV /src/apps/rap/assets/angular/templates/returns_merchant_plugin_create_plugin_detail_page.tpl.html</w:t>
      </w:r>
    </w:p>
    <w:p w14:paraId="30C00A04" w14:textId="1603A705" w:rsidR="00767729" w:rsidRPr="00767729" w:rsidRDefault="00767729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r w:rsidRPr="00767729">
        <w:rPr>
          <w:sz w:val="22"/>
          <w:szCs w:val="22"/>
        </w:rPr>
        <w:t>/P02SGit_UIDEV/src/apps/rap/assets/angular/templates/returns_merchant_plugin_product_list.tpl.html</w:t>
      </w:r>
    </w:p>
    <w:p w14:paraId="252B1EF8" w14:textId="3BFE13EE" w:rsidR="00767729" w:rsidRDefault="00767729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r w:rsidRPr="00767729">
        <w:rPr>
          <w:sz w:val="22"/>
          <w:szCs w:val="22"/>
        </w:rPr>
        <w:t>/P02SGit_UIDEV/</w:t>
      </w:r>
      <w:proofErr w:type="spellStart"/>
      <w:r w:rsidRPr="00767729">
        <w:rPr>
          <w:sz w:val="22"/>
          <w:szCs w:val="22"/>
        </w:rPr>
        <w:t>src</w:t>
      </w:r>
      <w:proofErr w:type="spellEnd"/>
      <w:r w:rsidRPr="00767729">
        <w:rPr>
          <w:sz w:val="22"/>
          <w:szCs w:val="22"/>
        </w:rPr>
        <w:t>/apps/rap/assets/sass/v5/_</w:t>
      </w:r>
      <w:proofErr w:type="spellStart"/>
      <w:r w:rsidRPr="00767729">
        <w:rPr>
          <w:sz w:val="22"/>
          <w:szCs w:val="22"/>
        </w:rPr>
        <w:t>returns_portal.scss</w:t>
      </w:r>
      <w:proofErr w:type="spellEnd"/>
    </w:p>
    <w:p w14:paraId="74AB2EA4" w14:textId="77777777" w:rsidR="00851F43" w:rsidRDefault="00851F43" w:rsidP="002A048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8CED3" w14:textId="1E22D4EB" w:rsidR="002E13DE" w:rsidRPr="00851F43" w:rsidRDefault="00851F43" w:rsidP="002A048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Known Issues</w:t>
      </w:r>
      <w:r w:rsidR="002E13DE" w:rsidRPr="00851F43">
        <w:rPr>
          <w:sz w:val="28"/>
          <w:szCs w:val="28"/>
        </w:rPr>
        <w:t>:</w:t>
      </w:r>
    </w:p>
    <w:p w14:paraId="45AD729B" w14:textId="5403E156" w:rsidR="00CB4F4B" w:rsidRPr="001519EA" w:rsidRDefault="002A048C" w:rsidP="00B92D3C">
      <w:pPr>
        <w:pStyle w:val="ListParagraph"/>
        <w:numPr>
          <w:ilvl w:val="0"/>
          <w:numId w:val="28"/>
        </w:numPr>
        <w:tabs>
          <w:tab w:val="left" w:pos="4020"/>
        </w:tabs>
      </w:pPr>
      <w:r>
        <w:t>Plug-In implementation will come at a later date.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3A69382A" w14:textId="61945074" w:rsidR="00486854" w:rsidRDefault="00486854" w:rsidP="00E44A2B"/>
    <w:p w14:paraId="4A935E82" w14:textId="77777777" w:rsidR="00EB26D6" w:rsidRDefault="00EB26D6" w:rsidP="00E44A2B"/>
    <w:p w14:paraId="129D6CAF" w14:textId="77777777" w:rsidR="00EB26D6" w:rsidRDefault="00EB26D6" w:rsidP="00E44A2B"/>
    <w:p w14:paraId="3C5F25AE" w14:textId="77777777" w:rsidR="00EB26D6" w:rsidRDefault="00EB26D6" w:rsidP="00E44A2B"/>
    <w:p w14:paraId="29354F37" w14:textId="77777777" w:rsidR="00EB26D6" w:rsidRDefault="00EB26D6" w:rsidP="00E44A2B"/>
    <w:p w14:paraId="7D2CC3FF" w14:textId="77777777" w:rsidR="00EB26D6" w:rsidRDefault="00EB26D6" w:rsidP="00E44A2B"/>
    <w:p w14:paraId="396817BB" w14:textId="77777777" w:rsidR="00EB26D6" w:rsidRDefault="00EB26D6" w:rsidP="00E44A2B"/>
    <w:p w14:paraId="696331C7" w14:textId="77777777" w:rsidR="00EB26D6" w:rsidRDefault="00EB26D6" w:rsidP="00E44A2B"/>
    <w:p w14:paraId="33E88732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A9752AA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A4B4B3B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91D97E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751A66A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6A2312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CD05F53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0E5E1AD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E0F5A53" w14:textId="77777777" w:rsidR="002A048C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140A51D" w14:textId="0CB78E6B" w:rsidR="00EB26D6" w:rsidRDefault="002A048C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JIRA UPSO-2945</w:t>
      </w:r>
    </w:p>
    <w:p w14:paraId="7A53D9D8" w14:textId="73CD15AF" w:rsidR="00EB26D6" w:rsidRPr="002A048C" w:rsidRDefault="002A048C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A048C">
        <w:rPr>
          <w:sz w:val="28"/>
          <w:szCs w:val="28"/>
        </w:rPr>
        <w:t>Merchant Plugin Create New Plugin Returning user</w:t>
      </w:r>
    </w:p>
    <w:p w14:paraId="49E85BBB" w14:textId="77777777" w:rsidR="002A048C" w:rsidRDefault="002A048C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D91E63" w14:textId="77777777" w:rsidR="00EB26D6" w:rsidRDefault="00EB26D6" w:rsidP="00EB26D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D6FC3F7" w14:textId="7DFF303A" w:rsidR="00EB26D6" w:rsidRPr="00130AE0" w:rsidRDefault="00EB26D6" w:rsidP="00EB26D6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</w:t>
      </w:r>
      <w:r w:rsidR="00846405">
        <w:t>Merchant Landing Page</w:t>
      </w:r>
      <w:r>
        <w:t xml:space="preserve"> - </w:t>
      </w:r>
      <w:hyperlink r:id="rId11" w:anchor="/merchantPlugIn" w:history="1">
        <w:r w:rsidR="00D379A7" w:rsidRPr="001C3F0D">
          <w:rPr>
            <w:rStyle w:val="Hyperlink"/>
          </w:rPr>
          <w:t>http://uidev.ups.com/returns_portal.html#/merchantPlugIn</w:t>
        </w:r>
      </w:hyperlink>
      <w:r w:rsidR="00D379A7">
        <w:t xml:space="preserve"> </w:t>
      </w:r>
    </w:p>
    <w:p w14:paraId="13BD81EC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DEE22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6642F0F" w14:textId="44E1A36A" w:rsidR="00EB26D6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 w:rsidRPr="00A01B17">
        <w:t>src</w:t>
      </w:r>
      <w:proofErr w:type="spellEnd"/>
      <w:proofErr w:type="gramEnd"/>
      <w:r w:rsidRPr="00A01B17">
        <w:t>/apps/rap/assets/angular/</w:t>
      </w:r>
      <w:proofErr w:type="spellStart"/>
      <w:r w:rsidRPr="00A01B17">
        <w:t>app.ts</w:t>
      </w:r>
      <w:proofErr w:type="spellEnd"/>
    </w:p>
    <w:p w14:paraId="264A631D" w14:textId="0983DA99" w:rsidR="00A01B17" w:rsidRDefault="002A048C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 w:rsidRPr="002A048C">
        <w:t>src</w:t>
      </w:r>
      <w:proofErr w:type="spellEnd"/>
      <w:proofErr w:type="gramEnd"/>
      <w:r w:rsidRPr="002A048C">
        <w:t>/apps/rap/assets/angular/components/</w:t>
      </w:r>
      <w:proofErr w:type="spellStart"/>
      <w:r w:rsidRPr="002A048C">
        <w:t>returns_merchant_plugin.ts</w:t>
      </w:r>
      <w:proofErr w:type="spellEnd"/>
    </w:p>
    <w:p w14:paraId="3595ACAF" w14:textId="2C0542A8" w:rsidR="002A048C" w:rsidRDefault="002A048C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 w:rsidRPr="002A048C">
        <w:t>src</w:t>
      </w:r>
      <w:proofErr w:type="gramEnd"/>
      <w:r w:rsidRPr="002A048C">
        <w:t>/apps/rap/assets/angular/templates/returns_merchant_plugin.tpl.html</w:t>
      </w:r>
    </w:p>
    <w:p w14:paraId="09AD6F15" w14:textId="77777777" w:rsidR="002A048C" w:rsidRDefault="002A048C" w:rsidP="002A048C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/apps/rap/assets/angular/components/returns_merchant_plugin_create_and_name_new_plugin.ts</w:t>
      </w:r>
    </w:p>
    <w:p w14:paraId="60DAE346" w14:textId="5D8B2B47" w:rsidR="002A048C" w:rsidRDefault="002A048C" w:rsidP="002A048C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>
        <w:t>src</w:t>
      </w:r>
      <w:proofErr w:type="spellEnd"/>
      <w:proofErr w:type="gramEnd"/>
      <w:r>
        <w:t>/apps/rap/assets/angular/components/</w:t>
      </w:r>
      <w:proofErr w:type="spellStart"/>
      <w:r>
        <w:t>returns_policy_panel.ts</w:t>
      </w:r>
      <w:proofErr w:type="spellEnd"/>
    </w:p>
    <w:p w14:paraId="3F083AE7" w14:textId="4DA8ECAE" w:rsidR="002A048C" w:rsidRDefault="002A048C" w:rsidP="002A048C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 w:rsidRPr="002A048C">
        <w:t>src</w:t>
      </w:r>
      <w:proofErr w:type="gramEnd"/>
      <w:r w:rsidRPr="002A048C">
        <w:t>/apps/rap/assets/angular/templates/returns_merchant_plugin_create_and_name_new_plugin.tpl.html</w:t>
      </w:r>
    </w:p>
    <w:p w14:paraId="18B7B348" w14:textId="77777777" w:rsidR="00A01B17" w:rsidRPr="00EB1D62" w:rsidRDefault="00A01B17" w:rsidP="00A01B17">
      <w:pPr>
        <w:tabs>
          <w:tab w:val="left" w:pos="4020"/>
        </w:tabs>
        <w:spacing w:line="276" w:lineRule="auto"/>
      </w:pPr>
    </w:p>
    <w:p w14:paraId="0827B4EB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64FF0AF" w14:textId="77777777" w:rsidR="002A048C" w:rsidRDefault="002A048C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3D138C6" w14:textId="35D91FB8" w:rsidR="002A048C" w:rsidRPr="002A048C" w:rsidRDefault="002A048C" w:rsidP="002A048C">
      <w:pPr>
        <w:pStyle w:val="ListParagraph"/>
        <w:numPr>
          <w:ilvl w:val="0"/>
          <w:numId w:val="47"/>
        </w:numPr>
        <w:tabs>
          <w:tab w:val="left" w:pos="4020"/>
        </w:tabs>
        <w:spacing w:line="276" w:lineRule="auto"/>
      </w:pPr>
      <w:r w:rsidRPr="002A048C">
        <w:t xml:space="preserve">While it has nothing to do specifically with this ticket, I renamed </w:t>
      </w:r>
      <w:proofErr w:type="gramStart"/>
      <w:r w:rsidRPr="002A048C">
        <w:t>the create</w:t>
      </w:r>
      <w:proofErr w:type="gramEnd"/>
      <w:r w:rsidRPr="002A048C">
        <w:t xml:space="preserve"> new plugin </w:t>
      </w:r>
      <w:proofErr w:type="spellStart"/>
      <w:r w:rsidRPr="002A048C">
        <w:t>ts</w:t>
      </w:r>
      <w:proofErr w:type="spellEnd"/>
      <w:r w:rsidRPr="002A048C">
        <w:t xml:space="preserve"> and template files. </w:t>
      </w:r>
    </w:p>
    <w:p w14:paraId="4023AB4F" w14:textId="77777777" w:rsidR="00EB26D6" w:rsidRDefault="00EB26D6" w:rsidP="00EB26D6">
      <w:pPr>
        <w:pStyle w:val="ListParagraph"/>
        <w:ind w:left="1440"/>
      </w:pPr>
    </w:p>
    <w:p w14:paraId="336FCD97" w14:textId="77777777" w:rsidR="00EB26D6" w:rsidRDefault="00EB26D6" w:rsidP="00EB26D6"/>
    <w:p w14:paraId="632EF62A" w14:textId="77777777" w:rsidR="00EB26D6" w:rsidRDefault="00EB26D6" w:rsidP="00EB26D6"/>
    <w:p w14:paraId="1BA6A112" w14:textId="77777777" w:rsidR="00EB26D6" w:rsidRDefault="00EB26D6" w:rsidP="00EB26D6"/>
    <w:p w14:paraId="627DF406" w14:textId="77777777" w:rsidR="00EB26D6" w:rsidRDefault="00EB26D6" w:rsidP="00EB26D6"/>
    <w:p w14:paraId="150764C5" w14:textId="77777777" w:rsidR="00EB26D6" w:rsidRPr="00E44A2B" w:rsidRDefault="00EB26D6" w:rsidP="00EB26D6"/>
    <w:p w14:paraId="23BCA2F3" w14:textId="77777777" w:rsidR="00EB26D6" w:rsidRDefault="00EB26D6" w:rsidP="00E44A2B"/>
    <w:p w14:paraId="13C795AD" w14:textId="77777777" w:rsidR="00846405" w:rsidRDefault="00846405" w:rsidP="00E44A2B"/>
    <w:p w14:paraId="6AC5D64D" w14:textId="77777777" w:rsidR="00846405" w:rsidRDefault="00846405" w:rsidP="00E44A2B"/>
    <w:p w14:paraId="42BB3A9D" w14:textId="77777777" w:rsidR="00846405" w:rsidRDefault="00846405" w:rsidP="00E44A2B"/>
    <w:p w14:paraId="23C46F94" w14:textId="77777777" w:rsidR="00846405" w:rsidRDefault="00846405" w:rsidP="00E44A2B"/>
    <w:p w14:paraId="41F952BD" w14:textId="77777777" w:rsidR="00846405" w:rsidRDefault="00846405" w:rsidP="00E44A2B"/>
    <w:p w14:paraId="14E7EB90" w14:textId="77777777" w:rsidR="00846405" w:rsidRDefault="00846405" w:rsidP="00E44A2B"/>
    <w:p w14:paraId="2044B10E" w14:textId="77777777" w:rsidR="00846405" w:rsidRDefault="00846405" w:rsidP="00E44A2B"/>
    <w:p w14:paraId="06493357" w14:textId="77777777" w:rsidR="00846405" w:rsidRDefault="00846405" w:rsidP="00E44A2B"/>
    <w:p w14:paraId="41434E7F" w14:textId="77777777" w:rsidR="00846405" w:rsidRDefault="00846405" w:rsidP="00E44A2B"/>
    <w:p w14:paraId="4E273953" w14:textId="77777777" w:rsidR="00846405" w:rsidRDefault="00846405" w:rsidP="00E44A2B"/>
    <w:p w14:paraId="51CF012A" w14:textId="77777777" w:rsidR="00846405" w:rsidRDefault="00846405" w:rsidP="00E44A2B"/>
    <w:p w14:paraId="0D6C8433" w14:textId="77777777" w:rsidR="00846405" w:rsidRDefault="00846405" w:rsidP="00E44A2B"/>
    <w:p w14:paraId="17184723" w14:textId="77777777" w:rsidR="00846405" w:rsidRDefault="00846405" w:rsidP="00E44A2B"/>
    <w:p w14:paraId="196DBC72" w14:textId="77777777" w:rsidR="00846405" w:rsidRDefault="00846405" w:rsidP="00E44A2B"/>
    <w:p w14:paraId="21E313C5" w14:textId="77777777" w:rsidR="00846405" w:rsidRDefault="00846405" w:rsidP="00E44A2B"/>
    <w:p w14:paraId="1F7A2271" w14:textId="77777777" w:rsidR="00846405" w:rsidRDefault="00846405" w:rsidP="00E44A2B"/>
    <w:p w14:paraId="2B881388" w14:textId="77777777" w:rsidR="00846405" w:rsidRDefault="00846405" w:rsidP="00E44A2B"/>
    <w:p w14:paraId="1E621104" w14:textId="77777777" w:rsidR="00846405" w:rsidRDefault="00846405" w:rsidP="00E44A2B"/>
    <w:p w14:paraId="4951ECDF" w14:textId="49570E9F" w:rsidR="00846405" w:rsidRDefault="00846405" w:rsidP="0084640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JIRA UPSO</w:t>
      </w:r>
      <w:r w:rsidR="002A048C">
        <w:rPr>
          <w:b/>
          <w:sz w:val="32"/>
          <w:szCs w:val="32"/>
        </w:rPr>
        <w:t>-2946</w:t>
      </w:r>
    </w:p>
    <w:p w14:paraId="27037DEA" w14:textId="77777777" w:rsidR="002A048C" w:rsidRPr="002A048C" w:rsidRDefault="002A048C" w:rsidP="002A048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A048C">
        <w:rPr>
          <w:sz w:val="28"/>
          <w:szCs w:val="28"/>
        </w:rPr>
        <w:t>Merchant Plugin Product List</w:t>
      </w:r>
    </w:p>
    <w:p w14:paraId="7C18008B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D9C018" w14:textId="77777777" w:rsidR="00846405" w:rsidRDefault="00846405" w:rsidP="00846405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FAB2C44" w14:textId="73B46126" w:rsidR="00846405" w:rsidRPr="00130AE0" w:rsidRDefault="002A048C" w:rsidP="00846405">
      <w:pPr>
        <w:pStyle w:val="ListParagraph"/>
        <w:numPr>
          <w:ilvl w:val="0"/>
          <w:numId w:val="15"/>
        </w:numPr>
        <w:tabs>
          <w:tab w:val="left" w:pos="4020"/>
        </w:tabs>
      </w:pPr>
      <w:r>
        <w:t>Merchant Plugin Product List</w:t>
      </w:r>
      <w:r w:rsidR="00846405">
        <w:t xml:space="preserve"> Page - </w:t>
      </w:r>
      <w:hyperlink r:id="rId12" w:anchor="/merchantPlugIn/createPlugInDetail/productList" w:history="1">
        <w:r w:rsidR="00D90CE4" w:rsidRPr="002F58C0">
          <w:rPr>
            <w:rStyle w:val="Hyperlink"/>
          </w:rPr>
          <w:t>http://uidev.ups.com/returns_portal.html#/merchantPlugIn/createPlugInDetail/productList</w:t>
        </w:r>
      </w:hyperlink>
      <w:r w:rsidR="00D90CE4">
        <w:t xml:space="preserve"> </w:t>
      </w:r>
    </w:p>
    <w:p w14:paraId="04CDF47D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291355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7289D97" w14:textId="77777777" w:rsidR="00D90CE4" w:rsidRDefault="00D90CE4" w:rsidP="00D90CE4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>
        <w:t>src</w:t>
      </w:r>
      <w:proofErr w:type="spellEnd"/>
      <w:proofErr w:type="gramEnd"/>
      <w:r>
        <w:t>/apps/rap/assets/angular/</w:t>
      </w:r>
      <w:proofErr w:type="spellStart"/>
      <w:r>
        <w:t>app.ts</w:t>
      </w:r>
      <w:proofErr w:type="spellEnd"/>
    </w:p>
    <w:p w14:paraId="0C326307" w14:textId="77777777" w:rsidR="00D90CE4" w:rsidRDefault="00D90CE4" w:rsidP="00D90CE4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/apps/rap/assets/angular/components/returns_merchant_plugin_product_list.ts</w:t>
      </w:r>
    </w:p>
    <w:p w14:paraId="48092C1D" w14:textId="040DCDBA" w:rsidR="00837509" w:rsidRDefault="00D90CE4" w:rsidP="00D90CE4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/apps/rap/assets/angular/templates/returns_merchant_plugin_product_list.tpl.html</w:t>
      </w:r>
      <w:bookmarkStart w:id="0" w:name="_GoBack"/>
      <w:bookmarkEnd w:id="0"/>
    </w:p>
    <w:p w14:paraId="4FCA45AB" w14:textId="27A8A596" w:rsidR="00D90CE4" w:rsidRDefault="00D90CE4" w:rsidP="00D90CE4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 w:rsidRPr="00D90CE4">
        <w:t>src</w:t>
      </w:r>
      <w:proofErr w:type="gramEnd"/>
      <w:r w:rsidRPr="00D90CE4">
        <w:t>/apps/rap/assets/angular/templates/returns_merchant_plugin_create_plugin_detail_page.tpl.html</w:t>
      </w:r>
    </w:p>
    <w:p w14:paraId="4AB4D0BC" w14:textId="77777777" w:rsidR="00D90CE4" w:rsidRPr="00EB1D62" w:rsidRDefault="00D90CE4" w:rsidP="00D90CE4">
      <w:pPr>
        <w:tabs>
          <w:tab w:val="left" w:pos="4020"/>
        </w:tabs>
        <w:spacing w:line="276" w:lineRule="auto"/>
      </w:pPr>
    </w:p>
    <w:p w14:paraId="7BA1ABEE" w14:textId="3C5CB2A9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Known Issues:</w:t>
      </w:r>
    </w:p>
    <w:p w14:paraId="4B3EC434" w14:textId="17D4D041" w:rsidR="00846405" w:rsidRDefault="00D90CE4" w:rsidP="00846405">
      <w:pPr>
        <w:pStyle w:val="ListParagraph"/>
        <w:numPr>
          <w:ilvl w:val="0"/>
          <w:numId w:val="42"/>
        </w:numPr>
        <w:tabs>
          <w:tab w:val="left" w:pos="4020"/>
        </w:tabs>
        <w:spacing w:line="276" w:lineRule="auto"/>
      </w:pPr>
      <w:r>
        <w:t>Upload Document section will be coded at another time under another subsequent ticket.</w:t>
      </w:r>
    </w:p>
    <w:p w14:paraId="4804C28F" w14:textId="6B1FE0C4" w:rsidR="00781DDF" w:rsidRDefault="00781DDF" w:rsidP="00846405">
      <w:pPr>
        <w:pStyle w:val="ListParagraph"/>
        <w:numPr>
          <w:ilvl w:val="0"/>
          <w:numId w:val="42"/>
        </w:numPr>
        <w:tabs>
          <w:tab w:val="left" w:pos="4020"/>
        </w:tabs>
        <w:spacing w:line="276" w:lineRule="auto"/>
      </w:pPr>
      <w:r>
        <w:t>We need to determine if Product List Table is individual column sort or multi-sort</w:t>
      </w:r>
    </w:p>
    <w:p w14:paraId="49520894" w14:textId="06FC363A" w:rsidR="00781DDF" w:rsidRPr="00846405" w:rsidRDefault="00781DDF" w:rsidP="00846405">
      <w:pPr>
        <w:pStyle w:val="ListParagraph"/>
        <w:numPr>
          <w:ilvl w:val="0"/>
          <w:numId w:val="42"/>
        </w:numPr>
        <w:tabs>
          <w:tab w:val="left" w:pos="4020"/>
        </w:tabs>
        <w:spacing w:line="276" w:lineRule="auto"/>
      </w:pPr>
      <w:r>
        <w:t>We need to determine if the there will ever be multiple instances of the same item in the Product List Table to help us determine whether or not a code change for the Product List Table is needed</w:t>
      </w:r>
    </w:p>
    <w:p w14:paraId="044DD2E2" w14:textId="77777777" w:rsidR="00846405" w:rsidRDefault="00846405" w:rsidP="00846405">
      <w:pPr>
        <w:pStyle w:val="ListParagraph"/>
        <w:ind w:left="1440"/>
      </w:pPr>
    </w:p>
    <w:p w14:paraId="6E6AA38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C0F784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865C1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586BFF5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D7EF44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A6EB65E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456F4D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6FAA00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7DA564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2BE56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50CD944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8F7E3A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8E5C20D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152700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9F6C77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9110179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C725CB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94DD0D9" w14:textId="01E30192" w:rsidR="00846405" w:rsidRPr="00E44A2B" w:rsidRDefault="00846405" w:rsidP="00D90CE4"/>
    <w:sectPr w:rsidR="00846405" w:rsidRPr="00E44A2B" w:rsidSect="00BF22A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2A048C" w:rsidRDefault="002A048C">
      <w:r>
        <w:separator/>
      </w:r>
    </w:p>
  </w:endnote>
  <w:endnote w:type="continuationSeparator" w:id="0">
    <w:p w14:paraId="6F5C6B8B" w14:textId="77777777" w:rsidR="002A048C" w:rsidRDefault="002A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2A048C" w:rsidRDefault="002A048C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2A048C" w:rsidRPr="00E40E84" w:rsidRDefault="002A048C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781DDF">
      <w:rPr>
        <w:rStyle w:val="PageNumber"/>
        <w:rFonts w:ascii="Arial" w:hAnsi="Arial"/>
        <w:b/>
        <w:noProof/>
        <w:color w:val="FFFFFF" w:themeColor="background1"/>
      </w:rPr>
      <w:t>4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2A048C" w:rsidRDefault="002A048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2A048C" w:rsidRDefault="002A048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2A048C" w:rsidRDefault="002A048C">
      <w:r>
        <w:separator/>
      </w:r>
    </w:p>
  </w:footnote>
  <w:footnote w:type="continuationSeparator" w:id="0">
    <w:p w14:paraId="47904BCF" w14:textId="77777777" w:rsidR="002A048C" w:rsidRDefault="002A0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2A048C" w:rsidRDefault="002A048C">
    <w:pPr>
      <w:pStyle w:val="Header"/>
    </w:pPr>
  </w:p>
  <w:p w14:paraId="45D22A94" w14:textId="77777777" w:rsidR="002A048C" w:rsidRDefault="002A048C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781DDF">
      <w:rPr>
        <w:noProof/>
      </w:rPr>
      <w:t>3/2/18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2A048C" w:rsidRPr="00EE4744" w:rsidRDefault="002A048C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2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2A048C" w:rsidRPr="00EE4744" w:rsidRDefault="002A048C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2A048C" w:rsidRDefault="002A048C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822C6F58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B48B8"/>
    <w:multiLevelType w:val="hybridMultilevel"/>
    <w:tmpl w:val="00C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6838F7"/>
    <w:multiLevelType w:val="hybridMultilevel"/>
    <w:tmpl w:val="2D72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B917B1"/>
    <w:multiLevelType w:val="hybridMultilevel"/>
    <w:tmpl w:val="2164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0B2CC3"/>
    <w:multiLevelType w:val="hybridMultilevel"/>
    <w:tmpl w:val="17C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A3FB0"/>
    <w:multiLevelType w:val="hybridMultilevel"/>
    <w:tmpl w:val="236A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C074D"/>
    <w:multiLevelType w:val="hybridMultilevel"/>
    <w:tmpl w:val="6B7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F1FD3"/>
    <w:multiLevelType w:val="hybridMultilevel"/>
    <w:tmpl w:val="251C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685ED1"/>
    <w:multiLevelType w:val="hybridMultilevel"/>
    <w:tmpl w:val="A854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1D225E"/>
    <w:multiLevelType w:val="hybridMultilevel"/>
    <w:tmpl w:val="4846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F926F9"/>
    <w:multiLevelType w:val="hybridMultilevel"/>
    <w:tmpl w:val="AE94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5223DD"/>
    <w:multiLevelType w:val="hybridMultilevel"/>
    <w:tmpl w:val="032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48622B"/>
    <w:multiLevelType w:val="hybridMultilevel"/>
    <w:tmpl w:val="C650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962603"/>
    <w:multiLevelType w:val="hybridMultilevel"/>
    <w:tmpl w:val="D4D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D5BB7"/>
    <w:multiLevelType w:val="hybridMultilevel"/>
    <w:tmpl w:val="9F5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A36EE"/>
    <w:multiLevelType w:val="hybridMultilevel"/>
    <w:tmpl w:val="13EE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38"/>
  </w:num>
  <w:num w:numId="14">
    <w:abstractNumId w:val="41"/>
  </w:num>
  <w:num w:numId="15">
    <w:abstractNumId w:val="18"/>
  </w:num>
  <w:num w:numId="16">
    <w:abstractNumId w:val="47"/>
  </w:num>
  <w:num w:numId="17">
    <w:abstractNumId w:val="17"/>
  </w:num>
  <w:num w:numId="18">
    <w:abstractNumId w:val="37"/>
  </w:num>
  <w:num w:numId="19">
    <w:abstractNumId w:val="27"/>
  </w:num>
  <w:num w:numId="20">
    <w:abstractNumId w:val="32"/>
  </w:num>
  <w:num w:numId="21">
    <w:abstractNumId w:val="31"/>
  </w:num>
  <w:num w:numId="22">
    <w:abstractNumId w:val="29"/>
  </w:num>
  <w:num w:numId="23">
    <w:abstractNumId w:val="43"/>
  </w:num>
  <w:num w:numId="24">
    <w:abstractNumId w:val="45"/>
  </w:num>
  <w:num w:numId="25">
    <w:abstractNumId w:val="15"/>
  </w:num>
  <w:num w:numId="26">
    <w:abstractNumId w:val="39"/>
  </w:num>
  <w:num w:numId="27">
    <w:abstractNumId w:val="36"/>
  </w:num>
  <w:num w:numId="28">
    <w:abstractNumId w:val="44"/>
  </w:num>
  <w:num w:numId="29">
    <w:abstractNumId w:val="11"/>
  </w:num>
  <w:num w:numId="30">
    <w:abstractNumId w:val="23"/>
  </w:num>
  <w:num w:numId="31">
    <w:abstractNumId w:val="34"/>
  </w:num>
  <w:num w:numId="32">
    <w:abstractNumId w:val="33"/>
  </w:num>
  <w:num w:numId="33">
    <w:abstractNumId w:val="21"/>
  </w:num>
  <w:num w:numId="34">
    <w:abstractNumId w:val="35"/>
  </w:num>
  <w:num w:numId="35">
    <w:abstractNumId w:val="42"/>
  </w:num>
  <w:num w:numId="36">
    <w:abstractNumId w:val="25"/>
  </w:num>
  <w:num w:numId="37">
    <w:abstractNumId w:val="10"/>
  </w:num>
  <w:num w:numId="38">
    <w:abstractNumId w:val="12"/>
  </w:num>
  <w:num w:numId="39">
    <w:abstractNumId w:val="26"/>
  </w:num>
  <w:num w:numId="40">
    <w:abstractNumId w:val="14"/>
  </w:num>
  <w:num w:numId="41">
    <w:abstractNumId w:val="22"/>
  </w:num>
  <w:num w:numId="42">
    <w:abstractNumId w:val="28"/>
  </w:num>
  <w:num w:numId="43">
    <w:abstractNumId w:val="30"/>
  </w:num>
  <w:num w:numId="44">
    <w:abstractNumId w:val="20"/>
  </w:num>
  <w:num w:numId="45">
    <w:abstractNumId w:val="19"/>
  </w:num>
  <w:num w:numId="46">
    <w:abstractNumId w:val="16"/>
  </w:num>
  <w:num w:numId="47">
    <w:abstractNumId w:val="46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9EA"/>
    <w:rsid w:val="00151C56"/>
    <w:rsid w:val="001654D0"/>
    <w:rsid w:val="00176DBB"/>
    <w:rsid w:val="00177EFD"/>
    <w:rsid w:val="00184433"/>
    <w:rsid w:val="001A1220"/>
    <w:rsid w:val="001C3EA2"/>
    <w:rsid w:val="001C7314"/>
    <w:rsid w:val="001C7DA2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048C"/>
    <w:rsid w:val="002A46AF"/>
    <w:rsid w:val="002A55B3"/>
    <w:rsid w:val="002B023F"/>
    <w:rsid w:val="002B38E6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954A2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6E4FF0"/>
    <w:rsid w:val="0072385F"/>
    <w:rsid w:val="00724325"/>
    <w:rsid w:val="00725BB7"/>
    <w:rsid w:val="00743757"/>
    <w:rsid w:val="00744AAC"/>
    <w:rsid w:val="007539F1"/>
    <w:rsid w:val="00753DDC"/>
    <w:rsid w:val="0075456D"/>
    <w:rsid w:val="00767729"/>
    <w:rsid w:val="00771C94"/>
    <w:rsid w:val="00781DDF"/>
    <w:rsid w:val="00797A97"/>
    <w:rsid w:val="007A2ECA"/>
    <w:rsid w:val="007B721B"/>
    <w:rsid w:val="007C12B9"/>
    <w:rsid w:val="007E17BD"/>
    <w:rsid w:val="00800403"/>
    <w:rsid w:val="00815101"/>
    <w:rsid w:val="00820031"/>
    <w:rsid w:val="008331A3"/>
    <w:rsid w:val="00837509"/>
    <w:rsid w:val="00846405"/>
    <w:rsid w:val="00851F43"/>
    <w:rsid w:val="0086197D"/>
    <w:rsid w:val="00864E40"/>
    <w:rsid w:val="00884E49"/>
    <w:rsid w:val="00891795"/>
    <w:rsid w:val="0089200C"/>
    <w:rsid w:val="008A037B"/>
    <w:rsid w:val="008A057B"/>
    <w:rsid w:val="008C37D9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65F0"/>
    <w:rsid w:val="009E165D"/>
    <w:rsid w:val="009E61A7"/>
    <w:rsid w:val="00A01B1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34CF5"/>
    <w:rsid w:val="00B732CD"/>
    <w:rsid w:val="00B90AE8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379A7"/>
    <w:rsid w:val="00D417F3"/>
    <w:rsid w:val="00D4460A"/>
    <w:rsid w:val="00D523A0"/>
    <w:rsid w:val="00D52C15"/>
    <w:rsid w:val="00D72B45"/>
    <w:rsid w:val="00D80CB4"/>
    <w:rsid w:val="00D90CE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44A2B"/>
    <w:rsid w:val="00E53063"/>
    <w:rsid w:val="00E5579E"/>
    <w:rsid w:val="00E71A99"/>
    <w:rsid w:val="00E72015"/>
    <w:rsid w:val="00E76543"/>
    <w:rsid w:val="00E95033"/>
    <w:rsid w:val="00EB1D62"/>
    <w:rsid w:val="00EB26D6"/>
    <w:rsid w:val="00EB610A"/>
    <w:rsid w:val="00EB6584"/>
    <w:rsid w:val="00ED53E8"/>
    <w:rsid w:val="00EE2018"/>
    <w:rsid w:val="00EE4744"/>
    <w:rsid w:val="00EF62B9"/>
    <w:rsid w:val="00F04BD4"/>
    <w:rsid w:val="00F07F82"/>
    <w:rsid w:val="00F128B4"/>
    <w:rsid w:val="00F15826"/>
    <w:rsid w:val="00F268FC"/>
    <w:rsid w:val="00F3435A"/>
    <w:rsid w:val="00F36391"/>
    <w:rsid w:val="00F41DBE"/>
    <w:rsid w:val="00F42E58"/>
    <w:rsid w:val="00F47A7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returns_portal.html" TargetMode="External"/><Relationship Id="rId12" Type="http://schemas.openxmlformats.org/officeDocument/2006/relationships/hyperlink" Target="http://uidev.ups.com/returns_portal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returns_portal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9F1C3-C322-A946-A53F-622CB292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5</TotalTime>
  <Pages>5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5</cp:revision>
  <cp:lastPrinted>2009-08-03T17:48:00Z</cp:lastPrinted>
  <dcterms:created xsi:type="dcterms:W3CDTF">2018-03-01T22:52:00Z</dcterms:created>
  <dcterms:modified xsi:type="dcterms:W3CDTF">2018-03-02T17:18:00Z</dcterms:modified>
</cp:coreProperties>
</file>