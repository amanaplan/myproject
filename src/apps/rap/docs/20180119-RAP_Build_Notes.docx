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EB1D62" w:rsidRPr="00E23F2C" w:rsidRDefault="00EB1D62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EB1D62" w:rsidRPr="00E23F2C" w:rsidRDefault="00EB1D62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27B1AFE3" w:rsidR="00E0342F" w:rsidRPr="00AA11C6" w:rsidRDefault="007C12B9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1519EA">
              <w:rPr>
                <w:b/>
                <w:sz w:val="28"/>
                <w:szCs w:val="28"/>
              </w:rPr>
              <w:t>71</w:t>
            </w:r>
            <w:r w:rsidR="00BC22E8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15B9A13C" w:rsidR="00E0342F" w:rsidRDefault="009152AA" w:rsidP="00587A17">
            <w:r>
              <w:t>Sprint end date: 01</w:t>
            </w:r>
            <w:r w:rsidR="00DF4D9A">
              <w:t>/</w:t>
            </w:r>
            <w:r w:rsidR="001519EA">
              <w:t>19/2018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2548C01" w:rsidR="00626C02" w:rsidRPr="00DE6F47" w:rsidRDefault="00626C02" w:rsidP="00A35912">
            <w:pPr>
              <w:ind w:left="360"/>
            </w:pPr>
          </w:p>
          <w:p w14:paraId="36B607CA" w14:textId="308BF59B" w:rsidR="00DE6F47" w:rsidRDefault="00DF6949" w:rsidP="00DE6F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36683123">
                      <wp:simplePos x="0" y="0"/>
                      <wp:positionH relativeFrom="margin">
                        <wp:posOffset>2468880</wp:posOffset>
                      </wp:positionH>
                      <wp:positionV relativeFrom="paragraph">
                        <wp:posOffset>-75565</wp:posOffset>
                      </wp:positionV>
                      <wp:extent cx="201168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4DB5F" w14:textId="60710EA6" w:rsidR="00EB1D62" w:rsidRDefault="00EB1D62" w:rsidP="00DF69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margin-left:194.4pt;margin-top:-5.9pt;width:158.4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" filled="f" stroked="f">
                      <v:textbox>
                        <w:txbxContent>
                          <w:p w14:paraId="0294DB5F" w14:textId="60710EA6" w:rsidR="00EB1D62" w:rsidRDefault="00EB1D62" w:rsidP="00DF6949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74475A3C" w14:textId="519814B0" w:rsidR="00CE66D0" w:rsidRPr="001519EA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E903D1" w14:textId="77777777" w:rsidR="001519EA" w:rsidRDefault="001519EA" w:rsidP="00A35912"/>
                                <w:p w14:paraId="783EA0C4" w14:textId="51CBCE8B" w:rsidR="00EB1D62" w:rsidRDefault="001519EA" w:rsidP="00A35912">
                                  <w:pPr>
                                    <w:pStyle w:val="ListParagraph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1519EA">
                                    <w:t>8efa89f</w:t>
                                  </w:r>
                                </w:p>
                                <w:p w14:paraId="78B2037A" w14:textId="169F85F5" w:rsidR="00EB1D62" w:rsidRDefault="00EB1D62" w:rsidP="00A35912">
                                  <w:pPr>
                                    <w:ind w:left="36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5AE903D1" w14:textId="77777777" w:rsidR="001519EA" w:rsidRDefault="001519EA" w:rsidP="00A35912"/>
                          <w:p w14:paraId="783EA0C4" w14:textId="51CBCE8B" w:rsidR="00EB1D62" w:rsidRDefault="001519EA" w:rsidP="00A3591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 w:rsidRPr="001519EA">
                              <w:t>8efa89f</w:t>
                            </w:r>
                          </w:p>
                          <w:p w14:paraId="78B2037A" w14:textId="169F85F5" w:rsidR="00EB1D62" w:rsidRDefault="00EB1D62" w:rsidP="00A35912">
                            <w:pPr>
                              <w:ind w:left="360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</w:t>
            </w:r>
            <w:r w:rsidR="002E13DE" w:rsidRPr="001519EA">
              <w:t>own Issues:</w:t>
            </w:r>
            <w:r w:rsidR="002E1AE4" w:rsidRPr="001519EA">
              <w:t xml:space="preserve"> </w:t>
            </w:r>
          </w:p>
          <w:p w14:paraId="362BEE45" w14:textId="2213FA39" w:rsidR="002D4E1A" w:rsidRPr="001519EA" w:rsidRDefault="00DF6949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</w:rPr>
            </w:pPr>
            <w:r w:rsidRPr="001519EA">
              <w:rPr>
                <w:rFonts w:ascii="Times" w:hAnsi="Times"/>
              </w:rPr>
              <w:t>None</w:t>
            </w: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247C5BFE" w:rsidR="003C2884" w:rsidRDefault="00DF6949" w:rsidP="002D4E1A">
            <w:pPr>
              <w:pStyle w:val="ListParagraph"/>
              <w:numPr>
                <w:ilvl w:val="0"/>
                <w:numId w:val="31"/>
              </w:numPr>
            </w:pPr>
            <w:r>
              <w:t>None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BB1658D" w14:textId="2DD7167A" w:rsidR="00486854" w:rsidRPr="00486854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DF6949">
              <w:rPr>
                <w:b/>
                <w:color w:val="003436"/>
              </w:rPr>
              <w:t>JIRA UPSO-</w:t>
            </w:r>
            <w:r w:rsidR="001519EA">
              <w:rPr>
                <w:b/>
                <w:color w:val="003436"/>
              </w:rPr>
              <w:t>751</w:t>
            </w:r>
          </w:p>
          <w:p w14:paraId="07647264" w14:textId="77777777" w:rsidR="00DF6949" w:rsidRPr="00E53063" w:rsidRDefault="00DF694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16B10180" w:rsidR="002E13DE" w:rsidRDefault="00DF6949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All JIRA tickets listed above</w:t>
            </w:r>
          </w:p>
          <w:p w14:paraId="489DE16F" w14:textId="33852797" w:rsidR="002E13DE" w:rsidRDefault="002E13DE" w:rsidP="00DF6949">
            <w:pPr>
              <w:pStyle w:val="ListParagraph"/>
              <w:tabs>
                <w:tab w:val="left" w:pos="4020"/>
              </w:tabs>
              <w:rPr>
                <w:color w:val="003436"/>
              </w:rPr>
            </w:pP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F9351EF" w14:textId="77777777" w:rsidR="00DF6949" w:rsidRDefault="00DF694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EB1D62" w:rsidRPr="00743757" w:rsidRDefault="00EB1D62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EB1D62" w:rsidRPr="00743757" w:rsidRDefault="00EB1D62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55AC68B3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2F860D6E" w14:textId="77777777" w:rsidR="001519EA" w:rsidRDefault="001519E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4BDF6E6" w14:textId="77777777" w:rsidR="001519EA" w:rsidRDefault="001519E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6B5A966" w14:textId="77777777" w:rsidR="001519EA" w:rsidRDefault="001519E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23091B6" w14:textId="77777777" w:rsidR="001519EA" w:rsidRDefault="001519EA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6D268059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 xml:space="preserve">: </w:t>
      </w:r>
      <w:r w:rsidR="001519EA">
        <w:rPr>
          <w:b/>
          <w:sz w:val="32"/>
          <w:szCs w:val="32"/>
        </w:rPr>
        <w:t>JIRA UPSO-751</w:t>
      </w:r>
    </w:p>
    <w:p w14:paraId="3C6CB048" w14:textId="3BF61515" w:rsidR="006A1325" w:rsidRDefault="001519EA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 Analytics section to Create Report Page</w:t>
      </w:r>
    </w:p>
    <w:p w14:paraId="618940E3" w14:textId="77777777" w:rsidR="00CE66D0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987EF0C" w14:textId="0E2351EE" w:rsidR="000C2844" w:rsidRPr="00130AE0" w:rsidRDefault="001519EA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>
        <w:t>Create Report</w:t>
      </w:r>
      <w:r w:rsidR="00DF6949">
        <w:t xml:space="preserve"> Page</w:t>
      </w:r>
      <w:r w:rsidR="00B0611A">
        <w:t xml:space="preserve"> - </w:t>
      </w:r>
      <w:hyperlink r:id="rId10" w:history="1">
        <w:r w:rsidRPr="006E0E64">
          <w:rPr>
            <w:rStyle w:val="Hyperlink"/>
          </w:rPr>
          <w:t>http://uidev.ups.com/returns_portal.html - /</w:t>
        </w:r>
        <w:proofErr w:type="spellStart"/>
        <w:r w:rsidRPr="006E0E64">
          <w:rPr>
            <w:rStyle w:val="Hyperlink"/>
          </w:rPr>
          <w:t>returnsHistory</w:t>
        </w:r>
        <w:proofErr w:type="spellEnd"/>
        <w:r w:rsidRPr="006E0E64">
          <w:rPr>
            <w:rStyle w:val="Hyperlink"/>
          </w:rPr>
          <w:t>/</w:t>
        </w:r>
        <w:proofErr w:type="spellStart"/>
        <w:r w:rsidRPr="006E0E64">
          <w:rPr>
            <w:rStyle w:val="Hyperlink"/>
          </w:rPr>
          <w:t>createReport</w:t>
        </w:r>
        <w:proofErr w:type="spellEnd"/>
        <w:r w:rsidRPr="006E0E64">
          <w:rPr>
            <w:rStyle w:val="Hyperlink"/>
          </w:rPr>
          <w:t>/</w:t>
        </w:r>
      </w:hyperlink>
      <w:r>
        <w:t xml:space="preserve"> </w:t>
      </w:r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7D82EA" w14:textId="77777777" w:rsidR="00EB1D62" w:rsidRDefault="006A1325" w:rsidP="00EB1D6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C5E3BBF" w14:textId="45A7E465" w:rsidR="00B0611A" w:rsidRP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t>/</w:t>
      </w:r>
      <w:r w:rsidRPr="00EB1D62">
        <w:t>P02SGit_UIDEV/src/apps/rap/assets/angular/</w:t>
      </w:r>
      <w:r>
        <w:t>templates/returns_history</w:t>
      </w:r>
      <w:r w:rsidRPr="00EB1D62">
        <w:t>_</w:t>
      </w:r>
      <w:r w:rsidR="001519EA">
        <w:t>create_report</w:t>
      </w:r>
      <w:r w:rsidRPr="00EB1D62">
        <w:t>.tpl.html</w:t>
      </w:r>
    </w:p>
    <w:p w14:paraId="079EDABC" w14:textId="237B2684" w:rsidR="00EB1D62" w:rsidRDefault="00EB1D62" w:rsidP="00EB1D62">
      <w:pPr>
        <w:pStyle w:val="ListParagraph"/>
        <w:numPr>
          <w:ilvl w:val="0"/>
          <w:numId w:val="15"/>
        </w:numPr>
        <w:tabs>
          <w:tab w:val="left" w:pos="4020"/>
        </w:tabs>
        <w:spacing w:line="276" w:lineRule="auto"/>
      </w:pPr>
      <w:r w:rsidRPr="00EB1D62">
        <w:t>/P02SGit_UIDEV/src/apps/rap/assets/angular/components/returns_h</w:t>
      </w:r>
      <w:r w:rsidR="001519EA">
        <w:t>istory_create_report</w:t>
      </w:r>
      <w:r w:rsidRPr="00EB1D62">
        <w:t>.ts</w:t>
      </w:r>
    </w:p>
    <w:p w14:paraId="7091CACA" w14:textId="77777777" w:rsidR="00EB1D62" w:rsidRPr="00EB1D62" w:rsidRDefault="00EB1D62" w:rsidP="00EB1D62">
      <w:pPr>
        <w:tabs>
          <w:tab w:val="left" w:pos="4020"/>
        </w:tabs>
        <w:spacing w:line="276" w:lineRule="auto"/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AD729B" w14:textId="4E26A4DE" w:rsidR="00CB4F4B" w:rsidRPr="001519EA" w:rsidRDefault="001519EA" w:rsidP="00B92D3C">
      <w:pPr>
        <w:pStyle w:val="ListParagraph"/>
        <w:numPr>
          <w:ilvl w:val="0"/>
          <w:numId w:val="28"/>
        </w:numPr>
        <w:tabs>
          <w:tab w:val="left" w:pos="4020"/>
        </w:tabs>
      </w:pPr>
      <w:r w:rsidRPr="001519EA">
        <w:t>If “PDF” is selected in the toggle, then the Analytics checkbox buttons section should appear.</w:t>
      </w:r>
    </w:p>
    <w:p w14:paraId="3A07D29D" w14:textId="77777777" w:rsidR="00CB4F4B" w:rsidRDefault="00CB4F4B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3A69382A" w14:textId="61945074" w:rsidR="00486854" w:rsidRPr="00E44A2B" w:rsidRDefault="00486854" w:rsidP="00E44A2B">
      <w:bookmarkStart w:id="0" w:name="_GoBack"/>
      <w:bookmarkEnd w:id="0"/>
    </w:p>
    <w:sectPr w:rsidR="00486854" w:rsidRPr="00E44A2B" w:rsidSect="00BF22AF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EB1D62" w:rsidRDefault="00EB1D62">
      <w:r>
        <w:separator/>
      </w:r>
    </w:p>
  </w:endnote>
  <w:endnote w:type="continuationSeparator" w:id="0">
    <w:p w14:paraId="6F5C6B8B" w14:textId="77777777" w:rsidR="00EB1D62" w:rsidRDefault="00EB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EB1D62" w:rsidRDefault="00EB1D62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EB1D62" w:rsidRPr="00E40E84" w:rsidRDefault="00EB1D62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E44A2B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EB1D62" w:rsidRDefault="00EB1D6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EB1D62" w:rsidRDefault="00EB1D62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EB1D62" w:rsidRDefault="00EB1D62">
      <w:r>
        <w:separator/>
      </w:r>
    </w:p>
  </w:footnote>
  <w:footnote w:type="continuationSeparator" w:id="0">
    <w:p w14:paraId="47904BCF" w14:textId="77777777" w:rsidR="00EB1D62" w:rsidRDefault="00EB1D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EB1D62" w:rsidRDefault="00EB1D62">
    <w:pPr>
      <w:pStyle w:val="Header"/>
    </w:pPr>
  </w:p>
  <w:p w14:paraId="45D22A94" w14:textId="77777777" w:rsidR="00EB1D62" w:rsidRDefault="00EB1D62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E44A2B">
      <w:rPr>
        <w:noProof/>
      </w:rPr>
      <w:t>1/22/18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EB1D62" w:rsidRPr="00EE4744" w:rsidRDefault="00EB1D62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EB1D62" w:rsidRPr="00EE4744" w:rsidRDefault="00EB1D62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EB1D62" w:rsidRDefault="00EB1D62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B2CC3"/>
    <w:multiLevelType w:val="hybridMultilevel"/>
    <w:tmpl w:val="156E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6"/>
  </w:num>
  <w:num w:numId="14">
    <w:abstractNumId w:val="28"/>
  </w:num>
  <w:num w:numId="15">
    <w:abstractNumId w:val="14"/>
  </w:num>
  <w:num w:numId="16">
    <w:abstractNumId w:val="32"/>
  </w:num>
  <w:num w:numId="17">
    <w:abstractNumId w:val="13"/>
  </w:num>
  <w:num w:numId="18">
    <w:abstractNumId w:val="25"/>
  </w:num>
  <w:num w:numId="19">
    <w:abstractNumId w:val="18"/>
  </w:num>
  <w:num w:numId="20">
    <w:abstractNumId w:val="21"/>
  </w:num>
  <w:num w:numId="21">
    <w:abstractNumId w:val="20"/>
  </w:num>
  <w:num w:numId="22">
    <w:abstractNumId w:val="19"/>
  </w:num>
  <w:num w:numId="23">
    <w:abstractNumId w:val="29"/>
  </w:num>
  <w:num w:numId="24">
    <w:abstractNumId w:val="31"/>
  </w:num>
  <w:num w:numId="25">
    <w:abstractNumId w:val="12"/>
  </w:num>
  <w:num w:numId="26">
    <w:abstractNumId w:val="27"/>
  </w:num>
  <w:num w:numId="27">
    <w:abstractNumId w:val="24"/>
  </w:num>
  <w:num w:numId="28">
    <w:abstractNumId w:val="30"/>
  </w:num>
  <w:num w:numId="29">
    <w:abstractNumId w:val="10"/>
  </w:num>
  <w:num w:numId="30">
    <w:abstractNumId w:val="16"/>
  </w:num>
  <w:num w:numId="31">
    <w:abstractNumId w:val="23"/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292C"/>
    <w:rsid w:val="00066AA2"/>
    <w:rsid w:val="000701E9"/>
    <w:rsid w:val="0007295E"/>
    <w:rsid w:val="000957AD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9EA"/>
    <w:rsid w:val="00151C56"/>
    <w:rsid w:val="001654D0"/>
    <w:rsid w:val="00176DBB"/>
    <w:rsid w:val="00177EFD"/>
    <w:rsid w:val="00184433"/>
    <w:rsid w:val="001C3EA2"/>
    <w:rsid w:val="001C7314"/>
    <w:rsid w:val="001D413B"/>
    <w:rsid w:val="001E150A"/>
    <w:rsid w:val="001E56C3"/>
    <w:rsid w:val="00211A27"/>
    <w:rsid w:val="00216AB3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54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2432E"/>
    <w:rsid w:val="00626C02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97A97"/>
    <w:rsid w:val="007B721B"/>
    <w:rsid w:val="007C12B9"/>
    <w:rsid w:val="007E17BD"/>
    <w:rsid w:val="00800403"/>
    <w:rsid w:val="00815101"/>
    <w:rsid w:val="00820031"/>
    <w:rsid w:val="008331A3"/>
    <w:rsid w:val="0086197D"/>
    <w:rsid w:val="00864E40"/>
    <w:rsid w:val="00884E49"/>
    <w:rsid w:val="00891795"/>
    <w:rsid w:val="0089200C"/>
    <w:rsid w:val="008A037B"/>
    <w:rsid w:val="008A057B"/>
    <w:rsid w:val="008C61AA"/>
    <w:rsid w:val="008D087E"/>
    <w:rsid w:val="008E64A2"/>
    <w:rsid w:val="008F2A4A"/>
    <w:rsid w:val="0090778B"/>
    <w:rsid w:val="009152AA"/>
    <w:rsid w:val="00930A98"/>
    <w:rsid w:val="00944D1F"/>
    <w:rsid w:val="00950C3C"/>
    <w:rsid w:val="00960AF1"/>
    <w:rsid w:val="00985737"/>
    <w:rsid w:val="009A65F0"/>
    <w:rsid w:val="009E165D"/>
    <w:rsid w:val="009E61A7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C13DC"/>
    <w:rsid w:val="00BC22E8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313B2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DF6949"/>
    <w:rsid w:val="00E0342F"/>
    <w:rsid w:val="00E038EF"/>
    <w:rsid w:val="00E10B3C"/>
    <w:rsid w:val="00E147A8"/>
    <w:rsid w:val="00E232D7"/>
    <w:rsid w:val="00E23357"/>
    <w:rsid w:val="00E23F2C"/>
    <w:rsid w:val="00E27BD7"/>
    <w:rsid w:val="00E40E84"/>
    <w:rsid w:val="00E44A2B"/>
    <w:rsid w:val="00E53063"/>
    <w:rsid w:val="00E5579E"/>
    <w:rsid w:val="00E71A99"/>
    <w:rsid w:val="00E72015"/>
    <w:rsid w:val="00E76543"/>
    <w:rsid w:val="00E95033"/>
    <w:rsid w:val="00EB1D62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68FC"/>
    <w:rsid w:val="00F3435A"/>
    <w:rsid w:val="00F36391"/>
    <w:rsid w:val="00F41DBE"/>
    <w:rsid w:val="00F42E58"/>
    <w:rsid w:val="00F47C07"/>
    <w:rsid w:val="00F55237"/>
    <w:rsid w:val="00F65035"/>
    <w:rsid w:val="00F740C0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EB1D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EB1D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idev.ups.com/returns_portal.html%20-%20/returnsHistory/createRepor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0D51A2-E91D-0242-A5BA-84DB7824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2</TotalTime>
  <Pages>2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3</cp:revision>
  <cp:lastPrinted>2009-08-03T17:48:00Z</cp:lastPrinted>
  <dcterms:created xsi:type="dcterms:W3CDTF">2018-01-16T21:29:00Z</dcterms:created>
  <dcterms:modified xsi:type="dcterms:W3CDTF">2018-01-22T14:29:00Z</dcterms:modified>
</cp:coreProperties>
</file>