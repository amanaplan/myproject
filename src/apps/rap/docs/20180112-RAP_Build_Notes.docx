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EB1D62" w:rsidRPr="00E23F2C" w:rsidRDefault="00EB1D62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EB1D62" w:rsidRPr="00E23F2C" w:rsidRDefault="00EB1D62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69188BCD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22E8486A" w:rsidR="00E0342F" w:rsidRPr="00AA11C6" w:rsidRDefault="007C12B9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BC22E8">
              <w:rPr>
                <w:b/>
                <w:sz w:val="28"/>
                <w:szCs w:val="28"/>
              </w:rPr>
              <w:t>70.0</w:t>
            </w:r>
          </w:p>
          <w:p w14:paraId="368FEE05" w14:textId="77777777" w:rsidR="00E0342F" w:rsidRPr="00211A27" w:rsidRDefault="00E0342F" w:rsidP="00587A17"/>
          <w:p w14:paraId="4AAB1101" w14:textId="46C6CB00" w:rsidR="00E0342F" w:rsidRDefault="009152AA" w:rsidP="00587A17">
            <w:r>
              <w:t>Sprint end date: 01</w:t>
            </w:r>
            <w:r w:rsidR="00DF4D9A">
              <w:t>/</w:t>
            </w:r>
            <w:r>
              <w:t>12</w:t>
            </w:r>
            <w:r w:rsidR="00891795">
              <w:t>/2017</w:t>
            </w:r>
          </w:p>
          <w:p w14:paraId="1FB82F61" w14:textId="49C67A33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6A85FD7" w14:textId="72548C01" w:rsidR="00626C02" w:rsidRPr="00DE6F47" w:rsidRDefault="00626C02" w:rsidP="00A35912">
            <w:pPr>
              <w:ind w:left="360"/>
            </w:pPr>
          </w:p>
          <w:p w14:paraId="36B607CA" w14:textId="308BF59B" w:rsidR="00DE6F47" w:rsidRDefault="00DF6949" w:rsidP="00DE6F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4030A1" wp14:editId="36683123">
                      <wp:simplePos x="0" y="0"/>
                      <wp:positionH relativeFrom="margin">
                        <wp:posOffset>2468880</wp:posOffset>
                      </wp:positionH>
                      <wp:positionV relativeFrom="paragraph">
                        <wp:posOffset>-75565</wp:posOffset>
                      </wp:positionV>
                      <wp:extent cx="2011680" cy="274320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274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94DB5F" w14:textId="60710EA6" w:rsidR="00EB1D62" w:rsidRDefault="00EB1D62" w:rsidP="00DF694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margin-left:194.4pt;margin-top:-5.9pt;width:158.4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" filled="f" stroked="f">
                      <v:textbox>
                        <w:txbxContent>
                          <w:p w14:paraId="0294DB5F" w14:textId="60710EA6" w:rsidR="00EB1D62" w:rsidRDefault="00EB1D62" w:rsidP="00DF6949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74475A3C" w14:textId="519814B0" w:rsidR="00CE66D0" w:rsidRDefault="009A65F0" w:rsidP="002D4E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F80B20" wp14:editId="2B97BF2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-250825</wp:posOffset>
                      </wp:positionV>
                      <wp:extent cx="2171700" cy="28346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83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3EA0C4" w14:textId="79919970" w:rsidR="00EB1D62" w:rsidRDefault="00EB1D6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9152AA">
                                    <w:t>2723cf6</w:t>
                                  </w:r>
                                </w:p>
                                <w:p w14:paraId="795AB44C" w14:textId="41EC2E48" w:rsidR="00EB1D62" w:rsidRDefault="00EB1D6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9152AA">
                                    <w:t>9eae3c5</w:t>
                                  </w:r>
                                </w:p>
                                <w:p w14:paraId="65D47B60" w14:textId="028F9D39" w:rsidR="00EB1D62" w:rsidRDefault="00EB1D6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9152AA">
                                    <w:t>9a2c08e</w:t>
                                  </w:r>
                                </w:p>
                                <w:p w14:paraId="0616CD6F" w14:textId="4DDB53DB" w:rsidR="00EB1D62" w:rsidRDefault="00EB1D6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9152AA">
                                    <w:t>7066f9e</w:t>
                                  </w:r>
                                </w:p>
                                <w:p w14:paraId="3C9064BA" w14:textId="50E4EE9E" w:rsidR="00EB1D62" w:rsidRDefault="00EB1D6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DF6949">
                                    <w:t>0ce37d3</w:t>
                                  </w:r>
                                </w:p>
                                <w:p w14:paraId="00635619" w14:textId="0CB9CA06" w:rsidR="00EB1D62" w:rsidRDefault="00EB1D6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DF6949">
                                    <w:t>1c0dfd3</w:t>
                                  </w:r>
                                </w:p>
                                <w:p w14:paraId="43D9A4BA" w14:textId="623FF1AA" w:rsidR="00EB1D62" w:rsidRDefault="00EB1D6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DF6949">
                                    <w:t>6da4e70</w:t>
                                  </w:r>
                                </w:p>
                                <w:p w14:paraId="68A1FF32" w14:textId="1376243B" w:rsidR="00EB1D62" w:rsidRDefault="00EB1D6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DF6949">
                                    <w:t>881895c</w:t>
                                  </w:r>
                                </w:p>
                                <w:p w14:paraId="78B2037A" w14:textId="169F85F5" w:rsidR="00EB1D62" w:rsidRDefault="00EB1D62" w:rsidP="00A35912">
                                  <w:pPr>
                                    <w:ind w:left="36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-5.35pt;margin-top:-19.7pt;width:171pt;height:22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U0DdMCAAAW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" filled="f" stroked="f">
                      <v:textbox>
                        <w:txbxContent>
                          <w:p w14:paraId="783EA0C4" w14:textId="79919970" w:rsidR="00EB1D62" w:rsidRDefault="00EB1D6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9152AA">
                              <w:t>2723cf6</w:t>
                            </w:r>
                          </w:p>
                          <w:p w14:paraId="795AB44C" w14:textId="41EC2E48" w:rsidR="00EB1D62" w:rsidRDefault="00EB1D6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9152AA">
                              <w:t>9eae3c5</w:t>
                            </w:r>
                          </w:p>
                          <w:p w14:paraId="65D47B60" w14:textId="028F9D39" w:rsidR="00EB1D62" w:rsidRDefault="00EB1D6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9152AA">
                              <w:t>9a2c08e</w:t>
                            </w:r>
                          </w:p>
                          <w:p w14:paraId="0616CD6F" w14:textId="4DDB53DB" w:rsidR="00EB1D62" w:rsidRDefault="00EB1D6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9152AA">
                              <w:t>7066f9e</w:t>
                            </w:r>
                          </w:p>
                          <w:p w14:paraId="3C9064BA" w14:textId="50E4EE9E" w:rsidR="00EB1D62" w:rsidRDefault="00EB1D6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DF6949">
                              <w:t>0ce37d3</w:t>
                            </w:r>
                          </w:p>
                          <w:p w14:paraId="00635619" w14:textId="0CB9CA06" w:rsidR="00EB1D62" w:rsidRDefault="00EB1D6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DF6949">
                              <w:t>1c0dfd3</w:t>
                            </w:r>
                          </w:p>
                          <w:p w14:paraId="43D9A4BA" w14:textId="623FF1AA" w:rsidR="00EB1D62" w:rsidRDefault="00EB1D6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DF6949">
                              <w:t>6da4e70</w:t>
                            </w:r>
                          </w:p>
                          <w:p w14:paraId="68A1FF32" w14:textId="1376243B" w:rsidR="00EB1D62" w:rsidRDefault="00EB1D6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DF6949">
                              <w:t>881895c</w:t>
                            </w:r>
                          </w:p>
                          <w:p w14:paraId="78B2037A" w14:textId="169F85F5" w:rsidR="00EB1D62" w:rsidRDefault="00EB1D62" w:rsidP="00A35912">
                            <w:pPr>
                              <w:ind w:left="360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E13DE">
              <w:t>Known Issues:</w:t>
            </w:r>
            <w:r w:rsidR="002E1AE4">
              <w:t xml:space="preserve"> </w:t>
            </w:r>
          </w:p>
          <w:p w14:paraId="362BEE45" w14:textId="2213FA39" w:rsidR="002D4E1A" w:rsidRPr="00DC3212" w:rsidRDefault="00DF6949" w:rsidP="00DC3212">
            <w:pPr>
              <w:pStyle w:val="ListParagraph"/>
              <w:numPr>
                <w:ilvl w:val="0"/>
                <w:numId w:val="33"/>
              </w:num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None</w:t>
            </w: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247C5BFE" w:rsidR="003C2884" w:rsidRDefault="00DF6949" w:rsidP="002D4E1A">
            <w:pPr>
              <w:pStyle w:val="ListParagraph"/>
              <w:numPr>
                <w:ilvl w:val="0"/>
                <w:numId w:val="31"/>
              </w:numPr>
            </w:pPr>
            <w:r>
              <w:t>None</w:t>
            </w: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1BB1658D" w14:textId="623340D4" w:rsidR="00486854" w:rsidRPr="00486854" w:rsidRDefault="00891795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#1: </w:t>
            </w:r>
            <w:r w:rsidR="00DF6949">
              <w:rPr>
                <w:b/>
                <w:color w:val="003436"/>
              </w:rPr>
              <w:t>JIRA UPSO-794</w:t>
            </w:r>
          </w:p>
          <w:p w14:paraId="680E4CC7" w14:textId="77777777" w:rsidR="00E0342F" w:rsidRPr="00DB23F2" w:rsidRDefault="00E0342F" w:rsidP="00753DDC">
            <w:pPr>
              <w:tabs>
                <w:tab w:val="left" w:pos="4020"/>
              </w:tabs>
              <w:rPr>
                <w:color w:val="003436"/>
              </w:rPr>
            </w:pPr>
          </w:p>
          <w:p w14:paraId="34ADBA8B" w14:textId="5BBCD054" w:rsidR="00343AD7" w:rsidRDefault="007E17BD" w:rsidP="00343AD7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="00E0342F"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</w:t>
            </w:r>
            <w:r w:rsidR="00E0342F" w:rsidRPr="00DB23F2">
              <w:rPr>
                <w:b/>
                <w:color w:val="003436"/>
              </w:rPr>
              <w:t>2</w:t>
            </w:r>
            <w:r w:rsidR="006111F8">
              <w:rPr>
                <w:b/>
                <w:color w:val="003436"/>
              </w:rPr>
              <w:t xml:space="preserve">: </w:t>
            </w:r>
            <w:r w:rsidR="00DF6949">
              <w:rPr>
                <w:b/>
                <w:color w:val="003436"/>
              </w:rPr>
              <w:t>JIRA UPSO-808</w:t>
            </w:r>
          </w:p>
          <w:p w14:paraId="4C49C3EB" w14:textId="77777777" w:rsidR="00DF6949" w:rsidRPr="00DB23F2" w:rsidRDefault="00DF6949" w:rsidP="00343AD7">
            <w:pPr>
              <w:tabs>
                <w:tab w:val="left" w:pos="4020"/>
              </w:tabs>
              <w:rPr>
                <w:color w:val="003436"/>
              </w:rPr>
            </w:pPr>
          </w:p>
          <w:p w14:paraId="07A463EF" w14:textId="75910599" w:rsidR="00FB54E2" w:rsidRDefault="00343AD7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 xml:space="preserve">#3: </w:t>
            </w:r>
            <w:r w:rsidR="00DF6949">
              <w:rPr>
                <w:b/>
                <w:color w:val="003436"/>
              </w:rPr>
              <w:t>JIRA UPSO-765</w:t>
            </w:r>
          </w:p>
          <w:p w14:paraId="5790ABAD" w14:textId="77777777" w:rsidR="00DF6949" w:rsidRDefault="00DF694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60284392" w14:textId="77777777" w:rsidR="00DF6949" w:rsidRDefault="00DF694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#4: JIRA UPSO-822</w:t>
            </w:r>
          </w:p>
          <w:p w14:paraId="04BA927E" w14:textId="77777777" w:rsidR="00DF6949" w:rsidRDefault="00DF694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03B519D3" w14:textId="52398BF2" w:rsidR="00DF6949" w:rsidRDefault="00DF694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#5: JIRA UPSO-737</w:t>
            </w:r>
          </w:p>
          <w:p w14:paraId="07647264" w14:textId="77777777" w:rsidR="00DF6949" w:rsidRPr="00E53063" w:rsidRDefault="00DF694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77777777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85B6F7E" w14:textId="77777777" w:rsidR="00FB54E2" w:rsidRDefault="00FB54E2" w:rsidP="00FB54E2">
            <w:pPr>
              <w:tabs>
                <w:tab w:val="left" w:pos="4020"/>
              </w:tabs>
              <w:rPr>
                <w:color w:val="003436"/>
              </w:rPr>
            </w:pPr>
          </w:p>
          <w:p w14:paraId="56D0FE5A" w14:textId="3398A9C5" w:rsidR="00E0342F" w:rsidRPr="00DB23F2" w:rsidRDefault="002E13DE" w:rsidP="002A46AF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16B10180" w:rsidR="002E13DE" w:rsidRDefault="00DF6949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All JIRA tickets listed above</w:t>
            </w:r>
          </w:p>
          <w:p w14:paraId="489DE16F" w14:textId="33852797" w:rsidR="002E13DE" w:rsidRDefault="002E13DE" w:rsidP="00DF6949">
            <w:pPr>
              <w:pStyle w:val="ListParagraph"/>
              <w:tabs>
                <w:tab w:val="left" w:pos="4020"/>
              </w:tabs>
              <w:rPr>
                <w:color w:val="003436"/>
              </w:rPr>
            </w:pPr>
          </w:p>
          <w:p w14:paraId="6799EF1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041D44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B00C0C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F05D7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E3DBF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1E37AF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3EF2808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8396021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F9351EF" w14:textId="77777777" w:rsidR="00DF6949" w:rsidRDefault="00DF694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E43DDAE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4EE47B3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EB1D62" w:rsidRPr="00743757" w:rsidRDefault="00EB1D62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9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" filled="f" stroked="f">
                      <v:textbox>
                        <w:txbxContent>
                          <w:p w14:paraId="3D40545F" w14:textId="77777777" w:rsidR="00EB1D62" w:rsidRPr="00743757" w:rsidRDefault="00EB1D62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55AC68B3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122A424C" w14:textId="300C3781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 w:rsidR="00891795">
        <w:rPr>
          <w:b/>
          <w:sz w:val="32"/>
          <w:szCs w:val="32"/>
        </w:rPr>
        <w:t xml:space="preserve">: </w:t>
      </w:r>
      <w:r w:rsidR="00DF6949">
        <w:rPr>
          <w:b/>
          <w:sz w:val="32"/>
          <w:szCs w:val="32"/>
        </w:rPr>
        <w:t>JIRA UPSO-794</w:t>
      </w:r>
    </w:p>
    <w:p w14:paraId="3C6CB048" w14:textId="7F1BE6E5" w:rsidR="006A1325" w:rsidRDefault="00DF6949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Create Email Modals on Report Preview Page</w:t>
      </w:r>
    </w:p>
    <w:p w14:paraId="618940E3" w14:textId="77777777" w:rsidR="00CE66D0" w:rsidRDefault="00CE66D0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987EF0C" w14:textId="3007FFC5" w:rsidR="000C2844" w:rsidRPr="00130AE0" w:rsidRDefault="00DF6949" w:rsidP="00E53063">
      <w:pPr>
        <w:pStyle w:val="ListParagraph"/>
        <w:numPr>
          <w:ilvl w:val="0"/>
          <w:numId w:val="15"/>
        </w:numPr>
        <w:tabs>
          <w:tab w:val="left" w:pos="4020"/>
        </w:tabs>
      </w:pPr>
      <w:r>
        <w:t>Report Preview Page</w:t>
      </w:r>
      <w:r w:rsidR="00B0611A">
        <w:t xml:space="preserve"> - </w:t>
      </w:r>
      <w:hyperlink r:id="rId10" w:anchor="/returnsHistory/createReport/reportPreview" w:history="1">
        <w:r w:rsidRPr="00DF6949">
          <w:rPr>
            <w:rStyle w:val="Hyperlink"/>
          </w:rPr>
          <w:t>http://uidev.ups.com/returns_portal.html -</w:t>
        </w:r>
        <w:r w:rsidRPr="00DF6949">
          <w:rPr>
            <w:rStyle w:val="Hyperlink"/>
          </w:rPr>
          <w:t xml:space="preserve"> </w:t>
        </w:r>
        <w:r w:rsidRPr="00DF6949">
          <w:rPr>
            <w:rStyle w:val="Hyperlink"/>
          </w:rPr>
          <w:t>/</w:t>
        </w:r>
        <w:proofErr w:type="spellStart"/>
        <w:r w:rsidRPr="00DF6949">
          <w:rPr>
            <w:rStyle w:val="Hyperlink"/>
          </w:rPr>
          <w:t>returnsHistory</w:t>
        </w:r>
        <w:proofErr w:type="spellEnd"/>
        <w:r w:rsidRPr="00DF6949">
          <w:rPr>
            <w:rStyle w:val="Hyperlink"/>
          </w:rPr>
          <w:t>/</w:t>
        </w:r>
        <w:proofErr w:type="spellStart"/>
        <w:r w:rsidRPr="00DF6949">
          <w:rPr>
            <w:rStyle w:val="Hyperlink"/>
          </w:rPr>
          <w:t>createReport</w:t>
        </w:r>
        <w:proofErr w:type="spellEnd"/>
        <w:r w:rsidRPr="00DF6949">
          <w:rPr>
            <w:rStyle w:val="Hyperlink"/>
          </w:rPr>
          <w:t>/</w:t>
        </w:r>
        <w:proofErr w:type="spellStart"/>
        <w:r w:rsidRPr="00DF6949">
          <w:rPr>
            <w:rStyle w:val="Hyperlink"/>
          </w:rPr>
          <w:t>reportPreview</w:t>
        </w:r>
        <w:proofErr w:type="spellEnd"/>
      </w:hyperlink>
    </w:p>
    <w:p w14:paraId="0867DFC5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7D82EA" w14:textId="77777777" w:rsidR="00EB1D62" w:rsidRDefault="006A1325" w:rsidP="00EB1D6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3C5E3BBF" w14:textId="68692ABB" w:rsidR="00B0611A" w:rsidRP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t>/</w:t>
      </w:r>
      <w:r w:rsidRPr="00EB1D62">
        <w:t>P02SGit_UIDEV/src/apps/rap/assets/angular/</w:t>
      </w:r>
      <w:r>
        <w:t>templates/returns_history</w:t>
      </w:r>
      <w:r w:rsidRPr="00EB1D62">
        <w:t>_report</w:t>
      </w:r>
      <w:r>
        <w:t>_preview</w:t>
      </w:r>
      <w:r w:rsidRPr="00EB1D62">
        <w:t>.tpl.html</w:t>
      </w:r>
    </w:p>
    <w:p w14:paraId="079EDABC" w14:textId="772E3767" w:rsid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 w:rsidRPr="00EB1D62">
        <w:t>/P02SGit_UIDEV/src/apps/rap/assets/angular/components/returns_history_report_preview.ts</w:t>
      </w:r>
    </w:p>
    <w:p w14:paraId="7091CACA" w14:textId="77777777" w:rsidR="00EB1D62" w:rsidRPr="00EB1D62" w:rsidRDefault="00EB1D62" w:rsidP="00EB1D62">
      <w:pPr>
        <w:tabs>
          <w:tab w:val="left" w:pos="4020"/>
        </w:tabs>
        <w:spacing w:line="276" w:lineRule="auto"/>
      </w:pPr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5AD729B" w14:textId="5FF81360" w:rsidR="00CB4F4B" w:rsidRPr="0062432E" w:rsidRDefault="00EB1D62" w:rsidP="00B92D3C">
      <w:pPr>
        <w:pStyle w:val="ListParagraph"/>
        <w:numPr>
          <w:ilvl w:val="0"/>
          <w:numId w:val="28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Click “Email” button on the right hand corner.</w:t>
      </w:r>
    </w:p>
    <w:p w14:paraId="3A07D29D" w14:textId="77777777" w:rsidR="00CB4F4B" w:rsidRDefault="00CB4F4B" w:rsidP="00CB4F4B">
      <w:pPr>
        <w:pStyle w:val="ListParagraph"/>
        <w:ind w:left="1440"/>
      </w:pPr>
    </w:p>
    <w:p w14:paraId="2BEB424D" w14:textId="77777777" w:rsidR="003E542B" w:rsidRDefault="003E542B" w:rsidP="003E542B"/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65F974E1" w14:textId="77777777" w:rsidR="00176DBB" w:rsidRDefault="00176DBB" w:rsidP="00176DBB"/>
    <w:p w14:paraId="2E05DA38" w14:textId="77777777" w:rsidR="00176DBB" w:rsidRDefault="00176DBB" w:rsidP="00176DBB"/>
    <w:p w14:paraId="31916133" w14:textId="77777777" w:rsidR="00176DBB" w:rsidRDefault="00176DBB" w:rsidP="00176DBB"/>
    <w:p w14:paraId="314AA69D" w14:textId="77777777" w:rsidR="00176DBB" w:rsidRDefault="00176DBB" w:rsidP="00176DBB"/>
    <w:p w14:paraId="17E69AA5" w14:textId="77777777" w:rsidR="00176DBB" w:rsidRDefault="00176DBB" w:rsidP="00176DBB"/>
    <w:p w14:paraId="04C77BF8" w14:textId="77777777" w:rsidR="00176DBB" w:rsidRDefault="00176DBB" w:rsidP="00176DBB"/>
    <w:p w14:paraId="73EB8C44" w14:textId="608F8C0F" w:rsidR="003E542B" w:rsidRDefault="003E542B" w:rsidP="00176DBB">
      <w:r>
        <w:br w:type="page"/>
      </w:r>
    </w:p>
    <w:p w14:paraId="2D4AA8CF" w14:textId="77777777" w:rsidR="00EB1D62" w:rsidRPr="00EB1D62" w:rsidRDefault="003E542B" w:rsidP="00EB1D62">
      <w:pPr>
        <w:tabs>
          <w:tab w:val="left" w:pos="4020"/>
        </w:tabs>
        <w:rPr>
          <w:b/>
          <w:color w:val="003436"/>
          <w:sz w:val="32"/>
          <w:szCs w:val="32"/>
        </w:rPr>
      </w:pPr>
      <w:r>
        <w:rPr>
          <w:b/>
          <w:sz w:val="32"/>
          <w:szCs w:val="32"/>
        </w:rPr>
        <w:lastRenderedPageBreak/>
        <w:t>Feature #2</w:t>
      </w:r>
      <w:r w:rsidRPr="00EB1D62">
        <w:rPr>
          <w:b/>
          <w:sz w:val="32"/>
          <w:szCs w:val="32"/>
        </w:rPr>
        <w:t xml:space="preserve">: </w:t>
      </w:r>
      <w:r w:rsidR="00EB1D62" w:rsidRPr="00EB1D62">
        <w:rPr>
          <w:b/>
          <w:color w:val="003436"/>
          <w:sz w:val="32"/>
          <w:szCs w:val="32"/>
        </w:rPr>
        <w:t>JIRA UPSO-808</w:t>
      </w:r>
    </w:p>
    <w:p w14:paraId="40DA9188" w14:textId="7F06C71C" w:rsidR="00B92D3C" w:rsidRDefault="00EB1D62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Transborder</w:t>
      </w:r>
      <w:proofErr w:type="spellEnd"/>
      <w:r>
        <w:rPr>
          <w:sz w:val="28"/>
          <w:szCs w:val="28"/>
        </w:rPr>
        <w:t xml:space="preserve"> section to Shipping and Billing Section</w:t>
      </w:r>
    </w:p>
    <w:p w14:paraId="1C0DDD15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E73DD4" w14:textId="77777777" w:rsidR="00B92D3C" w:rsidRDefault="00B92D3C" w:rsidP="00B92D3C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54B6FC9" w14:textId="5ACC380A" w:rsid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Returns Policies – Create Policy - </w:t>
      </w:r>
      <w:hyperlink r:id="rId11" w:history="1">
        <w:r w:rsidRPr="00BE29FA">
          <w:rPr>
            <w:rStyle w:val="Hyperlink"/>
          </w:rPr>
          <w:t>http://uidev.ups.com/returns_portal.html#/returnsPolicies/createPolicy</w:t>
        </w:r>
      </w:hyperlink>
    </w:p>
    <w:p w14:paraId="53E2E93A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31A2A24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0635138B" w14:textId="0FB176CA" w:rsidR="00B92D3C" w:rsidRP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t>/</w:t>
      </w:r>
      <w:r w:rsidRPr="00EB1D62">
        <w:t>P02SGit_UIDEV/src/apps/rap/assets/angular/templates/returns_policy_panel.tpl.html</w:t>
      </w:r>
    </w:p>
    <w:p w14:paraId="2626DA62" w14:textId="77777777" w:rsidR="00EB1D62" w:rsidRPr="00EB1D62" w:rsidRDefault="00EB1D62" w:rsidP="00EB1D62">
      <w:pPr>
        <w:pStyle w:val="ListParagraph"/>
        <w:tabs>
          <w:tab w:val="left" w:pos="4020"/>
        </w:tabs>
        <w:rPr>
          <w:sz w:val="28"/>
          <w:szCs w:val="28"/>
        </w:rPr>
      </w:pPr>
    </w:p>
    <w:p w14:paraId="6D64E56E" w14:textId="5DBAF70D" w:rsidR="00D523A0" w:rsidRDefault="00B92D3C" w:rsidP="00EB1D6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68A48610" w14:textId="3F8EACE3" w:rsid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Click Shipping and Billing Drawer.</w:t>
      </w:r>
    </w:p>
    <w:p w14:paraId="164065D0" w14:textId="2AA4F2BD" w:rsid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Under the “Contact List” Select Box, choose “</w:t>
      </w:r>
      <w:proofErr w:type="spellStart"/>
      <w:r>
        <w:rPr>
          <w:sz w:val="28"/>
          <w:szCs w:val="28"/>
        </w:rPr>
        <w:t>Darkshore</w:t>
      </w:r>
      <w:proofErr w:type="spellEnd"/>
      <w:r>
        <w:rPr>
          <w:sz w:val="28"/>
          <w:szCs w:val="28"/>
        </w:rPr>
        <w:t>”</w:t>
      </w:r>
    </w:p>
    <w:p w14:paraId="1500F948" w14:textId="6B866603" w:rsid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Scroll until you see </w:t>
      </w:r>
      <w:proofErr w:type="spellStart"/>
      <w:r>
        <w:rPr>
          <w:sz w:val="28"/>
          <w:szCs w:val="28"/>
        </w:rPr>
        <w:t>Transborder</w:t>
      </w:r>
      <w:proofErr w:type="spellEnd"/>
      <w:r>
        <w:rPr>
          <w:sz w:val="28"/>
          <w:szCs w:val="28"/>
        </w:rPr>
        <w:t xml:space="preserve"> Shipping.</w:t>
      </w:r>
    </w:p>
    <w:p w14:paraId="6167F09B" w14:textId="2D3D1371" w:rsidR="00EB1D62" w:rsidRP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Click the lever to see the radio buttons.</w:t>
      </w:r>
    </w:p>
    <w:p w14:paraId="29AB9E89" w14:textId="4588642D" w:rsidR="00CB4F4B" w:rsidRPr="0062432E" w:rsidRDefault="00CB4F4B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B94A184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B1F9BBD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6A6524A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5AFB64D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0F18482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C755594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C60ED41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D7A8BF6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15842CB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2074B32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CDCBB45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B091471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6620CBE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A8F98C2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1E42C1C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97CFBA6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0051C78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F22076D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3EAD5FF" w14:textId="4DC4CE45" w:rsidR="00D523A0" w:rsidRDefault="00D523A0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Feature #3: </w:t>
      </w:r>
      <w:r w:rsidR="00EB1D62">
        <w:rPr>
          <w:b/>
          <w:sz w:val="32"/>
          <w:szCs w:val="32"/>
        </w:rPr>
        <w:t>JIRA UPSO-765</w:t>
      </w:r>
    </w:p>
    <w:p w14:paraId="66DAA121" w14:textId="71D63E43" w:rsidR="00D523A0" w:rsidRDefault="00EB1D62" w:rsidP="00D523A0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 Return Slip Drawer to Return Policy Panel</w:t>
      </w:r>
    </w:p>
    <w:p w14:paraId="5C0B5CBF" w14:textId="77777777" w:rsidR="00D523A0" w:rsidRDefault="00D523A0" w:rsidP="00D523A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C6469DE" w14:textId="77777777" w:rsidR="00D523A0" w:rsidRDefault="00D523A0" w:rsidP="00D523A0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2132E37" w14:textId="77777777" w:rsid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Returns Policies – Create Policy - </w:t>
      </w:r>
      <w:hyperlink r:id="rId12" w:history="1">
        <w:r w:rsidRPr="00BE29FA">
          <w:rPr>
            <w:rStyle w:val="Hyperlink"/>
          </w:rPr>
          <w:t>http://uidev.ups.com/returns_portal.html#/returnsPolicies/createPolicy</w:t>
        </w:r>
      </w:hyperlink>
    </w:p>
    <w:p w14:paraId="723D5107" w14:textId="77777777" w:rsidR="00D523A0" w:rsidRDefault="00D523A0" w:rsidP="00D523A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55A7B8B" w14:textId="77777777" w:rsidR="00D523A0" w:rsidRDefault="00D523A0" w:rsidP="00D523A0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47915908" w14:textId="77777777" w:rsidR="00E038EF" w:rsidRPr="00EB1D62" w:rsidRDefault="00E038EF" w:rsidP="00E038E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t>/</w:t>
      </w:r>
      <w:r w:rsidRPr="00EB1D62">
        <w:t>P02SGit_UIDEV/src/apps/rap/assets/angular/templates/returns_policy_panel.tpl.html</w:t>
      </w:r>
    </w:p>
    <w:p w14:paraId="37F3CD82" w14:textId="77777777" w:rsidR="00D523A0" w:rsidRPr="0062432E" w:rsidRDefault="00D523A0" w:rsidP="00D523A0">
      <w:pPr>
        <w:tabs>
          <w:tab w:val="left" w:pos="4020"/>
        </w:tabs>
        <w:rPr>
          <w:sz w:val="28"/>
          <w:szCs w:val="28"/>
        </w:rPr>
      </w:pPr>
    </w:p>
    <w:p w14:paraId="1F1FBF9B" w14:textId="77777777" w:rsidR="00D523A0" w:rsidRDefault="00D523A0" w:rsidP="00D523A0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36F041A6" w14:textId="08B0E9E3" w:rsidR="00D523A0" w:rsidRPr="00E038EF" w:rsidRDefault="00E038EF" w:rsidP="00626C02">
      <w:pPr>
        <w:pStyle w:val="ListParagraph"/>
        <w:numPr>
          <w:ilvl w:val="0"/>
          <w:numId w:val="28"/>
        </w:numPr>
        <w:tabs>
          <w:tab w:val="left" w:pos="4020"/>
        </w:tabs>
      </w:pPr>
      <w:r>
        <w:rPr>
          <w:sz w:val="28"/>
          <w:szCs w:val="28"/>
        </w:rPr>
        <w:t>Click the “Return Slip” Drawer.</w:t>
      </w:r>
    </w:p>
    <w:p w14:paraId="2DF770D8" w14:textId="38D2872D" w:rsidR="00E038EF" w:rsidRDefault="00E038EF" w:rsidP="00626C02">
      <w:pPr>
        <w:pStyle w:val="ListParagraph"/>
        <w:numPr>
          <w:ilvl w:val="0"/>
          <w:numId w:val="28"/>
        </w:numPr>
        <w:tabs>
          <w:tab w:val="left" w:pos="4020"/>
        </w:tabs>
      </w:pPr>
      <w:r>
        <w:rPr>
          <w:sz w:val="28"/>
          <w:szCs w:val="28"/>
        </w:rPr>
        <w:t>Click the lever to reveal a second lever.</w:t>
      </w:r>
    </w:p>
    <w:p w14:paraId="3A134CCE" w14:textId="77777777" w:rsidR="00D523A0" w:rsidRDefault="00D523A0" w:rsidP="00D523A0"/>
    <w:p w14:paraId="457B54EA" w14:textId="77777777" w:rsidR="00E038EF" w:rsidRDefault="00E038EF" w:rsidP="00D523A0"/>
    <w:p w14:paraId="277580E8" w14:textId="77777777" w:rsidR="00E038EF" w:rsidRDefault="00E038EF" w:rsidP="00D523A0"/>
    <w:p w14:paraId="61DF0D56" w14:textId="77777777" w:rsidR="00E038EF" w:rsidRDefault="00E038EF" w:rsidP="00D523A0"/>
    <w:p w14:paraId="450F79E7" w14:textId="77777777" w:rsidR="00E038EF" w:rsidRDefault="00E038EF" w:rsidP="00D523A0"/>
    <w:p w14:paraId="7DC46EB4" w14:textId="77777777" w:rsidR="00E038EF" w:rsidRDefault="00E038EF" w:rsidP="00D523A0"/>
    <w:p w14:paraId="73D7DCC8" w14:textId="77777777" w:rsidR="00E038EF" w:rsidRDefault="00E038EF" w:rsidP="00D523A0"/>
    <w:p w14:paraId="3B3DEC5A" w14:textId="77777777" w:rsidR="00E038EF" w:rsidRDefault="00E038EF" w:rsidP="00D523A0"/>
    <w:p w14:paraId="51A110BC" w14:textId="77777777" w:rsidR="00E038EF" w:rsidRDefault="00E038EF" w:rsidP="00D523A0"/>
    <w:p w14:paraId="2B0BE68C" w14:textId="77777777" w:rsidR="00E038EF" w:rsidRDefault="00E038EF" w:rsidP="00D523A0"/>
    <w:p w14:paraId="02985212" w14:textId="77777777" w:rsidR="00E038EF" w:rsidRDefault="00E038EF" w:rsidP="00D523A0"/>
    <w:p w14:paraId="28911B69" w14:textId="77777777" w:rsidR="00E038EF" w:rsidRDefault="00E038EF" w:rsidP="00D523A0"/>
    <w:p w14:paraId="61D55EB1" w14:textId="77777777" w:rsidR="00E038EF" w:rsidRDefault="00E038EF" w:rsidP="00D523A0"/>
    <w:p w14:paraId="519E8B16" w14:textId="77777777" w:rsidR="00E038EF" w:rsidRDefault="00E038EF" w:rsidP="00D523A0"/>
    <w:p w14:paraId="4A4A9C37" w14:textId="77777777" w:rsidR="00E038EF" w:rsidRDefault="00E038EF" w:rsidP="00D523A0"/>
    <w:p w14:paraId="2B57BFED" w14:textId="77777777" w:rsidR="00E038EF" w:rsidRDefault="00E038EF" w:rsidP="00D523A0"/>
    <w:p w14:paraId="606AA7AF" w14:textId="77777777" w:rsidR="00E038EF" w:rsidRDefault="00E038EF" w:rsidP="00D523A0"/>
    <w:p w14:paraId="76AFD470" w14:textId="77777777" w:rsidR="00E038EF" w:rsidRDefault="00E038EF" w:rsidP="00D523A0"/>
    <w:p w14:paraId="5275D428" w14:textId="77777777" w:rsidR="00E038EF" w:rsidRDefault="00E038EF" w:rsidP="00D523A0"/>
    <w:p w14:paraId="0D58EBF5" w14:textId="77777777" w:rsidR="00E038EF" w:rsidRDefault="00E038EF" w:rsidP="00D523A0"/>
    <w:p w14:paraId="2760DF49" w14:textId="77777777" w:rsidR="00E038EF" w:rsidRDefault="00E038EF" w:rsidP="00D523A0"/>
    <w:p w14:paraId="4A62BFB9" w14:textId="77777777" w:rsidR="00E038EF" w:rsidRDefault="00E038EF" w:rsidP="00D523A0"/>
    <w:p w14:paraId="4961EBA1" w14:textId="77777777" w:rsidR="00E038EF" w:rsidRDefault="00E038EF" w:rsidP="00D523A0"/>
    <w:p w14:paraId="4C996E02" w14:textId="77777777" w:rsidR="00E038EF" w:rsidRDefault="00E038EF" w:rsidP="00D523A0"/>
    <w:p w14:paraId="351E197F" w14:textId="77777777" w:rsidR="00E038EF" w:rsidRDefault="00E038EF" w:rsidP="00D523A0"/>
    <w:p w14:paraId="5EC4DDA6" w14:textId="77777777" w:rsidR="00E038EF" w:rsidRDefault="00E038EF" w:rsidP="00D523A0"/>
    <w:p w14:paraId="41781234" w14:textId="77777777" w:rsidR="00E038EF" w:rsidRDefault="00E038EF" w:rsidP="00D523A0"/>
    <w:p w14:paraId="365F3A1F" w14:textId="77777777" w:rsidR="00E038EF" w:rsidRDefault="00E038EF" w:rsidP="00D523A0"/>
    <w:p w14:paraId="7E4579F2" w14:textId="77777777" w:rsidR="00E038EF" w:rsidRDefault="00E038EF" w:rsidP="00D523A0"/>
    <w:p w14:paraId="4A642C14" w14:textId="77777777" w:rsidR="00E038EF" w:rsidRDefault="00E038EF" w:rsidP="00D523A0"/>
    <w:p w14:paraId="7FFBDC25" w14:textId="77777777" w:rsidR="00E038EF" w:rsidRDefault="00E038EF" w:rsidP="00D523A0"/>
    <w:p w14:paraId="6ED94A9E" w14:textId="031ACE63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#4</w:t>
      </w:r>
      <w:r>
        <w:rPr>
          <w:b/>
          <w:sz w:val="32"/>
          <w:szCs w:val="32"/>
        </w:rPr>
        <w:t>: JIRA UPSO-</w:t>
      </w:r>
      <w:r>
        <w:rPr>
          <w:b/>
          <w:sz w:val="32"/>
          <w:szCs w:val="32"/>
        </w:rPr>
        <w:t>822</w:t>
      </w:r>
    </w:p>
    <w:p w14:paraId="21107F32" w14:textId="768AC43D" w:rsid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 Search Input &amp; Filter Checkboxes</w:t>
      </w:r>
    </w:p>
    <w:p w14:paraId="10EC54F1" w14:textId="77777777" w:rsid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58368BB" w14:textId="77777777" w:rsidR="00E038EF" w:rsidRDefault="00E038EF" w:rsidP="00E038EF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2D55BD34" w14:textId="6C8AF8DE" w:rsidR="00E038EF" w:rsidRDefault="00E038EF" w:rsidP="00E038EF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Returns Admin Users </w:t>
      </w:r>
      <w:r>
        <w:t xml:space="preserve">- </w:t>
      </w:r>
      <w:hyperlink r:id="rId13" w:history="1">
        <w:r w:rsidRPr="00BE29FA">
          <w:rPr>
            <w:rStyle w:val="Hyperlink"/>
          </w:rPr>
          <w:t>http://uidev.ups.com/returns_portal.html#/administration/users</w:t>
        </w:r>
      </w:hyperlink>
      <w:r>
        <w:t xml:space="preserve"> </w:t>
      </w:r>
    </w:p>
    <w:p w14:paraId="4D48439D" w14:textId="77777777" w:rsid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856C210" w14:textId="77777777" w:rsid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35FCC75" w14:textId="33A4E4CE" w:rsidR="00E038EF" w:rsidRPr="00E038EF" w:rsidRDefault="00E038EF" w:rsidP="00E038E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t>/</w:t>
      </w:r>
      <w:r w:rsidRPr="00EB1D62">
        <w:t>P02SGit_UIDEV/src/apps/rap/assets/angular/templates/returns_</w:t>
      </w:r>
      <w:r>
        <w:t>admin</w:t>
      </w:r>
      <w:r w:rsidRPr="00EB1D62">
        <w:t>.tpl.html</w:t>
      </w:r>
    </w:p>
    <w:p w14:paraId="57EA8269" w14:textId="40BA5004" w:rsidR="00E038EF" w:rsidRPr="00E038EF" w:rsidRDefault="00E038EF" w:rsidP="00E038EF">
      <w:pPr>
        <w:pStyle w:val="ListParagraph"/>
        <w:numPr>
          <w:ilvl w:val="0"/>
          <w:numId w:val="15"/>
        </w:numPr>
        <w:tabs>
          <w:tab w:val="left" w:pos="4020"/>
        </w:tabs>
      </w:pPr>
      <w:r w:rsidRPr="00E038EF">
        <w:t>/P02SGit_UIDEV/src/apps/rap/assets/angular/components/returns_admin.ts</w:t>
      </w:r>
    </w:p>
    <w:p w14:paraId="6D338CE0" w14:textId="77777777" w:rsidR="00E038EF" w:rsidRPr="00E038EF" w:rsidRDefault="00E038EF" w:rsidP="00E038EF">
      <w:pPr>
        <w:tabs>
          <w:tab w:val="left" w:pos="4020"/>
        </w:tabs>
      </w:pPr>
    </w:p>
    <w:p w14:paraId="6DB06E8D" w14:textId="77777777" w:rsidR="00E038EF" w:rsidRP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E038EF">
        <w:rPr>
          <w:sz w:val="28"/>
          <w:szCs w:val="28"/>
        </w:rPr>
        <w:t>Additional Notes:</w:t>
      </w:r>
    </w:p>
    <w:p w14:paraId="248DF6C2" w14:textId="77777777" w:rsidR="00E038EF" w:rsidRDefault="00E038EF" w:rsidP="00E038EF">
      <w:pPr>
        <w:pStyle w:val="ListParagraph"/>
        <w:numPr>
          <w:ilvl w:val="0"/>
          <w:numId w:val="28"/>
        </w:numPr>
        <w:tabs>
          <w:tab w:val="left" w:pos="4020"/>
        </w:tabs>
      </w:pPr>
      <w:r>
        <w:rPr>
          <w:sz w:val="28"/>
          <w:szCs w:val="28"/>
        </w:rPr>
        <w:t>Click the “Customer Feedback” Drawer</w:t>
      </w:r>
    </w:p>
    <w:p w14:paraId="0BC710B9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5403ABA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C19F1FF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A65AA5D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9458CC0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C3568DC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80481DB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FF6A8C5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4B54ADD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A05A3BA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566ED31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8A62360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8A80B03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1BB7CEE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0B4A6A0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D69451B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A8CF5C0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CBC9186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927CC85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6DDFA7C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CDF3DA9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B4D7BB3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2E3AFCC" w14:textId="0B81DE56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Feature #5</w:t>
      </w:r>
      <w:r>
        <w:rPr>
          <w:b/>
          <w:sz w:val="32"/>
          <w:szCs w:val="32"/>
        </w:rPr>
        <w:t>: JIRA UPSO-</w:t>
      </w:r>
      <w:r>
        <w:rPr>
          <w:b/>
          <w:sz w:val="32"/>
          <w:szCs w:val="32"/>
        </w:rPr>
        <w:t>737</w:t>
      </w:r>
    </w:p>
    <w:p w14:paraId="33DBF043" w14:textId="4A39602A" w:rsid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Move Size Lever from Additional Shipping Drawer to Customer Feedback Drawer</w:t>
      </w:r>
    </w:p>
    <w:p w14:paraId="179D1B4D" w14:textId="77777777" w:rsid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12D0E1A" w14:textId="77777777" w:rsidR="00E038EF" w:rsidRDefault="00E038EF" w:rsidP="00E038EF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3882A69B" w14:textId="77777777" w:rsidR="00E038EF" w:rsidRDefault="00E038EF" w:rsidP="00E038EF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Returns Policies – Create Policy - </w:t>
      </w:r>
      <w:hyperlink r:id="rId14" w:history="1">
        <w:r w:rsidRPr="00BE29FA">
          <w:rPr>
            <w:rStyle w:val="Hyperlink"/>
          </w:rPr>
          <w:t>http://uidev.ups.com/returns_portal.html#/returnsPolicies/createPolicy</w:t>
        </w:r>
      </w:hyperlink>
    </w:p>
    <w:p w14:paraId="073E53C4" w14:textId="77777777" w:rsid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D2041C5" w14:textId="77777777" w:rsid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9880BEA" w14:textId="77777777" w:rsidR="00E038EF" w:rsidRPr="00EB1D62" w:rsidRDefault="00E038EF" w:rsidP="00E038E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t>/</w:t>
      </w:r>
      <w:r w:rsidRPr="00EB1D62">
        <w:t>P02SGit_UIDEV/src/apps/rap/assets/angular/templates/returns_policy_panel.tpl.html</w:t>
      </w:r>
    </w:p>
    <w:p w14:paraId="533DF8D5" w14:textId="77777777" w:rsidR="00E038EF" w:rsidRPr="0062432E" w:rsidRDefault="00E038EF" w:rsidP="00E038EF">
      <w:pPr>
        <w:tabs>
          <w:tab w:val="left" w:pos="4020"/>
        </w:tabs>
        <w:rPr>
          <w:sz w:val="28"/>
          <w:szCs w:val="28"/>
        </w:rPr>
      </w:pPr>
    </w:p>
    <w:p w14:paraId="0B7FE1A4" w14:textId="77777777" w:rsid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2C3EC9A9" w14:textId="5135CE1A" w:rsidR="00E038EF" w:rsidRDefault="00E038EF" w:rsidP="00E038EF">
      <w:pPr>
        <w:pStyle w:val="ListParagraph"/>
        <w:numPr>
          <w:ilvl w:val="0"/>
          <w:numId w:val="28"/>
        </w:numPr>
        <w:tabs>
          <w:tab w:val="left" w:pos="4020"/>
        </w:tabs>
      </w:pPr>
      <w:r>
        <w:rPr>
          <w:sz w:val="28"/>
          <w:szCs w:val="28"/>
        </w:rPr>
        <w:t>Click the “</w:t>
      </w:r>
      <w:r>
        <w:rPr>
          <w:sz w:val="28"/>
          <w:szCs w:val="28"/>
        </w:rPr>
        <w:t>Customer Feedback” Drawer</w:t>
      </w:r>
    </w:p>
    <w:p w14:paraId="7FCB142F" w14:textId="77777777" w:rsidR="00E038EF" w:rsidRDefault="00E038EF" w:rsidP="00E038EF"/>
    <w:p w14:paraId="2CD24D54" w14:textId="77777777" w:rsidR="00E038EF" w:rsidRDefault="00E038EF" w:rsidP="00E038EF"/>
    <w:p w14:paraId="7C397252" w14:textId="77777777" w:rsidR="00E038EF" w:rsidRDefault="00E038EF" w:rsidP="00D523A0"/>
    <w:p w14:paraId="117649F7" w14:textId="77777777" w:rsidR="00D523A0" w:rsidRDefault="00D523A0" w:rsidP="00D523A0"/>
    <w:p w14:paraId="02003504" w14:textId="77777777" w:rsidR="00D523A0" w:rsidRDefault="00D523A0" w:rsidP="00D523A0"/>
    <w:p w14:paraId="5CFE9B57" w14:textId="77777777" w:rsidR="00D523A0" w:rsidRDefault="00D523A0" w:rsidP="00D523A0"/>
    <w:p w14:paraId="2E9A3DFD" w14:textId="77777777" w:rsidR="00D523A0" w:rsidRDefault="00D523A0" w:rsidP="00D523A0"/>
    <w:p w14:paraId="6E48D42C" w14:textId="77777777" w:rsidR="00D523A0" w:rsidRDefault="00D523A0" w:rsidP="00D523A0"/>
    <w:p w14:paraId="7B007DD6" w14:textId="77777777" w:rsidR="00D523A0" w:rsidRDefault="00D523A0" w:rsidP="00D523A0"/>
    <w:p w14:paraId="5CE883A2" w14:textId="77777777" w:rsidR="00D523A0" w:rsidRDefault="00D523A0" w:rsidP="00D523A0"/>
    <w:p w14:paraId="5F0ED8A8" w14:textId="77777777" w:rsidR="00D523A0" w:rsidRDefault="00D523A0" w:rsidP="00D523A0"/>
    <w:p w14:paraId="579A9A11" w14:textId="77777777" w:rsidR="00D523A0" w:rsidRPr="00B92D3C" w:rsidRDefault="00D523A0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11573BD" w14:textId="77777777" w:rsidR="00D523A0" w:rsidRDefault="00D523A0" w:rsidP="00D523A0">
      <w:pPr>
        <w:tabs>
          <w:tab w:val="left" w:pos="4020"/>
        </w:tabs>
        <w:spacing w:line="276" w:lineRule="auto"/>
      </w:pPr>
    </w:p>
    <w:p w14:paraId="0F05F347" w14:textId="77777777" w:rsidR="00D523A0" w:rsidRDefault="00D523A0" w:rsidP="00D523A0"/>
    <w:p w14:paraId="7252A78F" w14:textId="77777777" w:rsidR="00D523A0" w:rsidRDefault="00D523A0" w:rsidP="00D523A0"/>
    <w:p w14:paraId="2878B01F" w14:textId="77777777" w:rsidR="00CB4F4B" w:rsidRDefault="00CB4F4B" w:rsidP="00CB4F4B"/>
    <w:p w14:paraId="39096BE1" w14:textId="77777777" w:rsidR="00CB4F4B" w:rsidRDefault="00CB4F4B" w:rsidP="00CB4F4B"/>
    <w:p w14:paraId="397C6FAE" w14:textId="77777777" w:rsidR="00CB4F4B" w:rsidRDefault="00CB4F4B" w:rsidP="00CB4F4B"/>
    <w:p w14:paraId="75D530FD" w14:textId="77777777" w:rsidR="00CB4F4B" w:rsidRDefault="00CB4F4B" w:rsidP="00CB4F4B"/>
    <w:p w14:paraId="0EC53E64" w14:textId="77777777" w:rsidR="00CB4F4B" w:rsidRDefault="00CB4F4B" w:rsidP="00CB4F4B"/>
    <w:p w14:paraId="3FF74C22" w14:textId="77777777" w:rsidR="00CB4F4B" w:rsidRDefault="00CB4F4B" w:rsidP="00CB4F4B"/>
    <w:p w14:paraId="0D308AF9" w14:textId="77777777" w:rsidR="00CB4F4B" w:rsidRDefault="00CB4F4B" w:rsidP="00CB4F4B"/>
    <w:p w14:paraId="3A69382A" w14:textId="7FC14AC2" w:rsidR="00486854" w:rsidRPr="00E038EF" w:rsidRDefault="00486854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bookmarkStart w:id="0" w:name="_GoBack"/>
      <w:bookmarkEnd w:id="0"/>
    </w:p>
    <w:sectPr w:rsidR="00486854" w:rsidRPr="00E038EF" w:rsidSect="00BF22AF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EB1D62" w:rsidRDefault="00EB1D62">
      <w:r>
        <w:separator/>
      </w:r>
    </w:p>
  </w:endnote>
  <w:endnote w:type="continuationSeparator" w:id="0">
    <w:p w14:paraId="6F5C6B8B" w14:textId="77777777" w:rsidR="00EB1D62" w:rsidRDefault="00EB1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EB1D62" w:rsidRDefault="00EB1D62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EB1D62" w:rsidRPr="00E40E84" w:rsidRDefault="00EB1D62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E038EF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EB1D62" w:rsidRDefault="00EB1D62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EB1D62" w:rsidRDefault="00EB1D62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EB1D62" w:rsidRDefault="00EB1D62">
      <w:r>
        <w:separator/>
      </w:r>
    </w:p>
  </w:footnote>
  <w:footnote w:type="continuationSeparator" w:id="0">
    <w:p w14:paraId="47904BCF" w14:textId="77777777" w:rsidR="00EB1D62" w:rsidRDefault="00EB1D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EB1D62" w:rsidRDefault="00EB1D62">
    <w:pPr>
      <w:pStyle w:val="Header"/>
    </w:pPr>
  </w:p>
  <w:p w14:paraId="45D22A94" w14:textId="77777777" w:rsidR="00EB1D62" w:rsidRDefault="00EB1D62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1/12/18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EB1D62" w:rsidRPr="00EE4744" w:rsidRDefault="00EB1D62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0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EB1D62" w:rsidRPr="00EE4744" w:rsidRDefault="00EB1D62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EB1D62" w:rsidRDefault="00EB1D62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0B2CC3"/>
    <w:multiLevelType w:val="hybridMultilevel"/>
    <w:tmpl w:val="156E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A7A25"/>
    <w:multiLevelType w:val="hybridMultilevel"/>
    <w:tmpl w:val="EE6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26"/>
  </w:num>
  <w:num w:numId="14">
    <w:abstractNumId w:val="28"/>
  </w:num>
  <w:num w:numId="15">
    <w:abstractNumId w:val="14"/>
  </w:num>
  <w:num w:numId="16">
    <w:abstractNumId w:val="32"/>
  </w:num>
  <w:num w:numId="17">
    <w:abstractNumId w:val="13"/>
  </w:num>
  <w:num w:numId="18">
    <w:abstractNumId w:val="25"/>
  </w:num>
  <w:num w:numId="19">
    <w:abstractNumId w:val="18"/>
  </w:num>
  <w:num w:numId="20">
    <w:abstractNumId w:val="21"/>
  </w:num>
  <w:num w:numId="21">
    <w:abstractNumId w:val="20"/>
  </w:num>
  <w:num w:numId="22">
    <w:abstractNumId w:val="19"/>
  </w:num>
  <w:num w:numId="23">
    <w:abstractNumId w:val="29"/>
  </w:num>
  <w:num w:numId="24">
    <w:abstractNumId w:val="31"/>
  </w:num>
  <w:num w:numId="25">
    <w:abstractNumId w:val="12"/>
  </w:num>
  <w:num w:numId="26">
    <w:abstractNumId w:val="27"/>
  </w:num>
  <w:num w:numId="27">
    <w:abstractNumId w:val="24"/>
  </w:num>
  <w:num w:numId="28">
    <w:abstractNumId w:val="30"/>
  </w:num>
  <w:num w:numId="29">
    <w:abstractNumId w:val="10"/>
  </w:num>
  <w:num w:numId="30">
    <w:abstractNumId w:val="16"/>
  </w:num>
  <w:num w:numId="31">
    <w:abstractNumId w:val="23"/>
  </w:num>
  <w:num w:numId="32">
    <w:abstractNumId w:val="2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292C"/>
    <w:rsid w:val="00066AA2"/>
    <w:rsid w:val="000701E9"/>
    <w:rsid w:val="0007295E"/>
    <w:rsid w:val="000957AD"/>
    <w:rsid w:val="000A4BDB"/>
    <w:rsid w:val="000B592F"/>
    <w:rsid w:val="000C2844"/>
    <w:rsid w:val="000D4377"/>
    <w:rsid w:val="000D514C"/>
    <w:rsid w:val="000E65A0"/>
    <w:rsid w:val="000E677E"/>
    <w:rsid w:val="000F250C"/>
    <w:rsid w:val="00130AE0"/>
    <w:rsid w:val="00142810"/>
    <w:rsid w:val="00151C56"/>
    <w:rsid w:val="001654D0"/>
    <w:rsid w:val="00176DBB"/>
    <w:rsid w:val="00177EFD"/>
    <w:rsid w:val="00184433"/>
    <w:rsid w:val="001C3EA2"/>
    <w:rsid w:val="001C7314"/>
    <w:rsid w:val="001D413B"/>
    <w:rsid w:val="001E150A"/>
    <w:rsid w:val="001E56C3"/>
    <w:rsid w:val="00211A27"/>
    <w:rsid w:val="00216AB3"/>
    <w:rsid w:val="00240117"/>
    <w:rsid w:val="0025029B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F5A2C"/>
    <w:rsid w:val="003065F3"/>
    <w:rsid w:val="00312752"/>
    <w:rsid w:val="00322C4E"/>
    <w:rsid w:val="003342EF"/>
    <w:rsid w:val="00343AD7"/>
    <w:rsid w:val="00347C79"/>
    <w:rsid w:val="003A6B45"/>
    <w:rsid w:val="003B037D"/>
    <w:rsid w:val="003C2884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54"/>
    <w:rsid w:val="004B683B"/>
    <w:rsid w:val="004C4B7F"/>
    <w:rsid w:val="0050074E"/>
    <w:rsid w:val="00524BAF"/>
    <w:rsid w:val="00587A17"/>
    <w:rsid w:val="0059004E"/>
    <w:rsid w:val="005C13F6"/>
    <w:rsid w:val="0060060C"/>
    <w:rsid w:val="006111F8"/>
    <w:rsid w:val="0062432E"/>
    <w:rsid w:val="00626C02"/>
    <w:rsid w:val="006361AA"/>
    <w:rsid w:val="00644D94"/>
    <w:rsid w:val="00646FD3"/>
    <w:rsid w:val="006700C2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71C94"/>
    <w:rsid w:val="00797A97"/>
    <w:rsid w:val="007B721B"/>
    <w:rsid w:val="007C12B9"/>
    <w:rsid w:val="007E17BD"/>
    <w:rsid w:val="00800403"/>
    <w:rsid w:val="00815101"/>
    <w:rsid w:val="00820031"/>
    <w:rsid w:val="008331A3"/>
    <w:rsid w:val="0086197D"/>
    <w:rsid w:val="00864E40"/>
    <w:rsid w:val="00884E49"/>
    <w:rsid w:val="00891795"/>
    <w:rsid w:val="0089200C"/>
    <w:rsid w:val="008A037B"/>
    <w:rsid w:val="008A057B"/>
    <w:rsid w:val="008C61AA"/>
    <w:rsid w:val="008D087E"/>
    <w:rsid w:val="008E64A2"/>
    <w:rsid w:val="008F2A4A"/>
    <w:rsid w:val="0090778B"/>
    <w:rsid w:val="009152AA"/>
    <w:rsid w:val="00930A98"/>
    <w:rsid w:val="00944D1F"/>
    <w:rsid w:val="00950C3C"/>
    <w:rsid w:val="00960AF1"/>
    <w:rsid w:val="00985737"/>
    <w:rsid w:val="009A65F0"/>
    <w:rsid w:val="009E165D"/>
    <w:rsid w:val="009E61A7"/>
    <w:rsid w:val="00A02E3E"/>
    <w:rsid w:val="00A13C83"/>
    <w:rsid w:val="00A32E2F"/>
    <w:rsid w:val="00A35912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7F19"/>
    <w:rsid w:val="00AE3498"/>
    <w:rsid w:val="00B0318F"/>
    <w:rsid w:val="00B052D6"/>
    <w:rsid w:val="00B0611A"/>
    <w:rsid w:val="00B212AA"/>
    <w:rsid w:val="00B2720D"/>
    <w:rsid w:val="00B305C7"/>
    <w:rsid w:val="00B732CD"/>
    <w:rsid w:val="00B92D3C"/>
    <w:rsid w:val="00B9502F"/>
    <w:rsid w:val="00BA0CBA"/>
    <w:rsid w:val="00BC13DC"/>
    <w:rsid w:val="00BC22E8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15FAB"/>
    <w:rsid w:val="00D2241F"/>
    <w:rsid w:val="00D313B2"/>
    <w:rsid w:val="00D417F3"/>
    <w:rsid w:val="00D4460A"/>
    <w:rsid w:val="00D523A0"/>
    <w:rsid w:val="00D52C15"/>
    <w:rsid w:val="00D72B45"/>
    <w:rsid w:val="00D80CB4"/>
    <w:rsid w:val="00DB23F2"/>
    <w:rsid w:val="00DC3212"/>
    <w:rsid w:val="00DD0FD9"/>
    <w:rsid w:val="00DE6F47"/>
    <w:rsid w:val="00DF18F4"/>
    <w:rsid w:val="00DF4D9A"/>
    <w:rsid w:val="00DF554F"/>
    <w:rsid w:val="00DF6949"/>
    <w:rsid w:val="00E0342F"/>
    <w:rsid w:val="00E038EF"/>
    <w:rsid w:val="00E10B3C"/>
    <w:rsid w:val="00E147A8"/>
    <w:rsid w:val="00E232D7"/>
    <w:rsid w:val="00E23357"/>
    <w:rsid w:val="00E23F2C"/>
    <w:rsid w:val="00E27BD7"/>
    <w:rsid w:val="00E40E84"/>
    <w:rsid w:val="00E53063"/>
    <w:rsid w:val="00E5579E"/>
    <w:rsid w:val="00E71A99"/>
    <w:rsid w:val="00E72015"/>
    <w:rsid w:val="00E76543"/>
    <w:rsid w:val="00E95033"/>
    <w:rsid w:val="00EB1D62"/>
    <w:rsid w:val="00EB610A"/>
    <w:rsid w:val="00EB6584"/>
    <w:rsid w:val="00ED53E8"/>
    <w:rsid w:val="00EE2018"/>
    <w:rsid w:val="00EE4744"/>
    <w:rsid w:val="00EF62B9"/>
    <w:rsid w:val="00F04BD4"/>
    <w:rsid w:val="00F07F82"/>
    <w:rsid w:val="00F15826"/>
    <w:rsid w:val="00F268FC"/>
    <w:rsid w:val="00F3435A"/>
    <w:rsid w:val="00F36391"/>
    <w:rsid w:val="00F41DBE"/>
    <w:rsid w:val="00F42E58"/>
    <w:rsid w:val="00F47C07"/>
    <w:rsid w:val="00F55237"/>
    <w:rsid w:val="00F65035"/>
    <w:rsid w:val="00F740C0"/>
    <w:rsid w:val="00F76B3E"/>
    <w:rsid w:val="00F801B5"/>
    <w:rsid w:val="00F90F58"/>
    <w:rsid w:val="00FA1730"/>
    <w:rsid w:val="00FA5F3C"/>
    <w:rsid w:val="00FB54E2"/>
    <w:rsid w:val="00FB7B63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EB1D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EB1D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uidev.ups.com/returns_portal.html" TargetMode="External"/><Relationship Id="rId11" Type="http://schemas.openxmlformats.org/officeDocument/2006/relationships/hyperlink" Target="http://uidev.ups.com/returns_portal.html#/returnsPolicies/createPolicy" TargetMode="External"/><Relationship Id="rId12" Type="http://schemas.openxmlformats.org/officeDocument/2006/relationships/hyperlink" Target="http://uidev.ups.com/returns_portal.html#/returnsPolicies/createPolicy" TargetMode="External"/><Relationship Id="rId13" Type="http://schemas.openxmlformats.org/officeDocument/2006/relationships/hyperlink" Target="http://uidev.ups.com/returns_portal.html#/administration/users" TargetMode="External"/><Relationship Id="rId14" Type="http://schemas.openxmlformats.org/officeDocument/2006/relationships/hyperlink" Target="http://uidev.ups.com/returns_portal.html#/returnsPolicies/createPolicy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ECC6EB-4F9E-8D4C-9A6B-174D16C3E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0</TotalTime>
  <Pages>6</Pages>
  <Words>452</Words>
  <Characters>2579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2</cp:revision>
  <cp:lastPrinted>2009-08-03T17:48:00Z</cp:lastPrinted>
  <dcterms:created xsi:type="dcterms:W3CDTF">2018-01-12T21:06:00Z</dcterms:created>
  <dcterms:modified xsi:type="dcterms:W3CDTF">2018-01-12T21:06:00Z</dcterms:modified>
</cp:coreProperties>
</file>