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331B02" w:rsidRPr="00E23F2C" w:rsidRDefault="00331B02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331B02" w:rsidRPr="00E23F2C" w:rsidRDefault="00331B02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787357">
        <w:trPr>
          <w:trHeight w:val="5778"/>
        </w:trPr>
        <w:tc>
          <w:tcPr>
            <w:tcW w:w="7557" w:type="dxa"/>
            <w:gridSpan w:val="2"/>
          </w:tcPr>
          <w:p w14:paraId="12279F64" w14:textId="12E90632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0FC4C523" w:rsidR="00E0342F" w:rsidRPr="00AA11C6" w:rsidRDefault="00B0611A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787357">
              <w:rPr>
                <w:b/>
                <w:sz w:val="28"/>
                <w:szCs w:val="28"/>
              </w:rPr>
              <w:t>73</w:t>
            </w:r>
            <w:r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1E302D83" w:rsidR="00E0342F" w:rsidRDefault="00787357" w:rsidP="00587A17">
            <w:r>
              <w:t>Sprint end date: 02</w:t>
            </w:r>
            <w:r w:rsidR="00DF4D9A">
              <w:t>/</w:t>
            </w:r>
            <w:r>
              <w:t>02</w:t>
            </w:r>
            <w:r w:rsidR="00775505">
              <w:t>/2018</w:t>
            </w:r>
          </w:p>
          <w:p w14:paraId="1FB82F61" w14:textId="77777777" w:rsidR="00E0342F" w:rsidRDefault="00E0342F" w:rsidP="00587A17"/>
          <w:p w14:paraId="77FE51CF" w14:textId="5CFE5082" w:rsidR="00E53063" w:rsidRDefault="00E53063" w:rsidP="00587A17">
            <w:r>
              <w:t xml:space="preserve">Branch: </w:t>
            </w:r>
            <w:r w:rsidR="00775505">
              <w:t>Gold</w:t>
            </w:r>
          </w:p>
          <w:p w14:paraId="14289542" w14:textId="77777777" w:rsidR="00F5189E" w:rsidRDefault="00F5189E" w:rsidP="00587A17"/>
          <w:p w14:paraId="72956D87" w14:textId="77777777" w:rsidR="00E53063" w:rsidRDefault="00E53063" w:rsidP="00587A17">
            <w:r>
              <w:t>Commits:</w:t>
            </w:r>
          </w:p>
          <w:p w14:paraId="66A80D0D" w14:textId="77777777" w:rsidR="00787357" w:rsidRPr="00787357" w:rsidRDefault="00787357" w:rsidP="001D406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proofErr w:type="gramStart"/>
            <w:r w:rsidRPr="00787357">
              <w:rPr>
                <w:color w:val="353535"/>
              </w:rPr>
              <w:t>ba7cee1</w:t>
            </w:r>
            <w:proofErr w:type="gramEnd"/>
          </w:p>
          <w:p w14:paraId="580989D5" w14:textId="77777777" w:rsidR="00787357" w:rsidRPr="00787357" w:rsidRDefault="00787357" w:rsidP="001D406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787357">
              <w:rPr>
                <w:color w:val="353535"/>
              </w:rPr>
              <w:t>00a4242</w:t>
            </w:r>
          </w:p>
          <w:p w14:paraId="00F98F9E" w14:textId="77777777" w:rsidR="00787357" w:rsidRPr="00787357" w:rsidRDefault="00787357" w:rsidP="001D406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787357">
              <w:rPr>
                <w:color w:val="353535"/>
              </w:rPr>
              <w:t>49859e7</w:t>
            </w:r>
          </w:p>
          <w:p w14:paraId="531FBBCD" w14:textId="01074EB5" w:rsidR="00787357" w:rsidRPr="00787357" w:rsidRDefault="00787357" w:rsidP="001D406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proofErr w:type="gramStart"/>
            <w:r w:rsidRPr="00787357">
              <w:rPr>
                <w:color w:val="353535"/>
              </w:rPr>
              <w:t>ae329be</w:t>
            </w:r>
            <w:proofErr w:type="gramEnd"/>
          </w:p>
          <w:p w14:paraId="287AE1FF" w14:textId="77777777" w:rsidR="00787357" w:rsidRPr="00787357" w:rsidRDefault="00787357" w:rsidP="001D406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787357">
              <w:rPr>
                <w:color w:val="353535"/>
              </w:rPr>
              <w:t>40c6834 (CSS Update)</w:t>
            </w:r>
          </w:p>
          <w:p w14:paraId="48A748CB" w14:textId="0D3CBD98" w:rsidR="00787357" w:rsidRDefault="00787357" w:rsidP="001D406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787357">
              <w:rPr>
                <w:color w:val="353535"/>
              </w:rPr>
              <w:t>61138b1</w:t>
            </w:r>
          </w:p>
          <w:p w14:paraId="2CEF89E3" w14:textId="2D35127F" w:rsidR="001D406C" w:rsidRDefault="001D406C" w:rsidP="001D406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proofErr w:type="gramStart"/>
            <w:r w:rsidRPr="001D406C">
              <w:rPr>
                <w:color w:val="353535"/>
              </w:rPr>
              <w:t>e622da4</w:t>
            </w:r>
            <w:proofErr w:type="gramEnd"/>
          </w:p>
          <w:p w14:paraId="74F74A40" w14:textId="7D24CB00" w:rsidR="001D406C" w:rsidRPr="00787357" w:rsidRDefault="001D406C" w:rsidP="001D406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1D406C">
              <w:rPr>
                <w:color w:val="353535"/>
              </w:rPr>
              <w:t>44e09b9</w:t>
            </w: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5A7EB261" w:rsidR="003C2884" w:rsidRDefault="00E17EB3" w:rsidP="001D406C">
            <w:pPr>
              <w:pStyle w:val="ListParagraph"/>
              <w:numPr>
                <w:ilvl w:val="0"/>
                <w:numId w:val="2"/>
              </w:numPr>
            </w:pPr>
            <w:r>
              <w:t xml:space="preserve">This task was specifically focused on </w:t>
            </w:r>
            <w:r w:rsidR="00F57126">
              <w:t>delivering</w:t>
            </w:r>
            <w:r>
              <w:t xml:space="preserve"> </w:t>
            </w:r>
            <w:r w:rsidR="00787357">
              <w:t>section 8, 9, 10, 11, 12, and 13</w:t>
            </w:r>
            <w:r w:rsidR="0026416D">
              <w:t xml:space="preserve"> of </w:t>
            </w:r>
            <w:r w:rsidR="0026416D" w:rsidRPr="0026416D">
              <w:t>ER7806 PPC QV Admin D3</w:t>
            </w:r>
            <w:r w:rsidR="00787357">
              <w:t>. This includes pages 41 – 5</w:t>
            </w:r>
            <w:r w:rsidR="0026416D">
              <w:t xml:space="preserve">1 of the spec. The rest of the spec will be delivered in subsequent </w:t>
            </w:r>
            <w:r w:rsidR="00206885">
              <w:t>releases.</w:t>
            </w: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26416D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 w:rsidRPr="0026416D"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6651F3F1" w14:textId="1F8BD965" w:rsidR="00642E00" w:rsidRDefault="00891795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#1: </w:t>
            </w:r>
            <w:r w:rsidR="00775505">
              <w:rPr>
                <w:b/>
                <w:color w:val="003436"/>
              </w:rPr>
              <w:t>JIRA USPO-</w:t>
            </w:r>
            <w:r w:rsidR="00787357">
              <w:rPr>
                <w:b/>
                <w:color w:val="003436"/>
              </w:rPr>
              <w:t>2740</w:t>
            </w:r>
          </w:p>
          <w:p w14:paraId="07A463EF" w14:textId="2302666A" w:rsidR="00FB54E2" w:rsidRPr="00E53063" w:rsidRDefault="00FB54E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7C675CE" w14:textId="77777777" w:rsidR="0026416D" w:rsidRDefault="0026416D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89DE16F" w14:textId="38B16CFF" w:rsidR="002E13DE" w:rsidRPr="00642E00" w:rsidRDefault="002E13DE" w:rsidP="00642E00">
            <w:pPr>
              <w:tabs>
                <w:tab w:val="left" w:pos="4020"/>
              </w:tabs>
              <w:rPr>
                <w:color w:val="003436"/>
              </w:rPr>
            </w:pPr>
          </w:p>
          <w:p w14:paraId="6799EF1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B00C0C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F05D7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E3DBF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1E37AF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3EF2808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8396021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1BA595D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503243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AE4BE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331B02" w:rsidRPr="00743757" w:rsidRDefault="00331B02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7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" filled="f" stroked="f">
                      <v:textbox>
                        <w:txbxContent>
                          <w:p w14:paraId="3D40545F" w14:textId="77777777" w:rsidR="00331B02" w:rsidRPr="00743757" w:rsidRDefault="00331B02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6F177E09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0DC8870B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0F158A2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5E21C10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E5B6A27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40439ED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82B6B16" w14:textId="77777777" w:rsidR="00775505" w:rsidRDefault="0077550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3A260B6" w14:textId="77777777" w:rsidR="0026416D" w:rsidRDefault="0026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7651024" w14:textId="77777777" w:rsidR="0026416D" w:rsidRDefault="0026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B290FBF" w14:textId="77777777" w:rsidR="0026416D" w:rsidRDefault="0026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22A424C" w14:textId="69760B7D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 xml:space="preserve">: </w:t>
      </w:r>
      <w:r w:rsidR="00775505">
        <w:rPr>
          <w:b/>
          <w:sz w:val="32"/>
          <w:szCs w:val="32"/>
        </w:rPr>
        <w:t>JIRA UPSO-</w:t>
      </w:r>
      <w:r w:rsidR="00787357">
        <w:rPr>
          <w:b/>
          <w:sz w:val="32"/>
          <w:szCs w:val="32"/>
        </w:rPr>
        <w:t>2850</w:t>
      </w:r>
    </w:p>
    <w:p w14:paraId="618940E3" w14:textId="4F832A52" w:rsidR="00CE66D0" w:rsidRDefault="0026416D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26416D">
        <w:rPr>
          <w:sz w:val="28"/>
          <w:szCs w:val="28"/>
        </w:rPr>
        <w:t xml:space="preserve">ER7806 PPC QV Admin D3 </w:t>
      </w:r>
      <w:r w:rsidR="00331B02">
        <w:rPr>
          <w:sz w:val="28"/>
          <w:szCs w:val="28"/>
        </w:rPr>
        <w:t>Section 8, 9, 10, 11, 12, and 13</w:t>
      </w:r>
      <w:r w:rsidRPr="0026416D">
        <w:rPr>
          <w:sz w:val="28"/>
          <w:szCs w:val="28"/>
        </w:rPr>
        <w:t xml:space="preserve"> Only</w:t>
      </w:r>
    </w:p>
    <w:p w14:paraId="0ACBC7F3" w14:textId="77777777" w:rsidR="0026416D" w:rsidRDefault="0026416D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0A39EE3" w14:textId="69457A6E" w:rsidR="00787357" w:rsidRDefault="00787357" w:rsidP="001D406C">
      <w:pPr>
        <w:pStyle w:val="ListParagraph"/>
        <w:numPr>
          <w:ilvl w:val="0"/>
          <w:numId w:val="1"/>
        </w:numPr>
        <w:tabs>
          <w:tab w:val="left" w:pos="4020"/>
        </w:tabs>
      </w:pPr>
      <w:r>
        <w:t>View Outbound Page</w:t>
      </w:r>
      <w:r w:rsidR="006D41E7">
        <w:t xml:space="preserve"> - </w:t>
      </w:r>
      <w:hyperlink r:id="rId10" w:history="1">
        <w:r w:rsidR="006D41E7" w:rsidRPr="00020910">
          <w:rPr>
            <w:rStyle w:val="Hyperlink"/>
          </w:rPr>
          <w:t>http://uidev.ups.com/ppcProfile.html#/preferencePage/quantumView/viewOutbound</w:t>
        </w:r>
      </w:hyperlink>
      <w:r w:rsidR="006D41E7">
        <w:t xml:space="preserve"> </w:t>
      </w:r>
    </w:p>
    <w:p w14:paraId="5D3B8829" w14:textId="7DB41D86" w:rsidR="00787357" w:rsidRDefault="00787357" w:rsidP="001D406C">
      <w:pPr>
        <w:pStyle w:val="ListParagraph"/>
        <w:numPr>
          <w:ilvl w:val="0"/>
          <w:numId w:val="1"/>
        </w:numPr>
        <w:tabs>
          <w:tab w:val="left" w:pos="4020"/>
        </w:tabs>
      </w:pPr>
      <w:r>
        <w:t>View Third Party</w:t>
      </w:r>
      <w:r w:rsidR="006D41E7">
        <w:t xml:space="preserve"> - </w:t>
      </w:r>
      <w:hyperlink r:id="rId11" w:history="1">
        <w:r w:rsidR="006D41E7" w:rsidRPr="00020910">
          <w:rPr>
            <w:rStyle w:val="Hyperlink"/>
          </w:rPr>
          <w:t>http://uidev.ups.com/ppcProfile.html#/preferencePage/quantumView/viewThirdParty</w:t>
        </w:r>
      </w:hyperlink>
      <w:r w:rsidR="006D41E7">
        <w:t xml:space="preserve"> </w:t>
      </w:r>
    </w:p>
    <w:p w14:paraId="3BBD8D59" w14:textId="4D16055F" w:rsidR="00787357" w:rsidRDefault="00787357" w:rsidP="001D406C">
      <w:pPr>
        <w:pStyle w:val="ListParagraph"/>
        <w:numPr>
          <w:ilvl w:val="0"/>
          <w:numId w:val="1"/>
        </w:numPr>
        <w:tabs>
          <w:tab w:val="left" w:pos="4020"/>
        </w:tabs>
      </w:pPr>
      <w:r>
        <w:t>View Imports</w:t>
      </w:r>
      <w:r w:rsidR="006D41E7">
        <w:t xml:space="preserve"> - </w:t>
      </w:r>
      <w:hyperlink r:id="rId12" w:history="1">
        <w:r w:rsidR="006D41E7" w:rsidRPr="00020910">
          <w:rPr>
            <w:rStyle w:val="Hyperlink"/>
          </w:rPr>
          <w:t>http://uidev.ups.com/ppcProfile.html#/preferencePage/quantumView/viewImportAccounts</w:t>
        </w:r>
      </w:hyperlink>
      <w:r w:rsidR="006D41E7">
        <w:t xml:space="preserve"> </w:t>
      </w:r>
    </w:p>
    <w:p w14:paraId="17CB57D7" w14:textId="581E445D" w:rsidR="00787357" w:rsidRDefault="00787357" w:rsidP="001D406C">
      <w:pPr>
        <w:pStyle w:val="ListParagraph"/>
        <w:numPr>
          <w:ilvl w:val="0"/>
          <w:numId w:val="1"/>
        </w:numPr>
        <w:tabs>
          <w:tab w:val="left" w:pos="4020"/>
        </w:tabs>
      </w:pPr>
      <w:r>
        <w:t>View Inbound</w:t>
      </w:r>
      <w:r w:rsidR="006D41E7">
        <w:t xml:space="preserve"> - </w:t>
      </w:r>
      <w:hyperlink r:id="rId13" w:history="1">
        <w:r w:rsidR="006D41E7" w:rsidRPr="00020910">
          <w:rPr>
            <w:rStyle w:val="Hyperlink"/>
          </w:rPr>
          <w:t>http://uidev.ups.com/ppcProfile.html#/preferencePage/quantumView/viewInbound</w:t>
        </w:r>
      </w:hyperlink>
      <w:r w:rsidR="006D41E7">
        <w:t xml:space="preserve"> </w:t>
      </w:r>
    </w:p>
    <w:p w14:paraId="439EFDB5" w14:textId="35A2093C" w:rsidR="00787357" w:rsidRDefault="00787357" w:rsidP="001D406C">
      <w:pPr>
        <w:pStyle w:val="ListParagraph"/>
        <w:numPr>
          <w:ilvl w:val="0"/>
          <w:numId w:val="1"/>
        </w:numPr>
        <w:tabs>
          <w:tab w:val="left" w:pos="4020"/>
        </w:tabs>
      </w:pPr>
      <w:r>
        <w:t>Update Account Nickname</w:t>
      </w:r>
      <w:r w:rsidR="006D41E7">
        <w:t xml:space="preserve"> - </w:t>
      </w:r>
      <w:hyperlink r:id="rId14" w:history="1">
        <w:r w:rsidR="006D41E7" w:rsidRPr="00020910">
          <w:rPr>
            <w:rStyle w:val="Hyperlink"/>
          </w:rPr>
          <w:t>http://uidev.ups.com/ppcProfile.html#/preferencePage/quantumView/updateAcctNickname</w:t>
        </w:r>
      </w:hyperlink>
      <w:r w:rsidR="006D41E7">
        <w:t xml:space="preserve"> </w:t>
      </w:r>
    </w:p>
    <w:p w14:paraId="245C25F6" w14:textId="06C284B9" w:rsidR="00787357" w:rsidRDefault="00787357" w:rsidP="001D406C">
      <w:pPr>
        <w:pStyle w:val="ListParagraph"/>
        <w:numPr>
          <w:ilvl w:val="0"/>
          <w:numId w:val="1"/>
        </w:numPr>
        <w:tabs>
          <w:tab w:val="left" w:pos="4020"/>
        </w:tabs>
      </w:pPr>
      <w:r>
        <w:t>Create Inbound Location</w:t>
      </w:r>
      <w:r w:rsidR="006D41E7">
        <w:t xml:space="preserve"> - </w:t>
      </w:r>
      <w:hyperlink r:id="rId15" w:history="1">
        <w:r w:rsidR="006D41E7" w:rsidRPr="00020910">
          <w:rPr>
            <w:rStyle w:val="Hyperlink"/>
          </w:rPr>
          <w:t>http://uidev.ups.com/ppcProfile.html#/preferencePage/quantumView/viewInbound/createInboundLocation</w:t>
        </w:r>
      </w:hyperlink>
      <w:r w:rsidR="006D41E7">
        <w:t xml:space="preserve"> </w:t>
      </w:r>
      <w:bookmarkStart w:id="0" w:name="_GoBack"/>
      <w:bookmarkEnd w:id="0"/>
    </w:p>
    <w:p w14:paraId="607B3B74" w14:textId="77777777" w:rsidR="0026416D" w:rsidRDefault="0026416D" w:rsidP="0026416D">
      <w:pPr>
        <w:tabs>
          <w:tab w:val="left" w:pos="4020"/>
        </w:tabs>
        <w:ind w:left="360"/>
      </w:pPr>
    </w:p>
    <w:p w14:paraId="39A72B40" w14:textId="77777777" w:rsidR="0026416D" w:rsidRDefault="0026416D" w:rsidP="0026416D">
      <w:pPr>
        <w:tabs>
          <w:tab w:val="left" w:pos="4020"/>
        </w:tabs>
        <w:ind w:left="360"/>
      </w:pPr>
    </w:p>
    <w:p w14:paraId="088A7039" w14:textId="77777777" w:rsidR="0026416D" w:rsidRDefault="006A1325" w:rsidP="0026416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32C324D" w14:textId="77777777" w:rsidR="00331B02" w:rsidRP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331B02">
        <w:rPr>
          <w:color w:val="333333"/>
          <w:sz w:val="22"/>
          <w:szCs w:val="22"/>
        </w:rPr>
        <w:t>src</w:t>
      </w:r>
      <w:proofErr w:type="gramEnd"/>
      <w:r w:rsidRPr="00331B02">
        <w:rPr>
          <w:color w:val="333333"/>
          <w:sz w:val="22"/>
          <w:szCs w:val="22"/>
        </w:rPr>
        <w:t>/apps/ppc/assets/angularjs/_templates/ups.ppc-preference-quantumView-users.html</w:t>
      </w:r>
    </w:p>
    <w:p w14:paraId="3192A02C" w14:textId="77777777" w:rsidR="00331B02" w:rsidRP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331B02">
        <w:rPr>
          <w:color w:val="333333"/>
          <w:sz w:val="22"/>
          <w:szCs w:val="22"/>
        </w:rPr>
        <w:t>src</w:t>
      </w:r>
      <w:proofErr w:type="gramEnd"/>
      <w:r w:rsidRPr="00331B02">
        <w:rPr>
          <w:color w:val="333333"/>
          <w:sz w:val="22"/>
          <w:szCs w:val="22"/>
        </w:rPr>
        <w:t>/apps/ppc/assets/angularjs/_templates/ups.ppc-preference-quantumView-viewImports.html</w:t>
      </w:r>
    </w:p>
    <w:p w14:paraId="6117768C" w14:textId="77777777" w:rsidR="00331B02" w:rsidRP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331B02">
        <w:rPr>
          <w:color w:val="333333"/>
          <w:sz w:val="22"/>
          <w:szCs w:val="22"/>
        </w:rPr>
        <w:t>src</w:t>
      </w:r>
      <w:proofErr w:type="gramEnd"/>
      <w:r w:rsidRPr="00331B02">
        <w:rPr>
          <w:color w:val="333333"/>
          <w:sz w:val="22"/>
          <w:szCs w:val="22"/>
        </w:rPr>
        <w:t>/apps/ppc/assets/angularjs/_templates/ups.ppc-preference-quantumView-viewInbound.html</w:t>
      </w:r>
    </w:p>
    <w:p w14:paraId="5C2BCC66" w14:textId="77777777" w:rsidR="00331B02" w:rsidRP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331B02">
        <w:rPr>
          <w:color w:val="333333"/>
          <w:sz w:val="22"/>
          <w:szCs w:val="22"/>
        </w:rPr>
        <w:t>src</w:t>
      </w:r>
      <w:proofErr w:type="gramEnd"/>
      <w:r w:rsidRPr="00331B02">
        <w:rPr>
          <w:color w:val="333333"/>
          <w:sz w:val="22"/>
          <w:szCs w:val="22"/>
        </w:rPr>
        <w:t>/apps/ppc/assets/angularjs/_templates/ups.ppc-preference-quantumView-viewOutbound.html</w:t>
      </w:r>
    </w:p>
    <w:p w14:paraId="09F6E2EB" w14:textId="77777777" w:rsid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331B02">
        <w:rPr>
          <w:color w:val="333333"/>
          <w:sz w:val="22"/>
          <w:szCs w:val="22"/>
        </w:rPr>
        <w:t>src</w:t>
      </w:r>
      <w:proofErr w:type="gramEnd"/>
      <w:r w:rsidRPr="00331B02">
        <w:rPr>
          <w:color w:val="333333"/>
          <w:sz w:val="22"/>
          <w:szCs w:val="22"/>
        </w:rPr>
        <w:t>/apps/ppc/assets/angularjs/_templates/ups.ppc-preference-quantumView-viewThirdParty.html</w:t>
      </w:r>
    </w:p>
    <w:p w14:paraId="3A20B54F" w14:textId="77777777" w:rsidR="00331B02" w:rsidRP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331B02">
        <w:rPr>
          <w:color w:val="333333"/>
          <w:sz w:val="22"/>
          <w:szCs w:val="22"/>
        </w:rPr>
        <w:t>src</w:t>
      </w:r>
      <w:proofErr w:type="gramEnd"/>
      <w:r w:rsidRPr="00331B02">
        <w:rPr>
          <w:color w:val="333333"/>
          <w:sz w:val="22"/>
          <w:szCs w:val="22"/>
        </w:rPr>
        <w:t>/apps/ppc/assets/angularjs/_templates/ups.ppc-preference-quantumView-companyServices.html</w:t>
      </w:r>
    </w:p>
    <w:p w14:paraId="4FC524F1" w14:textId="13D87B6F" w:rsid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spellStart"/>
      <w:proofErr w:type="gramStart"/>
      <w:r w:rsidRPr="00331B02">
        <w:rPr>
          <w:color w:val="333333"/>
          <w:sz w:val="22"/>
          <w:szCs w:val="22"/>
        </w:rPr>
        <w:t>src</w:t>
      </w:r>
      <w:proofErr w:type="spellEnd"/>
      <w:proofErr w:type="gramEnd"/>
      <w:r w:rsidRPr="00331B02">
        <w:rPr>
          <w:color w:val="333333"/>
          <w:sz w:val="22"/>
          <w:szCs w:val="22"/>
        </w:rPr>
        <w:t>/common/</w:t>
      </w:r>
      <w:proofErr w:type="spellStart"/>
      <w:r w:rsidRPr="00331B02">
        <w:rPr>
          <w:color w:val="333333"/>
          <w:sz w:val="22"/>
          <w:szCs w:val="22"/>
        </w:rPr>
        <w:t>wem</w:t>
      </w:r>
      <w:proofErr w:type="spellEnd"/>
      <w:r w:rsidRPr="00331B02">
        <w:rPr>
          <w:color w:val="333333"/>
          <w:sz w:val="22"/>
          <w:szCs w:val="22"/>
        </w:rPr>
        <w:t>/assets/sass/bootstrap/_BS04_table.scss</w:t>
      </w:r>
    </w:p>
    <w:p w14:paraId="7ADD2DCA" w14:textId="3AE97304" w:rsid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331B02">
        <w:rPr>
          <w:color w:val="333333"/>
          <w:sz w:val="22"/>
          <w:szCs w:val="22"/>
        </w:rPr>
        <w:t>src</w:t>
      </w:r>
      <w:proofErr w:type="gramEnd"/>
      <w:r w:rsidRPr="00331B02">
        <w:rPr>
          <w:color w:val="333333"/>
          <w:sz w:val="22"/>
          <w:szCs w:val="22"/>
        </w:rPr>
        <w:t>/apps/ppc/assets/angularjs/controllers/ups.ppc.quantumView.controller.js</w:t>
      </w:r>
    </w:p>
    <w:p w14:paraId="552E0D34" w14:textId="16DE33CE" w:rsid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331B02">
        <w:rPr>
          <w:color w:val="333333"/>
          <w:sz w:val="22"/>
          <w:szCs w:val="22"/>
        </w:rPr>
        <w:t>src</w:t>
      </w:r>
      <w:proofErr w:type="gramEnd"/>
      <w:r w:rsidRPr="00331B02">
        <w:rPr>
          <w:color w:val="333333"/>
          <w:sz w:val="22"/>
          <w:szCs w:val="22"/>
        </w:rPr>
        <w:t>/apps/ppc/assets/angularjs/_templates/ups.ppc-preference-quantumView-createInboundLocation.html</w:t>
      </w:r>
    </w:p>
    <w:p w14:paraId="00BE2C55" w14:textId="0726EEDE" w:rsid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331B02">
        <w:rPr>
          <w:color w:val="333333"/>
          <w:sz w:val="22"/>
          <w:szCs w:val="22"/>
        </w:rPr>
        <w:t>src</w:t>
      </w:r>
      <w:proofErr w:type="gramEnd"/>
      <w:r w:rsidRPr="00331B02">
        <w:rPr>
          <w:color w:val="333333"/>
          <w:sz w:val="22"/>
          <w:szCs w:val="22"/>
        </w:rPr>
        <w:t>/apps/ppc/assets/angularjs/_templates/ups.ppc-preference-quantumView-updateAccountNickname.html</w:t>
      </w:r>
    </w:p>
    <w:p w14:paraId="3CAEAE48" w14:textId="62CB9AFB" w:rsid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331B02">
        <w:rPr>
          <w:color w:val="333333"/>
          <w:sz w:val="22"/>
          <w:szCs w:val="22"/>
        </w:rPr>
        <w:t>src</w:t>
      </w:r>
      <w:proofErr w:type="gramEnd"/>
      <w:r w:rsidRPr="00331B02">
        <w:rPr>
          <w:color w:val="333333"/>
          <w:sz w:val="22"/>
          <w:szCs w:val="22"/>
        </w:rPr>
        <w:t>/common/apps/assets/angularjs/Base/directives/ups.DOApp.directives.js</w:t>
      </w:r>
    </w:p>
    <w:p w14:paraId="42EB593B" w14:textId="5C9FBE65" w:rsid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spellStart"/>
      <w:proofErr w:type="gramStart"/>
      <w:r w:rsidRPr="00331B02">
        <w:rPr>
          <w:color w:val="333333"/>
          <w:sz w:val="22"/>
          <w:szCs w:val="22"/>
        </w:rPr>
        <w:t>src</w:t>
      </w:r>
      <w:proofErr w:type="spellEnd"/>
      <w:proofErr w:type="gramEnd"/>
      <w:r w:rsidRPr="00331B02">
        <w:rPr>
          <w:color w:val="333333"/>
          <w:sz w:val="22"/>
          <w:szCs w:val="22"/>
        </w:rPr>
        <w:t>/common/apps/assets/</w:t>
      </w:r>
      <w:proofErr w:type="spellStart"/>
      <w:r w:rsidRPr="00331B02">
        <w:rPr>
          <w:color w:val="333333"/>
          <w:sz w:val="22"/>
          <w:szCs w:val="22"/>
        </w:rPr>
        <w:t>angularjs</w:t>
      </w:r>
      <w:proofErr w:type="spellEnd"/>
      <w:r w:rsidRPr="00331B02">
        <w:rPr>
          <w:color w:val="333333"/>
          <w:sz w:val="22"/>
          <w:szCs w:val="22"/>
        </w:rPr>
        <w:t>/Base/ups.DOApp.js</w:t>
      </w:r>
    </w:p>
    <w:p w14:paraId="06C1E8F2" w14:textId="4C874E7C" w:rsidR="00331B02" w:rsidRPr="00331B02" w:rsidRDefault="00331B02" w:rsidP="001D406C">
      <w:pPr>
        <w:pStyle w:val="ListParagraph"/>
        <w:numPr>
          <w:ilvl w:val="0"/>
          <w:numId w:val="3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spellStart"/>
      <w:proofErr w:type="gramStart"/>
      <w:r w:rsidRPr="00331B02">
        <w:rPr>
          <w:color w:val="333333"/>
          <w:sz w:val="22"/>
          <w:szCs w:val="22"/>
        </w:rPr>
        <w:t>src</w:t>
      </w:r>
      <w:proofErr w:type="spellEnd"/>
      <w:proofErr w:type="gramEnd"/>
      <w:r w:rsidRPr="00331B02">
        <w:rPr>
          <w:color w:val="333333"/>
          <w:sz w:val="22"/>
          <w:szCs w:val="22"/>
        </w:rPr>
        <w:t>/common/apps/assets/</w:t>
      </w:r>
      <w:proofErr w:type="spellStart"/>
      <w:r w:rsidRPr="00331B02">
        <w:rPr>
          <w:color w:val="333333"/>
          <w:sz w:val="22"/>
          <w:szCs w:val="22"/>
        </w:rPr>
        <w:t>angularjs</w:t>
      </w:r>
      <w:proofErr w:type="spellEnd"/>
      <w:r w:rsidRPr="00331B02">
        <w:rPr>
          <w:color w:val="333333"/>
          <w:sz w:val="22"/>
          <w:szCs w:val="22"/>
        </w:rPr>
        <w:t>/Base/services/ups.config.js</w:t>
      </w:r>
    </w:p>
    <w:p w14:paraId="4E47C766" w14:textId="77777777" w:rsidR="00331B02" w:rsidRDefault="00331B02" w:rsidP="00331B02">
      <w:p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</w:p>
    <w:p w14:paraId="30A5C682" w14:textId="23CD2C85" w:rsidR="0026416D" w:rsidRDefault="002E13DE" w:rsidP="00331B0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1131A031" w14:textId="7F38A1B9" w:rsidR="00331B02" w:rsidRPr="001D406C" w:rsidRDefault="001D406C" w:rsidP="001D406C">
      <w:pPr>
        <w:pStyle w:val="ListParagraph"/>
        <w:numPr>
          <w:ilvl w:val="0"/>
          <w:numId w:val="4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“Remove” links on tables will be converted to buttons since they will open up on modals in a subsequent ticket</w:t>
      </w:r>
    </w:p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65F974E1" w14:textId="77777777" w:rsidR="00176DBB" w:rsidRDefault="00176DBB" w:rsidP="00176DBB"/>
    <w:p w14:paraId="2E05DA38" w14:textId="77777777" w:rsidR="00176DBB" w:rsidRDefault="00176DBB" w:rsidP="00176DBB"/>
    <w:p w14:paraId="31916133" w14:textId="77777777" w:rsidR="00176DBB" w:rsidRDefault="00176DBB" w:rsidP="00176DBB"/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3A69382A" w14:textId="6218A541" w:rsidR="00486854" w:rsidRPr="00BA77E9" w:rsidRDefault="00486854" w:rsidP="00BA77E9"/>
    <w:sectPr w:rsidR="00486854" w:rsidRPr="00BA77E9" w:rsidSect="00BF22AF">
      <w:headerReference w:type="even" r:id="rId16"/>
      <w:headerReference w:type="default" r:id="rId17"/>
      <w:footerReference w:type="even" r:id="rId18"/>
      <w:footerReference w:type="default" r:id="rId19"/>
      <w:footerReference w:type="first" r:id="rId20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331B02" w:rsidRDefault="00331B02">
      <w:r>
        <w:separator/>
      </w:r>
    </w:p>
  </w:endnote>
  <w:endnote w:type="continuationSeparator" w:id="0">
    <w:p w14:paraId="6F5C6B8B" w14:textId="77777777" w:rsidR="00331B02" w:rsidRDefault="00331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331B02" w:rsidRDefault="00331B02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331B02" w:rsidRPr="00E40E84" w:rsidRDefault="00331B02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6D41E7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0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331B02" w:rsidRDefault="00331B02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21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331B02" w:rsidRDefault="00331B02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2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331B02" w:rsidRDefault="00331B02">
      <w:r>
        <w:separator/>
      </w:r>
    </w:p>
  </w:footnote>
  <w:footnote w:type="continuationSeparator" w:id="0">
    <w:p w14:paraId="47904BCF" w14:textId="77777777" w:rsidR="00331B02" w:rsidRDefault="00331B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331B02" w:rsidRDefault="00331B02">
    <w:pPr>
      <w:pStyle w:val="Header"/>
    </w:pPr>
  </w:p>
  <w:p w14:paraId="45D22A94" w14:textId="77777777" w:rsidR="00331B02" w:rsidRDefault="00331B02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6D41E7">
      <w:rPr>
        <w:noProof/>
      </w:rPr>
      <w:t>2/2/18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331B02" w:rsidRPr="00EE4744" w:rsidRDefault="00331B02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331B02" w:rsidRPr="00EE4744" w:rsidRDefault="00331B02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331B02" w:rsidRDefault="00331B02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7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6FFD"/>
    <w:multiLevelType w:val="hybridMultilevel"/>
    <w:tmpl w:val="3DAC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12794"/>
    <w:multiLevelType w:val="hybridMultilevel"/>
    <w:tmpl w:val="3314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B2CC3"/>
    <w:multiLevelType w:val="hybridMultilevel"/>
    <w:tmpl w:val="296E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91115"/>
    <w:multiLevelType w:val="hybridMultilevel"/>
    <w:tmpl w:val="F854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01B7"/>
    <w:rsid w:val="0004366A"/>
    <w:rsid w:val="00050EA9"/>
    <w:rsid w:val="0006292C"/>
    <w:rsid w:val="00066AA2"/>
    <w:rsid w:val="000701E9"/>
    <w:rsid w:val="0007295E"/>
    <w:rsid w:val="000957AD"/>
    <w:rsid w:val="000959EC"/>
    <w:rsid w:val="000A4BDB"/>
    <w:rsid w:val="000B592F"/>
    <w:rsid w:val="000C2844"/>
    <w:rsid w:val="000D4377"/>
    <w:rsid w:val="000D514C"/>
    <w:rsid w:val="000E65A0"/>
    <w:rsid w:val="000E677E"/>
    <w:rsid w:val="000F250C"/>
    <w:rsid w:val="00130AE0"/>
    <w:rsid w:val="00142810"/>
    <w:rsid w:val="00151C56"/>
    <w:rsid w:val="001654D0"/>
    <w:rsid w:val="00176DBB"/>
    <w:rsid w:val="00177EFD"/>
    <w:rsid w:val="00184433"/>
    <w:rsid w:val="001C3EA2"/>
    <w:rsid w:val="001C7314"/>
    <w:rsid w:val="001D406C"/>
    <w:rsid w:val="001D413B"/>
    <w:rsid w:val="001E150A"/>
    <w:rsid w:val="001E56C3"/>
    <w:rsid w:val="00206885"/>
    <w:rsid w:val="00211A27"/>
    <w:rsid w:val="002149A7"/>
    <w:rsid w:val="00216AB3"/>
    <w:rsid w:val="00240117"/>
    <w:rsid w:val="0025029B"/>
    <w:rsid w:val="0026416D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F5A2C"/>
    <w:rsid w:val="003065F3"/>
    <w:rsid w:val="00312752"/>
    <w:rsid w:val="00322C4E"/>
    <w:rsid w:val="00331B02"/>
    <w:rsid w:val="003342EF"/>
    <w:rsid w:val="00343AD7"/>
    <w:rsid w:val="00347C79"/>
    <w:rsid w:val="0035607F"/>
    <w:rsid w:val="003A6B45"/>
    <w:rsid w:val="003B037D"/>
    <w:rsid w:val="003C2884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4C"/>
    <w:rsid w:val="00486854"/>
    <w:rsid w:val="004B683B"/>
    <w:rsid w:val="004C4B7F"/>
    <w:rsid w:val="0050074E"/>
    <w:rsid w:val="00524BAF"/>
    <w:rsid w:val="00587A17"/>
    <w:rsid w:val="0059004E"/>
    <w:rsid w:val="005A38C9"/>
    <w:rsid w:val="005C13F6"/>
    <w:rsid w:val="0060060C"/>
    <w:rsid w:val="006111F8"/>
    <w:rsid w:val="006134C8"/>
    <w:rsid w:val="0062432E"/>
    <w:rsid w:val="006361AA"/>
    <w:rsid w:val="00642E00"/>
    <w:rsid w:val="00644D94"/>
    <w:rsid w:val="00646FD3"/>
    <w:rsid w:val="006700C2"/>
    <w:rsid w:val="00672922"/>
    <w:rsid w:val="006A0EF7"/>
    <w:rsid w:val="006A1325"/>
    <w:rsid w:val="006A1A8D"/>
    <w:rsid w:val="006A721C"/>
    <w:rsid w:val="006C690B"/>
    <w:rsid w:val="006D41E7"/>
    <w:rsid w:val="0072385F"/>
    <w:rsid w:val="00724325"/>
    <w:rsid w:val="00725BB7"/>
    <w:rsid w:val="00743757"/>
    <w:rsid w:val="00744AAC"/>
    <w:rsid w:val="007539F1"/>
    <w:rsid w:val="00753DDC"/>
    <w:rsid w:val="0075456D"/>
    <w:rsid w:val="00771C94"/>
    <w:rsid w:val="00775505"/>
    <w:rsid w:val="00787357"/>
    <w:rsid w:val="00797A97"/>
    <w:rsid w:val="007B721B"/>
    <w:rsid w:val="007E17BD"/>
    <w:rsid w:val="00800403"/>
    <w:rsid w:val="00815101"/>
    <w:rsid w:val="00820031"/>
    <w:rsid w:val="008331A3"/>
    <w:rsid w:val="008340D8"/>
    <w:rsid w:val="0086197D"/>
    <w:rsid w:val="00864E40"/>
    <w:rsid w:val="00871E9F"/>
    <w:rsid w:val="00884E49"/>
    <w:rsid w:val="00891795"/>
    <w:rsid w:val="0089200C"/>
    <w:rsid w:val="008A037B"/>
    <w:rsid w:val="008A057B"/>
    <w:rsid w:val="008C61AA"/>
    <w:rsid w:val="008D087E"/>
    <w:rsid w:val="008E64A2"/>
    <w:rsid w:val="008F2A4A"/>
    <w:rsid w:val="0090778B"/>
    <w:rsid w:val="00930A98"/>
    <w:rsid w:val="00944D1F"/>
    <w:rsid w:val="00950C3C"/>
    <w:rsid w:val="00960AF1"/>
    <w:rsid w:val="00985737"/>
    <w:rsid w:val="009E165D"/>
    <w:rsid w:val="009E61A7"/>
    <w:rsid w:val="00A02E3E"/>
    <w:rsid w:val="00A13C83"/>
    <w:rsid w:val="00A32E2F"/>
    <w:rsid w:val="00A35F09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6D63"/>
    <w:rsid w:val="00AD7F19"/>
    <w:rsid w:val="00AE3498"/>
    <w:rsid w:val="00B0318F"/>
    <w:rsid w:val="00B052D6"/>
    <w:rsid w:val="00B0611A"/>
    <w:rsid w:val="00B212AA"/>
    <w:rsid w:val="00B2720D"/>
    <w:rsid w:val="00B305C7"/>
    <w:rsid w:val="00B732CD"/>
    <w:rsid w:val="00B92D3C"/>
    <w:rsid w:val="00B9502F"/>
    <w:rsid w:val="00BA0CBA"/>
    <w:rsid w:val="00BA77E9"/>
    <w:rsid w:val="00BC13DC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2241F"/>
    <w:rsid w:val="00D2764F"/>
    <w:rsid w:val="00D313B2"/>
    <w:rsid w:val="00D417F3"/>
    <w:rsid w:val="00D4460A"/>
    <w:rsid w:val="00D523A0"/>
    <w:rsid w:val="00D52C15"/>
    <w:rsid w:val="00D72B45"/>
    <w:rsid w:val="00D80CB4"/>
    <w:rsid w:val="00DB23F2"/>
    <w:rsid w:val="00DC3212"/>
    <w:rsid w:val="00DD0FD9"/>
    <w:rsid w:val="00DE6F47"/>
    <w:rsid w:val="00DF18F4"/>
    <w:rsid w:val="00DF4D9A"/>
    <w:rsid w:val="00DF554F"/>
    <w:rsid w:val="00E0342F"/>
    <w:rsid w:val="00E10B3C"/>
    <w:rsid w:val="00E147A8"/>
    <w:rsid w:val="00E17EB3"/>
    <w:rsid w:val="00E232D7"/>
    <w:rsid w:val="00E23357"/>
    <w:rsid w:val="00E23F2C"/>
    <w:rsid w:val="00E27BD7"/>
    <w:rsid w:val="00E40E84"/>
    <w:rsid w:val="00E53063"/>
    <w:rsid w:val="00E5579E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EF62B9"/>
    <w:rsid w:val="00F04BD4"/>
    <w:rsid w:val="00F07F82"/>
    <w:rsid w:val="00F15826"/>
    <w:rsid w:val="00F23DFD"/>
    <w:rsid w:val="00F268FC"/>
    <w:rsid w:val="00F3435A"/>
    <w:rsid w:val="00F35B5D"/>
    <w:rsid w:val="00F36391"/>
    <w:rsid w:val="00F41DBE"/>
    <w:rsid w:val="00F42E58"/>
    <w:rsid w:val="00F47C07"/>
    <w:rsid w:val="00F5189E"/>
    <w:rsid w:val="00F55237"/>
    <w:rsid w:val="00F57126"/>
    <w:rsid w:val="00F65035"/>
    <w:rsid w:val="00F740C0"/>
    <w:rsid w:val="00F75AD6"/>
    <w:rsid w:val="00F76B3E"/>
    <w:rsid w:val="00F801B5"/>
    <w:rsid w:val="00F90F58"/>
    <w:rsid w:val="00FA1730"/>
    <w:rsid w:val="00FA5F3C"/>
    <w:rsid w:val="00FB54E2"/>
    <w:rsid w:val="00FB7B63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0959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0959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uidev.ups.com/ppcProfile.html#/preferencePage/quantumView/viewOutbound" TargetMode="External"/><Relationship Id="rId11" Type="http://schemas.openxmlformats.org/officeDocument/2006/relationships/hyperlink" Target="http://uidev.ups.com/ppcProfile.html#/preferencePage/quantumView/viewThirdParty" TargetMode="External"/><Relationship Id="rId12" Type="http://schemas.openxmlformats.org/officeDocument/2006/relationships/hyperlink" Target="http://uidev.ups.com/ppcProfile.html#/preferencePage/quantumView/viewImportAccounts" TargetMode="External"/><Relationship Id="rId13" Type="http://schemas.openxmlformats.org/officeDocument/2006/relationships/hyperlink" Target="http://uidev.ups.com/ppcProfile.html#/preferencePage/quantumView/viewInbound" TargetMode="External"/><Relationship Id="rId14" Type="http://schemas.openxmlformats.org/officeDocument/2006/relationships/hyperlink" Target="http://uidev.ups.com/ppcProfile.html#/preferencePage/quantumView/updateAcctNickname" TargetMode="External"/><Relationship Id="rId15" Type="http://schemas.openxmlformats.org/officeDocument/2006/relationships/hyperlink" Target="http://uidev.ups.com/ppcProfile.html#/preferencePage/quantumView/viewInbound/createInboundLocation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BB0CFD-6B1E-2742-B20E-83B994B5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2</TotalTime>
  <Pages>2</Pages>
  <Words>449</Words>
  <Characters>2565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3</cp:revision>
  <cp:lastPrinted>2009-08-03T17:48:00Z</cp:lastPrinted>
  <dcterms:created xsi:type="dcterms:W3CDTF">2018-02-02T17:49:00Z</dcterms:created>
  <dcterms:modified xsi:type="dcterms:W3CDTF">2018-02-02T20:54:00Z</dcterms:modified>
</cp:coreProperties>
</file>