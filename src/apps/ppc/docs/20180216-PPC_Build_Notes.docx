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5B74CA" w:rsidRPr="00E23F2C" w:rsidRDefault="005B74C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5B74CA" w:rsidRPr="00E23F2C" w:rsidRDefault="005B74C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787357">
        <w:trPr>
          <w:trHeight w:val="5778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121C0AC3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5B74CA">
              <w:rPr>
                <w:b/>
                <w:sz w:val="28"/>
                <w:szCs w:val="28"/>
              </w:rPr>
              <w:t>75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77A9557D" w:rsidR="00E0342F" w:rsidRDefault="00787357" w:rsidP="00587A17">
            <w:r>
              <w:t>Sprint end date: 02</w:t>
            </w:r>
            <w:r w:rsidR="00DF4D9A">
              <w:t>/</w:t>
            </w:r>
            <w:r w:rsidR="00497EE4">
              <w:t>16</w:t>
            </w:r>
            <w:r w:rsidR="00775505">
              <w:t>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14289542" w14:textId="77777777" w:rsidR="00F5189E" w:rsidRDefault="00F5189E" w:rsidP="00587A17"/>
          <w:p w14:paraId="72956D87" w14:textId="77777777" w:rsidR="00E53063" w:rsidRDefault="00E53063" w:rsidP="00587A17">
            <w:r>
              <w:t>Commits:</w:t>
            </w:r>
          </w:p>
          <w:p w14:paraId="4C6E021D" w14:textId="289171EE" w:rsidR="009306A6" w:rsidRPr="009306A6" w:rsidRDefault="009306A6" w:rsidP="009306A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9306A6">
              <w:rPr>
                <w:color w:val="353535"/>
              </w:rPr>
              <w:t>5533afb</w:t>
            </w:r>
          </w:p>
          <w:p w14:paraId="6ECC8E13" w14:textId="6701597E" w:rsidR="009306A6" w:rsidRPr="009306A6" w:rsidRDefault="00497EE4" w:rsidP="009306A6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497EE4">
              <w:rPr>
                <w:color w:val="353535"/>
              </w:rPr>
              <w:t>60bbd1b</w:t>
            </w:r>
          </w:p>
          <w:p w14:paraId="66A80D0D" w14:textId="6A9DB34D" w:rsidR="00787357" w:rsidRDefault="00497EE4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497EE4">
              <w:rPr>
                <w:color w:val="353535"/>
              </w:rPr>
              <w:t>0370127</w:t>
            </w:r>
          </w:p>
          <w:p w14:paraId="39D312F0" w14:textId="40E4277B" w:rsidR="009306A6" w:rsidRDefault="009306A6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9306A6">
              <w:rPr>
                <w:color w:val="353535"/>
              </w:rPr>
              <w:t>72e6160</w:t>
            </w:r>
            <w:r>
              <w:rPr>
                <w:color w:val="353535"/>
              </w:rPr>
              <w:t xml:space="preserve"> (CSS Update)</w:t>
            </w:r>
          </w:p>
          <w:p w14:paraId="527D3D02" w14:textId="1FAC0232" w:rsidR="00E27E0B" w:rsidRDefault="00E27E0B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E27E0B">
              <w:rPr>
                <w:color w:val="353535"/>
              </w:rPr>
              <w:t>84b0404</w:t>
            </w:r>
          </w:p>
          <w:p w14:paraId="15BCFD22" w14:textId="7FC115FE" w:rsidR="009306A6" w:rsidRDefault="009306A6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9306A6">
              <w:rPr>
                <w:color w:val="353535"/>
              </w:rPr>
              <w:t>4192941</w:t>
            </w:r>
          </w:p>
          <w:p w14:paraId="3EE867CA" w14:textId="336934C9" w:rsidR="009306A6" w:rsidRDefault="009306A6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9306A6">
              <w:rPr>
                <w:color w:val="353535"/>
              </w:rPr>
              <w:t>2d26ed8</w:t>
            </w:r>
          </w:p>
          <w:p w14:paraId="5CA56183" w14:textId="3E88BEA1" w:rsidR="004D267F" w:rsidRDefault="004D267F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4D267F">
              <w:rPr>
                <w:color w:val="353535"/>
              </w:rPr>
              <w:t>d6a03b4</w:t>
            </w:r>
            <w:proofErr w:type="gramEnd"/>
          </w:p>
          <w:p w14:paraId="38A625B1" w14:textId="20483C67" w:rsidR="00E6703A" w:rsidRDefault="00E6703A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r w:rsidRPr="00E6703A">
              <w:rPr>
                <w:color w:val="353535"/>
              </w:rPr>
              <w:t>2d7d6ec</w:t>
            </w:r>
          </w:p>
          <w:p w14:paraId="109C4931" w14:textId="44EC72DC" w:rsidR="00837C87" w:rsidRPr="00787357" w:rsidRDefault="00837C87" w:rsidP="00497EE4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353535"/>
              </w:rPr>
            </w:pPr>
            <w:proofErr w:type="gramStart"/>
            <w:r w:rsidRPr="00837C87">
              <w:rPr>
                <w:color w:val="353535"/>
              </w:rPr>
              <w:t>c2954d0</w:t>
            </w:r>
            <w:proofErr w:type="gramEnd"/>
            <w:r>
              <w:rPr>
                <w:color w:val="353535"/>
              </w:rPr>
              <w:t xml:space="preserve"> (CSS Update)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061CDD10" w:rsidR="003C2884" w:rsidRDefault="00E17EB3" w:rsidP="009306A6">
            <w:pPr>
              <w:pStyle w:val="ListParagraph"/>
              <w:numPr>
                <w:ilvl w:val="0"/>
                <w:numId w:val="2"/>
              </w:numPr>
            </w:pPr>
            <w:r>
              <w:t xml:space="preserve">This task was specifically focused on </w:t>
            </w:r>
            <w:r w:rsidR="00F57126">
              <w:t>delivering</w:t>
            </w:r>
            <w:r>
              <w:t xml:space="preserve"> </w:t>
            </w:r>
            <w:r w:rsidR="00787357">
              <w:t xml:space="preserve">section </w:t>
            </w:r>
            <w:r w:rsidR="00837C87">
              <w:t xml:space="preserve">17, </w:t>
            </w:r>
            <w:r w:rsidR="009306A6">
              <w:t>18</w:t>
            </w:r>
            <w:r w:rsidR="00837C87">
              <w:t>,</w:t>
            </w:r>
            <w:r w:rsidR="009306A6">
              <w:t xml:space="preserve"> and</w:t>
            </w:r>
            <w:r w:rsidR="00053DA0">
              <w:t xml:space="preserve"> 19</w:t>
            </w:r>
            <w:r w:rsidR="0026416D">
              <w:t xml:space="preserve"> of </w:t>
            </w:r>
            <w:r w:rsidR="0026416D" w:rsidRPr="0026416D">
              <w:t>ER7806 PPC QV Admin D3</w:t>
            </w:r>
            <w:r w:rsidR="00787357">
              <w:t xml:space="preserve">. This includes pages </w:t>
            </w:r>
            <w:r w:rsidR="009306A6">
              <w:t>62 - 67</w:t>
            </w:r>
            <w:r w:rsidR="0026416D">
              <w:t xml:space="preserve"> of the spec. The rest of the spec will be delivered in subsequent </w:t>
            </w:r>
            <w:r w:rsidR="00206885">
              <w:t>releases.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26416D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 w:rsidRPr="0026416D"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5149DC7C" w14:textId="7D8635C9" w:rsidR="00837C87" w:rsidRDefault="00837C87" w:rsidP="00837C87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Task #1: JIRA USPO-3797 – Section 17</w:t>
            </w:r>
          </w:p>
          <w:p w14:paraId="42D8A314" w14:textId="77777777" w:rsidR="00837C87" w:rsidRDefault="00837C87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DED8F2F" w14:textId="2E27AB05" w:rsidR="00295958" w:rsidRDefault="00295958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Task</w:t>
            </w:r>
            <w:r w:rsidR="00837C87">
              <w:rPr>
                <w:b/>
                <w:color w:val="003436"/>
              </w:rPr>
              <w:t xml:space="preserve"> #2</w:t>
            </w:r>
            <w:r w:rsidR="00891795">
              <w:rPr>
                <w:b/>
                <w:color w:val="003436"/>
              </w:rPr>
              <w:t xml:space="preserve">: </w:t>
            </w:r>
            <w:r w:rsidR="00775505">
              <w:rPr>
                <w:b/>
                <w:color w:val="003436"/>
              </w:rPr>
              <w:t>JIRA USPO-</w:t>
            </w:r>
            <w:r w:rsidR="00787357">
              <w:rPr>
                <w:b/>
                <w:color w:val="003436"/>
              </w:rPr>
              <w:t>2</w:t>
            </w:r>
            <w:r w:rsidR="00053DA0">
              <w:rPr>
                <w:b/>
                <w:color w:val="003436"/>
              </w:rPr>
              <w:t>842</w:t>
            </w:r>
            <w:r>
              <w:rPr>
                <w:b/>
                <w:color w:val="003436"/>
              </w:rPr>
              <w:t xml:space="preserve"> – Section 18</w:t>
            </w:r>
            <w:r w:rsidR="009306A6">
              <w:rPr>
                <w:b/>
                <w:color w:val="003436"/>
              </w:rPr>
              <w:t xml:space="preserve"> and 19</w:t>
            </w:r>
          </w:p>
          <w:p w14:paraId="27814A37" w14:textId="77777777" w:rsidR="00295958" w:rsidRPr="00E53063" w:rsidRDefault="00295958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7C675CE" w14:textId="77777777" w:rsidR="0026416D" w:rsidRDefault="0026416D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5B74CA" w:rsidRPr="00743757" w:rsidRDefault="005B74C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5B74CA" w:rsidRPr="00743757" w:rsidRDefault="005B74C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7D9ADA9B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56A6A6E" w14:textId="4EE68150" w:rsidR="00837C87" w:rsidRDefault="00837C87" w:rsidP="00837C8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#1: JIRA UPSO-3797</w:t>
      </w:r>
    </w:p>
    <w:p w14:paraId="2E81B69C" w14:textId="497DDB5E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>
        <w:rPr>
          <w:sz w:val="28"/>
          <w:szCs w:val="28"/>
        </w:rPr>
        <w:t xml:space="preserve">Section </w:t>
      </w:r>
      <w:r w:rsidR="006C35D5">
        <w:rPr>
          <w:sz w:val="28"/>
          <w:szCs w:val="28"/>
        </w:rPr>
        <w:t>17</w:t>
      </w:r>
    </w:p>
    <w:p w14:paraId="41473E70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331844" w14:textId="77777777" w:rsidR="00837C87" w:rsidRDefault="00837C87" w:rsidP="00837C87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35767F6E" w14:textId="4BF70AC7" w:rsidR="00837C87" w:rsidRDefault="00837C87" w:rsidP="00837C87">
      <w:pPr>
        <w:pStyle w:val="ListParagraph"/>
        <w:numPr>
          <w:ilvl w:val="0"/>
          <w:numId w:val="1"/>
        </w:numPr>
        <w:tabs>
          <w:tab w:val="left" w:pos="4020"/>
        </w:tabs>
      </w:pPr>
      <w:r>
        <w:t xml:space="preserve">Edit Account Privileges </w:t>
      </w:r>
      <w:proofErr w:type="gramStart"/>
      <w:r>
        <w:t xml:space="preserve">-  </w:t>
      </w:r>
      <w:proofErr w:type="gramEnd"/>
      <w:r>
        <w:fldChar w:fldCharType="begin"/>
      </w:r>
      <w:r>
        <w:instrText xml:space="preserve"> HYPERLINK "</w:instrText>
      </w:r>
      <w:r w:rsidRPr="00837C87">
        <w:instrText>http://uidev.ups.com/ppcProfile.html#/preferencePage/quantumView/userAdmin</w:instrText>
      </w:r>
      <w:r>
        <w:instrText xml:space="preserve">istration/editAccountPrivileges" </w:instrText>
      </w:r>
      <w:r>
        <w:fldChar w:fldCharType="separate"/>
      </w:r>
      <w:r w:rsidRPr="00300DD7">
        <w:rPr>
          <w:rStyle w:val="Hyperlink"/>
        </w:rPr>
        <w:t>http://uidev.ups.com/ppcProfile.html#/preferencePage/quantumView/userAdministration/editAccountPrivileges</w:t>
      </w:r>
      <w:r>
        <w:fldChar w:fldCharType="end"/>
      </w:r>
      <w:r>
        <w:t xml:space="preserve"> </w:t>
      </w:r>
    </w:p>
    <w:p w14:paraId="5F6550C1" w14:textId="77777777" w:rsidR="00837C87" w:rsidRDefault="00837C87" w:rsidP="00837C87">
      <w:pPr>
        <w:tabs>
          <w:tab w:val="left" w:pos="4020"/>
        </w:tabs>
      </w:pPr>
    </w:p>
    <w:p w14:paraId="327026EB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FBB89B" w14:textId="77777777" w:rsidR="00837C87" w:rsidRDefault="00837C87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837C87">
        <w:rPr>
          <w:color w:val="333333"/>
          <w:sz w:val="22"/>
          <w:szCs w:val="22"/>
        </w:rPr>
        <w:t>src</w:t>
      </w:r>
      <w:proofErr w:type="gramEnd"/>
      <w:r w:rsidRPr="00837C87">
        <w:rPr>
          <w:color w:val="333333"/>
          <w:sz w:val="22"/>
          <w:szCs w:val="22"/>
        </w:rPr>
        <w:t>/apps/ppc/assets/angularjs/_templates/ups.ppc-preference-quantumView-editAccountPrivileges.html</w:t>
      </w:r>
    </w:p>
    <w:p w14:paraId="3626E55F" w14:textId="77777777" w:rsidR="00837C87" w:rsidRPr="009306A6" w:rsidRDefault="00837C87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9306A6">
        <w:rPr>
          <w:color w:val="333333"/>
          <w:sz w:val="22"/>
          <w:szCs w:val="22"/>
        </w:rPr>
        <w:t>src</w:t>
      </w:r>
      <w:proofErr w:type="gramEnd"/>
      <w:r w:rsidRPr="009306A6">
        <w:rPr>
          <w:color w:val="333333"/>
          <w:sz w:val="22"/>
          <w:szCs w:val="22"/>
        </w:rPr>
        <w:t>/apps/ppc/assets/angularjs/controllers/ups.ppc.quantumView.controller.js</w:t>
      </w:r>
    </w:p>
    <w:p w14:paraId="033302BC" w14:textId="55FD55E3" w:rsidR="00837C87" w:rsidRDefault="00837C87" w:rsidP="00837C87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837C87">
        <w:rPr>
          <w:color w:val="333333"/>
          <w:sz w:val="22"/>
          <w:szCs w:val="22"/>
        </w:rPr>
        <w:t>src</w:t>
      </w:r>
      <w:proofErr w:type="spellEnd"/>
      <w:proofErr w:type="gramEnd"/>
      <w:r w:rsidRPr="00837C87">
        <w:rPr>
          <w:color w:val="333333"/>
          <w:sz w:val="22"/>
          <w:szCs w:val="22"/>
        </w:rPr>
        <w:t>/common/</w:t>
      </w:r>
      <w:proofErr w:type="spellStart"/>
      <w:r w:rsidRPr="00837C87">
        <w:rPr>
          <w:color w:val="333333"/>
          <w:sz w:val="22"/>
          <w:szCs w:val="22"/>
        </w:rPr>
        <w:t>wem</w:t>
      </w:r>
      <w:proofErr w:type="spellEnd"/>
      <w:r w:rsidRPr="00837C87">
        <w:rPr>
          <w:color w:val="333333"/>
          <w:sz w:val="22"/>
          <w:szCs w:val="22"/>
        </w:rPr>
        <w:t>/assets/sass/bootstrap/_BS04_table.scss</w:t>
      </w:r>
    </w:p>
    <w:p w14:paraId="3FCD5D08" w14:textId="77777777" w:rsidR="00837C87" w:rsidRPr="00036926" w:rsidRDefault="00837C87" w:rsidP="00837C87">
      <w:p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4476C2F0" w14:textId="77777777" w:rsidR="00837C87" w:rsidRDefault="00837C87" w:rsidP="00837C8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B215286" w14:textId="0BE9F6A6" w:rsidR="00837C87" w:rsidRPr="001D406C" w:rsidRDefault="00837C87" w:rsidP="00837C87">
      <w:pPr>
        <w:pStyle w:val="ListParagraph"/>
        <w:numPr>
          <w:ilvl w:val="0"/>
          <w:numId w:val="4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can also access these pages from the </w:t>
      </w:r>
      <w:hyperlink r:id="rId10" w:anchor="/preferencePage/quantumView/userAdministration" w:history="1">
        <w:r w:rsidRPr="00E6703A">
          <w:rPr>
            <w:rStyle w:val="Hyperlink"/>
            <w:sz w:val="28"/>
            <w:szCs w:val="28"/>
          </w:rPr>
          <w:t>User Administration Page</w:t>
        </w:r>
      </w:hyperlink>
      <w:r>
        <w:rPr>
          <w:sz w:val="28"/>
          <w:szCs w:val="28"/>
        </w:rPr>
        <w:t xml:space="preserve"> &gt;Manage User Services/Manage Data Subscription &gt; Edit links </w:t>
      </w:r>
    </w:p>
    <w:p w14:paraId="5777C90D" w14:textId="77777777" w:rsidR="009306A6" w:rsidRDefault="009306A6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968E186" w14:textId="77777777" w:rsidR="009306A6" w:rsidRDefault="009306A6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B023A7B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F8A5606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913201C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DC3BCA5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928E40D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C1A5F4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0087CAD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A3B610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38C6D04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D3EF477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3335540B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FE60988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7087096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9D3FD96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4B44E30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4287A74" w14:textId="77777777" w:rsidR="0051416D" w:rsidRDefault="0051416D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103EAC6C" w:rsidR="00884E49" w:rsidRDefault="00295958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</w:t>
      </w:r>
      <w:r w:rsidR="00837C87">
        <w:rPr>
          <w:b/>
          <w:sz w:val="32"/>
          <w:szCs w:val="32"/>
        </w:rPr>
        <w:t xml:space="preserve"> #2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497EE4">
        <w:rPr>
          <w:b/>
          <w:sz w:val="32"/>
          <w:szCs w:val="32"/>
        </w:rPr>
        <w:t>2842</w:t>
      </w:r>
    </w:p>
    <w:p w14:paraId="618940E3" w14:textId="643FAED6" w:rsidR="00CE66D0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26416D">
        <w:rPr>
          <w:sz w:val="28"/>
          <w:szCs w:val="28"/>
        </w:rPr>
        <w:t xml:space="preserve">ER7806 PPC QV Admin D3 </w:t>
      </w:r>
      <w:r w:rsidR="00331B02">
        <w:rPr>
          <w:sz w:val="28"/>
          <w:szCs w:val="28"/>
        </w:rPr>
        <w:t xml:space="preserve">Section </w:t>
      </w:r>
      <w:r w:rsidR="00295958">
        <w:rPr>
          <w:sz w:val="28"/>
          <w:szCs w:val="28"/>
        </w:rPr>
        <w:t>18</w:t>
      </w:r>
      <w:r w:rsidR="009306A6">
        <w:rPr>
          <w:sz w:val="28"/>
          <w:szCs w:val="28"/>
        </w:rPr>
        <w:t xml:space="preserve"> and 19</w:t>
      </w:r>
    </w:p>
    <w:p w14:paraId="0ACBC7F3" w14:textId="77777777" w:rsidR="0026416D" w:rsidRDefault="0026416D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07B3B74" w14:textId="256F67A1" w:rsidR="0026416D" w:rsidRDefault="00497EE4" w:rsidP="009306A6">
      <w:pPr>
        <w:pStyle w:val="ListParagraph"/>
        <w:numPr>
          <w:ilvl w:val="0"/>
          <w:numId w:val="1"/>
        </w:numPr>
        <w:tabs>
          <w:tab w:val="left" w:pos="4020"/>
        </w:tabs>
      </w:pPr>
      <w:r>
        <w:t>Edit Location Privileges</w:t>
      </w:r>
      <w:r w:rsidR="00C10159">
        <w:t xml:space="preserve"> </w:t>
      </w:r>
      <w:proofErr w:type="gramStart"/>
      <w:r w:rsidR="009306A6">
        <w:t>-</w:t>
      </w:r>
      <w:r w:rsidR="00C10159">
        <w:t xml:space="preserve"> </w:t>
      </w:r>
      <w:r w:rsidR="009306A6">
        <w:t xml:space="preserve"> </w:t>
      </w:r>
      <w:proofErr w:type="gramEnd"/>
      <w:r w:rsidR="009306A6">
        <w:fldChar w:fldCharType="begin"/>
      </w:r>
      <w:r w:rsidR="009306A6">
        <w:instrText xml:space="preserve"> HYPERLINK "</w:instrText>
      </w:r>
      <w:r w:rsidR="009306A6" w:rsidRPr="00295958">
        <w:instrText>http://uidev.ups.com/ppcProfile.html#/prefere</w:instrText>
      </w:r>
      <w:r w:rsidR="009306A6">
        <w:instrText xml:space="preserve">ncePage/quantumView/userAdministration/editLocationPrivileges" </w:instrText>
      </w:r>
      <w:r w:rsidR="009306A6">
        <w:fldChar w:fldCharType="separate"/>
      </w:r>
      <w:r w:rsidR="009306A6" w:rsidRPr="00300DD7">
        <w:rPr>
          <w:rStyle w:val="Hyperlink"/>
        </w:rPr>
        <w:t>http://uidev.ups.com/ppcProfile.html#/preferencePage/quantumView/userAdministration/editLocationPrivileges</w:t>
      </w:r>
      <w:r w:rsidR="009306A6">
        <w:fldChar w:fldCharType="end"/>
      </w:r>
    </w:p>
    <w:p w14:paraId="1092959E" w14:textId="5A948799" w:rsidR="009306A6" w:rsidRDefault="009306A6" w:rsidP="009306A6">
      <w:pPr>
        <w:pStyle w:val="ListParagraph"/>
        <w:numPr>
          <w:ilvl w:val="0"/>
          <w:numId w:val="1"/>
        </w:numPr>
        <w:tabs>
          <w:tab w:val="left" w:pos="4020"/>
        </w:tabs>
      </w:pPr>
      <w:r>
        <w:t xml:space="preserve">Edit Data Subscription - </w:t>
      </w:r>
      <w:hyperlink r:id="rId11" w:history="1">
        <w:r w:rsidRPr="00300DD7">
          <w:rPr>
            <w:rStyle w:val="Hyperlink"/>
          </w:rPr>
          <w:t>http://uidev.ups.com/ppcProfile.html#/preferencePage/quantumView/userAdministration/editDataSubscription</w:t>
        </w:r>
      </w:hyperlink>
      <w:r>
        <w:t xml:space="preserve">  </w:t>
      </w:r>
    </w:p>
    <w:p w14:paraId="39A72B40" w14:textId="77777777" w:rsidR="0026416D" w:rsidRDefault="0026416D" w:rsidP="0026416D">
      <w:pPr>
        <w:tabs>
          <w:tab w:val="left" w:pos="4020"/>
        </w:tabs>
        <w:ind w:left="360"/>
      </w:pPr>
    </w:p>
    <w:p w14:paraId="088A7039" w14:textId="69FD883A" w:rsidR="0026416D" w:rsidRDefault="006A1325" w:rsidP="0026416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  <w:r w:rsidR="00497EE4">
        <w:rPr>
          <w:sz w:val="28"/>
          <w:szCs w:val="28"/>
        </w:rPr>
        <w:tab/>
      </w:r>
      <w:r w:rsidR="00497EE4">
        <w:rPr>
          <w:sz w:val="28"/>
          <w:szCs w:val="28"/>
        </w:rPr>
        <w:tab/>
      </w:r>
    </w:p>
    <w:p w14:paraId="2AB12BAA" w14:textId="77777777" w:rsidR="009306A6" w:rsidRPr="009306A6" w:rsidRDefault="009306A6" w:rsidP="009306A6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9306A6">
        <w:rPr>
          <w:color w:val="333333"/>
          <w:sz w:val="22"/>
          <w:szCs w:val="22"/>
        </w:rPr>
        <w:t>src</w:t>
      </w:r>
      <w:proofErr w:type="gramEnd"/>
      <w:r w:rsidRPr="009306A6">
        <w:rPr>
          <w:color w:val="333333"/>
          <w:sz w:val="22"/>
          <w:szCs w:val="22"/>
        </w:rPr>
        <w:t>/apps/ppc/assets/angularjs/_templates/ups.ppc-preference-quantumView-editDataSubscription.html</w:t>
      </w:r>
    </w:p>
    <w:p w14:paraId="69E4D4A0" w14:textId="77777777" w:rsidR="009306A6" w:rsidRPr="009306A6" w:rsidRDefault="009306A6" w:rsidP="009306A6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9306A6">
        <w:rPr>
          <w:color w:val="333333"/>
          <w:sz w:val="22"/>
          <w:szCs w:val="22"/>
        </w:rPr>
        <w:t>src</w:t>
      </w:r>
      <w:proofErr w:type="gramEnd"/>
      <w:r w:rsidRPr="009306A6">
        <w:rPr>
          <w:color w:val="333333"/>
          <w:sz w:val="22"/>
          <w:szCs w:val="22"/>
        </w:rPr>
        <w:t>/apps/ppc/assets/angularjs/_templates/ups.ppc-preference-quantumView-editLocationPrivileges.html</w:t>
      </w:r>
    </w:p>
    <w:p w14:paraId="0ABDDCFD" w14:textId="77777777" w:rsidR="009306A6" w:rsidRPr="009306A6" w:rsidRDefault="009306A6" w:rsidP="009306A6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gramStart"/>
      <w:r w:rsidRPr="009306A6">
        <w:rPr>
          <w:color w:val="333333"/>
          <w:sz w:val="22"/>
          <w:szCs w:val="22"/>
        </w:rPr>
        <w:t>src</w:t>
      </w:r>
      <w:proofErr w:type="gramEnd"/>
      <w:r w:rsidRPr="009306A6">
        <w:rPr>
          <w:color w:val="333333"/>
          <w:sz w:val="22"/>
          <w:szCs w:val="22"/>
        </w:rPr>
        <w:t>/apps/ppc/assets/angularjs/controllers/ups.ppc.quantumView.controller.js</w:t>
      </w:r>
    </w:p>
    <w:p w14:paraId="4E47C766" w14:textId="30D387BD" w:rsidR="00331B02" w:rsidRDefault="009306A6" w:rsidP="009306A6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9306A6">
        <w:rPr>
          <w:color w:val="333333"/>
          <w:sz w:val="22"/>
          <w:szCs w:val="22"/>
        </w:rPr>
        <w:t>src</w:t>
      </w:r>
      <w:proofErr w:type="spellEnd"/>
      <w:proofErr w:type="gramEnd"/>
      <w:r w:rsidRPr="009306A6">
        <w:rPr>
          <w:color w:val="333333"/>
          <w:sz w:val="22"/>
          <w:szCs w:val="22"/>
        </w:rPr>
        <w:t>/common/apps/assets/</w:t>
      </w:r>
      <w:proofErr w:type="spellStart"/>
      <w:r w:rsidRPr="009306A6">
        <w:rPr>
          <w:color w:val="333333"/>
          <w:sz w:val="22"/>
          <w:szCs w:val="22"/>
        </w:rPr>
        <w:t>angularjs</w:t>
      </w:r>
      <w:proofErr w:type="spellEnd"/>
      <w:r w:rsidRPr="009306A6">
        <w:rPr>
          <w:color w:val="333333"/>
          <w:sz w:val="22"/>
          <w:szCs w:val="22"/>
        </w:rPr>
        <w:t>/Base/ups.DOApp.js</w:t>
      </w:r>
    </w:p>
    <w:p w14:paraId="026AA517" w14:textId="14ECBE53" w:rsidR="009306A6" w:rsidRDefault="009306A6" w:rsidP="009306A6">
      <w:pPr>
        <w:pStyle w:val="ListParagraph"/>
        <w:numPr>
          <w:ilvl w:val="0"/>
          <w:numId w:val="5"/>
        </w:num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  <w:proofErr w:type="spellStart"/>
      <w:proofErr w:type="gramStart"/>
      <w:r w:rsidRPr="009306A6">
        <w:rPr>
          <w:color w:val="333333"/>
          <w:sz w:val="22"/>
          <w:szCs w:val="22"/>
        </w:rPr>
        <w:t>src</w:t>
      </w:r>
      <w:proofErr w:type="spellEnd"/>
      <w:proofErr w:type="gramEnd"/>
      <w:r w:rsidRPr="009306A6">
        <w:rPr>
          <w:color w:val="333333"/>
          <w:sz w:val="22"/>
          <w:szCs w:val="22"/>
        </w:rPr>
        <w:t>/apps/</w:t>
      </w:r>
      <w:proofErr w:type="spellStart"/>
      <w:r w:rsidRPr="009306A6">
        <w:rPr>
          <w:color w:val="333333"/>
          <w:sz w:val="22"/>
          <w:szCs w:val="22"/>
        </w:rPr>
        <w:t>ppc</w:t>
      </w:r>
      <w:proofErr w:type="spellEnd"/>
      <w:r w:rsidRPr="009306A6">
        <w:rPr>
          <w:color w:val="333333"/>
          <w:sz w:val="22"/>
          <w:szCs w:val="22"/>
        </w:rPr>
        <w:t>/assets/sass/v5/_</w:t>
      </w:r>
      <w:proofErr w:type="spellStart"/>
      <w:r w:rsidRPr="009306A6">
        <w:rPr>
          <w:color w:val="333333"/>
          <w:sz w:val="22"/>
          <w:szCs w:val="22"/>
        </w:rPr>
        <w:t>ppc.scss</w:t>
      </w:r>
      <w:proofErr w:type="spellEnd"/>
    </w:p>
    <w:p w14:paraId="1B83024C" w14:textId="77777777" w:rsidR="00036926" w:rsidRPr="00036926" w:rsidRDefault="00036926" w:rsidP="00036926">
      <w:pPr>
        <w:tabs>
          <w:tab w:val="left" w:pos="4020"/>
        </w:tabs>
        <w:spacing w:line="276" w:lineRule="auto"/>
        <w:rPr>
          <w:color w:val="333333"/>
          <w:sz w:val="22"/>
          <w:szCs w:val="22"/>
        </w:rPr>
      </w:pPr>
    </w:p>
    <w:p w14:paraId="30A5C682" w14:textId="23CD2C85" w:rsidR="0026416D" w:rsidRDefault="002E13DE" w:rsidP="00331B0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131A031" w14:textId="3CBE53E2" w:rsidR="00331B02" w:rsidRPr="001D406C" w:rsidRDefault="00E6703A" w:rsidP="001D406C">
      <w:pPr>
        <w:pStyle w:val="ListParagraph"/>
        <w:numPr>
          <w:ilvl w:val="0"/>
          <w:numId w:val="4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You can also access these pages from the </w:t>
      </w:r>
      <w:hyperlink r:id="rId12" w:anchor="/preferencePage/quantumView/userAdministration" w:history="1">
        <w:r w:rsidRPr="00E6703A">
          <w:rPr>
            <w:rStyle w:val="Hyperlink"/>
            <w:sz w:val="28"/>
            <w:szCs w:val="28"/>
          </w:rPr>
          <w:t>User Administration Page</w:t>
        </w:r>
      </w:hyperlink>
      <w:r>
        <w:rPr>
          <w:sz w:val="28"/>
          <w:szCs w:val="28"/>
        </w:rPr>
        <w:t xml:space="preserve"> &gt;Manage User Services</w:t>
      </w:r>
      <w:r w:rsidR="00837C87">
        <w:rPr>
          <w:sz w:val="28"/>
          <w:szCs w:val="28"/>
        </w:rPr>
        <w:t>/Manage Data Subscription</w:t>
      </w:r>
      <w:r>
        <w:rPr>
          <w:sz w:val="28"/>
          <w:szCs w:val="28"/>
        </w:rPr>
        <w:t xml:space="preserve"> &gt; Edit links </w:t>
      </w:r>
    </w:p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3A69382A" w14:textId="6218A541" w:rsidR="00486854" w:rsidRDefault="00486854" w:rsidP="00BA77E9"/>
    <w:p w14:paraId="5F3D71CF" w14:textId="77777777" w:rsidR="00295958" w:rsidRDefault="00295958" w:rsidP="00BA77E9"/>
    <w:p w14:paraId="5343F9AD" w14:textId="77777777" w:rsidR="00295958" w:rsidRDefault="00295958" w:rsidP="00BA77E9"/>
    <w:p w14:paraId="71CE35C4" w14:textId="77777777" w:rsidR="00295958" w:rsidRDefault="00295958" w:rsidP="00BA77E9"/>
    <w:p w14:paraId="0EF18AD4" w14:textId="77777777" w:rsidR="00295958" w:rsidRDefault="00295958" w:rsidP="00BA77E9"/>
    <w:p w14:paraId="6367ACC6" w14:textId="77777777" w:rsidR="00295958" w:rsidRDefault="00295958" w:rsidP="00BA77E9"/>
    <w:p w14:paraId="1B5C05E4" w14:textId="77777777" w:rsidR="00295958" w:rsidRDefault="00295958" w:rsidP="00BA77E9"/>
    <w:p w14:paraId="345ACD20" w14:textId="77777777" w:rsidR="00295958" w:rsidRDefault="00295958" w:rsidP="00BA77E9"/>
    <w:p w14:paraId="1A7C218A" w14:textId="77777777" w:rsidR="00295958" w:rsidRDefault="00295958" w:rsidP="00BA77E9"/>
    <w:p w14:paraId="271F679A" w14:textId="77777777" w:rsidR="00295958" w:rsidRDefault="00295958" w:rsidP="00BA77E9"/>
    <w:p w14:paraId="7AD648D2" w14:textId="77777777" w:rsidR="00295958" w:rsidRDefault="00295958" w:rsidP="00BA77E9"/>
    <w:p w14:paraId="09B4A43E" w14:textId="77777777" w:rsidR="00295958" w:rsidRDefault="00295958" w:rsidP="00BA77E9"/>
    <w:p w14:paraId="720D8D0D" w14:textId="77777777" w:rsidR="00295958" w:rsidRDefault="00295958" w:rsidP="00BA77E9"/>
    <w:p w14:paraId="0CE92436" w14:textId="77777777" w:rsidR="00295958" w:rsidRDefault="00295958" w:rsidP="00BA77E9"/>
    <w:p w14:paraId="0C1FF487" w14:textId="77777777" w:rsidR="00295958" w:rsidRPr="00BA77E9" w:rsidRDefault="00295958" w:rsidP="00BA77E9"/>
    <w:sectPr w:rsidR="00295958" w:rsidRPr="00BA77E9" w:rsidSect="00BF22AF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5B74CA" w:rsidRDefault="005B74CA">
      <w:r>
        <w:separator/>
      </w:r>
    </w:p>
  </w:endnote>
  <w:endnote w:type="continuationSeparator" w:id="0">
    <w:p w14:paraId="6F5C6B8B" w14:textId="77777777" w:rsidR="005B74CA" w:rsidRDefault="005B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5B74CA" w:rsidRDefault="005B74C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5B74CA" w:rsidRPr="00E40E84" w:rsidRDefault="005B74C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2167EA">
      <w:rPr>
        <w:rStyle w:val="PageNumber"/>
        <w:rFonts w:ascii="Arial" w:hAnsi="Arial"/>
        <w:b/>
        <w:noProof/>
        <w:color w:val="FFFFFF" w:themeColor="background1"/>
      </w:rPr>
      <w:t>3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5B74CA" w:rsidRDefault="005B74C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5B74CA" w:rsidRDefault="005B74C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5B74CA" w:rsidRDefault="005B74CA">
      <w:r>
        <w:separator/>
      </w:r>
    </w:p>
  </w:footnote>
  <w:footnote w:type="continuationSeparator" w:id="0">
    <w:p w14:paraId="47904BCF" w14:textId="77777777" w:rsidR="005B74CA" w:rsidRDefault="005B74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5B74CA" w:rsidRDefault="005B74CA">
    <w:pPr>
      <w:pStyle w:val="Header"/>
    </w:pPr>
  </w:p>
  <w:p w14:paraId="45D22A94" w14:textId="77777777" w:rsidR="005B74CA" w:rsidRDefault="005B74C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2/15/18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5B74CA" w:rsidRPr="00EE4744" w:rsidRDefault="005B74C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5B74CA" w:rsidRPr="00EE4744" w:rsidRDefault="005B74C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5B74CA" w:rsidRDefault="005B74C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6FFD"/>
    <w:multiLevelType w:val="hybridMultilevel"/>
    <w:tmpl w:val="3DA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12794"/>
    <w:multiLevelType w:val="hybridMultilevel"/>
    <w:tmpl w:val="3314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2CC3"/>
    <w:multiLevelType w:val="hybridMultilevel"/>
    <w:tmpl w:val="296E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91115"/>
    <w:multiLevelType w:val="hybridMultilevel"/>
    <w:tmpl w:val="F854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A4E28"/>
    <w:multiLevelType w:val="hybridMultilevel"/>
    <w:tmpl w:val="4B5C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6926"/>
    <w:rsid w:val="000401B7"/>
    <w:rsid w:val="0004366A"/>
    <w:rsid w:val="00050EA9"/>
    <w:rsid w:val="00053DA0"/>
    <w:rsid w:val="0006292C"/>
    <w:rsid w:val="00066AA2"/>
    <w:rsid w:val="000701E9"/>
    <w:rsid w:val="0007295E"/>
    <w:rsid w:val="000957AD"/>
    <w:rsid w:val="000959EC"/>
    <w:rsid w:val="000A3A30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06C"/>
    <w:rsid w:val="001D413B"/>
    <w:rsid w:val="001E150A"/>
    <w:rsid w:val="001E56C3"/>
    <w:rsid w:val="00206885"/>
    <w:rsid w:val="00211A27"/>
    <w:rsid w:val="002149A7"/>
    <w:rsid w:val="002167EA"/>
    <w:rsid w:val="00216AB3"/>
    <w:rsid w:val="00240117"/>
    <w:rsid w:val="0025029B"/>
    <w:rsid w:val="0026416D"/>
    <w:rsid w:val="00284D83"/>
    <w:rsid w:val="002877BD"/>
    <w:rsid w:val="00295958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1B02"/>
    <w:rsid w:val="003342EF"/>
    <w:rsid w:val="00343AD7"/>
    <w:rsid w:val="00347C79"/>
    <w:rsid w:val="0035607F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97EE4"/>
    <w:rsid w:val="004B683B"/>
    <w:rsid w:val="004C4B7F"/>
    <w:rsid w:val="004D267F"/>
    <w:rsid w:val="004E7F23"/>
    <w:rsid w:val="0050074E"/>
    <w:rsid w:val="0051416D"/>
    <w:rsid w:val="00524BAF"/>
    <w:rsid w:val="005432CE"/>
    <w:rsid w:val="00587A17"/>
    <w:rsid w:val="0059004E"/>
    <w:rsid w:val="005A38C9"/>
    <w:rsid w:val="005B74CA"/>
    <w:rsid w:val="005C13F6"/>
    <w:rsid w:val="005F067D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A721C"/>
    <w:rsid w:val="006C35D5"/>
    <w:rsid w:val="006C690B"/>
    <w:rsid w:val="006D41E7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87357"/>
    <w:rsid w:val="00797A97"/>
    <w:rsid w:val="007B721B"/>
    <w:rsid w:val="007E17BD"/>
    <w:rsid w:val="00800403"/>
    <w:rsid w:val="00815101"/>
    <w:rsid w:val="00820031"/>
    <w:rsid w:val="008331A3"/>
    <w:rsid w:val="008340D8"/>
    <w:rsid w:val="00837C87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6A6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10159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2764F"/>
    <w:rsid w:val="00D313B2"/>
    <w:rsid w:val="00D4161F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17EB3"/>
    <w:rsid w:val="00E232D7"/>
    <w:rsid w:val="00E23357"/>
    <w:rsid w:val="00E23F2C"/>
    <w:rsid w:val="00E27BD7"/>
    <w:rsid w:val="00E27E0B"/>
    <w:rsid w:val="00E40E84"/>
    <w:rsid w:val="00E53063"/>
    <w:rsid w:val="00E5579E"/>
    <w:rsid w:val="00E6703A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189E"/>
    <w:rsid w:val="00F55237"/>
    <w:rsid w:val="00F57126"/>
    <w:rsid w:val="00F65035"/>
    <w:rsid w:val="00F740C0"/>
    <w:rsid w:val="00F75AD6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uidev.ups.com/ppcProfile.html#/preferencePage/quantumView/userAdministration/editDataSubscription" TargetMode="External"/><Relationship Id="rId12" Type="http://schemas.openxmlformats.org/officeDocument/2006/relationships/hyperlink" Target="uidev.ups.com/ppcProfile.htm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uidev.ups.com/ppcProfil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277A9-DA92-214D-853B-835455D2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0</TotalTime>
  <Pages>3</Pages>
  <Words>392</Words>
  <Characters>2235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2018-02-16T19:37:00Z</dcterms:created>
  <dcterms:modified xsi:type="dcterms:W3CDTF">2018-02-16T19:37:00Z</dcterms:modified>
</cp:coreProperties>
</file>