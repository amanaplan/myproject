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8F00B4" w:rsidRPr="00E23F2C" w:rsidRDefault="008F00B4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8F00B4" w:rsidRPr="00E23F2C" w:rsidRDefault="008F00B4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787357">
        <w:trPr>
          <w:trHeight w:val="5778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51D0FB78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8F00B4">
              <w:rPr>
                <w:b/>
                <w:sz w:val="28"/>
                <w:szCs w:val="28"/>
              </w:rPr>
              <w:t>76</w:t>
            </w:r>
            <w:r w:rsidR="00A347FD">
              <w:rPr>
                <w:b/>
                <w:sz w:val="28"/>
                <w:szCs w:val="28"/>
              </w:rPr>
              <w:t>.1</w:t>
            </w:r>
          </w:p>
          <w:p w14:paraId="368FEE05" w14:textId="77777777" w:rsidR="00E0342F" w:rsidRPr="00211A27" w:rsidRDefault="00E0342F" w:rsidP="00587A17"/>
          <w:p w14:paraId="4AAB1101" w14:textId="53981067" w:rsidR="00E0342F" w:rsidRDefault="00787357" w:rsidP="00587A17">
            <w:r>
              <w:t>Sprint end date: 02</w:t>
            </w:r>
            <w:r w:rsidR="00DF4D9A">
              <w:t>/</w:t>
            </w:r>
            <w:r w:rsidR="00A347FD">
              <w:t>26</w:t>
            </w:r>
            <w:r w:rsidR="00775505">
              <w:t>/2018</w:t>
            </w:r>
          </w:p>
          <w:p w14:paraId="1FB82F61" w14:textId="77777777" w:rsidR="00E0342F" w:rsidRDefault="00E0342F" w:rsidP="00587A17"/>
          <w:p w14:paraId="77FE51CF" w14:textId="165267BA" w:rsidR="00E53063" w:rsidRDefault="00A347FD" w:rsidP="00587A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3E6FA9" wp14:editId="37A8FE03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267335</wp:posOffset>
                      </wp:positionV>
                      <wp:extent cx="1920240" cy="2377440"/>
                      <wp:effectExtent l="0" t="0" r="0" b="1016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66F2C1" w14:textId="0CEE44EC" w:rsidR="00A347FD" w:rsidRPr="00A347FD" w:rsidRDefault="00A347F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347FD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JIRA UPS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O-2844</w:t>
                                  </w:r>
                                </w:p>
                                <w:p w14:paraId="497DE2E5" w14:textId="77777777" w:rsidR="00A347FD" w:rsidRDefault="00A347FD"/>
                                <w:p w14:paraId="7D765270" w14:textId="77777777" w:rsidR="00A347FD" w:rsidRDefault="00A347FD" w:rsidP="00A347FD">
                                  <w:r>
                                    <w:t>Commits:</w:t>
                                  </w:r>
                                </w:p>
                                <w:p w14:paraId="1C0CF9F4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 w:rsidRPr="009D3851">
                                    <w:t>682d0f6</w:t>
                                  </w:r>
                                </w:p>
                                <w:p w14:paraId="38DDCCF9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proofErr w:type="gramStart"/>
                                  <w:r w:rsidRPr="00DE3A70">
                                    <w:t>f333869d</w:t>
                                  </w:r>
                                  <w:proofErr w:type="gramEnd"/>
                                </w:p>
                                <w:p w14:paraId="300D434D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proofErr w:type="gramStart"/>
                                  <w:r w:rsidRPr="0045516A">
                                    <w:t>e9320aba</w:t>
                                  </w:r>
                                  <w:proofErr w:type="gramEnd"/>
                                </w:p>
                                <w:p w14:paraId="07DBA875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 w:rsidRPr="000E0B7C">
                                    <w:t>5c54ba4c</w:t>
                                  </w:r>
                                </w:p>
                                <w:p w14:paraId="10DA4EEC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 w:rsidRPr="00DB6081">
                                    <w:t>4e5300a1</w:t>
                                  </w:r>
                                </w:p>
                                <w:p w14:paraId="221272FA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 w:rsidRPr="00D51FB7">
                                    <w:t>0696108a</w:t>
                                  </w:r>
                                </w:p>
                                <w:p w14:paraId="38D19FFC" w14:textId="34B201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proofErr w:type="gramStart"/>
                                  <w:r w:rsidRPr="00A347FD">
                                    <w:t>a7a87ad</w:t>
                                  </w:r>
                                  <w:proofErr w:type="gramEnd"/>
                                </w:p>
                                <w:p w14:paraId="72C2A971" w14:textId="084F97EC" w:rsidR="00A347FD" w:rsidRPr="00C2543C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proofErr w:type="gramStart"/>
                                  <w:r w:rsidRPr="00A347FD">
                                    <w:t>e04be80</w:t>
                                  </w:r>
                                  <w:proofErr w:type="gramEnd"/>
                                </w:p>
                                <w:p w14:paraId="0768E534" w14:textId="157BCD41" w:rsidR="00A347FD" w:rsidRDefault="00A347F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60.2pt;margin-top:21.05pt;width:151.2pt;height:18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" filled="f" stroked="f">
                      <v:textbox>
                        <w:txbxContent>
                          <w:p w14:paraId="7166F2C1" w14:textId="0CEE44EC" w:rsidR="00A347FD" w:rsidRPr="00A347FD" w:rsidRDefault="00A347F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47FD">
                              <w:rPr>
                                <w:b/>
                                <w:sz w:val="28"/>
                                <w:szCs w:val="28"/>
                              </w:rPr>
                              <w:t>JIRA UPS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O-2844</w:t>
                            </w:r>
                          </w:p>
                          <w:p w14:paraId="497DE2E5" w14:textId="77777777" w:rsidR="00A347FD" w:rsidRDefault="00A347FD"/>
                          <w:p w14:paraId="7D765270" w14:textId="77777777" w:rsidR="00A347FD" w:rsidRDefault="00A347FD" w:rsidP="00A347FD">
                            <w:r>
                              <w:t>Commits:</w:t>
                            </w:r>
                          </w:p>
                          <w:p w14:paraId="1C0CF9F4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9D3851">
                              <w:t>682d0f6</w:t>
                            </w:r>
                          </w:p>
                          <w:p w14:paraId="38DDCCF9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DE3A70">
                              <w:t>f333869d</w:t>
                            </w:r>
                            <w:proofErr w:type="gramEnd"/>
                          </w:p>
                          <w:p w14:paraId="300D434D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45516A">
                              <w:t>e9320aba</w:t>
                            </w:r>
                            <w:proofErr w:type="gramEnd"/>
                          </w:p>
                          <w:p w14:paraId="07DBA875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0E0B7C">
                              <w:t>5c54ba4c</w:t>
                            </w:r>
                          </w:p>
                          <w:p w14:paraId="10DA4EEC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DB6081">
                              <w:t>4e5300a1</w:t>
                            </w:r>
                          </w:p>
                          <w:p w14:paraId="221272FA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D51FB7">
                              <w:t>0696108a</w:t>
                            </w:r>
                          </w:p>
                          <w:p w14:paraId="38D19FFC" w14:textId="34B201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A347FD">
                              <w:t>a7a87ad</w:t>
                            </w:r>
                            <w:proofErr w:type="gramEnd"/>
                          </w:p>
                          <w:p w14:paraId="72C2A971" w14:textId="084F97EC" w:rsidR="00A347FD" w:rsidRPr="00C2543C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A347FD">
                              <w:t>e04be80</w:t>
                            </w:r>
                            <w:proofErr w:type="gramEnd"/>
                          </w:p>
                          <w:p w14:paraId="0768E534" w14:textId="157BCD41" w:rsidR="00A347FD" w:rsidRDefault="00A347FD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1D23FB" wp14:editId="688BD4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267335</wp:posOffset>
                      </wp:positionV>
                      <wp:extent cx="1920240" cy="2004060"/>
                      <wp:effectExtent l="0" t="0" r="0" b="254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2004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78F8D" w14:textId="77777777" w:rsidR="00A347FD" w:rsidRPr="00A347FD" w:rsidRDefault="00A347FD" w:rsidP="00A347F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347FD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JIRA UPSO-2843</w:t>
                                  </w:r>
                                </w:p>
                                <w:p w14:paraId="66FB0B0F" w14:textId="77777777" w:rsidR="00A347FD" w:rsidRDefault="00A347FD" w:rsidP="00A347FD"/>
                                <w:p w14:paraId="47E41B96" w14:textId="77777777" w:rsidR="00A347FD" w:rsidRDefault="00A347FD" w:rsidP="00A347FD">
                                  <w:r>
                                    <w:t>Commits:</w:t>
                                  </w:r>
                                </w:p>
                                <w:p w14:paraId="15031ADE" w14:textId="77777777" w:rsidR="00A347FD" w:rsidRDefault="00A347FD" w:rsidP="00A347FD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 w:rsidRPr="008F00B4">
                                    <w:rPr>
                                      <w:color w:val="353535"/>
                                    </w:rPr>
                                    <w:t>ff6f3dd</w:t>
                                  </w:r>
                                  <w:proofErr w:type="gramEnd"/>
                                </w:p>
                                <w:p w14:paraId="332A742A" w14:textId="77777777" w:rsidR="00A347FD" w:rsidRDefault="00A347FD" w:rsidP="00A347FD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8F00B4">
                                    <w:rPr>
                                      <w:color w:val="353535"/>
                                    </w:rPr>
                                    <w:t>34d3449</w:t>
                                  </w:r>
                                </w:p>
                                <w:p w14:paraId="7EB74DF7" w14:textId="77777777" w:rsidR="00A347FD" w:rsidRPr="00A347FD" w:rsidRDefault="00A347FD" w:rsidP="00A347FD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r w:rsidRPr="008F00B4">
                                    <w:t>641b7e0</w:t>
                                  </w:r>
                                </w:p>
                                <w:p w14:paraId="5936ED59" w14:textId="77777777" w:rsidR="00A347FD" w:rsidRDefault="00A347FD" w:rsidP="00A347F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0;margin-top:21.05pt;width:151.2pt;height:15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" filled="f" stroked="f">
                      <v:textbox>
                        <w:txbxContent>
                          <w:p w14:paraId="73678F8D" w14:textId="77777777" w:rsidR="00A347FD" w:rsidRPr="00A347FD" w:rsidRDefault="00A347FD" w:rsidP="00A347F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47FD">
                              <w:rPr>
                                <w:b/>
                                <w:sz w:val="28"/>
                                <w:szCs w:val="28"/>
                              </w:rPr>
                              <w:t>JIRA UPSO-2843</w:t>
                            </w:r>
                          </w:p>
                          <w:p w14:paraId="66FB0B0F" w14:textId="77777777" w:rsidR="00A347FD" w:rsidRDefault="00A347FD" w:rsidP="00A347FD"/>
                          <w:p w14:paraId="47E41B96" w14:textId="77777777" w:rsidR="00A347FD" w:rsidRDefault="00A347FD" w:rsidP="00A347FD">
                            <w:r>
                              <w:t>Commits:</w:t>
                            </w:r>
                          </w:p>
                          <w:p w14:paraId="15031ADE" w14:textId="77777777" w:rsidR="00A347FD" w:rsidRDefault="00A347FD" w:rsidP="00A347FD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proofErr w:type="gramStart"/>
                            <w:r w:rsidRPr="008F00B4">
                              <w:rPr>
                                <w:color w:val="353535"/>
                              </w:rPr>
                              <w:t>ff6f3dd</w:t>
                            </w:r>
                            <w:proofErr w:type="gramEnd"/>
                          </w:p>
                          <w:p w14:paraId="332A742A" w14:textId="77777777" w:rsidR="00A347FD" w:rsidRDefault="00A347FD" w:rsidP="00A347FD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8F00B4">
                              <w:rPr>
                                <w:color w:val="353535"/>
                              </w:rPr>
                              <w:t>34d3449</w:t>
                            </w:r>
                          </w:p>
                          <w:p w14:paraId="7EB74DF7" w14:textId="77777777" w:rsidR="00A347FD" w:rsidRPr="00A347FD" w:rsidRDefault="00A347FD" w:rsidP="00A347FD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r w:rsidRPr="008F00B4">
                              <w:t>641b7e0</w:t>
                            </w:r>
                          </w:p>
                          <w:p w14:paraId="5936ED59" w14:textId="77777777" w:rsidR="00A347FD" w:rsidRDefault="00A347FD" w:rsidP="00A347FD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53063">
              <w:t xml:space="preserve">Branch: </w:t>
            </w:r>
            <w:r w:rsidR="00775505">
              <w:t>Gold</w:t>
            </w:r>
          </w:p>
          <w:p w14:paraId="14289542" w14:textId="215378EC" w:rsidR="00F5189E" w:rsidRDefault="00F5189E" w:rsidP="00587A17"/>
          <w:p w14:paraId="1BB5E756" w14:textId="74C8D5DD" w:rsidR="00A347FD" w:rsidRDefault="00A347FD" w:rsidP="00587A17"/>
          <w:p w14:paraId="2C789700" w14:textId="77777777" w:rsidR="00A347FD" w:rsidRDefault="00A347FD" w:rsidP="00587A17"/>
          <w:p w14:paraId="29459CCA" w14:textId="77777777" w:rsidR="00A347FD" w:rsidRDefault="00A347FD" w:rsidP="00587A17"/>
          <w:p w14:paraId="6E9CB74A" w14:textId="77777777" w:rsidR="00A347FD" w:rsidRDefault="00A347FD" w:rsidP="00587A17"/>
          <w:p w14:paraId="0BBA1823" w14:textId="77777777" w:rsidR="00A347FD" w:rsidRDefault="00A347FD" w:rsidP="00A347FD">
            <w:pPr>
              <w:widowControl w:val="0"/>
              <w:autoSpaceDE w:val="0"/>
              <w:autoSpaceDN w:val="0"/>
              <w:adjustRightInd w:val="0"/>
            </w:pPr>
          </w:p>
          <w:p w14:paraId="7D3CAC96" w14:textId="77777777" w:rsidR="00A347FD" w:rsidRPr="008F00B4" w:rsidRDefault="00A347FD" w:rsidP="00A347FD">
            <w:pPr>
              <w:widowControl w:val="0"/>
              <w:autoSpaceDE w:val="0"/>
              <w:autoSpaceDN w:val="0"/>
              <w:adjustRightInd w:val="0"/>
              <w:rPr>
                <w:color w:val="353535"/>
              </w:rPr>
            </w:pPr>
          </w:p>
          <w:p w14:paraId="4EFCA538" w14:textId="77777777" w:rsidR="00A347FD" w:rsidRDefault="00A347FD" w:rsidP="002D4E1A"/>
          <w:p w14:paraId="07B1761D" w14:textId="77777777" w:rsidR="003C2884" w:rsidRDefault="003C2884" w:rsidP="00A347FD"/>
          <w:p w14:paraId="3E0CFB2B" w14:textId="77777777" w:rsidR="00A347FD" w:rsidRDefault="00A347FD" w:rsidP="00A347FD"/>
          <w:p w14:paraId="130C8926" w14:textId="77777777" w:rsidR="00A347FD" w:rsidRDefault="00A347FD" w:rsidP="00A347FD"/>
          <w:p w14:paraId="62F63930" w14:textId="77777777" w:rsidR="00A347FD" w:rsidRDefault="00A347FD" w:rsidP="00A347FD"/>
          <w:p w14:paraId="1AFCE418" w14:textId="72621412" w:rsidR="00A347FD" w:rsidRDefault="00A347FD" w:rsidP="00A347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42C18B" wp14:editId="163DCC9C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242570</wp:posOffset>
                      </wp:positionV>
                      <wp:extent cx="4366260" cy="2958465"/>
                      <wp:effectExtent l="0" t="0" r="0" b="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66260" cy="2958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C737A5" w14:textId="77777777" w:rsidR="00A347FD" w:rsidRDefault="00A347FD" w:rsidP="00A347FD">
                                  <w:r>
                                    <w:t>Additional Notes:</w:t>
                                  </w:r>
                                </w:p>
                                <w:p w14:paraId="5FAEA75B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Completed template file transferUserPrivileges.html for Section 23</w:t>
                                  </w:r>
                                </w:p>
                                <w:p w14:paraId="4A5735FC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Added error handling</w:t>
                                  </w:r>
                                </w:p>
                                <w:p w14:paraId="0EBEDBEB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Cancel button links to Quantum View page according to specs</w:t>
                                  </w:r>
                                </w:p>
                                <w:p w14:paraId="4B0771E7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Updated the Transfer Privileges button to trigger page level error handling and go to Quantum View page if the page is valid. Section 23 complete.</w:t>
                                  </w:r>
                                </w:p>
                                <w:p w14:paraId="77A99936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Completed Section 24 -Added Search Users Dialog</w:t>
                                  </w:r>
                                </w:p>
                                <w:p w14:paraId="406794D8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Search Users Dialog is now available and Select User links to User Administration page.</w:t>
                                  </w:r>
                                </w:p>
                                <w:p w14:paraId="60C5EF6B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Username also links to User Administration page.</w:t>
                                  </w:r>
                                </w:p>
                                <w:p w14:paraId="247ECA9E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Completed Section 25 Create User form with error handling.</w:t>
                                  </w:r>
                                </w:p>
                                <w:p w14:paraId="2F2FD4B5" w14:textId="77777777" w:rsidR="00A347FD" w:rsidRDefault="00A347FD" w:rsidP="00A347F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Completed Section 26 Invite User form with error handling.</w:t>
                                  </w:r>
                                </w:p>
                                <w:p w14:paraId="58FFFE44" w14:textId="77777777" w:rsidR="00A347FD" w:rsidRPr="00C2543C" w:rsidRDefault="00A347FD" w:rsidP="00A347FD">
                                  <w:pPr>
                                    <w:pStyle w:val="Head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9" type="#_x0000_t202" style="position:absolute;margin-left:-5.35pt;margin-top:19.1pt;width:343.8pt;height:232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V8G9MCAAAY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" filled="f" stroked="f">
                      <v:textbox>
                        <w:txbxContent>
                          <w:p w14:paraId="72C737A5" w14:textId="77777777" w:rsidR="00A347FD" w:rsidRDefault="00A347FD" w:rsidP="00A347FD">
                            <w:r>
                              <w:t>Additional Notes:</w:t>
                            </w:r>
                          </w:p>
                          <w:p w14:paraId="5FAEA75B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Completed template file transferUserPrivileges.html for Section 23</w:t>
                            </w:r>
                          </w:p>
                          <w:p w14:paraId="4A5735FC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Added error handling</w:t>
                            </w:r>
                          </w:p>
                          <w:p w14:paraId="0EBEDBEB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Cancel button links to Quantum View page according to specs</w:t>
                            </w:r>
                          </w:p>
                          <w:p w14:paraId="4B0771E7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Updated the Transfer Privileges button to trigger page level error handling and go to Quantum View page if the page is valid. Section 23 complete.</w:t>
                            </w:r>
                          </w:p>
                          <w:p w14:paraId="77A99936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Completed Section 24 -Added Search Users Dialog</w:t>
                            </w:r>
                          </w:p>
                          <w:p w14:paraId="406794D8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Search Users Dialog is now available and Select User links to User Administration page.</w:t>
                            </w:r>
                          </w:p>
                          <w:p w14:paraId="60C5EF6B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Username also links to User Administration page.</w:t>
                            </w:r>
                          </w:p>
                          <w:p w14:paraId="247ECA9E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Completed Section 25 Create User form with error handling.</w:t>
                            </w:r>
                          </w:p>
                          <w:p w14:paraId="2F2FD4B5" w14:textId="77777777" w:rsidR="00A347FD" w:rsidRDefault="00A347FD" w:rsidP="00A347F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Completed Section 26 Invite User form with error handling.</w:t>
                            </w:r>
                          </w:p>
                          <w:p w14:paraId="58FFFE44" w14:textId="77777777" w:rsidR="00A347FD" w:rsidRPr="00C2543C" w:rsidRDefault="00A347FD" w:rsidP="00A347FD">
                            <w:pPr>
                              <w:pStyle w:val="Header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BC6811A" w14:textId="1292EE54" w:rsidR="00A347FD" w:rsidRDefault="00A347FD" w:rsidP="00A347FD"/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26416D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 w:rsidRPr="0026416D"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5149DC7C" w14:textId="0F370C4B" w:rsidR="00837C87" w:rsidRDefault="00A347FD" w:rsidP="00837C8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Task #1: JIRA UPS</w:t>
            </w:r>
            <w:r w:rsidR="008F00B4">
              <w:rPr>
                <w:b/>
                <w:color w:val="003436"/>
              </w:rPr>
              <w:t>O-2843 – Section 20, 21, 22 Only</w:t>
            </w:r>
          </w:p>
          <w:p w14:paraId="2BD6CC68" w14:textId="77777777" w:rsidR="00A347FD" w:rsidRDefault="00A347FD" w:rsidP="00837C87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A6C6DDF" w14:textId="18DE3959" w:rsidR="00A347FD" w:rsidRDefault="00A347FD" w:rsidP="00837C8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Task #2: JIRA UPSO-2844 – Section 23, 24, 25, 26 Only</w:t>
            </w:r>
          </w:p>
          <w:p w14:paraId="42D8A314" w14:textId="77777777" w:rsidR="00837C87" w:rsidRDefault="00837C87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27814A37" w14:textId="77777777" w:rsidR="00295958" w:rsidRPr="00E53063" w:rsidRDefault="00295958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7C675CE" w14:textId="77777777" w:rsidR="0026416D" w:rsidRDefault="0026416D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89DE16F" w14:textId="38B16CFF" w:rsidR="002E13DE" w:rsidRPr="00642E00" w:rsidRDefault="002E13DE" w:rsidP="00642E00">
            <w:pPr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8F00B4" w:rsidRPr="00743757" w:rsidRDefault="008F00B4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30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8F00B4" w:rsidRPr="00743757" w:rsidRDefault="008F00B4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D9ADA9B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156A6A6E" w14:textId="5D0371DE" w:rsidR="00837C87" w:rsidRDefault="00837C87" w:rsidP="00837C8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#1: JIRA UPSO-</w:t>
      </w:r>
      <w:r w:rsidR="008F00B4">
        <w:rPr>
          <w:b/>
          <w:sz w:val="32"/>
          <w:szCs w:val="32"/>
        </w:rPr>
        <w:t>2843</w:t>
      </w:r>
    </w:p>
    <w:p w14:paraId="2E81B69C" w14:textId="74192602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 xml:space="preserve">ER7806 PPC QV Admin D3 </w:t>
      </w:r>
      <w:r w:rsidR="008F00B4">
        <w:rPr>
          <w:sz w:val="28"/>
          <w:szCs w:val="28"/>
        </w:rPr>
        <w:t>Section 20, 21, 22 Only</w:t>
      </w:r>
    </w:p>
    <w:p w14:paraId="41473E70" w14:textId="77777777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331844" w14:textId="77777777" w:rsidR="00837C87" w:rsidRDefault="00837C87" w:rsidP="00837C87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5767F6E" w14:textId="0C102CED" w:rsidR="00837C87" w:rsidRDefault="008F00B4" w:rsidP="00837C87">
      <w:pPr>
        <w:pStyle w:val="ListParagraph"/>
        <w:numPr>
          <w:ilvl w:val="0"/>
          <w:numId w:val="1"/>
        </w:numPr>
        <w:tabs>
          <w:tab w:val="left" w:pos="4020"/>
        </w:tabs>
      </w:pPr>
      <w:r>
        <w:t>Delete Subscription Confirmation Modal</w:t>
      </w:r>
      <w:r w:rsidR="00837C87">
        <w:t xml:space="preserve"> </w:t>
      </w:r>
      <w:r>
        <w:t xml:space="preserve">– </w:t>
      </w:r>
      <w:hyperlink r:id="rId10" w:anchor="/preferencePage/quantumView/userAdministration" w:history="1">
        <w:r w:rsidRPr="001C3F0D">
          <w:rPr>
            <w:rStyle w:val="Hyperlink"/>
          </w:rPr>
          <w:t>http://uidev.ups.com/ppcProfile.html#/preferencePage/quantumView/userAdministration</w:t>
        </w:r>
      </w:hyperlink>
      <w:r>
        <w:t xml:space="preserve"> </w:t>
      </w:r>
    </w:p>
    <w:p w14:paraId="43A69BF5" w14:textId="1B74E206" w:rsidR="008F00B4" w:rsidRDefault="008F00B4" w:rsidP="008F00B4">
      <w:pPr>
        <w:pStyle w:val="ListParagraph"/>
        <w:numPr>
          <w:ilvl w:val="0"/>
          <w:numId w:val="1"/>
        </w:numPr>
        <w:tabs>
          <w:tab w:val="left" w:pos="4020"/>
        </w:tabs>
      </w:pPr>
      <w:r>
        <w:t xml:space="preserve">Reset Password Confirmation Modal – </w:t>
      </w:r>
      <w:hyperlink r:id="rId11" w:history="1">
        <w:r w:rsidRPr="008F00B4">
          <w:rPr>
            <w:rStyle w:val="Hyperlink"/>
          </w:rPr>
          <w:t>uidev.ups.com/ppc-preference-quantumView-resetPasswordModal.html</w:t>
        </w:r>
      </w:hyperlink>
    </w:p>
    <w:p w14:paraId="276A1784" w14:textId="1E57F93D" w:rsidR="008F00B4" w:rsidRDefault="008F00B4" w:rsidP="00837C87">
      <w:pPr>
        <w:pStyle w:val="ListParagraph"/>
        <w:numPr>
          <w:ilvl w:val="0"/>
          <w:numId w:val="1"/>
        </w:numPr>
        <w:tabs>
          <w:tab w:val="left" w:pos="4020"/>
        </w:tabs>
      </w:pPr>
      <w:r>
        <w:t xml:space="preserve">Delete User Confirmation Modal – </w:t>
      </w:r>
      <w:hyperlink r:id="rId12" w:history="1">
        <w:r w:rsidRPr="008F00B4">
          <w:rPr>
            <w:rStyle w:val="Hyperlink"/>
          </w:rPr>
          <w:t>uidev.ups.com/ppc-preference-quantumView-deleteUserConfirmationModal.html</w:t>
        </w:r>
      </w:hyperlink>
    </w:p>
    <w:p w14:paraId="745AE571" w14:textId="77777777" w:rsidR="008F00B4" w:rsidRDefault="008F00B4" w:rsidP="008F00B4">
      <w:pPr>
        <w:pStyle w:val="ListParagraph"/>
        <w:tabs>
          <w:tab w:val="left" w:pos="4020"/>
        </w:tabs>
        <w:ind w:left="1440"/>
      </w:pPr>
    </w:p>
    <w:p w14:paraId="5F6550C1" w14:textId="77777777" w:rsidR="00837C87" w:rsidRDefault="00837C87" w:rsidP="00837C87">
      <w:pPr>
        <w:tabs>
          <w:tab w:val="left" w:pos="4020"/>
        </w:tabs>
      </w:pPr>
    </w:p>
    <w:p w14:paraId="327026EB" w14:textId="77777777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83427C" w14:textId="77777777" w:rsidR="008F00B4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F00B4">
        <w:rPr>
          <w:color w:val="333333"/>
          <w:sz w:val="22"/>
          <w:szCs w:val="22"/>
        </w:rPr>
        <w:t>src</w:t>
      </w:r>
      <w:proofErr w:type="gramEnd"/>
      <w:r w:rsidRPr="008F00B4">
        <w:rPr>
          <w:color w:val="333333"/>
          <w:sz w:val="22"/>
          <w:szCs w:val="22"/>
        </w:rPr>
        <w:t>/apps/ppc/assets/angularjs/_templates/ups.ppc-preference-quantumView-deleteUserModal.html</w:t>
      </w:r>
    </w:p>
    <w:p w14:paraId="534EA37C" w14:textId="77777777" w:rsidR="008F00B4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F00B4">
        <w:rPr>
          <w:color w:val="333333"/>
          <w:sz w:val="22"/>
          <w:szCs w:val="22"/>
        </w:rPr>
        <w:t>src</w:t>
      </w:r>
      <w:proofErr w:type="gramEnd"/>
      <w:r w:rsidRPr="008F00B4">
        <w:rPr>
          <w:color w:val="333333"/>
          <w:sz w:val="22"/>
          <w:szCs w:val="22"/>
        </w:rPr>
        <w:t>/apps/ppc/assets/angularjs/_templates/ups.ppc-preference-quantumView-resetPasswordModal.html</w:t>
      </w:r>
    </w:p>
    <w:p w14:paraId="033302BC" w14:textId="0097CD4D" w:rsidR="00837C87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F00B4">
        <w:rPr>
          <w:color w:val="333333"/>
          <w:sz w:val="22"/>
          <w:szCs w:val="22"/>
        </w:rPr>
        <w:t>src</w:t>
      </w:r>
      <w:proofErr w:type="gramEnd"/>
      <w:r w:rsidRPr="008F00B4">
        <w:rPr>
          <w:color w:val="333333"/>
          <w:sz w:val="22"/>
          <w:szCs w:val="22"/>
        </w:rPr>
        <w:t>/apps/ppc/assets/angularjs/_templates/ups.ppc-quantumView-remove-account-or-inbound-loc-modal.html</w:t>
      </w:r>
    </w:p>
    <w:p w14:paraId="50DE273C" w14:textId="49BA5E73" w:rsidR="008F00B4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8F00B4">
        <w:rPr>
          <w:color w:val="333333"/>
          <w:sz w:val="22"/>
          <w:szCs w:val="22"/>
        </w:rPr>
        <w:t>src</w:t>
      </w:r>
      <w:proofErr w:type="spellEnd"/>
      <w:proofErr w:type="gramEnd"/>
      <w:r w:rsidRPr="008F00B4">
        <w:rPr>
          <w:color w:val="333333"/>
          <w:sz w:val="22"/>
          <w:szCs w:val="22"/>
        </w:rPr>
        <w:t>/apps/</w:t>
      </w:r>
      <w:proofErr w:type="spellStart"/>
      <w:r w:rsidRPr="008F00B4">
        <w:rPr>
          <w:color w:val="333333"/>
          <w:sz w:val="22"/>
          <w:szCs w:val="22"/>
        </w:rPr>
        <w:t>ppc</w:t>
      </w:r>
      <w:proofErr w:type="spellEnd"/>
      <w:r w:rsidRPr="008F00B4">
        <w:rPr>
          <w:color w:val="333333"/>
          <w:sz w:val="22"/>
          <w:szCs w:val="22"/>
        </w:rPr>
        <w:t>/assets/scripts/ups.apps_ppc.js</w:t>
      </w:r>
    </w:p>
    <w:p w14:paraId="0DC62CA2" w14:textId="713B2D21" w:rsidR="008F00B4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F00B4">
        <w:rPr>
          <w:color w:val="333333"/>
          <w:sz w:val="22"/>
          <w:szCs w:val="22"/>
        </w:rPr>
        <w:t>src</w:t>
      </w:r>
      <w:proofErr w:type="gramEnd"/>
      <w:r w:rsidRPr="008F00B4">
        <w:rPr>
          <w:color w:val="333333"/>
          <w:sz w:val="22"/>
          <w:szCs w:val="22"/>
        </w:rPr>
        <w:t>/apps/ppc/source/pages/ppc-deleteUserConfirmationModal/ppc-preference-quantumView-deleteUserConfirmationModal-rtl.hbs</w:t>
      </w:r>
    </w:p>
    <w:p w14:paraId="063F4AE5" w14:textId="0EA024A4" w:rsidR="008F00B4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F00B4">
        <w:rPr>
          <w:color w:val="333333"/>
          <w:sz w:val="22"/>
          <w:szCs w:val="22"/>
        </w:rPr>
        <w:t>src</w:t>
      </w:r>
      <w:proofErr w:type="gramEnd"/>
      <w:r w:rsidRPr="008F00B4">
        <w:rPr>
          <w:color w:val="333333"/>
          <w:sz w:val="22"/>
          <w:szCs w:val="22"/>
        </w:rPr>
        <w:t>/apps/ppc/source/pages/ppc-deleteUserConfirmationModal/ppc-preference-quantumView-deleteUserConfirmationModal.hbs</w:t>
      </w:r>
    </w:p>
    <w:p w14:paraId="5AABAA62" w14:textId="2DA17252" w:rsidR="008F00B4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F00B4">
        <w:rPr>
          <w:color w:val="333333"/>
          <w:sz w:val="22"/>
          <w:szCs w:val="22"/>
        </w:rPr>
        <w:t>src</w:t>
      </w:r>
      <w:proofErr w:type="gramEnd"/>
      <w:r w:rsidRPr="008F00B4">
        <w:rPr>
          <w:color w:val="333333"/>
          <w:sz w:val="22"/>
          <w:szCs w:val="22"/>
        </w:rPr>
        <w:t>/apps/ppc/source/pages/ppc-resetPasswordModal/ppc-preference-quantumView-resetPasswordModal-rtl.hbs</w:t>
      </w:r>
    </w:p>
    <w:p w14:paraId="25AB83E4" w14:textId="341F0D63" w:rsidR="008F00B4" w:rsidRDefault="008F00B4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F00B4">
        <w:rPr>
          <w:color w:val="333333"/>
          <w:sz w:val="22"/>
          <w:szCs w:val="22"/>
        </w:rPr>
        <w:t>src</w:t>
      </w:r>
      <w:proofErr w:type="gramEnd"/>
      <w:r w:rsidRPr="008F00B4">
        <w:rPr>
          <w:color w:val="333333"/>
          <w:sz w:val="22"/>
          <w:szCs w:val="22"/>
        </w:rPr>
        <w:t>/apps/ppc/source/pages/ppc-resetPasswordModal/ppc-preference-quantu</w:t>
      </w:r>
      <w:bookmarkStart w:id="0" w:name="_GoBack"/>
      <w:bookmarkEnd w:id="0"/>
      <w:r w:rsidRPr="008F00B4">
        <w:rPr>
          <w:color w:val="333333"/>
          <w:sz w:val="22"/>
          <w:szCs w:val="22"/>
        </w:rPr>
        <w:t>mView-resetPasswordModal.hbs</w:t>
      </w:r>
    </w:p>
    <w:p w14:paraId="2651582C" w14:textId="6DF50212" w:rsidR="008F00B4" w:rsidRDefault="00C15D40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C15D40">
        <w:rPr>
          <w:color w:val="333333"/>
          <w:sz w:val="22"/>
          <w:szCs w:val="22"/>
        </w:rPr>
        <w:t>src</w:t>
      </w:r>
      <w:proofErr w:type="spellEnd"/>
      <w:proofErr w:type="gramEnd"/>
      <w:r w:rsidRPr="00C15D40">
        <w:rPr>
          <w:color w:val="333333"/>
          <w:sz w:val="22"/>
          <w:szCs w:val="22"/>
        </w:rPr>
        <w:t>/common/</w:t>
      </w:r>
      <w:proofErr w:type="spellStart"/>
      <w:r w:rsidRPr="00C15D40">
        <w:rPr>
          <w:color w:val="333333"/>
          <w:sz w:val="22"/>
          <w:szCs w:val="22"/>
        </w:rPr>
        <w:t>wem</w:t>
      </w:r>
      <w:proofErr w:type="spellEnd"/>
      <w:r w:rsidRPr="00C15D40">
        <w:rPr>
          <w:color w:val="333333"/>
          <w:sz w:val="22"/>
          <w:szCs w:val="22"/>
        </w:rPr>
        <w:t>/data/</w:t>
      </w:r>
      <w:proofErr w:type="spellStart"/>
      <w:r w:rsidRPr="00C15D40">
        <w:rPr>
          <w:color w:val="333333"/>
          <w:sz w:val="22"/>
          <w:szCs w:val="22"/>
        </w:rPr>
        <w:t>landing_pages.json</w:t>
      </w:r>
      <w:proofErr w:type="spellEnd"/>
    </w:p>
    <w:p w14:paraId="6B5D635F" w14:textId="77777777" w:rsidR="00C15D40" w:rsidRDefault="00C15D40" w:rsidP="00C15D40">
      <w:pPr>
        <w:pStyle w:val="ListParagraph"/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</w:p>
    <w:p w14:paraId="3FCD5D08" w14:textId="77777777" w:rsidR="00837C87" w:rsidRPr="00036926" w:rsidRDefault="00837C87" w:rsidP="00837C87">
      <w:p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</w:p>
    <w:p w14:paraId="4476C2F0" w14:textId="77777777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B215286" w14:textId="29D99DE8" w:rsidR="00837C87" w:rsidRDefault="008F00B4" w:rsidP="00837C87">
      <w:pPr>
        <w:pStyle w:val="ListParagraph"/>
        <w:numPr>
          <w:ilvl w:val="0"/>
          <w:numId w:val="4"/>
        </w:numPr>
        <w:tabs>
          <w:tab w:val="left" w:pos="4020"/>
        </w:tabs>
        <w:spacing w:line="276" w:lineRule="auto"/>
      </w:pPr>
      <w:r w:rsidRPr="008F00B4">
        <w:t xml:space="preserve">When accessing </w:t>
      </w:r>
      <w:r w:rsidRPr="008F00B4">
        <w:rPr>
          <w:b/>
        </w:rPr>
        <w:t>the Delete Subscription Confirmation Modal</w:t>
      </w:r>
      <w:r w:rsidRPr="008F00B4">
        <w:t xml:space="preserve">, click the link above and then select the </w:t>
      </w:r>
      <w:r w:rsidRPr="008F00B4">
        <w:rPr>
          <w:b/>
        </w:rPr>
        <w:t>Manage Data Subscriptions accordion</w:t>
      </w:r>
      <w:r w:rsidRPr="008F00B4">
        <w:t xml:space="preserve">. In the </w:t>
      </w:r>
      <w:r w:rsidRPr="008F00B4">
        <w:rPr>
          <w:b/>
        </w:rPr>
        <w:t>Actions</w:t>
      </w:r>
      <w:r w:rsidRPr="008F00B4">
        <w:t xml:space="preserve"> column, click the </w:t>
      </w:r>
      <w:r w:rsidRPr="008F00B4">
        <w:rPr>
          <w:b/>
        </w:rPr>
        <w:t>Delete</w:t>
      </w:r>
      <w:r w:rsidRPr="008F00B4">
        <w:t xml:space="preserve"> button to prompt the modal.</w:t>
      </w:r>
    </w:p>
    <w:p w14:paraId="5BDF44D4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5901494C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2165DC87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5BC9DA71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69CE121E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2199E669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282917FF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4B8A60E9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16B4AB3B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2C19AF15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705E7864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733D8445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1A08334B" w14:textId="77777777" w:rsidR="00A347FD" w:rsidRDefault="00A347FD" w:rsidP="00A347FD">
      <w:pPr>
        <w:tabs>
          <w:tab w:val="left" w:pos="4020"/>
        </w:tabs>
        <w:spacing w:line="276" w:lineRule="auto"/>
      </w:pPr>
    </w:p>
    <w:p w14:paraId="0F6319E9" w14:textId="2805F98B" w:rsidR="00A347FD" w:rsidRPr="0045516A" w:rsidRDefault="00A347FD" w:rsidP="00A347FD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#2:</w:t>
      </w:r>
      <w:r>
        <w:rPr>
          <w:b/>
          <w:sz w:val="32"/>
          <w:szCs w:val="32"/>
        </w:rPr>
        <w:t xml:space="preserve"> UPSO-</w:t>
      </w:r>
      <w:r>
        <w:rPr>
          <w:b/>
          <w:sz w:val="32"/>
          <w:szCs w:val="32"/>
        </w:rPr>
        <w:t>2844</w:t>
      </w:r>
    </w:p>
    <w:p w14:paraId="4F0F362C" w14:textId="6EDA0067" w:rsidR="00A347FD" w:rsidRDefault="00A347FD" w:rsidP="00A347FD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 xml:space="preserve">ER7806 PPC QV Admin D3 </w:t>
      </w:r>
      <w:r>
        <w:rPr>
          <w:sz w:val="28"/>
          <w:szCs w:val="28"/>
        </w:rPr>
        <w:t>Section 23, 24, 25, and 26</w:t>
      </w:r>
      <w:r>
        <w:rPr>
          <w:sz w:val="28"/>
          <w:szCs w:val="28"/>
        </w:rPr>
        <w:t xml:space="preserve"> Only</w:t>
      </w:r>
    </w:p>
    <w:p w14:paraId="67E5C4F3" w14:textId="77777777" w:rsidR="00A347FD" w:rsidRDefault="00A347FD" w:rsidP="00A347F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4C19F27" w14:textId="77777777" w:rsidR="00A347FD" w:rsidRDefault="00A347FD" w:rsidP="00A347FD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3038531" w14:textId="27786F5A" w:rsidR="00A347FD" w:rsidRPr="00130AE0" w:rsidRDefault="00A347FD" w:rsidP="00A347FD">
      <w:pPr>
        <w:pStyle w:val="ListParagraph"/>
        <w:numPr>
          <w:ilvl w:val="0"/>
          <w:numId w:val="1"/>
        </w:numPr>
        <w:tabs>
          <w:tab w:val="left" w:pos="4020"/>
        </w:tabs>
      </w:pPr>
      <w:r>
        <w:t>PPC</w:t>
      </w:r>
      <w:r w:rsidRPr="00130AE0">
        <w:t xml:space="preserve"> - </w:t>
      </w:r>
      <w:hyperlink r:id="rId13" w:history="1">
        <w:r w:rsidRPr="00AC3F5D">
          <w:rPr>
            <w:rStyle w:val="Hyperlink"/>
          </w:rPr>
          <w:t>http://uidev.ups.com/ppcProfile.html#/preferencePage/quantumView</w:t>
        </w:r>
      </w:hyperlink>
      <w:r>
        <w:t xml:space="preserve"> </w:t>
      </w:r>
    </w:p>
    <w:p w14:paraId="79198389" w14:textId="77777777" w:rsidR="00A347FD" w:rsidRDefault="00A347FD" w:rsidP="00A347F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D81DB2" w14:textId="77777777" w:rsidR="00A347FD" w:rsidRDefault="00A347FD" w:rsidP="00A347F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7F82A7B" w14:textId="77777777" w:rsidR="00A347FD" w:rsidRPr="006C65D0" w:rsidRDefault="00A347FD" w:rsidP="00A347FD">
      <w:pPr>
        <w:pStyle w:val="ListParagraph"/>
        <w:numPr>
          <w:ilvl w:val="0"/>
          <w:numId w:val="1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ppc</w:t>
      </w:r>
      <w:r w:rsidRPr="00130AE0">
        <w:t>/angular/</w:t>
      </w:r>
      <w:r>
        <w:t>controllers/ups.ppc.quantumView.controller.js</w:t>
      </w:r>
    </w:p>
    <w:p w14:paraId="26826AFB" w14:textId="77777777" w:rsidR="00A347FD" w:rsidRPr="007F1D40" w:rsidRDefault="00A347FD" w:rsidP="00A347FD">
      <w:pPr>
        <w:pStyle w:val="ListParagraph"/>
        <w:numPr>
          <w:ilvl w:val="0"/>
          <w:numId w:val="1"/>
        </w:numPr>
        <w:tabs>
          <w:tab w:val="left" w:pos="4020"/>
        </w:tabs>
        <w:rPr>
          <w:sz w:val="28"/>
          <w:szCs w:val="28"/>
        </w:rPr>
      </w:pPr>
      <w:r>
        <w:t>/P02SGit_UIDEV/src/apps/ppc</w:t>
      </w:r>
      <w:r w:rsidRPr="00130AE0">
        <w:t>/angular/</w:t>
      </w:r>
      <w:r>
        <w:t>templates/ups.ppc-preference-quantumView-searchUserDialog.html</w:t>
      </w:r>
    </w:p>
    <w:p w14:paraId="744EDECB" w14:textId="77777777" w:rsidR="00A347FD" w:rsidRPr="00DB0B7C" w:rsidRDefault="00A347FD" w:rsidP="00A347FD">
      <w:pPr>
        <w:pStyle w:val="ListParagraph"/>
        <w:numPr>
          <w:ilvl w:val="0"/>
          <w:numId w:val="1"/>
        </w:numPr>
        <w:tabs>
          <w:tab w:val="left" w:pos="4020"/>
        </w:tabs>
        <w:rPr>
          <w:sz w:val="28"/>
          <w:szCs w:val="28"/>
        </w:rPr>
      </w:pPr>
      <w:r>
        <w:t>/P02SGit_UIDEV/src/apps/ppc</w:t>
      </w:r>
      <w:r w:rsidRPr="00130AE0">
        <w:t>/angular/</w:t>
      </w:r>
      <w:r>
        <w:t>templates/ups.ppc-preference-quantumView-transferUserPrivileges.html</w:t>
      </w:r>
    </w:p>
    <w:p w14:paraId="10C61A1E" w14:textId="77777777" w:rsidR="00A347FD" w:rsidRPr="00DB0B7C" w:rsidRDefault="00A347FD" w:rsidP="00A347FD">
      <w:pPr>
        <w:pStyle w:val="ListParagraph"/>
        <w:numPr>
          <w:ilvl w:val="0"/>
          <w:numId w:val="1"/>
        </w:numPr>
        <w:tabs>
          <w:tab w:val="left" w:pos="4020"/>
        </w:tabs>
        <w:rPr>
          <w:sz w:val="28"/>
          <w:szCs w:val="28"/>
        </w:rPr>
      </w:pPr>
      <w:r>
        <w:t>/P02SGit_UIDEV/src/apps/ppc</w:t>
      </w:r>
      <w:r w:rsidRPr="00130AE0">
        <w:t>/angular/</w:t>
      </w:r>
      <w:r>
        <w:t>templates/ups.ppc-preference-quantumView-createUser.html</w:t>
      </w:r>
    </w:p>
    <w:p w14:paraId="1AE4BADB" w14:textId="77777777" w:rsidR="00A347FD" w:rsidRPr="00DB0B7C" w:rsidRDefault="00A347FD" w:rsidP="00A347FD">
      <w:pPr>
        <w:pStyle w:val="ListParagraph"/>
        <w:numPr>
          <w:ilvl w:val="0"/>
          <w:numId w:val="1"/>
        </w:numPr>
        <w:tabs>
          <w:tab w:val="left" w:pos="4020"/>
        </w:tabs>
        <w:rPr>
          <w:sz w:val="28"/>
          <w:szCs w:val="28"/>
        </w:rPr>
      </w:pPr>
      <w:r>
        <w:t>/P02SGit_UIDEV/src/apps/ppc</w:t>
      </w:r>
      <w:r w:rsidRPr="00130AE0">
        <w:t>/angular/</w:t>
      </w:r>
      <w:r>
        <w:t>templates/ups.ppc-preference-quantumView-inviteUser.html</w:t>
      </w:r>
    </w:p>
    <w:p w14:paraId="53E121C0" w14:textId="77777777" w:rsidR="00A347FD" w:rsidRPr="004C48FB" w:rsidRDefault="00A347FD" w:rsidP="00A347FD">
      <w:pPr>
        <w:tabs>
          <w:tab w:val="left" w:pos="4020"/>
        </w:tabs>
        <w:rPr>
          <w:sz w:val="28"/>
          <w:szCs w:val="28"/>
        </w:rPr>
      </w:pPr>
    </w:p>
    <w:p w14:paraId="7ED89372" w14:textId="77777777" w:rsidR="00A347FD" w:rsidRDefault="00A347FD" w:rsidP="00A347F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59D6E4E" w14:textId="77777777" w:rsidR="00A347FD" w:rsidRDefault="00A347FD" w:rsidP="00A347FD">
      <w:pPr>
        <w:pStyle w:val="ListParagraph"/>
        <w:numPr>
          <w:ilvl w:val="0"/>
          <w:numId w:val="8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ER7806 PPC QV Admin D3 Section 23, 24, 25, 26</w:t>
      </w:r>
    </w:p>
    <w:p w14:paraId="139D83C6" w14:textId="77777777" w:rsidR="00A347FD" w:rsidRDefault="00A347FD" w:rsidP="00A347F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D509D0" w14:textId="77777777" w:rsidR="00A347FD" w:rsidRDefault="00A347FD" w:rsidP="00A347F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A49133" w14:textId="77777777" w:rsidR="00A347FD" w:rsidRPr="008F00B4" w:rsidRDefault="00A347FD" w:rsidP="00A347FD">
      <w:pPr>
        <w:tabs>
          <w:tab w:val="left" w:pos="4020"/>
        </w:tabs>
        <w:spacing w:line="276" w:lineRule="auto"/>
      </w:pPr>
    </w:p>
    <w:p w14:paraId="5777C90D" w14:textId="77777777" w:rsidR="009306A6" w:rsidRDefault="009306A6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968E186" w14:textId="77777777" w:rsidR="009306A6" w:rsidRDefault="009306A6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B023A7B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F8A5606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1B5C05E4" w14:textId="77777777" w:rsidR="00295958" w:rsidRDefault="00295958" w:rsidP="00BA77E9"/>
    <w:p w14:paraId="345ACD20" w14:textId="77777777" w:rsidR="00295958" w:rsidRDefault="00295958" w:rsidP="00BA77E9"/>
    <w:p w14:paraId="720D8D0D" w14:textId="77777777" w:rsidR="00295958" w:rsidRDefault="00295958" w:rsidP="00BA77E9"/>
    <w:p w14:paraId="0CE92436" w14:textId="77777777" w:rsidR="00295958" w:rsidRDefault="00295958" w:rsidP="00BA77E9"/>
    <w:p w14:paraId="0C1FF487" w14:textId="77777777" w:rsidR="00295958" w:rsidRPr="00BA77E9" w:rsidRDefault="00295958" w:rsidP="00BA77E9"/>
    <w:sectPr w:rsidR="00295958" w:rsidRPr="00BA77E9" w:rsidSect="00BF22A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8F00B4" w:rsidRDefault="008F00B4">
      <w:r>
        <w:separator/>
      </w:r>
    </w:p>
  </w:endnote>
  <w:endnote w:type="continuationSeparator" w:id="0">
    <w:p w14:paraId="6F5C6B8B" w14:textId="77777777" w:rsidR="008F00B4" w:rsidRDefault="008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8F00B4" w:rsidRDefault="008F00B4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8F00B4" w:rsidRPr="00E40E84" w:rsidRDefault="008F00B4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A347FD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8F00B4" w:rsidRDefault="008F00B4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8F00B4" w:rsidRDefault="008F00B4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8F00B4" w:rsidRDefault="008F00B4">
      <w:r>
        <w:separator/>
      </w:r>
    </w:p>
  </w:footnote>
  <w:footnote w:type="continuationSeparator" w:id="0">
    <w:p w14:paraId="47904BCF" w14:textId="77777777" w:rsidR="008F00B4" w:rsidRDefault="008F00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8F00B4" w:rsidRDefault="008F00B4">
    <w:pPr>
      <w:pStyle w:val="Header"/>
    </w:pPr>
  </w:p>
  <w:p w14:paraId="45D22A94" w14:textId="77777777" w:rsidR="008F00B4" w:rsidRDefault="008F00B4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A347FD">
      <w:rPr>
        <w:noProof/>
      </w:rPr>
      <w:t>2/26/18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8F00B4" w:rsidRPr="00EE4744" w:rsidRDefault="008F00B4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1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8F00B4" w:rsidRPr="00EE4744" w:rsidRDefault="008F00B4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8F00B4" w:rsidRDefault="008F00B4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6FFD"/>
    <w:multiLevelType w:val="hybridMultilevel"/>
    <w:tmpl w:val="3DA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12794"/>
    <w:multiLevelType w:val="hybridMultilevel"/>
    <w:tmpl w:val="3314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B2CC3"/>
    <w:multiLevelType w:val="hybridMultilevel"/>
    <w:tmpl w:val="296E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91115"/>
    <w:multiLevelType w:val="hybridMultilevel"/>
    <w:tmpl w:val="F854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A4E28"/>
    <w:multiLevelType w:val="hybridMultilevel"/>
    <w:tmpl w:val="4B5C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6926"/>
    <w:rsid w:val="000401B7"/>
    <w:rsid w:val="0004366A"/>
    <w:rsid w:val="00050EA9"/>
    <w:rsid w:val="00053DA0"/>
    <w:rsid w:val="0006292C"/>
    <w:rsid w:val="00066AA2"/>
    <w:rsid w:val="000701E9"/>
    <w:rsid w:val="0007295E"/>
    <w:rsid w:val="000957AD"/>
    <w:rsid w:val="000959EC"/>
    <w:rsid w:val="000A3A30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06C"/>
    <w:rsid w:val="001D413B"/>
    <w:rsid w:val="001E150A"/>
    <w:rsid w:val="001E56C3"/>
    <w:rsid w:val="00206885"/>
    <w:rsid w:val="00211A27"/>
    <w:rsid w:val="002149A7"/>
    <w:rsid w:val="002167EA"/>
    <w:rsid w:val="00216AB3"/>
    <w:rsid w:val="00240117"/>
    <w:rsid w:val="0025029B"/>
    <w:rsid w:val="0026416D"/>
    <w:rsid w:val="00284D83"/>
    <w:rsid w:val="002877BD"/>
    <w:rsid w:val="00295958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1B02"/>
    <w:rsid w:val="003342EF"/>
    <w:rsid w:val="00343AD7"/>
    <w:rsid w:val="00347C79"/>
    <w:rsid w:val="0035607F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4C"/>
    <w:rsid w:val="00486854"/>
    <w:rsid w:val="00497EE4"/>
    <w:rsid w:val="004B683B"/>
    <w:rsid w:val="004C4B7F"/>
    <w:rsid w:val="004D267F"/>
    <w:rsid w:val="004E7F23"/>
    <w:rsid w:val="0050074E"/>
    <w:rsid w:val="0051416D"/>
    <w:rsid w:val="00524BAF"/>
    <w:rsid w:val="005432CE"/>
    <w:rsid w:val="00587A17"/>
    <w:rsid w:val="0059004E"/>
    <w:rsid w:val="005A38C9"/>
    <w:rsid w:val="005B74CA"/>
    <w:rsid w:val="005C13F6"/>
    <w:rsid w:val="005F067D"/>
    <w:rsid w:val="0060060C"/>
    <w:rsid w:val="006111F8"/>
    <w:rsid w:val="006134C8"/>
    <w:rsid w:val="0062432E"/>
    <w:rsid w:val="006361AA"/>
    <w:rsid w:val="00642E00"/>
    <w:rsid w:val="00644D94"/>
    <w:rsid w:val="00646FD3"/>
    <w:rsid w:val="006700C2"/>
    <w:rsid w:val="00672922"/>
    <w:rsid w:val="006A0EF7"/>
    <w:rsid w:val="006A1325"/>
    <w:rsid w:val="006A1A8D"/>
    <w:rsid w:val="006A721C"/>
    <w:rsid w:val="006C35D5"/>
    <w:rsid w:val="006C690B"/>
    <w:rsid w:val="006D41E7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75505"/>
    <w:rsid w:val="00787357"/>
    <w:rsid w:val="00797A97"/>
    <w:rsid w:val="007B721B"/>
    <w:rsid w:val="007E17BD"/>
    <w:rsid w:val="00800403"/>
    <w:rsid w:val="00815101"/>
    <w:rsid w:val="00820031"/>
    <w:rsid w:val="008331A3"/>
    <w:rsid w:val="008340D8"/>
    <w:rsid w:val="00837C87"/>
    <w:rsid w:val="0086197D"/>
    <w:rsid w:val="00864E40"/>
    <w:rsid w:val="00871E9F"/>
    <w:rsid w:val="00884E49"/>
    <w:rsid w:val="00891795"/>
    <w:rsid w:val="0089200C"/>
    <w:rsid w:val="008A037B"/>
    <w:rsid w:val="008A057B"/>
    <w:rsid w:val="008C61AA"/>
    <w:rsid w:val="008D087E"/>
    <w:rsid w:val="008E64A2"/>
    <w:rsid w:val="008F00B4"/>
    <w:rsid w:val="008F2A4A"/>
    <w:rsid w:val="0090778B"/>
    <w:rsid w:val="009306A6"/>
    <w:rsid w:val="00930A98"/>
    <w:rsid w:val="00944D1F"/>
    <w:rsid w:val="00950C3C"/>
    <w:rsid w:val="00960AF1"/>
    <w:rsid w:val="00985737"/>
    <w:rsid w:val="009E165D"/>
    <w:rsid w:val="009E61A7"/>
    <w:rsid w:val="00A02E3E"/>
    <w:rsid w:val="00A13C83"/>
    <w:rsid w:val="00A32E2F"/>
    <w:rsid w:val="00A347FD"/>
    <w:rsid w:val="00A35F09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6D63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A77E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10159"/>
    <w:rsid w:val="00C15D40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2764F"/>
    <w:rsid w:val="00D313B2"/>
    <w:rsid w:val="00D4161F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17EB3"/>
    <w:rsid w:val="00E232D7"/>
    <w:rsid w:val="00E23357"/>
    <w:rsid w:val="00E23F2C"/>
    <w:rsid w:val="00E27BD7"/>
    <w:rsid w:val="00E27E0B"/>
    <w:rsid w:val="00E40E84"/>
    <w:rsid w:val="00E53063"/>
    <w:rsid w:val="00E5579E"/>
    <w:rsid w:val="00E6703A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3DFD"/>
    <w:rsid w:val="00F268FC"/>
    <w:rsid w:val="00F3435A"/>
    <w:rsid w:val="00F35B5D"/>
    <w:rsid w:val="00F36391"/>
    <w:rsid w:val="00F41DBE"/>
    <w:rsid w:val="00F42E58"/>
    <w:rsid w:val="00F47C07"/>
    <w:rsid w:val="00F5189E"/>
    <w:rsid w:val="00F55237"/>
    <w:rsid w:val="00F57126"/>
    <w:rsid w:val="00F65035"/>
    <w:rsid w:val="00F740C0"/>
    <w:rsid w:val="00F75AD6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hyperlink" Target="http://uidev.ups.com/ppcProfile.html" TargetMode="External"/><Relationship Id="rId11" Type="http://schemas.openxmlformats.org/officeDocument/2006/relationships/hyperlink" Target="uidev.ups.com/ppc-preference-quantumView-resetPasswordModal.html" TargetMode="External"/><Relationship Id="rId12" Type="http://schemas.openxmlformats.org/officeDocument/2006/relationships/hyperlink" Target="uidev.ups.com/ppc-preference-quantumView-deleteUserConfirmationModal.html" TargetMode="External"/><Relationship Id="rId13" Type="http://schemas.openxmlformats.org/officeDocument/2006/relationships/hyperlink" Target="http://uidev.ups.com/ppcProfile.html#/preferencePage/quantumView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844D2-9E96-794D-8188-B34F84DD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9</TotalTime>
  <Pages>3</Pages>
  <Words>421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3</cp:revision>
  <cp:lastPrinted>2009-08-03T17:48:00Z</cp:lastPrinted>
  <dcterms:created xsi:type="dcterms:W3CDTF">2018-02-20T15:11:00Z</dcterms:created>
  <dcterms:modified xsi:type="dcterms:W3CDTF">2018-02-26T19:20:00Z</dcterms:modified>
</cp:coreProperties>
</file>