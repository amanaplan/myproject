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842D6B" w:rsidRPr="00E23F2C" w:rsidRDefault="00842D6B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77777777" w:rsidR="00BC13DC" w:rsidRPr="006A1A8D" w:rsidRDefault="00E40E84" w:rsidP="00FE42A5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94CCF4" wp14:editId="0187952B">
                <wp:simplePos x="0" y="0"/>
                <wp:positionH relativeFrom="column">
                  <wp:posOffset>182880</wp:posOffset>
                </wp:positionH>
                <wp:positionV relativeFrom="paragraph">
                  <wp:posOffset>52705</wp:posOffset>
                </wp:positionV>
                <wp:extent cx="5852160" cy="274320"/>
                <wp:effectExtent l="5080" t="0" r="0" b="508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76CE" w14:textId="0E41F73F" w:rsidR="00842D6B" w:rsidRPr="00E23F2C" w:rsidRDefault="00842D6B" w:rsidP="00E23F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Visibility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4.4pt;margin-top:4.15pt;width:460.8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" filled="f" stroked="f">
                <v:textbox>
                  <w:txbxContent>
                    <w:p w14:paraId="41F876CE" w14:textId="0E41F73F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Visibility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8"/>
        <w:gridCol w:w="3765"/>
        <w:gridCol w:w="3932"/>
      </w:tblGrid>
      <w:tr w:rsidR="00E23F2C" w14:paraId="30A911CE" w14:textId="77777777" w:rsidTr="00BF22AF">
        <w:trPr>
          <w:trHeight w:val="6068"/>
        </w:trPr>
        <w:tc>
          <w:tcPr>
            <w:tcW w:w="7833" w:type="dxa"/>
            <w:gridSpan w:val="2"/>
          </w:tcPr>
          <w:p w14:paraId="12279F64" w14:textId="5079726F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1861D8DC" w:rsidR="00E0342F" w:rsidRPr="00AA11C6" w:rsidRDefault="007E17BD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  <w:r w:rsidR="007B5988">
              <w:rPr>
                <w:b/>
                <w:sz w:val="28"/>
                <w:szCs w:val="28"/>
              </w:rPr>
              <w:t>0.4.</w:t>
            </w:r>
            <w:r w:rsidR="009F79D2">
              <w:rPr>
                <w:b/>
                <w:sz w:val="28"/>
                <w:szCs w:val="28"/>
              </w:rPr>
              <w:t>3</w:t>
            </w:r>
            <w:bookmarkStart w:id="0" w:name="_GoBack"/>
            <w:bookmarkEnd w:id="0"/>
          </w:p>
          <w:p w14:paraId="368FEE05" w14:textId="77777777" w:rsidR="00E0342F" w:rsidRPr="00211A27" w:rsidRDefault="00E0342F" w:rsidP="00587A17"/>
          <w:p w14:paraId="4AAB1101" w14:textId="13DCF7E6" w:rsidR="00E0342F" w:rsidRDefault="00842D6B" w:rsidP="00587A17">
            <w:r>
              <w:t>Sprint end date: 08/29</w:t>
            </w:r>
            <w:r w:rsidR="00CD667A">
              <w:t>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30758EC9" w14:textId="30DA6A8A" w:rsidR="00CD667A" w:rsidRDefault="00842D6B" w:rsidP="00842D6B">
            <w:pPr>
              <w:pStyle w:val="ListParagraph"/>
              <w:numPr>
                <w:ilvl w:val="0"/>
                <w:numId w:val="16"/>
              </w:numPr>
            </w:pPr>
            <w:r>
              <w:t>48cf7c8</w:t>
            </w:r>
          </w:p>
          <w:p w14:paraId="4635FD3C" w14:textId="77777777" w:rsidR="00842D6B" w:rsidRDefault="00842D6B" w:rsidP="00842D6B">
            <w:pPr>
              <w:pStyle w:val="ListParagraph"/>
              <w:numPr>
                <w:ilvl w:val="0"/>
                <w:numId w:val="16"/>
              </w:numPr>
            </w:pPr>
            <w:r>
              <w:t>317c6ee</w:t>
            </w:r>
          </w:p>
          <w:p w14:paraId="2040BD1E" w14:textId="77777777" w:rsidR="00842D6B" w:rsidRDefault="00935D45" w:rsidP="00842D6B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fbfe6e1</w:t>
            </w:r>
            <w:proofErr w:type="gramEnd"/>
          </w:p>
          <w:p w14:paraId="79115E2B" w14:textId="77777777" w:rsidR="00935D45" w:rsidRDefault="00935D45" w:rsidP="00842D6B">
            <w:pPr>
              <w:pStyle w:val="ListParagraph"/>
              <w:numPr>
                <w:ilvl w:val="0"/>
                <w:numId w:val="16"/>
              </w:numPr>
            </w:pPr>
            <w:r>
              <w:t>2475ff5</w:t>
            </w:r>
          </w:p>
          <w:p w14:paraId="5522A162" w14:textId="77777777" w:rsidR="00935D45" w:rsidRDefault="00935D45" w:rsidP="00842D6B">
            <w:pPr>
              <w:pStyle w:val="ListParagraph"/>
              <w:numPr>
                <w:ilvl w:val="0"/>
                <w:numId w:val="16"/>
              </w:numPr>
            </w:pPr>
            <w:r>
              <w:t>03383b9</w:t>
            </w:r>
          </w:p>
          <w:p w14:paraId="14FD3225" w14:textId="77777777" w:rsidR="00935D45" w:rsidRDefault="00935D45" w:rsidP="00935D45">
            <w:pPr>
              <w:ind w:left="360"/>
            </w:pPr>
          </w:p>
          <w:p w14:paraId="798D4615" w14:textId="77777777" w:rsidR="00E0342F" w:rsidRDefault="00E0342F" w:rsidP="00FE42A5"/>
          <w:p w14:paraId="0D09494F" w14:textId="146CA02F" w:rsidR="00CD667A" w:rsidRDefault="002E13DE" w:rsidP="00CD667A">
            <w:r>
              <w:t>Known Issues:</w:t>
            </w:r>
          </w:p>
          <w:p w14:paraId="3BC6811A" w14:textId="7303D20A" w:rsidR="002E13DE" w:rsidRDefault="00935D45" w:rsidP="002E13DE">
            <w:pPr>
              <w:pStyle w:val="ListParagraph"/>
              <w:numPr>
                <w:ilvl w:val="0"/>
                <w:numId w:val="17"/>
              </w:numPr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393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77C71BDF" w14:textId="2C852370" w:rsidR="00CD667A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362FEFC6" w14:textId="408D16EB" w:rsidR="00E0342F" w:rsidRDefault="00CD667A" w:rsidP="002A46AF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#1: </w:t>
            </w:r>
            <w:r w:rsidR="00935D45">
              <w:rPr>
                <w:b/>
                <w:color w:val="003436"/>
              </w:rPr>
              <w:t>Maintenance Updates</w:t>
            </w:r>
          </w:p>
          <w:p w14:paraId="0AAD490C" w14:textId="77777777" w:rsidR="00CD667A" w:rsidRDefault="00CD667A" w:rsidP="002A46AF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34D7FE2B" w14:textId="7FB5088A" w:rsidR="00CD667A" w:rsidRPr="00DB23F2" w:rsidRDefault="00CD667A" w:rsidP="002A46AF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#2: </w:t>
            </w: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423186A1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  <w:r w:rsidR="00CD667A">
              <w:rPr>
                <w:b/>
                <w:color w:val="003436"/>
              </w:rPr>
              <w:t xml:space="preserve"> (n/a)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5F159ECD" w:rsidR="00E0342F" w:rsidRPr="00DB23F2" w:rsidRDefault="002E13DE" w:rsidP="00935D45">
            <w:pPr>
              <w:tabs>
                <w:tab w:val="left" w:pos="4020"/>
              </w:tabs>
              <w:rPr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842D6B" w:rsidRPr="00743757" w:rsidRDefault="00842D6B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8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" filled="f" stroked="f">
                      <v:textbox>
                        <w:txbxContent>
                          <w:p w14:paraId="3D40545F" w14:textId="77777777" w:rsidR="00CD667A" w:rsidRPr="00743757" w:rsidRDefault="00CD667A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23F2C" w14:paraId="27BF63B7" w14:textId="77777777" w:rsidTr="00BF22AF">
        <w:trPr>
          <w:trHeight w:val="3004"/>
        </w:trPr>
        <w:tc>
          <w:tcPr>
            <w:tcW w:w="4068" w:type="dxa"/>
          </w:tcPr>
          <w:p w14:paraId="611CE3CD" w14:textId="58E4EEFD" w:rsidR="00E0342F" w:rsidRDefault="00E0342F" w:rsidP="00E0342F">
            <w:pPr>
              <w:rPr>
                <w:b/>
                <w:sz w:val="28"/>
                <w:szCs w:val="28"/>
              </w:rPr>
            </w:pPr>
          </w:p>
          <w:p w14:paraId="2C5C12C1" w14:textId="77777777" w:rsidR="00E0342F" w:rsidRPr="00E0342F" w:rsidRDefault="00E0342F" w:rsidP="00E0342F"/>
        </w:tc>
        <w:tc>
          <w:tcPr>
            <w:tcW w:w="3765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932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  <w:tr w:rsidR="00E23F2C" w14:paraId="66513A69" w14:textId="77777777" w:rsidTr="00BF22AF">
        <w:trPr>
          <w:trHeight w:val="2817"/>
        </w:trPr>
        <w:tc>
          <w:tcPr>
            <w:tcW w:w="7833" w:type="dxa"/>
            <w:gridSpan w:val="2"/>
          </w:tcPr>
          <w:p w14:paraId="74611980" w14:textId="77777777" w:rsidR="00E0342F" w:rsidRDefault="00E0342F" w:rsidP="00E0342F"/>
          <w:p w14:paraId="4C1C4247" w14:textId="77777777" w:rsidR="00E0342F" w:rsidRDefault="00E0342F" w:rsidP="00E0342F"/>
          <w:p w14:paraId="73278484" w14:textId="77777777" w:rsidR="00E0342F" w:rsidRPr="00672922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932" w:type="dxa"/>
            <w:vMerge/>
            <w:shd w:val="clear" w:color="auto" w:fill="F0E4D8"/>
          </w:tcPr>
          <w:p w14:paraId="4E13BD47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553AC461" w14:textId="77777777" w:rsidR="00BF22AF" w:rsidRDefault="00BF22AF" w:rsidP="00A558D5">
      <w:pPr>
        <w:rPr>
          <w:sz w:val="16"/>
          <w:szCs w:val="16"/>
        </w:rPr>
      </w:pPr>
    </w:p>
    <w:p w14:paraId="4A8CAF34" w14:textId="77777777" w:rsidR="006A1325" w:rsidRDefault="006A1325" w:rsidP="00F36391">
      <w:pPr>
        <w:tabs>
          <w:tab w:val="left" w:pos="4020"/>
        </w:tabs>
        <w:rPr>
          <w:b/>
          <w:sz w:val="28"/>
          <w:szCs w:val="28"/>
        </w:rPr>
      </w:pPr>
    </w:p>
    <w:p w14:paraId="122A424C" w14:textId="77777777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t>Feature #1</w:t>
      </w:r>
    </w:p>
    <w:p w14:paraId="3A680A09" w14:textId="77777777" w:rsidR="00935D45" w:rsidRDefault="00935D45" w:rsidP="00935D4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F6B2A9D" w14:textId="4455E07F" w:rsidR="001E150A" w:rsidRPr="00935D45" w:rsidRDefault="00935D45" w:rsidP="00935D4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>/a)</w:t>
      </w:r>
      <w:r w:rsidR="001E150A" w:rsidRPr="00935D45">
        <w:rPr>
          <w:sz w:val="28"/>
          <w:szCs w:val="28"/>
        </w:rPr>
        <w:br w:type="page"/>
      </w:r>
    </w:p>
    <w:p w14:paraId="1AC2D4E4" w14:textId="77777777" w:rsidR="001E150A" w:rsidRDefault="001E150A" w:rsidP="001E150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FA562E4" w14:textId="79BCEBE5" w:rsidR="001E150A" w:rsidRDefault="001E150A" w:rsidP="001E150A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t>Feature #</w:t>
      </w:r>
      <w:r>
        <w:rPr>
          <w:b/>
          <w:sz w:val="32"/>
          <w:szCs w:val="32"/>
        </w:rPr>
        <w:t>2</w:t>
      </w:r>
    </w:p>
    <w:p w14:paraId="723583C3" w14:textId="749DC231" w:rsidR="001E150A" w:rsidRDefault="00935D45" w:rsidP="001E150A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>/a)</w:t>
      </w:r>
    </w:p>
    <w:p w14:paraId="5FB2B171" w14:textId="654E22A0" w:rsidR="001E150A" w:rsidRDefault="001E15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934785" w14:textId="77777777" w:rsidR="001E150A" w:rsidRDefault="001E150A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A2B624E" w14:textId="5953535D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Defects</w:t>
      </w:r>
    </w:p>
    <w:p w14:paraId="6CB1F3EB" w14:textId="77777777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4A0E4B0" w14:textId="4ED1759F" w:rsidR="001E150A" w:rsidRPr="00CD667A" w:rsidRDefault="00CD667A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CD667A">
        <w:rPr>
          <w:sz w:val="28"/>
          <w:szCs w:val="28"/>
        </w:rPr>
        <w:t>(</w:t>
      </w:r>
      <w:proofErr w:type="gramStart"/>
      <w:r w:rsidRPr="00CD667A">
        <w:rPr>
          <w:sz w:val="28"/>
          <w:szCs w:val="28"/>
        </w:rPr>
        <w:t>n</w:t>
      </w:r>
      <w:proofErr w:type="gramEnd"/>
      <w:r w:rsidRPr="00CD667A">
        <w:rPr>
          <w:sz w:val="28"/>
          <w:szCs w:val="28"/>
        </w:rPr>
        <w:t>/a)</w:t>
      </w:r>
    </w:p>
    <w:p w14:paraId="7B8282B0" w14:textId="58DC890E" w:rsidR="002E13DE" w:rsidRDefault="002E13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82C650" w14:textId="7777777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FEB7F0" w14:textId="24E359F7" w:rsidR="002E13DE" w:rsidRDefault="002E13DE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Tasks</w:t>
      </w:r>
    </w:p>
    <w:p w14:paraId="704000C1" w14:textId="77777777" w:rsidR="002E13DE" w:rsidRDefault="002E13DE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08E9C57" w14:textId="2866E2DE" w:rsidR="00CD667A" w:rsidRPr="00935D45" w:rsidRDefault="00935D45" w:rsidP="00935D45">
      <w:p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>/a)</w:t>
      </w:r>
    </w:p>
    <w:p w14:paraId="6269E69F" w14:textId="549A30FF" w:rsidR="002E13DE" w:rsidRPr="002E13DE" w:rsidRDefault="002E13DE" w:rsidP="00CD667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sectPr w:rsidR="002E13DE" w:rsidRPr="002E13DE" w:rsidSect="00BF22AF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842D6B" w:rsidRDefault="00842D6B">
      <w:r>
        <w:separator/>
      </w:r>
    </w:p>
  </w:endnote>
  <w:endnote w:type="continuationSeparator" w:id="0">
    <w:p w14:paraId="6F5C6B8B" w14:textId="77777777" w:rsidR="00842D6B" w:rsidRDefault="00842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842D6B" w:rsidRDefault="00842D6B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842D6B" w:rsidRPr="00E40E84" w:rsidRDefault="00842D6B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9F79D2">
      <w:rPr>
        <w:rStyle w:val="PageNumber"/>
        <w:rFonts w:ascii="Arial" w:hAnsi="Arial"/>
        <w:b/>
        <w:noProof/>
        <w:color w:val="FFFFFF" w:themeColor="background1"/>
      </w:rPr>
      <w:t>5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842D6B" w:rsidRDefault="00842D6B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842D6B" w:rsidRDefault="00842D6B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842D6B" w:rsidRDefault="00842D6B">
      <w:r>
        <w:separator/>
      </w:r>
    </w:p>
  </w:footnote>
  <w:footnote w:type="continuationSeparator" w:id="0">
    <w:p w14:paraId="47904BCF" w14:textId="77777777" w:rsidR="00842D6B" w:rsidRDefault="00842D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842D6B" w:rsidRDefault="00842D6B">
    <w:pPr>
      <w:pStyle w:val="Header"/>
    </w:pPr>
  </w:p>
  <w:p w14:paraId="45D22A94" w14:textId="77777777" w:rsidR="00842D6B" w:rsidRDefault="00842D6B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9F79D2">
      <w:rPr>
        <w:noProof/>
      </w:rPr>
      <w:t>9/18/17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842D6B" w:rsidRPr="00EE4744" w:rsidRDefault="00842D6B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9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CD667A" w:rsidRPr="00EE4744" w:rsidRDefault="00CD667A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842D6B" w:rsidRDefault="00842D6B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B2CC3"/>
    <w:multiLevelType w:val="hybridMultilevel"/>
    <w:tmpl w:val="349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7"/>
  </w:num>
  <w:num w:numId="15">
    <w:abstractNumId w:val="12"/>
  </w:num>
  <w:num w:numId="16">
    <w:abstractNumId w:val="18"/>
  </w:num>
  <w:num w:numId="17">
    <w:abstractNumId w:val="1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6AA2"/>
    <w:rsid w:val="000701E9"/>
    <w:rsid w:val="0007295E"/>
    <w:rsid w:val="000A4BDB"/>
    <w:rsid w:val="000D4377"/>
    <w:rsid w:val="000D514C"/>
    <w:rsid w:val="000E65A0"/>
    <w:rsid w:val="000F250C"/>
    <w:rsid w:val="00142810"/>
    <w:rsid w:val="00173587"/>
    <w:rsid w:val="00177EFD"/>
    <w:rsid w:val="001C3EA2"/>
    <w:rsid w:val="001E150A"/>
    <w:rsid w:val="001E56C3"/>
    <w:rsid w:val="00211A27"/>
    <w:rsid w:val="00216AB3"/>
    <w:rsid w:val="00240117"/>
    <w:rsid w:val="00284D83"/>
    <w:rsid w:val="002A46AF"/>
    <w:rsid w:val="002A55B3"/>
    <w:rsid w:val="002B023F"/>
    <w:rsid w:val="002B4C26"/>
    <w:rsid w:val="002E13DE"/>
    <w:rsid w:val="002F5A2C"/>
    <w:rsid w:val="003065F3"/>
    <w:rsid w:val="00312752"/>
    <w:rsid w:val="00322C4E"/>
    <w:rsid w:val="0032473C"/>
    <w:rsid w:val="003342EF"/>
    <w:rsid w:val="003A6B45"/>
    <w:rsid w:val="0040069F"/>
    <w:rsid w:val="00417EDB"/>
    <w:rsid w:val="00422A39"/>
    <w:rsid w:val="00427823"/>
    <w:rsid w:val="00463294"/>
    <w:rsid w:val="00473348"/>
    <w:rsid w:val="00475E12"/>
    <w:rsid w:val="004C4B7F"/>
    <w:rsid w:val="0050074E"/>
    <w:rsid w:val="00524BAF"/>
    <w:rsid w:val="00587A17"/>
    <w:rsid w:val="0059004E"/>
    <w:rsid w:val="0060060C"/>
    <w:rsid w:val="006361AA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539F1"/>
    <w:rsid w:val="00753DDC"/>
    <w:rsid w:val="0075456D"/>
    <w:rsid w:val="0076006D"/>
    <w:rsid w:val="00771C94"/>
    <w:rsid w:val="007B5988"/>
    <w:rsid w:val="007B721B"/>
    <w:rsid w:val="007E17BD"/>
    <w:rsid w:val="00815101"/>
    <w:rsid w:val="00820031"/>
    <w:rsid w:val="008331A3"/>
    <w:rsid w:val="00842D6B"/>
    <w:rsid w:val="0086197D"/>
    <w:rsid w:val="00864E40"/>
    <w:rsid w:val="00884E49"/>
    <w:rsid w:val="0089200C"/>
    <w:rsid w:val="008A037B"/>
    <w:rsid w:val="008A057B"/>
    <w:rsid w:val="008C61AA"/>
    <w:rsid w:val="008E64A2"/>
    <w:rsid w:val="00930A98"/>
    <w:rsid w:val="00935D45"/>
    <w:rsid w:val="00950C3C"/>
    <w:rsid w:val="00960AF1"/>
    <w:rsid w:val="009E165D"/>
    <w:rsid w:val="009F79D2"/>
    <w:rsid w:val="00A13C83"/>
    <w:rsid w:val="00A32E2F"/>
    <w:rsid w:val="00A534E8"/>
    <w:rsid w:val="00A54D7D"/>
    <w:rsid w:val="00A558D5"/>
    <w:rsid w:val="00A56C34"/>
    <w:rsid w:val="00A95FD6"/>
    <w:rsid w:val="00A9629D"/>
    <w:rsid w:val="00AA11C6"/>
    <w:rsid w:val="00AB6492"/>
    <w:rsid w:val="00AC2D32"/>
    <w:rsid w:val="00AD07BD"/>
    <w:rsid w:val="00AD7F19"/>
    <w:rsid w:val="00B0318F"/>
    <w:rsid w:val="00B052D6"/>
    <w:rsid w:val="00B212AA"/>
    <w:rsid w:val="00B305C7"/>
    <w:rsid w:val="00B732CD"/>
    <w:rsid w:val="00BA0CBA"/>
    <w:rsid w:val="00BC13DC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C4EF6"/>
    <w:rsid w:val="00CC638F"/>
    <w:rsid w:val="00CD28D3"/>
    <w:rsid w:val="00CD667A"/>
    <w:rsid w:val="00CF1F24"/>
    <w:rsid w:val="00D0376A"/>
    <w:rsid w:val="00D15FAB"/>
    <w:rsid w:val="00D313B2"/>
    <w:rsid w:val="00D406FD"/>
    <w:rsid w:val="00D417F3"/>
    <w:rsid w:val="00D4460A"/>
    <w:rsid w:val="00D52C15"/>
    <w:rsid w:val="00D80CB4"/>
    <w:rsid w:val="00DB23F2"/>
    <w:rsid w:val="00DD0FD9"/>
    <w:rsid w:val="00DF18F4"/>
    <w:rsid w:val="00DF554F"/>
    <w:rsid w:val="00E0342F"/>
    <w:rsid w:val="00E10B3C"/>
    <w:rsid w:val="00E147A8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F268FC"/>
    <w:rsid w:val="00F36391"/>
    <w:rsid w:val="00F41DBE"/>
    <w:rsid w:val="00F42E58"/>
    <w:rsid w:val="00F47C07"/>
    <w:rsid w:val="00F55237"/>
    <w:rsid w:val="00F65035"/>
    <w:rsid w:val="00F740C0"/>
    <w:rsid w:val="00F76B3E"/>
    <w:rsid w:val="00FA5F3C"/>
    <w:rsid w:val="00FB54E2"/>
    <w:rsid w:val="00FB7B63"/>
    <w:rsid w:val="00FC53DF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4DD11F-68DF-3447-A07D-36768523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15</TotalTime>
  <Pages>5</Pages>
  <Words>50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4</cp:revision>
  <cp:lastPrinted>2009-08-03T17:48:00Z</cp:lastPrinted>
  <dcterms:created xsi:type="dcterms:W3CDTF">2017-09-18T15:46:00Z</dcterms:created>
  <dcterms:modified xsi:type="dcterms:W3CDTF">2017-09-18T18:08:00Z</dcterms:modified>
</cp:coreProperties>
</file>