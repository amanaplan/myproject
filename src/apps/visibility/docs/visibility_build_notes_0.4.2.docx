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28F380EC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C2FD72A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0.4.2</w:t>
            </w:r>
          </w:p>
          <w:p w14:paraId="368FEE05" w14:textId="77777777" w:rsidR="00E0342F" w:rsidRPr="00211A27" w:rsidRDefault="00E0342F" w:rsidP="00587A17"/>
          <w:p w14:paraId="4AAB1101" w14:textId="244976DD" w:rsidR="00E0342F" w:rsidRDefault="00CD667A" w:rsidP="00587A17">
            <w:r>
              <w:t>Sprint end date: 08/25/2017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997D3A5" w14:textId="5197B573" w:rsidR="00E53063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78ad54e</w:t>
            </w:r>
          </w:p>
          <w:p w14:paraId="009F47AC" w14:textId="4418E06F" w:rsidR="00E53063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5e7540a</w:t>
            </w:r>
          </w:p>
          <w:p w14:paraId="0966CC22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68766e5</w:t>
            </w:r>
          </w:p>
          <w:p w14:paraId="0E9BE740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9ccbb25</w:t>
            </w:r>
          </w:p>
          <w:p w14:paraId="2FAEEA06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910d8c3</w:t>
            </w:r>
          </w:p>
          <w:p w14:paraId="203A074C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cfecd5e</w:t>
            </w:r>
          </w:p>
          <w:p w14:paraId="6470921A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b55319c</w:t>
            </w:r>
          </w:p>
          <w:p w14:paraId="54D5EE9E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cb7338c</w:t>
            </w:r>
          </w:p>
          <w:p w14:paraId="0565B88E" w14:textId="207891D0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7212208</w:t>
            </w:r>
          </w:p>
          <w:p w14:paraId="4C7E9DB9" w14:textId="77777777" w:rsidR="00CD667A" w:rsidRDefault="00CD667A" w:rsidP="00E53063">
            <w:pPr>
              <w:pStyle w:val="ListParagraph"/>
              <w:numPr>
                <w:ilvl w:val="0"/>
                <w:numId w:val="16"/>
              </w:numPr>
            </w:pPr>
            <w:r>
              <w:t>894eb55</w:t>
            </w:r>
          </w:p>
          <w:p w14:paraId="30758EC9" w14:textId="77777777" w:rsidR="00CD667A" w:rsidRDefault="00CD667A" w:rsidP="00CD667A">
            <w:pPr>
              <w:pStyle w:val="ListParagraph"/>
            </w:pPr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047E674A" w:rsidR="002E13DE" w:rsidRDefault="00173587" w:rsidP="002E13DE">
            <w:pPr>
              <w:pStyle w:val="ListParagraph"/>
              <w:numPr>
                <w:ilvl w:val="0"/>
                <w:numId w:val="17"/>
              </w:numPr>
            </w:pPr>
            <w:r>
              <w:t>Delivered state does not show Pro</w:t>
            </w:r>
            <w:r w:rsidR="0032473C">
              <w:t>of of Delivery, Received At, nor</w:t>
            </w:r>
            <w:bookmarkStart w:id="0" w:name="_GoBack"/>
            <w:bookmarkEnd w:id="0"/>
            <w:r>
              <w:t xml:space="preserve"> Delivered at correctly.</w:t>
            </w: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0106A1BD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Progress Bar</w:t>
            </w:r>
          </w:p>
          <w:p w14:paraId="0AAD490C" w14:textId="77777777" w:rsidR="00CD667A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4D7FE2B" w14:textId="76777B91" w:rsidR="00CD667A" w:rsidRPr="00DB23F2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Different Views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2AE71F01" w:rsidR="00E0342F" w:rsidRPr="00DB23F2" w:rsidRDefault="002E13DE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CD667A">
              <w:rPr>
                <w:color w:val="003436"/>
              </w:rPr>
              <w:t xml:space="preserve"> 437365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D667A" w:rsidRPr="00743757" w:rsidRDefault="00CD667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611CE3CD" w14:textId="58E4EEFD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7A3E205E" w14:textId="19D09F04" w:rsidR="006A1325" w:rsidRDefault="00CD667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Progress Bar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73422E60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" w:history="1">
        <w:r w:rsidR="00CD667A" w:rsidRPr="00CD667A">
          <w:rPr>
            <w:rStyle w:val="Hyperlink"/>
            <w:sz w:val="28"/>
            <w:szCs w:val="28"/>
          </w:rPr>
          <w:t>http://uidev.ups.com/tracking.html - /</w:t>
        </w:r>
      </w:hyperlink>
    </w:p>
    <w:p w14:paraId="74B46A22" w14:textId="5DC79497" w:rsidR="006A1325" w:rsidRDefault="00CD667A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In the dotted box at the bottom is a dropdown to see the different package states.</w:t>
      </w:r>
    </w:p>
    <w:p w14:paraId="48588EB7" w14:textId="0D284ABB" w:rsidR="00E53063" w:rsidRDefault="00CD667A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The progress bar and labels should change depending on the item selected.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DE1A3A" w14:textId="2BC33772" w:rsidR="006A1325" w:rsidRDefault="006A132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D667A">
        <w:rPr>
          <w:sz w:val="28"/>
          <w:szCs w:val="28"/>
        </w:rPr>
        <w:t>visibility</w:t>
      </w:r>
      <w:r w:rsidR="00E53063">
        <w:rPr>
          <w:sz w:val="28"/>
          <w:szCs w:val="28"/>
        </w:rPr>
        <w:t>/angular/templates/</w:t>
      </w:r>
      <w:r w:rsidR="00CD667A">
        <w:rPr>
          <w:sz w:val="28"/>
          <w:szCs w:val="28"/>
        </w:rPr>
        <w:t>tracking.tpl</w:t>
      </w:r>
      <w:r w:rsidR="00E53063">
        <w:rPr>
          <w:sz w:val="28"/>
          <w:szCs w:val="28"/>
        </w:rPr>
        <w:t>.html</w:t>
      </w:r>
    </w:p>
    <w:p w14:paraId="2BA10288" w14:textId="4665DCA8" w:rsidR="00E53063" w:rsidRDefault="00E53063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</w:t>
      </w:r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/sass/</w:t>
      </w:r>
      <w:r w:rsidR="00CD667A">
        <w:rPr>
          <w:sz w:val="28"/>
          <w:szCs w:val="28"/>
        </w:rPr>
        <w:t>v5/</w:t>
      </w:r>
      <w:r>
        <w:rPr>
          <w:sz w:val="28"/>
          <w:szCs w:val="28"/>
        </w:rPr>
        <w:t>_</w:t>
      </w:r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.scss</w:t>
      </w:r>
    </w:p>
    <w:p w14:paraId="5AEADE9E" w14:textId="77777777" w:rsidR="00E53063" w:rsidRDefault="00E53063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F6B2A9D" w14:textId="7F451C58" w:rsidR="001E150A" w:rsidRDefault="00CD667A" w:rsidP="00CD667A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Some classes are added for SVP</w:t>
      </w:r>
      <w:r w:rsidR="001E150A">
        <w:rPr>
          <w:sz w:val="28"/>
          <w:szCs w:val="28"/>
        </w:rPr>
        <w:br w:type="page"/>
      </w:r>
    </w:p>
    <w:p w14:paraId="1AC2D4E4" w14:textId="77777777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A562E4" w14:textId="79BCEBE5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</w:t>
      </w:r>
      <w:r>
        <w:rPr>
          <w:b/>
          <w:sz w:val="32"/>
          <w:szCs w:val="32"/>
        </w:rPr>
        <w:t>2</w:t>
      </w:r>
    </w:p>
    <w:p w14:paraId="56CF8531" w14:textId="2E7A8C2A" w:rsidR="001E150A" w:rsidRDefault="00CD667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Different Views</w:t>
      </w:r>
    </w:p>
    <w:p w14:paraId="723583C3" w14:textId="77777777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0CBD50" w14:textId="6FDEBFA3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1" w:history="1">
        <w:r w:rsidR="00CD667A" w:rsidRPr="00CD667A">
          <w:rPr>
            <w:rStyle w:val="Hyperlink"/>
            <w:sz w:val="28"/>
            <w:szCs w:val="28"/>
          </w:rPr>
          <w:t>http://uidev.ups.com/index_visibility.html</w:t>
        </w:r>
      </w:hyperlink>
    </w:p>
    <w:p w14:paraId="7F71E795" w14:textId="17D78C92" w:rsidR="00E53063" w:rsidRP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Under Main Page accordion item will have the Guest, Logged In and Logged In MyChoice States</w:t>
      </w:r>
    </w:p>
    <w:p w14:paraId="5FB2B171" w14:textId="654E22A0" w:rsidR="001E150A" w:rsidRDefault="001E1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934785" w14:textId="77777777" w:rsidR="001E150A" w:rsidRDefault="001E150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704000C1" w14:textId="7777777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3C13B01" w14:textId="0552AD2A" w:rsidR="002E13DE" w:rsidRPr="001E150A" w:rsidRDefault="002E13DE" w:rsidP="002E13D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CD667A" w:rsidRPr="00CD667A">
        <w:rPr>
          <w:i/>
          <w:sz w:val="28"/>
          <w:szCs w:val="28"/>
          <w:u w:val="single"/>
        </w:rPr>
        <w:t>437365</w:t>
      </w:r>
      <w:r w:rsidRPr="001E150A">
        <w:rPr>
          <w:i/>
          <w:sz w:val="28"/>
          <w:szCs w:val="28"/>
          <w:u w:val="single"/>
        </w:rPr>
        <w:t xml:space="preserve">: </w:t>
      </w:r>
      <w:r w:rsidR="00CD667A" w:rsidRPr="00CD667A">
        <w:rPr>
          <w:i/>
          <w:sz w:val="28"/>
          <w:szCs w:val="28"/>
          <w:u w:val="single"/>
        </w:rPr>
        <w:t>SDC 1810 Tracking Batch 2</w:t>
      </w:r>
    </w:p>
    <w:p w14:paraId="770155A6" w14:textId="6B6DBEF0" w:rsidR="002E13DE" w:rsidRDefault="00CD667A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My Choice elements, updated labels, and changed styling of the progress bar.</w:t>
      </w:r>
    </w:p>
    <w:p w14:paraId="093FBBAB" w14:textId="77777777" w:rsidR="002E13DE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0F340F" w14:textId="77777777" w:rsidR="002E13DE" w:rsidRPr="001E150A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3A8EF7E9" w14:textId="77777777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9C974B2" w14:textId="77777777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608E9C57" w14:textId="532721CC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6269E69F" w14:textId="549A30FF" w:rsidR="002E13DE" w:rsidRP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2E13DE" w:rsidRPr="002E13DE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D667A" w:rsidRDefault="00CD667A">
      <w:r>
        <w:separator/>
      </w:r>
    </w:p>
  </w:endnote>
  <w:endnote w:type="continuationSeparator" w:id="0">
    <w:p w14:paraId="6F5C6B8B" w14:textId="77777777" w:rsidR="00CD667A" w:rsidRDefault="00C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D667A" w:rsidRDefault="00CD667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D667A" w:rsidRPr="00E40E84" w:rsidRDefault="00CD667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32473C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D667A" w:rsidRDefault="00CD667A">
      <w:r>
        <w:separator/>
      </w:r>
    </w:p>
  </w:footnote>
  <w:footnote w:type="continuationSeparator" w:id="0">
    <w:p w14:paraId="47904BCF" w14:textId="77777777" w:rsidR="00CD667A" w:rsidRDefault="00CD66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D667A" w:rsidRDefault="00CD667A">
    <w:pPr>
      <w:pStyle w:val="Header"/>
    </w:pPr>
  </w:p>
  <w:p w14:paraId="45D22A94" w14:textId="77777777" w:rsidR="00CD667A" w:rsidRDefault="00CD667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173587">
      <w:rPr>
        <w:noProof/>
      </w:rPr>
      <w:t>8/25/17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D667A" w:rsidRPr="00EE4744" w:rsidRDefault="00CD667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D667A" w:rsidRDefault="00CD667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3348"/>
    <w:rsid w:val="00475E12"/>
    <w:rsid w:val="004C4B7F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15101"/>
    <w:rsid w:val="00820031"/>
    <w:rsid w:val="008331A3"/>
    <w:rsid w:val="0086197D"/>
    <w:rsid w:val="00864E40"/>
    <w:rsid w:val="00884E49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index_visibility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track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2D62A-D0CB-B345-A5E5-B4565E8F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5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5</cp:revision>
  <cp:lastPrinted>2009-08-03T17:48:00Z</cp:lastPrinted>
  <dcterms:created xsi:type="dcterms:W3CDTF">2017-08-25T18:23:00Z</dcterms:created>
  <dcterms:modified xsi:type="dcterms:W3CDTF">2017-08-25T19:44:00Z</dcterms:modified>
</cp:coreProperties>
</file>