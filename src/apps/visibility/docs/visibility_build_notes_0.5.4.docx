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401D93" w:rsidRPr="00E23F2C" w:rsidRDefault="00401D93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401D93" w:rsidRPr="00E23F2C" w:rsidRDefault="00401D93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6D94A70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C012AAD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5D0C29">
              <w:rPr>
                <w:b/>
                <w:sz w:val="28"/>
                <w:szCs w:val="28"/>
              </w:rPr>
              <w:t>0.5.4</w:t>
            </w:r>
          </w:p>
          <w:p w14:paraId="368FEE05" w14:textId="77777777" w:rsidR="00E0342F" w:rsidRPr="00211A27" w:rsidRDefault="00E0342F" w:rsidP="00587A17"/>
          <w:p w14:paraId="4AAB1101" w14:textId="06CF8DA9" w:rsidR="00E0342F" w:rsidRDefault="00002936" w:rsidP="00587A17">
            <w:r>
              <w:t xml:space="preserve">Sprint end date: </w:t>
            </w:r>
            <w:r w:rsidR="00136675">
              <w:t>1</w:t>
            </w:r>
            <w:r w:rsidR="00C57FDC">
              <w:t>/</w:t>
            </w:r>
            <w:r w:rsidR="005D0C29">
              <w:t>26</w:t>
            </w:r>
            <w:r w:rsidR="00401D93">
              <w:t>/2018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0C864AE4" w14:textId="4605AA40" w:rsidR="0057082A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9bb1f26</w:t>
            </w:r>
          </w:p>
          <w:p w14:paraId="62612B85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314dab4</w:t>
            </w:r>
          </w:p>
          <w:p w14:paraId="663EDDF9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d675bea</w:t>
            </w:r>
            <w:proofErr w:type="gramEnd"/>
          </w:p>
          <w:p w14:paraId="06284D36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a62dfaf</w:t>
            </w:r>
            <w:proofErr w:type="gramEnd"/>
          </w:p>
          <w:p w14:paraId="1096E5E5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d01373d</w:t>
            </w:r>
            <w:proofErr w:type="gramEnd"/>
          </w:p>
          <w:p w14:paraId="3F9FA44F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6934225</w:t>
            </w:r>
          </w:p>
          <w:p w14:paraId="4965F6A6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2491e48</w:t>
            </w:r>
          </w:p>
          <w:p w14:paraId="05147DD7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c544507</w:t>
            </w:r>
            <w:proofErr w:type="gramEnd"/>
          </w:p>
          <w:p w14:paraId="03B600D3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ee608b4</w:t>
            </w:r>
            <w:proofErr w:type="gramEnd"/>
          </w:p>
          <w:p w14:paraId="56DE866B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86e56bd</w:t>
            </w:r>
          </w:p>
          <w:p w14:paraId="35B4E958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c219367</w:t>
            </w:r>
            <w:proofErr w:type="gramEnd"/>
          </w:p>
          <w:p w14:paraId="5EDF7CB8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1d5f7d5</w:t>
            </w:r>
          </w:p>
          <w:p w14:paraId="7D1B729E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d7aede1</w:t>
            </w:r>
            <w:proofErr w:type="gramEnd"/>
          </w:p>
          <w:p w14:paraId="728B1B55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cfe721a</w:t>
            </w:r>
            <w:proofErr w:type="gramEnd"/>
          </w:p>
          <w:p w14:paraId="0896E1BC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34826c0</w:t>
            </w:r>
          </w:p>
          <w:p w14:paraId="091EE739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c8dc7df</w:t>
            </w:r>
            <w:proofErr w:type="gramEnd"/>
          </w:p>
          <w:p w14:paraId="696F3D08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dc23eae</w:t>
            </w:r>
            <w:proofErr w:type="gramEnd"/>
          </w:p>
          <w:p w14:paraId="742EB232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83ca527</w:t>
            </w:r>
          </w:p>
          <w:p w14:paraId="7B297D58" w14:textId="77777777" w:rsidR="00E03CA2" w:rsidRDefault="00E03CA2" w:rsidP="00136675">
            <w:pPr>
              <w:pStyle w:val="ListParagraph"/>
              <w:numPr>
                <w:ilvl w:val="0"/>
                <w:numId w:val="16"/>
              </w:numPr>
            </w:pPr>
            <w:r>
              <w:t>7781d41</w:t>
            </w:r>
          </w:p>
          <w:p w14:paraId="6ACA4A63" w14:textId="77777777" w:rsidR="00E03CA2" w:rsidRDefault="00E03CA2" w:rsidP="00E03CA2">
            <w:pPr>
              <w:ind w:left="360"/>
            </w:pPr>
          </w:p>
          <w:p w14:paraId="2C38E976" w14:textId="77777777" w:rsidR="00136675" w:rsidRDefault="00136675" w:rsidP="00136675"/>
          <w:p w14:paraId="1E6113B5" w14:textId="77777777" w:rsidR="00136675" w:rsidRDefault="00136675" w:rsidP="00136675"/>
          <w:p w14:paraId="0D09494F" w14:textId="146CA02F" w:rsidR="00CD667A" w:rsidRDefault="002E13DE" w:rsidP="00CD667A">
            <w:r>
              <w:t>Known Issues:</w:t>
            </w:r>
          </w:p>
          <w:p w14:paraId="3BC6811A" w14:textId="61F3532F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37C480D7" w14:textId="17BC422F" w:rsidR="0057082A" w:rsidRPr="00E03CA2" w:rsidRDefault="00945892" w:rsidP="0057082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E4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401D93" w:rsidRPr="00743757" w:rsidRDefault="00401D93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3CA2">
              <w:rPr>
                <w:color w:val="003436"/>
              </w:rPr>
              <w:t>425925</w:t>
            </w:r>
          </w:p>
          <w:p w14:paraId="32B8B7D5" w14:textId="77777777" w:rsidR="00E03CA2" w:rsidRPr="00E03CA2" w:rsidRDefault="00E03CA2" w:rsidP="0057082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426121</w:t>
            </w:r>
          </w:p>
          <w:p w14:paraId="57275F24" w14:textId="77777777" w:rsidR="00E03CA2" w:rsidRPr="00E03CA2" w:rsidRDefault="00E03CA2" w:rsidP="0057082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426415</w:t>
            </w:r>
          </w:p>
          <w:p w14:paraId="3F601D02" w14:textId="77777777" w:rsidR="00B47F59" w:rsidRPr="002B6288" w:rsidRDefault="00E03CA2" w:rsidP="002B6288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499195</w:t>
            </w:r>
          </w:p>
          <w:p w14:paraId="65459A22" w14:textId="77777777" w:rsidR="002B6288" w:rsidRPr="002B6288" w:rsidRDefault="002B6288" w:rsidP="002B6288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543294</w:t>
            </w:r>
          </w:p>
          <w:p w14:paraId="6BAE25FD" w14:textId="77777777" w:rsidR="002B6288" w:rsidRPr="002B6288" w:rsidRDefault="002B6288" w:rsidP="002B6288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551963</w:t>
            </w:r>
          </w:p>
          <w:p w14:paraId="42CB5FB2" w14:textId="77777777" w:rsidR="002B6288" w:rsidRPr="002B6288" w:rsidRDefault="002B6288" w:rsidP="002B6288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551965</w:t>
            </w:r>
          </w:p>
          <w:p w14:paraId="59ABD8CD" w14:textId="4E76D1EC" w:rsidR="002B6288" w:rsidRPr="002B6288" w:rsidRDefault="002B6288" w:rsidP="002B6288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bookmarkStart w:id="0" w:name="_GoBack"/>
            <w:bookmarkEnd w:id="0"/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0F22FABF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3F61827B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1AD7703E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55F9BFE8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694408C3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721106BD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123C8210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36566DF7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CC56184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B3AD50E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0B0C343C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6E3C9379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4F27335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BADCE86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45CC0428" w14:textId="769FF980" w:rsidR="00C338F1" w:rsidRDefault="002E13DE" w:rsidP="006A38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AB3A0C" w14:textId="77777777" w:rsidR="00C338F1" w:rsidRPr="00643A5E" w:rsidRDefault="00C338F1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401D93" w:rsidRDefault="00401D93">
      <w:r>
        <w:separator/>
      </w:r>
    </w:p>
  </w:endnote>
  <w:endnote w:type="continuationSeparator" w:id="0">
    <w:p w14:paraId="6F5C6B8B" w14:textId="77777777" w:rsidR="00401D93" w:rsidRDefault="0040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401D93" w:rsidRDefault="00401D93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401D93" w:rsidRPr="00E40E84" w:rsidRDefault="00401D93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2B6288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401D93" w:rsidRDefault="00401D9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401D93" w:rsidRDefault="00401D9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401D93" w:rsidRDefault="00401D93">
      <w:r>
        <w:separator/>
      </w:r>
    </w:p>
  </w:footnote>
  <w:footnote w:type="continuationSeparator" w:id="0">
    <w:p w14:paraId="47904BCF" w14:textId="77777777" w:rsidR="00401D93" w:rsidRDefault="00401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401D93" w:rsidRDefault="00401D93">
    <w:pPr>
      <w:pStyle w:val="Header"/>
    </w:pPr>
  </w:p>
  <w:p w14:paraId="45D22A94" w14:textId="77777777" w:rsidR="00401D93" w:rsidRDefault="00401D93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5D0C29">
      <w:rPr>
        <w:noProof/>
      </w:rPr>
      <w:t>1/26/18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401D93" w:rsidRPr="00EE4744" w:rsidRDefault="00401D93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D09D6" w:rsidRPr="00EE4744" w:rsidRDefault="00AD09D6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401D93" w:rsidRDefault="00401D93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03A3"/>
    <w:rsid w:val="00026403"/>
    <w:rsid w:val="0004366A"/>
    <w:rsid w:val="00050EA9"/>
    <w:rsid w:val="0005110C"/>
    <w:rsid w:val="00066AA2"/>
    <w:rsid w:val="000701E9"/>
    <w:rsid w:val="0007295E"/>
    <w:rsid w:val="00081B7F"/>
    <w:rsid w:val="000A4BDB"/>
    <w:rsid w:val="000D4377"/>
    <w:rsid w:val="000D514C"/>
    <w:rsid w:val="000E65A0"/>
    <w:rsid w:val="000F250C"/>
    <w:rsid w:val="00136675"/>
    <w:rsid w:val="00142810"/>
    <w:rsid w:val="00173587"/>
    <w:rsid w:val="00177EFD"/>
    <w:rsid w:val="001C3EA2"/>
    <w:rsid w:val="001C5E28"/>
    <w:rsid w:val="001E150A"/>
    <w:rsid w:val="001E56C3"/>
    <w:rsid w:val="00211A27"/>
    <w:rsid w:val="00216AB3"/>
    <w:rsid w:val="00240117"/>
    <w:rsid w:val="00255A28"/>
    <w:rsid w:val="002803A4"/>
    <w:rsid w:val="00284D83"/>
    <w:rsid w:val="002A46AF"/>
    <w:rsid w:val="002A55B3"/>
    <w:rsid w:val="002B023F"/>
    <w:rsid w:val="002B4C26"/>
    <w:rsid w:val="002B6288"/>
    <w:rsid w:val="002E13DE"/>
    <w:rsid w:val="002F4035"/>
    <w:rsid w:val="002F5A2C"/>
    <w:rsid w:val="003065F3"/>
    <w:rsid w:val="00312752"/>
    <w:rsid w:val="00322C4E"/>
    <w:rsid w:val="0032473C"/>
    <w:rsid w:val="003342EF"/>
    <w:rsid w:val="003A6B45"/>
    <w:rsid w:val="003B4E00"/>
    <w:rsid w:val="0040069F"/>
    <w:rsid w:val="00401D93"/>
    <w:rsid w:val="00417EDB"/>
    <w:rsid w:val="00422A39"/>
    <w:rsid w:val="00427823"/>
    <w:rsid w:val="0044609B"/>
    <w:rsid w:val="00463294"/>
    <w:rsid w:val="00472B4C"/>
    <w:rsid w:val="00473348"/>
    <w:rsid w:val="00475E12"/>
    <w:rsid w:val="004C4B7F"/>
    <w:rsid w:val="004D171D"/>
    <w:rsid w:val="004E1486"/>
    <w:rsid w:val="004F48A7"/>
    <w:rsid w:val="0050074E"/>
    <w:rsid w:val="00524BAF"/>
    <w:rsid w:val="0057082A"/>
    <w:rsid w:val="00587A17"/>
    <w:rsid w:val="0059004E"/>
    <w:rsid w:val="005D0C29"/>
    <w:rsid w:val="0060060C"/>
    <w:rsid w:val="006361AA"/>
    <w:rsid w:val="00643A5E"/>
    <w:rsid w:val="00672922"/>
    <w:rsid w:val="006A0EF7"/>
    <w:rsid w:val="006A1325"/>
    <w:rsid w:val="006A1A8D"/>
    <w:rsid w:val="006A38BA"/>
    <w:rsid w:val="006C690B"/>
    <w:rsid w:val="006D41E9"/>
    <w:rsid w:val="0072385F"/>
    <w:rsid w:val="00724325"/>
    <w:rsid w:val="00725BB7"/>
    <w:rsid w:val="00743757"/>
    <w:rsid w:val="007539F1"/>
    <w:rsid w:val="00753DDC"/>
    <w:rsid w:val="0075456D"/>
    <w:rsid w:val="00764009"/>
    <w:rsid w:val="00771C94"/>
    <w:rsid w:val="00797EE2"/>
    <w:rsid w:val="007B5988"/>
    <w:rsid w:val="007B721B"/>
    <w:rsid w:val="007D173C"/>
    <w:rsid w:val="007E17BD"/>
    <w:rsid w:val="00815101"/>
    <w:rsid w:val="00820031"/>
    <w:rsid w:val="008331A3"/>
    <w:rsid w:val="008358F1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94EBE"/>
    <w:rsid w:val="009E165D"/>
    <w:rsid w:val="00A13C83"/>
    <w:rsid w:val="00A32A43"/>
    <w:rsid w:val="00A32E2F"/>
    <w:rsid w:val="00A534E8"/>
    <w:rsid w:val="00A54D7D"/>
    <w:rsid w:val="00A558D5"/>
    <w:rsid w:val="00A56C34"/>
    <w:rsid w:val="00A701B4"/>
    <w:rsid w:val="00A95FD6"/>
    <w:rsid w:val="00A9629D"/>
    <w:rsid w:val="00AA11C6"/>
    <w:rsid w:val="00AB6492"/>
    <w:rsid w:val="00AC2D32"/>
    <w:rsid w:val="00AD07BD"/>
    <w:rsid w:val="00AD09D6"/>
    <w:rsid w:val="00AD7F19"/>
    <w:rsid w:val="00B0318F"/>
    <w:rsid w:val="00B052D6"/>
    <w:rsid w:val="00B212AA"/>
    <w:rsid w:val="00B305C7"/>
    <w:rsid w:val="00B367DB"/>
    <w:rsid w:val="00B47F59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338F1"/>
    <w:rsid w:val="00C57FDC"/>
    <w:rsid w:val="00C66F33"/>
    <w:rsid w:val="00C8108A"/>
    <w:rsid w:val="00C81EB1"/>
    <w:rsid w:val="00C9689C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03CA2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3C9E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7407C-49FD-E043-9F0F-8FA4C071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6</TotalTime>
  <Pages>3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2018-01-26T17:08:00Z</dcterms:created>
  <dcterms:modified xsi:type="dcterms:W3CDTF">2018-01-26T17:18:00Z</dcterms:modified>
</cp:coreProperties>
</file>