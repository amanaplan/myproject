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CD667A" w:rsidRPr="00E23F2C" w:rsidRDefault="00CD667A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0F72626F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BCE4651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DA3F59">
              <w:rPr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  <w:p w14:paraId="368FEE05" w14:textId="77777777" w:rsidR="00E0342F" w:rsidRPr="00211A27" w:rsidRDefault="00E0342F" w:rsidP="00587A17"/>
          <w:p w14:paraId="4AAB1101" w14:textId="70B42442" w:rsidR="00E0342F" w:rsidRDefault="00002936" w:rsidP="00587A17">
            <w:r>
              <w:t xml:space="preserve">Sprint end date: </w:t>
            </w:r>
            <w:r w:rsidR="00C57FDC">
              <w:t>10/13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798D4615" w14:textId="1CAD97D3" w:rsidR="00E0342F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c552a2a</w:t>
            </w:r>
          </w:p>
          <w:p w14:paraId="4AA62A81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f294a8a</w:t>
            </w:r>
          </w:p>
          <w:p w14:paraId="63B9812F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5ae198d</w:t>
            </w:r>
          </w:p>
          <w:p w14:paraId="6971EE25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8f995a3</w:t>
            </w:r>
          </w:p>
          <w:p w14:paraId="29CAD2D5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3aceabe</w:t>
            </w:r>
          </w:p>
          <w:p w14:paraId="57DA6BCE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e8dcf8e</w:t>
            </w:r>
          </w:p>
          <w:p w14:paraId="072C0127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9838162</w:t>
            </w:r>
          </w:p>
          <w:p w14:paraId="10B0BDE4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52fe6b1</w:t>
            </w:r>
          </w:p>
          <w:p w14:paraId="090A50E4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a37668e</w:t>
            </w:r>
          </w:p>
          <w:p w14:paraId="57726A0A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b4a4c11</w:t>
            </w:r>
          </w:p>
          <w:p w14:paraId="49E168C3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042fc64</w:t>
            </w:r>
          </w:p>
          <w:p w14:paraId="3EC3B584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460ccd2</w:t>
            </w:r>
          </w:p>
          <w:p w14:paraId="1EC84551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a2c9ebe</w:t>
            </w:r>
          </w:p>
          <w:p w14:paraId="23E35DB2" w14:textId="77777777" w:rsidR="00C57FDC" w:rsidRDefault="00C57FDC" w:rsidP="00FE42A5">
            <w:pPr>
              <w:pStyle w:val="ListParagraph"/>
              <w:numPr>
                <w:ilvl w:val="0"/>
                <w:numId w:val="16"/>
              </w:numPr>
            </w:pPr>
            <w:r>
              <w:t>367dfc8</w:t>
            </w:r>
          </w:p>
          <w:p w14:paraId="400EB63F" w14:textId="77777777" w:rsidR="00C57FDC" w:rsidRDefault="00C57FDC" w:rsidP="00C57FDC"/>
          <w:p w14:paraId="0D09494F" w14:textId="146CA02F" w:rsidR="00CD667A" w:rsidRDefault="002E13DE" w:rsidP="00CD667A">
            <w:r>
              <w:t>Known Issues:</w:t>
            </w:r>
          </w:p>
          <w:p w14:paraId="3BC6811A" w14:textId="60EC3561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4F7703FC" w14:textId="60C8B6E2" w:rsidR="00945892" w:rsidRDefault="00945892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</w:t>
            </w:r>
            <w:r w:rsidR="00C57FDC">
              <w:rPr>
                <w:color w:val="003436"/>
              </w:rPr>
              <w:t>80772</w:t>
            </w:r>
          </w:p>
          <w:p w14:paraId="0F1CE47B" w14:textId="77777777" w:rsidR="00C57FDC" w:rsidRDefault="00C57FDC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480752</w:t>
            </w:r>
          </w:p>
          <w:p w14:paraId="6296B2E2" w14:textId="65762509" w:rsidR="00C57FDC" w:rsidRPr="00DB23F2" w:rsidRDefault="00C57FDC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480733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CD667A" w:rsidRPr="00743757" w:rsidRDefault="00CD667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945892">
        <w:trPr>
          <w:trHeight w:val="2702"/>
        </w:trPr>
        <w:tc>
          <w:tcPr>
            <w:tcW w:w="4026" w:type="dxa"/>
          </w:tcPr>
          <w:p w14:paraId="611CE3CD" w14:textId="4A5978A5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19BD085B" w14:textId="77777777" w:rsidR="001E150A" w:rsidRDefault="001E150A" w:rsidP="00945892">
      <w:pPr>
        <w:tabs>
          <w:tab w:val="left" w:pos="4020"/>
        </w:tabs>
        <w:rPr>
          <w:sz w:val="28"/>
          <w:szCs w:val="28"/>
        </w:rPr>
      </w:pPr>
    </w:p>
    <w:p w14:paraId="49DFD945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2B9F13D8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10C90EE7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108FDED9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7A64F3BC" w14:textId="77777777" w:rsidR="00C57FDC" w:rsidRPr="00945892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(n/a)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6269E69F" w14:textId="549A30FF" w:rsid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2930753" w14:textId="4AF09E63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Pr="00945892">
        <w:rPr>
          <w:i/>
          <w:sz w:val="28"/>
          <w:szCs w:val="28"/>
          <w:u w:val="single"/>
        </w:rPr>
        <w:t>4</w:t>
      </w:r>
      <w:r w:rsidR="00C57FDC">
        <w:rPr>
          <w:i/>
          <w:sz w:val="28"/>
          <w:szCs w:val="28"/>
          <w:u w:val="single"/>
        </w:rPr>
        <w:t>80733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 xml:space="preserve">Add </w:t>
      </w:r>
      <w:r w:rsidR="00C57FDC">
        <w:rPr>
          <w:i/>
          <w:sz w:val="28"/>
          <w:szCs w:val="28"/>
          <w:u w:val="single"/>
        </w:rPr>
        <w:t>icons to milestones</w:t>
      </w:r>
    </w:p>
    <w:p w14:paraId="0BF91270" w14:textId="77777777" w:rsidR="00C57FDC" w:rsidRPr="00C57FDC" w:rsidRDefault="00C57FDC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D8CC195" w14:textId="77777777" w:rsidR="00945892" w:rsidRPr="001E150A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BEB6771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665823C3" w14:textId="0A72DE7E" w:rsidR="00C57FDC" w:rsidRDefault="00945892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73CE2F08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7BC82F8E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2BB80A2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B526C89" w14:textId="2BB2EE76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Pr="00945892">
        <w:rPr>
          <w:i/>
          <w:sz w:val="28"/>
          <w:szCs w:val="28"/>
          <w:u w:val="single"/>
        </w:rPr>
        <w:t>4</w:t>
      </w:r>
      <w:r>
        <w:rPr>
          <w:i/>
          <w:sz w:val="28"/>
          <w:szCs w:val="28"/>
          <w:u w:val="single"/>
        </w:rPr>
        <w:t>80752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>Remove sorting on shipment progress table</w:t>
      </w:r>
    </w:p>
    <w:p w14:paraId="341AA03B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C81D6D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5A8A781" w14:textId="20A11048" w:rsidR="00C57FDC" w:rsidRDefault="00C57FDC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5DFA59D8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3CC5894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361753DF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229CD0A5" w14:textId="4ED6C71A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Pr="00945892">
        <w:rPr>
          <w:i/>
          <w:sz w:val="28"/>
          <w:szCs w:val="28"/>
          <w:u w:val="single"/>
        </w:rPr>
        <w:t>4</w:t>
      </w:r>
      <w:r>
        <w:rPr>
          <w:i/>
          <w:sz w:val="28"/>
          <w:szCs w:val="28"/>
          <w:u w:val="single"/>
        </w:rPr>
        <w:t>8077</w:t>
      </w:r>
      <w:r>
        <w:rPr>
          <w:i/>
          <w:sz w:val="28"/>
          <w:szCs w:val="28"/>
          <w:u w:val="single"/>
        </w:rPr>
        <w:t>2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 xml:space="preserve">Remove </w:t>
      </w:r>
      <w:r>
        <w:rPr>
          <w:i/>
          <w:sz w:val="28"/>
          <w:szCs w:val="28"/>
          <w:u w:val="single"/>
        </w:rPr>
        <w:t>labels in SVP of shipment progress table</w:t>
      </w:r>
    </w:p>
    <w:p w14:paraId="74FD1D8F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2D63EC1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4C27816B" w14:textId="03B89652" w:rsidR="00C57FDC" w:rsidRPr="00C57FDC" w:rsidRDefault="00C57FDC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CD667A" w:rsidRDefault="00CD667A">
      <w:r>
        <w:separator/>
      </w:r>
    </w:p>
  </w:endnote>
  <w:endnote w:type="continuationSeparator" w:id="0">
    <w:p w14:paraId="6F5C6B8B" w14:textId="77777777" w:rsidR="00CD667A" w:rsidRDefault="00C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CD667A" w:rsidRDefault="00CD667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CD667A" w:rsidRPr="00E40E84" w:rsidRDefault="00CD667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DA3F59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CD667A" w:rsidRDefault="00CD667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CD667A" w:rsidRDefault="00CD667A">
      <w:r>
        <w:separator/>
      </w:r>
    </w:p>
  </w:footnote>
  <w:footnote w:type="continuationSeparator" w:id="0">
    <w:p w14:paraId="47904BCF" w14:textId="77777777" w:rsidR="00CD667A" w:rsidRDefault="00CD66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CD667A" w:rsidRDefault="00CD667A">
    <w:pPr>
      <w:pStyle w:val="Header"/>
    </w:pPr>
  </w:p>
  <w:p w14:paraId="45D22A94" w14:textId="77777777" w:rsidR="00CD667A" w:rsidRDefault="00CD667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4F48A7">
      <w:rPr>
        <w:noProof/>
      </w:rPr>
      <w:t>10/13/17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CD667A" w:rsidRPr="00EE4744" w:rsidRDefault="00CD667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CD667A" w:rsidRDefault="00CD667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2B4C"/>
    <w:rsid w:val="00473348"/>
    <w:rsid w:val="00475E12"/>
    <w:rsid w:val="004C4B7F"/>
    <w:rsid w:val="004D171D"/>
    <w:rsid w:val="004F48A7"/>
    <w:rsid w:val="0050074E"/>
    <w:rsid w:val="00524BAF"/>
    <w:rsid w:val="00587A17"/>
    <w:rsid w:val="0059004E"/>
    <w:rsid w:val="0060060C"/>
    <w:rsid w:val="006361AA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E165D"/>
    <w:rsid w:val="00A13C83"/>
    <w:rsid w:val="00A32A4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57FDC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CC201E-9C0B-0947-A9A1-EE886E0E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5</TotalTime>
  <Pages>3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4</cp:revision>
  <cp:lastPrinted>2009-08-03T17:48:00Z</cp:lastPrinted>
  <dcterms:created xsi:type="dcterms:W3CDTF">2017-10-13T15:44:00Z</dcterms:created>
  <dcterms:modified xsi:type="dcterms:W3CDTF">2017-10-13T15:51:00Z</dcterms:modified>
</cp:coreProperties>
</file>