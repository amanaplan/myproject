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5E3D0" w14:textId="77777777" w:rsidR="00FE42A5" w:rsidRPr="006A1A8D" w:rsidRDefault="00E40E84" w:rsidP="00FE42A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1" layoutInCell="1" allowOverlap="1" wp14:anchorId="4D4EB35C" wp14:editId="5F43A0AB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1925B" w14:textId="77777777" w:rsidR="00FE42A5" w:rsidRPr="006A1A8D" w:rsidRDefault="00FE42A5" w:rsidP="00FE42A5">
      <w:pPr>
        <w:tabs>
          <w:tab w:val="left" w:pos="9600"/>
        </w:tabs>
        <w:rPr>
          <w:sz w:val="16"/>
          <w:szCs w:val="16"/>
        </w:rPr>
      </w:pPr>
    </w:p>
    <w:p w14:paraId="7F288732" w14:textId="77777777" w:rsidR="00FE42A5" w:rsidRPr="006A1A8D" w:rsidRDefault="00FE42A5" w:rsidP="00FE42A5">
      <w:pPr>
        <w:rPr>
          <w:sz w:val="16"/>
          <w:szCs w:val="16"/>
        </w:rPr>
      </w:pPr>
    </w:p>
    <w:p w14:paraId="50D776B5" w14:textId="77777777" w:rsidR="006A1A8D" w:rsidRPr="006A1A8D" w:rsidRDefault="00E40E84" w:rsidP="00FE42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77AE91" wp14:editId="4A70C079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CB64" w14:textId="77777777" w:rsidR="002803A4" w:rsidRPr="00E23F2C" w:rsidRDefault="002803A4" w:rsidP="00E23F2C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Release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1.2pt;width:460.8pt;height:4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" filled="f" stroked="f">
                <v:textbox>
                  <w:txbxContent>
                    <w:p w14:paraId="0230CB64" w14:textId="77777777" w:rsidR="00CD667A" w:rsidRPr="00E23F2C" w:rsidRDefault="00CD667A" w:rsidP="00E23F2C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Release 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74F1ED2B" w14:textId="77777777" w:rsidR="006A1A8D" w:rsidRPr="006A1A8D" w:rsidRDefault="006A1A8D" w:rsidP="00FE42A5">
      <w:pPr>
        <w:rPr>
          <w:sz w:val="18"/>
          <w:szCs w:val="18"/>
        </w:rPr>
      </w:pPr>
    </w:p>
    <w:p w14:paraId="00248EA6" w14:textId="77777777" w:rsidR="006A1A8D" w:rsidRPr="006A1A8D" w:rsidRDefault="006A1A8D" w:rsidP="00FE42A5">
      <w:pPr>
        <w:rPr>
          <w:sz w:val="18"/>
          <w:szCs w:val="18"/>
        </w:rPr>
      </w:pPr>
    </w:p>
    <w:p w14:paraId="15812BE2" w14:textId="77777777" w:rsidR="006A1A8D" w:rsidRPr="006A1A8D" w:rsidRDefault="006A1A8D" w:rsidP="00FE42A5">
      <w:pPr>
        <w:rPr>
          <w:sz w:val="18"/>
          <w:szCs w:val="18"/>
        </w:rPr>
      </w:pPr>
    </w:p>
    <w:p w14:paraId="177D2BB6" w14:textId="77777777" w:rsidR="00BC13DC" w:rsidRPr="006A1A8D" w:rsidRDefault="00E40E84" w:rsidP="00FE42A5">
      <w:pPr>
        <w:rPr>
          <w:sz w:val="18"/>
          <w:szCs w:val="18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294CCF4" wp14:editId="0187952B">
                <wp:simplePos x="0" y="0"/>
                <wp:positionH relativeFrom="column">
                  <wp:posOffset>182880</wp:posOffset>
                </wp:positionH>
                <wp:positionV relativeFrom="paragraph">
                  <wp:posOffset>52705</wp:posOffset>
                </wp:positionV>
                <wp:extent cx="5852160" cy="274320"/>
                <wp:effectExtent l="5080" t="0" r="0" b="5080"/>
                <wp:wrapNone/>
                <wp:docPr id="2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876CE" w14:textId="0E41F73F" w:rsidR="002803A4" w:rsidRPr="00E23F2C" w:rsidRDefault="002803A4" w:rsidP="00E23F2C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Visibility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14.4pt;margin-top:4.15pt;width:460.8pt;height:21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" filled="f" stroked="f">
                <v:textbox>
                  <w:txbxContent>
                    <w:p w14:paraId="41F876CE" w14:textId="0E41F73F" w:rsidR="00CD667A" w:rsidRPr="00E23F2C" w:rsidRDefault="00CD667A" w:rsidP="00E23F2C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Visibility</w:t>
                      </w:r>
                    </w:p>
                  </w:txbxContent>
                </v:textbox>
              </v:shape>
            </w:pict>
          </mc:Fallback>
        </mc:AlternateContent>
      </w:r>
    </w:p>
    <w:p w14:paraId="3802A636" w14:textId="77777777" w:rsidR="006A1A8D" w:rsidRPr="006A1A8D" w:rsidRDefault="006A1A8D" w:rsidP="00FE42A5">
      <w:pPr>
        <w:rPr>
          <w:sz w:val="18"/>
          <w:szCs w:val="18"/>
        </w:rPr>
      </w:pPr>
    </w:p>
    <w:p w14:paraId="58AF4162" w14:textId="77777777" w:rsidR="006A1A8D" w:rsidRDefault="006A1A8D" w:rsidP="00FE42A5">
      <w:pPr>
        <w:rPr>
          <w:sz w:val="16"/>
          <w:szCs w:val="16"/>
        </w:rPr>
      </w:pPr>
    </w:p>
    <w:p w14:paraId="566C41DD" w14:textId="77777777" w:rsidR="006A1A8D" w:rsidRPr="00F47C07" w:rsidRDefault="006A1A8D" w:rsidP="00FE42A5">
      <w:pPr>
        <w:rPr>
          <w:sz w:val="16"/>
          <w:szCs w:val="16"/>
        </w:rPr>
      </w:pPr>
    </w:p>
    <w:tbl>
      <w:tblPr>
        <w:tblStyle w:val="TableGrid"/>
        <w:tblW w:w="116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26"/>
        <w:gridCol w:w="3727"/>
        <w:gridCol w:w="3892"/>
      </w:tblGrid>
      <w:tr w:rsidR="00E23F2C" w14:paraId="30A911CE" w14:textId="77777777" w:rsidTr="00945892">
        <w:trPr>
          <w:trHeight w:val="5450"/>
        </w:trPr>
        <w:tc>
          <w:tcPr>
            <w:tcW w:w="7753" w:type="dxa"/>
            <w:gridSpan w:val="2"/>
          </w:tcPr>
          <w:p w14:paraId="12279F64" w14:textId="09F12A7B" w:rsidR="00E0342F" w:rsidRDefault="00E0342F" w:rsidP="00587A17">
            <w:pPr>
              <w:rPr>
                <w:b/>
                <w:sz w:val="28"/>
                <w:szCs w:val="28"/>
              </w:rPr>
            </w:pPr>
          </w:p>
          <w:p w14:paraId="151A8C95" w14:textId="7556FA3F" w:rsidR="00E0342F" w:rsidRPr="00AA11C6" w:rsidRDefault="007E17BD" w:rsidP="00587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Version </w:t>
            </w:r>
            <w:r w:rsidR="00994EBE">
              <w:rPr>
                <w:b/>
                <w:sz w:val="28"/>
                <w:szCs w:val="28"/>
              </w:rPr>
              <w:t>0.5.0</w:t>
            </w:r>
          </w:p>
          <w:p w14:paraId="368FEE05" w14:textId="77777777" w:rsidR="00E0342F" w:rsidRPr="00211A27" w:rsidRDefault="00E0342F" w:rsidP="00587A17"/>
          <w:p w14:paraId="4AAB1101" w14:textId="14E74F79" w:rsidR="00E0342F" w:rsidRDefault="00002936" w:rsidP="00587A17">
            <w:r>
              <w:t xml:space="preserve">Sprint end date: </w:t>
            </w:r>
            <w:r w:rsidR="00136675">
              <w:t>12</w:t>
            </w:r>
            <w:r w:rsidR="00C57FDC">
              <w:t>/</w:t>
            </w:r>
            <w:r w:rsidR="00136675">
              <w:t>08</w:t>
            </w:r>
            <w:r w:rsidR="00CD667A">
              <w:t>/2017</w:t>
            </w:r>
          </w:p>
          <w:p w14:paraId="1FB82F61" w14:textId="77777777" w:rsidR="00E0342F" w:rsidRDefault="00E0342F" w:rsidP="00587A17"/>
          <w:p w14:paraId="77FE51CF" w14:textId="77777777" w:rsidR="00E53063" w:rsidRDefault="00E53063" w:rsidP="00587A17">
            <w:r>
              <w:t>Branch: Gold</w:t>
            </w:r>
          </w:p>
          <w:p w14:paraId="72956D87" w14:textId="77777777" w:rsidR="00E53063" w:rsidRDefault="00E53063" w:rsidP="00587A17">
            <w:r>
              <w:t>Commits:</w:t>
            </w:r>
          </w:p>
          <w:p w14:paraId="5B10BD57" w14:textId="70B62495" w:rsidR="00C9689C" w:rsidRDefault="00136675" w:rsidP="00136675">
            <w:pPr>
              <w:pStyle w:val="ListParagraph"/>
              <w:numPr>
                <w:ilvl w:val="0"/>
                <w:numId w:val="16"/>
              </w:numPr>
            </w:pPr>
            <w:r>
              <w:t>04d815e</w:t>
            </w:r>
          </w:p>
          <w:p w14:paraId="0D3DD74E" w14:textId="187988EE" w:rsidR="00136675" w:rsidRDefault="00136675" w:rsidP="00136675">
            <w:pPr>
              <w:pStyle w:val="ListParagraph"/>
              <w:numPr>
                <w:ilvl w:val="0"/>
                <w:numId w:val="16"/>
              </w:numPr>
            </w:pPr>
            <w:r>
              <w:t>2c6e7e6</w:t>
            </w:r>
          </w:p>
          <w:p w14:paraId="0986D1C7" w14:textId="142A856E" w:rsidR="00136675" w:rsidRDefault="00136675" w:rsidP="00136675">
            <w:pPr>
              <w:pStyle w:val="ListParagraph"/>
              <w:numPr>
                <w:ilvl w:val="0"/>
                <w:numId w:val="16"/>
              </w:numPr>
            </w:pPr>
            <w:r>
              <w:t>6637df7</w:t>
            </w:r>
          </w:p>
          <w:p w14:paraId="3E4D8109" w14:textId="77777777" w:rsidR="00136675" w:rsidRDefault="00136675" w:rsidP="00136675">
            <w:pPr>
              <w:pStyle w:val="ListParagraph"/>
              <w:numPr>
                <w:ilvl w:val="0"/>
                <w:numId w:val="16"/>
              </w:numPr>
            </w:pPr>
            <w:r>
              <w:t>c8df09e</w:t>
            </w:r>
          </w:p>
          <w:p w14:paraId="3E5C1953" w14:textId="77777777" w:rsidR="00136675" w:rsidRDefault="00136675" w:rsidP="00136675">
            <w:pPr>
              <w:pStyle w:val="ListParagraph"/>
              <w:numPr>
                <w:ilvl w:val="0"/>
                <w:numId w:val="16"/>
              </w:numPr>
            </w:pPr>
            <w:r>
              <w:t>a2ae4c7</w:t>
            </w:r>
          </w:p>
          <w:p w14:paraId="50BABF69" w14:textId="77777777" w:rsidR="00136675" w:rsidRDefault="00136675" w:rsidP="00136675">
            <w:pPr>
              <w:pStyle w:val="ListParagraph"/>
              <w:numPr>
                <w:ilvl w:val="0"/>
                <w:numId w:val="16"/>
              </w:numPr>
            </w:pPr>
            <w:r>
              <w:t>facf523</w:t>
            </w:r>
          </w:p>
          <w:p w14:paraId="74C033F1" w14:textId="77777777" w:rsidR="00136675" w:rsidRDefault="00136675" w:rsidP="00136675">
            <w:pPr>
              <w:pStyle w:val="ListParagraph"/>
              <w:numPr>
                <w:ilvl w:val="0"/>
                <w:numId w:val="16"/>
              </w:numPr>
            </w:pPr>
            <w:r>
              <w:t>c4d3e02</w:t>
            </w:r>
          </w:p>
          <w:p w14:paraId="616BAE0D" w14:textId="77777777" w:rsidR="00136675" w:rsidRDefault="00136675" w:rsidP="00136675">
            <w:pPr>
              <w:pStyle w:val="ListParagraph"/>
              <w:numPr>
                <w:ilvl w:val="0"/>
                <w:numId w:val="16"/>
              </w:numPr>
            </w:pPr>
            <w:r>
              <w:t>9a9329e</w:t>
            </w:r>
          </w:p>
          <w:p w14:paraId="742D590E" w14:textId="77777777" w:rsidR="00136675" w:rsidRDefault="00136675" w:rsidP="00136675">
            <w:pPr>
              <w:pStyle w:val="ListParagraph"/>
              <w:numPr>
                <w:ilvl w:val="0"/>
                <w:numId w:val="16"/>
              </w:numPr>
            </w:pPr>
            <w:r>
              <w:t>49c4d06</w:t>
            </w:r>
          </w:p>
          <w:p w14:paraId="449FF564" w14:textId="77777777" w:rsidR="00136675" w:rsidRDefault="00136675" w:rsidP="00136675">
            <w:pPr>
              <w:pStyle w:val="ListParagraph"/>
              <w:numPr>
                <w:ilvl w:val="0"/>
                <w:numId w:val="16"/>
              </w:numPr>
            </w:pPr>
            <w:r>
              <w:t>054f97b</w:t>
            </w:r>
          </w:p>
          <w:p w14:paraId="5ADC793F" w14:textId="77777777" w:rsidR="00136675" w:rsidRDefault="0044609B" w:rsidP="00136675">
            <w:pPr>
              <w:pStyle w:val="ListParagraph"/>
              <w:numPr>
                <w:ilvl w:val="0"/>
                <w:numId w:val="16"/>
              </w:numPr>
            </w:pPr>
            <w:r>
              <w:t>1539723</w:t>
            </w:r>
          </w:p>
          <w:p w14:paraId="5EE5ED2A" w14:textId="77777777" w:rsidR="0044609B" w:rsidRDefault="0044609B" w:rsidP="00136675">
            <w:pPr>
              <w:pStyle w:val="ListParagraph"/>
              <w:numPr>
                <w:ilvl w:val="0"/>
                <w:numId w:val="16"/>
              </w:numPr>
            </w:pPr>
            <w:r>
              <w:t>f6424a4</w:t>
            </w:r>
          </w:p>
          <w:p w14:paraId="5E8470EF" w14:textId="77777777" w:rsidR="0044609B" w:rsidRDefault="0044609B" w:rsidP="00136675">
            <w:pPr>
              <w:pStyle w:val="ListParagraph"/>
              <w:numPr>
                <w:ilvl w:val="0"/>
                <w:numId w:val="16"/>
              </w:numPr>
            </w:pPr>
            <w:r>
              <w:t>6e8ffc5</w:t>
            </w:r>
          </w:p>
          <w:p w14:paraId="429F1337" w14:textId="77777777" w:rsidR="0044609B" w:rsidRDefault="0044609B" w:rsidP="00136675">
            <w:pPr>
              <w:pStyle w:val="ListParagraph"/>
              <w:numPr>
                <w:ilvl w:val="0"/>
                <w:numId w:val="16"/>
              </w:numPr>
            </w:pPr>
            <w:r>
              <w:t>3d308c1</w:t>
            </w:r>
          </w:p>
          <w:p w14:paraId="7D4F90F0" w14:textId="77777777" w:rsidR="0044609B" w:rsidRDefault="0044609B" w:rsidP="00136675">
            <w:pPr>
              <w:pStyle w:val="ListParagraph"/>
              <w:numPr>
                <w:ilvl w:val="0"/>
                <w:numId w:val="16"/>
              </w:numPr>
            </w:pPr>
            <w:r>
              <w:t>958e14d</w:t>
            </w:r>
          </w:p>
          <w:p w14:paraId="4DCB41F1" w14:textId="77777777" w:rsidR="0044609B" w:rsidRDefault="0044609B" w:rsidP="00136675">
            <w:pPr>
              <w:pStyle w:val="ListParagraph"/>
              <w:numPr>
                <w:ilvl w:val="0"/>
                <w:numId w:val="16"/>
              </w:numPr>
            </w:pPr>
            <w:r>
              <w:t>a1f4dd8</w:t>
            </w:r>
          </w:p>
          <w:p w14:paraId="63CF0A3D" w14:textId="77777777" w:rsidR="0044609B" w:rsidRDefault="0044609B" w:rsidP="00136675">
            <w:pPr>
              <w:pStyle w:val="ListParagraph"/>
              <w:numPr>
                <w:ilvl w:val="0"/>
                <w:numId w:val="16"/>
              </w:numPr>
            </w:pPr>
            <w:r>
              <w:t>e3df38f</w:t>
            </w:r>
          </w:p>
          <w:p w14:paraId="66CE0DB8" w14:textId="03F773F9" w:rsidR="0044609B" w:rsidRDefault="0044609B" w:rsidP="00136675">
            <w:pPr>
              <w:pStyle w:val="ListParagraph"/>
              <w:numPr>
                <w:ilvl w:val="0"/>
                <w:numId w:val="16"/>
              </w:numPr>
            </w:pPr>
            <w:r>
              <w:t>98ca169</w:t>
            </w:r>
          </w:p>
          <w:p w14:paraId="16A664D0" w14:textId="77777777" w:rsidR="00136675" w:rsidRDefault="00136675" w:rsidP="00136675"/>
          <w:p w14:paraId="0F6837FF" w14:textId="77777777" w:rsidR="00136675" w:rsidRDefault="00136675" w:rsidP="00136675"/>
          <w:p w14:paraId="2C38E976" w14:textId="77777777" w:rsidR="00136675" w:rsidRDefault="00136675" w:rsidP="00136675"/>
          <w:p w14:paraId="1E6113B5" w14:textId="77777777" w:rsidR="00136675" w:rsidRDefault="00136675" w:rsidP="00136675"/>
          <w:p w14:paraId="0D09494F" w14:textId="146CA02F" w:rsidR="00CD667A" w:rsidRDefault="002E13DE" w:rsidP="00CD667A">
            <w:r>
              <w:t>Known Issues:</w:t>
            </w:r>
          </w:p>
          <w:p w14:paraId="3BC6811A" w14:textId="61F3532F" w:rsidR="002E13DE" w:rsidRDefault="002E13DE" w:rsidP="002E13DE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3892" w:type="dxa"/>
            <w:vMerge w:val="restart"/>
            <w:shd w:val="clear" w:color="auto" w:fill="F0E4D8"/>
          </w:tcPr>
          <w:p w14:paraId="49538FFF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  <w:p w14:paraId="77C71BDF" w14:textId="2C852370" w:rsidR="00CD667A" w:rsidRPr="00DB23F2" w:rsidRDefault="007E17BD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  <w:sz w:val="28"/>
                <w:szCs w:val="28"/>
              </w:rPr>
            </w:pPr>
            <w:r>
              <w:rPr>
                <w:rFonts w:ascii="Arial" w:hAnsi="Arial" w:cs="Arial"/>
                <w:color w:val="003436"/>
                <w:sz w:val="28"/>
                <w:szCs w:val="28"/>
              </w:rPr>
              <w:t>Features included</w:t>
            </w:r>
          </w:p>
          <w:p w14:paraId="489A820B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6A7BBF01" w14:textId="423186A1" w:rsidR="00FB54E2" w:rsidRPr="007E17BD" w:rsidRDefault="007E17BD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Defects resolved</w:t>
            </w:r>
            <w:r w:rsidR="00CD667A">
              <w:rPr>
                <w:b/>
                <w:color w:val="003436"/>
              </w:rPr>
              <w:t xml:space="preserve"> (n/a)</w:t>
            </w:r>
          </w:p>
          <w:p w14:paraId="07C8EE56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43BE1CB5" w14:textId="77777777" w:rsidR="002E13DE" w:rsidRPr="002E13DE" w:rsidRDefault="002E13DE" w:rsidP="002E13DE">
            <w:pPr>
              <w:tabs>
                <w:tab w:val="left" w:pos="4020"/>
              </w:tabs>
              <w:rPr>
                <w:b/>
                <w:color w:val="003436"/>
              </w:rPr>
            </w:pPr>
            <w:r w:rsidRPr="002E13DE">
              <w:rPr>
                <w:b/>
                <w:color w:val="003436"/>
              </w:rPr>
              <w:t>Tasks Completed</w:t>
            </w:r>
          </w:p>
          <w:p w14:paraId="37C480D7" w14:textId="77777777" w:rsidR="00E0342F" w:rsidRPr="002803A4" w:rsidRDefault="00945892" w:rsidP="002803A4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825300"/>
              </w:rPr>
            </w:pPr>
            <w:r>
              <w:rPr>
                <w:color w:val="003436"/>
              </w:rPr>
              <w:t xml:space="preserve">TFS# </w:t>
            </w:r>
            <w:r w:rsidR="00E40E84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725502" wp14:editId="4234050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7505700</wp:posOffset>
                      </wp:positionV>
                      <wp:extent cx="2171700" cy="381000"/>
                      <wp:effectExtent l="5080" t="2540" r="0" b="0"/>
                      <wp:wrapNone/>
                      <wp:docPr id="23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0545F" w14:textId="77777777" w:rsidR="002803A4" w:rsidRPr="00743757" w:rsidRDefault="002803A4" w:rsidP="007437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743757"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  <w:t>[Company Name]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28" type="#_x0000_t202" style="position:absolute;margin-left:-5.2pt;margin-top:591pt;width:171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" filled="f" stroked="f">
                      <v:textbox>
                        <w:txbxContent>
                          <w:p w14:paraId="3D40545F" w14:textId="77777777" w:rsidR="00CD667A" w:rsidRPr="00743757" w:rsidRDefault="00CD667A" w:rsidP="0074375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743757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  <w:t>[Company Name]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03A4">
              <w:rPr>
                <w:color w:val="003436"/>
              </w:rPr>
              <w:t>515682</w:t>
            </w:r>
          </w:p>
          <w:p w14:paraId="06F5C18E" w14:textId="77777777" w:rsidR="002803A4" w:rsidRPr="002803A4" w:rsidRDefault="002803A4" w:rsidP="002803A4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825300"/>
              </w:rPr>
            </w:pPr>
            <w:r>
              <w:rPr>
                <w:color w:val="003436"/>
              </w:rPr>
              <w:t>TFS# 512426</w:t>
            </w:r>
          </w:p>
          <w:p w14:paraId="67D8A6F2" w14:textId="77777777" w:rsidR="002803A4" w:rsidRPr="002803A4" w:rsidRDefault="002803A4" w:rsidP="002803A4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825300"/>
              </w:rPr>
            </w:pPr>
            <w:r>
              <w:rPr>
                <w:color w:val="003436"/>
              </w:rPr>
              <w:t>TFS# 508133</w:t>
            </w:r>
          </w:p>
          <w:p w14:paraId="2121E14C" w14:textId="77777777" w:rsidR="002803A4" w:rsidRPr="002803A4" w:rsidRDefault="002803A4" w:rsidP="002803A4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825300"/>
              </w:rPr>
            </w:pPr>
            <w:r>
              <w:rPr>
                <w:color w:val="003436"/>
              </w:rPr>
              <w:t>TFS# 515682</w:t>
            </w:r>
          </w:p>
          <w:p w14:paraId="37343B92" w14:textId="77777777" w:rsidR="002803A4" w:rsidRPr="002803A4" w:rsidRDefault="002803A4" w:rsidP="002803A4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825300"/>
              </w:rPr>
            </w:pPr>
            <w:r>
              <w:rPr>
                <w:color w:val="003436"/>
              </w:rPr>
              <w:t>TFS# 511592</w:t>
            </w:r>
          </w:p>
          <w:p w14:paraId="08F125D2" w14:textId="77777777" w:rsidR="002803A4" w:rsidRPr="002803A4" w:rsidRDefault="002803A4" w:rsidP="002803A4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825300"/>
              </w:rPr>
            </w:pPr>
            <w:r>
              <w:rPr>
                <w:color w:val="003436"/>
              </w:rPr>
              <w:t>TFS# 512426</w:t>
            </w:r>
          </w:p>
          <w:p w14:paraId="59ABD8CD" w14:textId="33BA204C" w:rsidR="002803A4" w:rsidRPr="00DD0FD9" w:rsidRDefault="002803A4" w:rsidP="002803A4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825300"/>
              </w:rPr>
            </w:pPr>
            <w:r>
              <w:rPr>
                <w:color w:val="003436"/>
              </w:rPr>
              <w:t xml:space="preserve">TFS# 454756 </w:t>
            </w:r>
          </w:p>
        </w:tc>
      </w:tr>
      <w:tr w:rsidR="00E23F2C" w14:paraId="27BF63B7" w14:textId="77777777" w:rsidTr="00643A5E">
        <w:trPr>
          <w:trHeight w:val="126"/>
        </w:trPr>
        <w:tc>
          <w:tcPr>
            <w:tcW w:w="4026" w:type="dxa"/>
          </w:tcPr>
          <w:p w14:paraId="611CE3CD" w14:textId="2644AD53" w:rsidR="00E0342F" w:rsidRDefault="00E0342F" w:rsidP="00E0342F">
            <w:pPr>
              <w:rPr>
                <w:b/>
                <w:sz w:val="28"/>
                <w:szCs w:val="28"/>
              </w:rPr>
            </w:pPr>
          </w:p>
          <w:p w14:paraId="2C5C12C1" w14:textId="77777777" w:rsidR="00E0342F" w:rsidRPr="00E0342F" w:rsidRDefault="00E0342F" w:rsidP="00E0342F"/>
        </w:tc>
        <w:tc>
          <w:tcPr>
            <w:tcW w:w="3727" w:type="dxa"/>
          </w:tcPr>
          <w:p w14:paraId="63484370" w14:textId="77777777" w:rsidR="00E0342F" w:rsidRDefault="00E0342F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892" w:type="dxa"/>
            <w:vMerge/>
            <w:shd w:val="clear" w:color="auto" w:fill="F0E4D8"/>
          </w:tcPr>
          <w:p w14:paraId="66500AE8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</w:tbl>
    <w:p w14:paraId="0C4D67B2" w14:textId="77777777" w:rsidR="00C57FDC" w:rsidRDefault="00C57FDC" w:rsidP="00945892">
      <w:pPr>
        <w:tabs>
          <w:tab w:val="left" w:pos="4020"/>
        </w:tabs>
        <w:rPr>
          <w:sz w:val="28"/>
          <w:szCs w:val="28"/>
        </w:rPr>
      </w:pPr>
    </w:p>
    <w:p w14:paraId="2BADCE86" w14:textId="77777777" w:rsidR="00C9689C" w:rsidRDefault="00C9689C" w:rsidP="00945892">
      <w:pPr>
        <w:tabs>
          <w:tab w:val="left" w:pos="4020"/>
        </w:tabs>
        <w:rPr>
          <w:sz w:val="28"/>
          <w:szCs w:val="28"/>
        </w:rPr>
      </w:pPr>
    </w:p>
    <w:p w14:paraId="45D8C0FF" w14:textId="77777777" w:rsidR="00C9689C" w:rsidRDefault="00C9689C" w:rsidP="00945892">
      <w:pPr>
        <w:tabs>
          <w:tab w:val="left" w:pos="4020"/>
        </w:tabs>
        <w:rPr>
          <w:sz w:val="28"/>
          <w:szCs w:val="28"/>
        </w:rPr>
      </w:pPr>
    </w:p>
    <w:p w14:paraId="2770DA12" w14:textId="77777777" w:rsidR="00C9689C" w:rsidRDefault="00C9689C" w:rsidP="00945892">
      <w:pPr>
        <w:tabs>
          <w:tab w:val="left" w:pos="4020"/>
        </w:tabs>
        <w:rPr>
          <w:sz w:val="28"/>
          <w:szCs w:val="28"/>
        </w:rPr>
      </w:pPr>
    </w:p>
    <w:p w14:paraId="2F6A9971" w14:textId="77777777" w:rsidR="00C9689C" w:rsidRDefault="00C9689C" w:rsidP="00945892">
      <w:pPr>
        <w:tabs>
          <w:tab w:val="left" w:pos="4020"/>
        </w:tabs>
        <w:rPr>
          <w:sz w:val="28"/>
          <w:szCs w:val="28"/>
        </w:rPr>
      </w:pPr>
    </w:p>
    <w:p w14:paraId="278D40AB" w14:textId="77777777" w:rsidR="00C9689C" w:rsidRDefault="00C9689C" w:rsidP="00945892">
      <w:pPr>
        <w:tabs>
          <w:tab w:val="left" w:pos="4020"/>
        </w:tabs>
        <w:rPr>
          <w:sz w:val="28"/>
          <w:szCs w:val="28"/>
        </w:rPr>
      </w:pPr>
    </w:p>
    <w:p w14:paraId="70F6B7EF" w14:textId="77777777" w:rsidR="00C9689C" w:rsidRDefault="00C9689C" w:rsidP="00945892">
      <w:pPr>
        <w:tabs>
          <w:tab w:val="left" w:pos="4020"/>
        </w:tabs>
        <w:rPr>
          <w:sz w:val="28"/>
          <w:szCs w:val="28"/>
        </w:rPr>
      </w:pPr>
    </w:p>
    <w:p w14:paraId="4ECB1607" w14:textId="77777777" w:rsidR="002803A4" w:rsidRDefault="002803A4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A2B624E" w14:textId="5953535D" w:rsidR="001E150A" w:rsidRDefault="001E150A" w:rsidP="00E53063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Defects</w:t>
      </w:r>
    </w:p>
    <w:p w14:paraId="6CB1F3EB" w14:textId="77777777" w:rsidR="001E150A" w:rsidRDefault="001E150A" w:rsidP="00E53063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4A0E4B0" w14:textId="4ED1759F" w:rsidR="001E150A" w:rsidRPr="00CD667A" w:rsidRDefault="00CD667A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CD667A">
        <w:rPr>
          <w:sz w:val="28"/>
          <w:szCs w:val="28"/>
        </w:rPr>
        <w:t>(n/a)</w:t>
      </w:r>
    </w:p>
    <w:p w14:paraId="7B8282B0" w14:textId="58DC890E" w:rsidR="002E13DE" w:rsidRDefault="002E13D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82C650" w14:textId="77777777" w:rsidR="002E13DE" w:rsidRDefault="002E13DE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6FEB7F0" w14:textId="24E359F7" w:rsidR="002E13DE" w:rsidRDefault="002E13DE" w:rsidP="00E53063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Tasks</w:t>
      </w:r>
    </w:p>
    <w:p w14:paraId="6269E69F" w14:textId="549A30FF" w:rsidR="002E13DE" w:rsidRDefault="002E13DE" w:rsidP="00CD667A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22930753" w14:textId="466927E3" w:rsidR="00945892" w:rsidRDefault="00945892" w:rsidP="00945892">
      <w:pPr>
        <w:tabs>
          <w:tab w:val="left" w:pos="4020"/>
        </w:tabs>
        <w:spacing w:line="276" w:lineRule="auto"/>
        <w:rPr>
          <w:sz w:val="28"/>
          <w:szCs w:val="28"/>
          <w:u w:val="single"/>
        </w:rPr>
      </w:pPr>
      <w:r w:rsidRPr="001E150A">
        <w:rPr>
          <w:i/>
          <w:sz w:val="28"/>
          <w:szCs w:val="28"/>
          <w:u w:val="single"/>
        </w:rPr>
        <w:t xml:space="preserve">TFS </w:t>
      </w:r>
      <w:r w:rsidR="00C338F1">
        <w:rPr>
          <w:i/>
          <w:sz w:val="28"/>
          <w:szCs w:val="28"/>
          <w:u w:val="single"/>
        </w:rPr>
        <w:t>515682</w:t>
      </w:r>
      <w:r w:rsidRPr="001E150A">
        <w:rPr>
          <w:i/>
          <w:sz w:val="28"/>
          <w:szCs w:val="28"/>
          <w:u w:val="single"/>
        </w:rPr>
        <w:t xml:space="preserve">: </w:t>
      </w:r>
      <w:r w:rsidRPr="00472B4C">
        <w:rPr>
          <w:i/>
          <w:sz w:val="28"/>
          <w:szCs w:val="28"/>
          <w:u w:val="single"/>
        </w:rPr>
        <w:t xml:space="preserve">Visibility: </w:t>
      </w:r>
      <w:r w:rsidR="00C338F1">
        <w:rPr>
          <w:i/>
          <w:sz w:val="28"/>
          <w:szCs w:val="28"/>
          <w:u w:val="single"/>
        </w:rPr>
        <w:t>Fixed Defect with POD</w:t>
      </w:r>
    </w:p>
    <w:p w14:paraId="0BF91270" w14:textId="77777777" w:rsidR="00C57FDC" w:rsidRPr="00C57FDC" w:rsidRDefault="00C57FDC" w:rsidP="00945892">
      <w:pPr>
        <w:tabs>
          <w:tab w:val="left" w:pos="4020"/>
        </w:tabs>
        <w:spacing w:line="276" w:lineRule="auto"/>
        <w:rPr>
          <w:sz w:val="28"/>
          <w:szCs w:val="28"/>
          <w:u w:val="single"/>
        </w:rPr>
      </w:pPr>
    </w:p>
    <w:p w14:paraId="7D8CC195" w14:textId="77777777" w:rsidR="00945892" w:rsidRPr="001E150A" w:rsidRDefault="00945892" w:rsidP="00945892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1E150A">
        <w:rPr>
          <w:sz w:val="28"/>
          <w:szCs w:val="28"/>
        </w:rPr>
        <w:t>Source Path:</w:t>
      </w:r>
    </w:p>
    <w:p w14:paraId="1BEB6771" w14:textId="77777777" w:rsidR="00945892" w:rsidRDefault="00945892" w:rsidP="00945892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/P02SGit_UIDEV/src/apps/visibility/angular/templates/tracking.tpl.html</w:t>
      </w:r>
    </w:p>
    <w:p w14:paraId="665823C3" w14:textId="0A72DE7E" w:rsidR="00C57FDC" w:rsidRDefault="00945892" w:rsidP="00C57FDC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/P02SGit_UIDEV/src/apps/visibility/sass/v5/_visibility.scss</w:t>
      </w:r>
    </w:p>
    <w:p w14:paraId="5F6DD627" w14:textId="1B811B5A" w:rsidR="007D173C" w:rsidRDefault="007D173C" w:rsidP="007D173C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/P02SGit_UIDEV/src/apps/visibility/angular/components/main_track.ts</w:t>
      </w:r>
    </w:p>
    <w:p w14:paraId="357187A7" w14:textId="77777777" w:rsidR="007D173C" w:rsidRDefault="007D173C" w:rsidP="007D173C">
      <w:pPr>
        <w:pStyle w:val="ListParagraph"/>
        <w:tabs>
          <w:tab w:val="left" w:pos="4020"/>
        </w:tabs>
        <w:rPr>
          <w:sz w:val="28"/>
          <w:szCs w:val="28"/>
        </w:rPr>
      </w:pPr>
    </w:p>
    <w:p w14:paraId="73CE2F08" w14:textId="77777777" w:rsidR="00C57FDC" w:rsidRDefault="00C57FDC" w:rsidP="00C57FDC">
      <w:pPr>
        <w:tabs>
          <w:tab w:val="left" w:pos="4020"/>
        </w:tabs>
        <w:rPr>
          <w:sz w:val="28"/>
          <w:szCs w:val="28"/>
        </w:rPr>
      </w:pPr>
    </w:p>
    <w:p w14:paraId="7BC82F8E" w14:textId="77777777" w:rsidR="00C57FDC" w:rsidRPr="00C57FDC" w:rsidRDefault="00C57FDC" w:rsidP="00C57FDC">
      <w:pPr>
        <w:tabs>
          <w:tab w:val="left" w:pos="4020"/>
        </w:tabs>
        <w:rPr>
          <w:sz w:val="28"/>
          <w:szCs w:val="28"/>
        </w:rPr>
      </w:pPr>
    </w:p>
    <w:p w14:paraId="42BB80A2" w14:textId="77777777" w:rsidR="00C57FDC" w:rsidRDefault="00C57FDC" w:rsidP="00C57FDC">
      <w:pPr>
        <w:tabs>
          <w:tab w:val="left" w:pos="4020"/>
        </w:tabs>
        <w:rPr>
          <w:sz w:val="28"/>
          <w:szCs w:val="28"/>
        </w:rPr>
      </w:pPr>
    </w:p>
    <w:p w14:paraId="4B526C89" w14:textId="0B1939D5" w:rsidR="00C57FDC" w:rsidRDefault="00C57FDC" w:rsidP="00C57FDC">
      <w:pPr>
        <w:tabs>
          <w:tab w:val="left" w:pos="4020"/>
        </w:tabs>
        <w:spacing w:line="276" w:lineRule="auto"/>
        <w:rPr>
          <w:sz w:val="28"/>
          <w:szCs w:val="28"/>
          <w:u w:val="single"/>
        </w:rPr>
      </w:pPr>
      <w:r w:rsidRPr="001E150A">
        <w:rPr>
          <w:i/>
          <w:sz w:val="28"/>
          <w:szCs w:val="28"/>
          <w:u w:val="single"/>
        </w:rPr>
        <w:t xml:space="preserve">TFS </w:t>
      </w:r>
      <w:r w:rsidR="00C338F1">
        <w:rPr>
          <w:i/>
          <w:sz w:val="28"/>
          <w:szCs w:val="28"/>
          <w:u w:val="single"/>
        </w:rPr>
        <w:t>512426</w:t>
      </w:r>
      <w:r w:rsidRPr="001E150A">
        <w:rPr>
          <w:i/>
          <w:sz w:val="28"/>
          <w:szCs w:val="28"/>
          <w:u w:val="single"/>
        </w:rPr>
        <w:t xml:space="preserve">: </w:t>
      </w:r>
      <w:r w:rsidRPr="00472B4C">
        <w:rPr>
          <w:i/>
          <w:sz w:val="28"/>
          <w:szCs w:val="28"/>
          <w:u w:val="single"/>
        </w:rPr>
        <w:t xml:space="preserve">Visibility: </w:t>
      </w:r>
      <w:r w:rsidR="00C338F1">
        <w:rPr>
          <w:i/>
          <w:sz w:val="28"/>
          <w:szCs w:val="28"/>
          <w:u w:val="single"/>
        </w:rPr>
        <w:t>Updated track home page</w:t>
      </w:r>
    </w:p>
    <w:p w14:paraId="341AA03B" w14:textId="77777777" w:rsidR="00C57FDC" w:rsidRPr="00C57FDC" w:rsidRDefault="00C57FDC" w:rsidP="00C57FDC">
      <w:pPr>
        <w:tabs>
          <w:tab w:val="left" w:pos="4020"/>
        </w:tabs>
        <w:spacing w:line="276" w:lineRule="auto"/>
        <w:rPr>
          <w:sz w:val="28"/>
          <w:szCs w:val="28"/>
          <w:u w:val="single"/>
        </w:rPr>
      </w:pPr>
    </w:p>
    <w:p w14:paraId="7C81D6D0" w14:textId="77777777" w:rsidR="00C57FDC" w:rsidRPr="001E150A" w:rsidRDefault="00C57FDC" w:rsidP="00C57FDC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1E150A">
        <w:rPr>
          <w:sz w:val="28"/>
          <w:szCs w:val="28"/>
        </w:rPr>
        <w:t>Source Path:</w:t>
      </w:r>
    </w:p>
    <w:p w14:paraId="78915DDC" w14:textId="12433C13" w:rsidR="00C338F1" w:rsidRDefault="007D173C" w:rsidP="00C57FDC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/P02SGit_UIDEV/src/apps/visibility/angular/templates/</w:t>
      </w:r>
      <w:r w:rsidR="00C338F1">
        <w:rPr>
          <w:sz w:val="28"/>
          <w:szCs w:val="28"/>
        </w:rPr>
        <w:t>enter_tracking_num</w:t>
      </w:r>
      <w:r>
        <w:rPr>
          <w:sz w:val="28"/>
          <w:szCs w:val="28"/>
        </w:rPr>
        <w:t>.tpl.html</w:t>
      </w:r>
    </w:p>
    <w:p w14:paraId="7CAAD264" w14:textId="05F67853" w:rsidR="00C338F1" w:rsidRDefault="00C338F1" w:rsidP="00C338F1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</w:t>
      </w:r>
      <w:r>
        <w:rPr>
          <w:sz w:val="28"/>
          <w:szCs w:val="28"/>
        </w:rPr>
        <w:t>components</w:t>
      </w:r>
      <w:r>
        <w:rPr>
          <w:sz w:val="28"/>
          <w:szCs w:val="28"/>
        </w:rPr>
        <w:t>/enter_tracking_num.</w:t>
      </w:r>
      <w:r>
        <w:rPr>
          <w:sz w:val="28"/>
          <w:szCs w:val="28"/>
        </w:rPr>
        <w:t>ts</w:t>
      </w:r>
    </w:p>
    <w:p w14:paraId="5DD3C74B" w14:textId="77777777" w:rsidR="00C338F1" w:rsidRDefault="00C338F1" w:rsidP="00C338F1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/P02SGit_UIDEV/src/apps/visibility/sass/v5/_visibility.scss</w:t>
      </w:r>
    </w:p>
    <w:p w14:paraId="386458AE" w14:textId="77777777" w:rsidR="00C338F1" w:rsidRPr="00C338F1" w:rsidRDefault="00C338F1" w:rsidP="00C338F1">
      <w:pPr>
        <w:pStyle w:val="ListParagraph"/>
        <w:tabs>
          <w:tab w:val="left" w:pos="4020"/>
        </w:tabs>
        <w:rPr>
          <w:sz w:val="28"/>
          <w:szCs w:val="28"/>
        </w:rPr>
      </w:pPr>
    </w:p>
    <w:p w14:paraId="63CC5894" w14:textId="77777777" w:rsidR="00C57FDC" w:rsidRPr="00C57FDC" w:rsidRDefault="00C57FDC" w:rsidP="00C57FDC">
      <w:pPr>
        <w:tabs>
          <w:tab w:val="left" w:pos="4020"/>
        </w:tabs>
        <w:rPr>
          <w:sz w:val="28"/>
          <w:szCs w:val="28"/>
        </w:rPr>
      </w:pPr>
    </w:p>
    <w:p w14:paraId="361753DF" w14:textId="77777777" w:rsidR="00C57FDC" w:rsidRDefault="00C57FDC" w:rsidP="00C57FDC">
      <w:pPr>
        <w:tabs>
          <w:tab w:val="left" w:pos="4020"/>
        </w:tabs>
        <w:rPr>
          <w:sz w:val="28"/>
          <w:szCs w:val="28"/>
        </w:rPr>
      </w:pPr>
    </w:p>
    <w:p w14:paraId="229CD0A5" w14:textId="40B02A58" w:rsidR="00C57FDC" w:rsidRDefault="00C57FDC" w:rsidP="00C57FDC">
      <w:pPr>
        <w:tabs>
          <w:tab w:val="left" w:pos="4020"/>
        </w:tabs>
        <w:spacing w:line="276" w:lineRule="auto"/>
        <w:rPr>
          <w:sz w:val="28"/>
          <w:szCs w:val="28"/>
          <w:u w:val="single"/>
        </w:rPr>
      </w:pPr>
      <w:r w:rsidRPr="001E150A">
        <w:rPr>
          <w:i/>
          <w:sz w:val="28"/>
          <w:szCs w:val="28"/>
          <w:u w:val="single"/>
        </w:rPr>
        <w:t xml:space="preserve">TFS </w:t>
      </w:r>
      <w:r w:rsidR="00C338F1">
        <w:rPr>
          <w:i/>
          <w:sz w:val="28"/>
          <w:szCs w:val="28"/>
          <w:u w:val="single"/>
        </w:rPr>
        <w:t>511592</w:t>
      </w:r>
      <w:r w:rsidRPr="001E150A">
        <w:rPr>
          <w:i/>
          <w:sz w:val="28"/>
          <w:szCs w:val="28"/>
          <w:u w:val="single"/>
        </w:rPr>
        <w:t xml:space="preserve">: </w:t>
      </w:r>
      <w:r w:rsidRPr="00472B4C">
        <w:rPr>
          <w:i/>
          <w:sz w:val="28"/>
          <w:szCs w:val="28"/>
          <w:u w:val="single"/>
        </w:rPr>
        <w:t xml:space="preserve">Visibility: </w:t>
      </w:r>
      <w:r w:rsidR="00C338F1">
        <w:rPr>
          <w:i/>
          <w:sz w:val="28"/>
          <w:szCs w:val="28"/>
          <w:u w:val="single"/>
        </w:rPr>
        <w:t>updated am/pm indicator</w:t>
      </w:r>
    </w:p>
    <w:p w14:paraId="74FD1D8F" w14:textId="77777777" w:rsidR="00C57FDC" w:rsidRPr="00C57FDC" w:rsidRDefault="00C57FDC" w:rsidP="00C57FDC">
      <w:pPr>
        <w:tabs>
          <w:tab w:val="left" w:pos="4020"/>
        </w:tabs>
        <w:spacing w:line="276" w:lineRule="auto"/>
        <w:rPr>
          <w:sz w:val="28"/>
          <w:szCs w:val="28"/>
          <w:u w:val="single"/>
        </w:rPr>
      </w:pPr>
    </w:p>
    <w:p w14:paraId="2D63EC10" w14:textId="77777777" w:rsidR="00C57FDC" w:rsidRPr="001E150A" w:rsidRDefault="00C57FDC" w:rsidP="00C57FDC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1E150A">
        <w:rPr>
          <w:sz w:val="28"/>
          <w:szCs w:val="28"/>
        </w:rPr>
        <w:t>Source Path:</w:t>
      </w:r>
    </w:p>
    <w:p w14:paraId="764B3267" w14:textId="77777777" w:rsidR="007D173C" w:rsidRDefault="007D173C" w:rsidP="007D173C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/P02SGit_UIDEV/src/apps/visibility/angular/templates/tracking.tpl.html</w:t>
      </w:r>
    </w:p>
    <w:p w14:paraId="3DD99BB8" w14:textId="77777777" w:rsidR="007D173C" w:rsidRDefault="007D173C" w:rsidP="007D173C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/P02SGit_UIDEV/src/apps/visibility/sass/v5/_visibility.scss</w:t>
      </w:r>
    </w:p>
    <w:p w14:paraId="6037B6E3" w14:textId="77777777" w:rsidR="007D173C" w:rsidRDefault="007D173C" w:rsidP="007D173C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/P02SGit_UIDEV/src/apps/visibility/angular/components/main_track.ts</w:t>
      </w:r>
    </w:p>
    <w:p w14:paraId="57504C7E" w14:textId="77777777" w:rsidR="00643A5E" w:rsidRDefault="00643A5E" w:rsidP="00643A5E">
      <w:pPr>
        <w:tabs>
          <w:tab w:val="left" w:pos="4020"/>
        </w:tabs>
        <w:rPr>
          <w:sz w:val="28"/>
          <w:szCs w:val="28"/>
        </w:rPr>
      </w:pPr>
    </w:p>
    <w:p w14:paraId="5BAC9F8F" w14:textId="77777777" w:rsidR="00643A5E" w:rsidRDefault="00643A5E" w:rsidP="00643A5E">
      <w:pPr>
        <w:tabs>
          <w:tab w:val="left" w:pos="4020"/>
        </w:tabs>
        <w:rPr>
          <w:sz w:val="28"/>
          <w:szCs w:val="28"/>
        </w:rPr>
      </w:pPr>
    </w:p>
    <w:p w14:paraId="08720F83" w14:textId="77777777" w:rsidR="00643A5E" w:rsidRDefault="00643A5E" w:rsidP="00643A5E">
      <w:pPr>
        <w:tabs>
          <w:tab w:val="left" w:pos="4020"/>
        </w:tabs>
        <w:rPr>
          <w:sz w:val="28"/>
          <w:szCs w:val="28"/>
        </w:rPr>
      </w:pPr>
    </w:p>
    <w:p w14:paraId="1AC9D0E9" w14:textId="77777777" w:rsidR="00643A5E" w:rsidRDefault="00643A5E" w:rsidP="00643A5E">
      <w:pPr>
        <w:tabs>
          <w:tab w:val="left" w:pos="4020"/>
        </w:tabs>
        <w:rPr>
          <w:sz w:val="28"/>
          <w:szCs w:val="28"/>
        </w:rPr>
      </w:pPr>
    </w:p>
    <w:p w14:paraId="4B603696" w14:textId="77777777" w:rsidR="00643A5E" w:rsidRDefault="00643A5E" w:rsidP="00643A5E">
      <w:pPr>
        <w:tabs>
          <w:tab w:val="left" w:pos="4020"/>
        </w:tabs>
        <w:rPr>
          <w:sz w:val="28"/>
          <w:szCs w:val="28"/>
        </w:rPr>
      </w:pPr>
    </w:p>
    <w:p w14:paraId="451AFE52" w14:textId="77777777" w:rsidR="00643A5E" w:rsidRDefault="00643A5E" w:rsidP="00643A5E">
      <w:pPr>
        <w:tabs>
          <w:tab w:val="left" w:pos="4020"/>
        </w:tabs>
        <w:rPr>
          <w:sz w:val="28"/>
          <w:szCs w:val="28"/>
        </w:rPr>
      </w:pPr>
    </w:p>
    <w:p w14:paraId="379B63DC" w14:textId="77777777" w:rsidR="00643A5E" w:rsidRPr="00643A5E" w:rsidRDefault="00643A5E" w:rsidP="00643A5E">
      <w:pPr>
        <w:tabs>
          <w:tab w:val="left" w:pos="4020"/>
        </w:tabs>
        <w:rPr>
          <w:sz w:val="28"/>
          <w:szCs w:val="28"/>
        </w:rPr>
      </w:pPr>
    </w:p>
    <w:p w14:paraId="1D7548A2" w14:textId="77777777" w:rsidR="00643A5E" w:rsidRDefault="00643A5E" w:rsidP="00643A5E">
      <w:pPr>
        <w:tabs>
          <w:tab w:val="left" w:pos="4020"/>
        </w:tabs>
        <w:rPr>
          <w:sz w:val="28"/>
          <w:szCs w:val="28"/>
        </w:rPr>
      </w:pPr>
    </w:p>
    <w:p w14:paraId="5FFB1E76" w14:textId="77777777" w:rsidR="001C5E28" w:rsidRDefault="001C5E28" w:rsidP="00643A5E">
      <w:pPr>
        <w:tabs>
          <w:tab w:val="left" w:pos="4020"/>
        </w:tabs>
        <w:rPr>
          <w:sz w:val="28"/>
          <w:szCs w:val="28"/>
        </w:rPr>
      </w:pPr>
    </w:p>
    <w:p w14:paraId="3FCC8CE7" w14:textId="77777777" w:rsidR="001C5E28" w:rsidRDefault="001C5E28" w:rsidP="00643A5E">
      <w:pPr>
        <w:tabs>
          <w:tab w:val="left" w:pos="4020"/>
        </w:tabs>
        <w:rPr>
          <w:sz w:val="28"/>
          <w:szCs w:val="28"/>
        </w:rPr>
      </w:pPr>
    </w:p>
    <w:p w14:paraId="2546534F" w14:textId="77777777" w:rsidR="001C5E28" w:rsidRDefault="001C5E28" w:rsidP="00643A5E">
      <w:pPr>
        <w:tabs>
          <w:tab w:val="left" w:pos="4020"/>
        </w:tabs>
        <w:rPr>
          <w:sz w:val="28"/>
          <w:szCs w:val="28"/>
        </w:rPr>
      </w:pPr>
    </w:p>
    <w:p w14:paraId="15F6CBED" w14:textId="77777777" w:rsidR="001C5E28" w:rsidRDefault="001C5E28" w:rsidP="00643A5E">
      <w:pPr>
        <w:tabs>
          <w:tab w:val="left" w:pos="4020"/>
        </w:tabs>
        <w:rPr>
          <w:sz w:val="28"/>
          <w:szCs w:val="28"/>
        </w:rPr>
      </w:pPr>
    </w:p>
    <w:p w14:paraId="0C985E13" w14:textId="583B219A" w:rsidR="00643A5E" w:rsidRDefault="00643A5E" w:rsidP="00643A5E">
      <w:pPr>
        <w:tabs>
          <w:tab w:val="left" w:pos="4020"/>
        </w:tabs>
        <w:spacing w:line="276" w:lineRule="auto"/>
        <w:rPr>
          <w:sz w:val="28"/>
          <w:szCs w:val="28"/>
          <w:u w:val="single"/>
        </w:rPr>
      </w:pPr>
      <w:r w:rsidRPr="001E150A">
        <w:rPr>
          <w:i/>
          <w:sz w:val="28"/>
          <w:szCs w:val="28"/>
          <w:u w:val="single"/>
        </w:rPr>
        <w:t xml:space="preserve">TFS </w:t>
      </w:r>
      <w:r w:rsidR="00C338F1">
        <w:rPr>
          <w:i/>
          <w:sz w:val="28"/>
          <w:szCs w:val="28"/>
          <w:u w:val="single"/>
        </w:rPr>
        <w:t>515682</w:t>
      </w:r>
      <w:r w:rsidRPr="001E150A">
        <w:rPr>
          <w:i/>
          <w:sz w:val="28"/>
          <w:szCs w:val="28"/>
          <w:u w:val="single"/>
        </w:rPr>
        <w:t xml:space="preserve">: </w:t>
      </w:r>
      <w:r w:rsidRPr="00472B4C">
        <w:rPr>
          <w:i/>
          <w:sz w:val="28"/>
          <w:szCs w:val="28"/>
          <w:u w:val="single"/>
        </w:rPr>
        <w:t xml:space="preserve">Visibility: </w:t>
      </w:r>
      <w:r w:rsidR="001C5E28">
        <w:rPr>
          <w:i/>
          <w:sz w:val="28"/>
          <w:szCs w:val="28"/>
          <w:u w:val="single"/>
        </w:rPr>
        <w:t xml:space="preserve">Proof of Delivery </w:t>
      </w:r>
      <w:r w:rsidR="00C338F1">
        <w:rPr>
          <w:i/>
          <w:sz w:val="28"/>
          <w:szCs w:val="28"/>
          <w:u w:val="single"/>
        </w:rPr>
        <w:t>time zone</w:t>
      </w:r>
    </w:p>
    <w:p w14:paraId="4C5DA69D" w14:textId="77777777" w:rsidR="00643A5E" w:rsidRPr="00C57FDC" w:rsidRDefault="00643A5E" w:rsidP="00643A5E">
      <w:pPr>
        <w:tabs>
          <w:tab w:val="left" w:pos="4020"/>
        </w:tabs>
        <w:spacing w:line="276" w:lineRule="auto"/>
        <w:rPr>
          <w:sz w:val="28"/>
          <w:szCs w:val="28"/>
          <w:u w:val="single"/>
        </w:rPr>
      </w:pPr>
    </w:p>
    <w:p w14:paraId="3FCDB937" w14:textId="77777777" w:rsidR="00643A5E" w:rsidRPr="001E150A" w:rsidRDefault="00643A5E" w:rsidP="00643A5E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1E150A">
        <w:rPr>
          <w:sz w:val="28"/>
          <w:szCs w:val="28"/>
        </w:rPr>
        <w:t>Source Path:</w:t>
      </w:r>
    </w:p>
    <w:p w14:paraId="52474733" w14:textId="77777777" w:rsidR="00643A5E" w:rsidRDefault="00643A5E" w:rsidP="00643A5E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/P02SGit_UIDEV/src/apps/visibility/angular/templates/tracking.tpl.html</w:t>
      </w:r>
    </w:p>
    <w:p w14:paraId="13834FAA" w14:textId="77777777" w:rsidR="00643A5E" w:rsidRDefault="00643A5E" w:rsidP="00643A5E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/P02SGit_UIDEV/src/apps/visibility/sass/v5/_visibility.scss</w:t>
      </w:r>
    </w:p>
    <w:p w14:paraId="2F93E1F5" w14:textId="77777777" w:rsidR="00643A5E" w:rsidRDefault="00643A5E" w:rsidP="00643A5E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/P02SGit_UIDEV/src/apps/visibility/angular/components/main_track.ts</w:t>
      </w:r>
    </w:p>
    <w:p w14:paraId="5CAA4EA8" w14:textId="77777777" w:rsidR="00643A5E" w:rsidRDefault="00643A5E" w:rsidP="00643A5E">
      <w:pPr>
        <w:tabs>
          <w:tab w:val="left" w:pos="4020"/>
        </w:tabs>
        <w:rPr>
          <w:sz w:val="28"/>
          <w:szCs w:val="28"/>
        </w:rPr>
      </w:pPr>
    </w:p>
    <w:p w14:paraId="58164797" w14:textId="674F1B67" w:rsidR="00643A5E" w:rsidRDefault="00643A5E" w:rsidP="00643A5E">
      <w:pPr>
        <w:tabs>
          <w:tab w:val="left" w:pos="4020"/>
        </w:tabs>
        <w:spacing w:line="276" w:lineRule="auto"/>
        <w:rPr>
          <w:sz w:val="28"/>
          <w:szCs w:val="28"/>
          <w:u w:val="single"/>
        </w:rPr>
      </w:pPr>
      <w:r w:rsidRPr="001E150A">
        <w:rPr>
          <w:i/>
          <w:sz w:val="28"/>
          <w:szCs w:val="28"/>
          <w:u w:val="single"/>
        </w:rPr>
        <w:t xml:space="preserve">TFS </w:t>
      </w:r>
      <w:r w:rsidR="00C338F1">
        <w:rPr>
          <w:i/>
          <w:sz w:val="28"/>
          <w:szCs w:val="28"/>
          <w:u w:val="single"/>
        </w:rPr>
        <w:t>508133</w:t>
      </w:r>
      <w:r w:rsidRPr="001E150A">
        <w:rPr>
          <w:i/>
          <w:sz w:val="28"/>
          <w:szCs w:val="28"/>
          <w:u w:val="single"/>
        </w:rPr>
        <w:t xml:space="preserve">: </w:t>
      </w:r>
      <w:r w:rsidRPr="00472B4C">
        <w:rPr>
          <w:i/>
          <w:sz w:val="28"/>
          <w:szCs w:val="28"/>
          <w:u w:val="single"/>
        </w:rPr>
        <w:t xml:space="preserve">Visibility: </w:t>
      </w:r>
      <w:r w:rsidR="00C338F1">
        <w:rPr>
          <w:i/>
          <w:sz w:val="28"/>
          <w:szCs w:val="28"/>
          <w:u w:val="single"/>
        </w:rPr>
        <w:t>Resolved Chrome issue with alert icon</w:t>
      </w:r>
    </w:p>
    <w:p w14:paraId="69C558F3" w14:textId="77777777" w:rsidR="00643A5E" w:rsidRPr="00C57FDC" w:rsidRDefault="00643A5E" w:rsidP="00643A5E">
      <w:pPr>
        <w:tabs>
          <w:tab w:val="left" w:pos="4020"/>
        </w:tabs>
        <w:spacing w:line="276" w:lineRule="auto"/>
        <w:rPr>
          <w:sz w:val="28"/>
          <w:szCs w:val="28"/>
          <w:u w:val="single"/>
        </w:rPr>
      </w:pPr>
    </w:p>
    <w:p w14:paraId="52F24E19" w14:textId="77777777" w:rsidR="00643A5E" w:rsidRPr="001E150A" w:rsidRDefault="00643A5E" w:rsidP="00643A5E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1E150A">
        <w:rPr>
          <w:sz w:val="28"/>
          <w:szCs w:val="28"/>
        </w:rPr>
        <w:t>Source Path:</w:t>
      </w:r>
    </w:p>
    <w:p w14:paraId="34AAFD88" w14:textId="77777777" w:rsidR="00643A5E" w:rsidRDefault="00643A5E" w:rsidP="00643A5E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/P02SGit_UIDEV/src/apps/visibility/angular/templates/tracking.tpl.html</w:t>
      </w:r>
    </w:p>
    <w:p w14:paraId="1ECD2C31" w14:textId="77777777" w:rsidR="00643A5E" w:rsidRDefault="00643A5E" w:rsidP="00643A5E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/P02SGit_UIDEV/src/apps/visibility/sass/v5/_visibility.scss</w:t>
      </w:r>
    </w:p>
    <w:p w14:paraId="402508DA" w14:textId="77777777" w:rsidR="00643A5E" w:rsidRDefault="00643A5E" w:rsidP="00643A5E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/P02SGit_UIDEV/src/apps/visibility/angular/components/main_track.ts</w:t>
      </w:r>
    </w:p>
    <w:p w14:paraId="097B3E6B" w14:textId="77777777" w:rsidR="00643A5E" w:rsidRDefault="00643A5E" w:rsidP="00643A5E">
      <w:pPr>
        <w:tabs>
          <w:tab w:val="left" w:pos="4020"/>
        </w:tabs>
        <w:rPr>
          <w:sz w:val="28"/>
          <w:szCs w:val="28"/>
        </w:rPr>
      </w:pPr>
    </w:p>
    <w:p w14:paraId="67D15DBF" w14:textId="77777777" w:rsidR="00643A5E" w:rsidRDefault="00643A5E" w:rsidP="00643A5E">
      <w:pPr>
        <w:tabs>
          <w:tab w:val="left" w:pos="4020"/>
        </w:tabs>
        <w:rPr>
          <w:sz w:val="28"/>
          <w:szCs w:val="28"/>
        </w:rPr>
      </w:pPr>
    </w:p>
    <w:p w14:paraId="1D5D6C3F" w14:textId="26F81E1C" w:rsidR="00643A5E" w:rsidRDefault="00643A5E" w:rsidP="00643A5E">
      <w:pPr>
        <w:tabs>
          <w:tab w:val="left" w:pos="4020"/>
        </w:tabs>
        <w:spacing w:line="276" w:lineRule="auto"/>
        <w:rPr>
          <w:sz w:val="28"/>
          <w:szCs w:val="28"/>
          <w:u w:val="single"/>
        </w:rPr>
      </w:pPr>
      <w:r w:rsidRPr="001E150A">
        <w:rPr>
          <w:i/>
          <w:sz w:val="28"/>
          <w:szCs w:val="28"/>
          <w:u w:val="single"/>
        </w:rPr>
        <w:t xml:space="preserve">TFS </w:t>
      </w:r>
      <w:r w:rsidR="00C338F1">
        <w:rPr>
          <w:i/>
          <w:sz w:val="28"/>
          <w:szCs w:val="28"/>
          <w:u w:val="single"/>
        </w:rPr>
        <w:t>512426</w:t>
      </w:r>
      <w:r w:rsidRPr="001E150A">
        <w:rPr>
          <w:i/>
          <w:sz w:val="28"/>
          <w:szCs w:val="28"/>
          <w:u w:val="single"/>
        </w:rPr>
        <w:t xml:space="preserve">: </w:t>
      </w:r>
      <w:r w:rsidRPr="00472B4C">
        <w:rPr>
          <w:i/>
          <w:sz w:val="28"/>
          <w:szCs w:val="28"/>
          <w:u w:val="single"/>
        </w:rPr>
        <w:t xml:space="preserve">Visibility: </w:t>
      </w:r>
      <w:r w:rsidR="00C338F1">
        <w:rPr>
          <w:i/>
          <w:sz w:val="28"/>
          <w:szCs w:val="28"/>
          <w:u w:val="single"/>
        </w:rPr>
        <w:t>Track homepage updated</w:t>
      </w:r>
    </w:p>
    <w:p w14:paraId="240E7B6A" w14:textId="77777777" w:rsidR="00643A5E" w:rsidRPr="00C57FDC" w:rsidRDefault="00643A5E" w:rsidP="00643A5E">
      <w:pPr>
        <w:tabs>
          <w:tab w:val="left" w:pos="4020"/>
        </w:tabs>
        <w:spacing w:line="276" w:lineRule="auto"/>
        <w:rPr>
          <w:sz w:val="28"/>
          <w:szCs w:val="28"/>
          <w:u w:val="single"/>
        </w:rPr>
      </w:pPr>
    </w:p>
    <w:p w14:paraId="5AA152C5" w14:textId="77777777" w:rsidR="00643A5E" w:rsidRPr="001E150A" w:rsidRDefault="00643A5E" w:rsidP="00643A5E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1E150A">
        <w:rPr>
          <w:sz w:val="28"/>
          <w:szCs w:val="28"/>
        </w:rPr>
        <w:t>Source Path:</w:t>
      </w:r>
    </w:p>
    <w:p w14:paraId="1E56BEFD" w14:textId="77777777" w:rsidR="00C338F1" w:rsidRDefault="00C338F1" w:rsidP="00C338F1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/P02SGit_UIDEV/src/apps/visibility/angular/templates/enter_tracking_num.tpl.html</w:t>
      </w:r>
    </w:p>
    <w:p w14:paraId="00E9ACFB" w14:textId="77777777" w:rsidR="00C338F1" w:rsidRDefault="00C338F1" w:rsidP="00C338F1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/P02SGit_UIDEV/src/apps/visibility/angular/components/enter_tracking_num.ts</w:t>
      </w:r>
    </w:p>
    <w:p w14:paraId="1F9DCE16" w14:textId="77777777" w:rsidR="00C338F1" w:rsidRDefault="00C338F1" w:rsidP="00C338F1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/P02SGit_UIDEV/src/apps/visibility/sass/v5/_visibility.scss</w:t>
      </w:r>
    </w:p>
    <w:p w14:paraId="0A6062FB" w14:textId="77777777" w:rsidR="00643A5E" w:rsidRDefault="00643A5E" w:rsidP="00643A5E">
      <w:pPr>
        <w:tabs>
          <w:tab w:val="left" w:pos="4020"/>
        </w:tabs>
        <w:rPr>
          <w:sz w:val="28"/>
          <w:szCs w:val="28"/>
        </w:rPr>
      </w:pPr>
    </w:p>
    <w:p w14:paraId="31DEC443" w14:textId="3DE9261F" w:rsidR="00C338F1" w:rsidRDefault="00C338F1" w:rsidP="00C338F1">
      <w:pPr>
        <w:tabs>
          <w:tab w:val="left" w:pos="4020"/>
        </w:tabs>
        <w:spacing w:line="276" w:lineRule="auto"/>
        <w:rPr>
          <w:sz w:val="28"/>
          <w:szCs w:val="28"/>
          <w:u w:val="single"/>
        </w:rPr>
      </w:pPr>
      <w:r w:rsidRPr="001E150A">
        <w:rPr>
          <w:i/>
          <w:sz w:val="28"/>
          <w:szCs w:val="28"/>
          <w:u w:val="single"/>
        </w:rPr>
        <w:t xml:space="preserve">TFS </w:t>
      </w:r>
      <w:r>
        <w:rPr>
          <w:i/>
          <w:sz w:val="28"/>
          <w:szCs w:val="28"/>
          <w:u w:val="single"/>
        </w:rPr>
        <w:t>454756</w:t>
      </w:r>
      <w:r w:rsidRPr="001E150A">
        <w:rPr>
          <w:i/>
          <w:sz w:val="28"/>
          <w:szCs w:val="28"/>
          <w:u w:val="single"/>
        </w:rPr>
        <w:t xml:space="preserve">: </w:t>
      </w:r>
      <w:r w:rsidRPr="00472B4C">
        <w:rPr>
          <w:i/>
          <w:sz w:val="28"/>
          <w:szCs w:val="28"/>
          <w:u w:val="single"/>
        </w:rPr>
        <w:t xml:space="preserve">Visibility: </w:t>
      </w:r>
      <w:r>
        <w:rPr>
          <w:i/>
          <w:sz w:val="28"/>
          <w:szCs w:val="28"/>
          <w:u w:val="single"/>
        </w:rPr>
        <w:t>Updated Tile styling for multi-track</w:t>
      </w:r>
    </w:p>
    <w:p w14:paraId="4A1C1961" w14:textId="77777777" w:rsidR="00C338F1" w:rsidRPr="00C57FDC" w:rsidRDefault="00C338F1" w:rsidP="00C338F1">
      <w:pPr>
        <w:tabs>
          <w:tab w:val="left" w:pos="4020"/>
        </w:tabs>
        <w:spacing w:line="276" w:lineRule="auto"/>
        <w:rPr>
          <w:sz w:val="28"/>
          <w:szCs w:val="28"/>
          <w:u w:val="single"/>
        </w:rPr>
      </w:pPr>
    </w:p>
    <w:p w14:paraId="33066C51" w14:textId="77777777" w:rsidR="00C338F1" w:rsidRPr="001E150A" w:rsidRDefault="00C338F1" w:rsidP="00C338F1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1E150A">
        <w:rPr>
          <w:sz w:val="28"/>
          <w:szCs w:val="28"/>
        </w:rPr>
        <w:t>Source Path:</w:t>
      </w:r>
    </w:p>
    <w:p w14:paraId="18761D3F" w14:textId="74D84B6D" w:rsidR="00C338F1" w:rsidRDefault="00C338F1" w:rsidP="00C338F1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/P02SGit_UIDEV/src/apps/visibility/angular/templates/</w:t>
      </w:r>
      <w:r>
        <w:rPr>
          <w:sz w:val="28"/>
          <w:szCs w:val="28"/>
        </w:rPr>
        <w:t>additional_packages</w:t>
      </w:r>
      <w:bookmarkStart w:id="0" w:name="_GoBack"/>
      <w:bookmarkEnd w:id="0"/>
      <w:r>
        <w:rPr>
          <w:sz w:val="28"/>
          <w:szCs w:val="28"/>
        </w:rPr>
        <w:t>.tpl.html</w:t>
      </w:r>
    </w:p>
    <w:p w14:paraId="064CA7BF" w14:textId="77777777" w:rsidR="00C338F1" w:rsidRDefault="00C338F1" w:rsidP="00C338F1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/P02SGit_UIDEV/src/apps/visibility/sass/v5/_visibility.scss</w:t>
      </w:r>
    </w:p>
    <w:p w14:paraId="45CC0428" w14:textId="1DA26FCE" w:rsidR="00C338F1" w:rsidRDefault="00C338F1" w:rsidP="00C338F1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/P02SGit_UIDEV/src/apps/visibility/angular/components/</w:t>
      </w:r>
      <w:r>
        <w:rPr>
          <w:sz w:val="28"/>
          <w:szCs w:val="28"/>
        </w:rPr>
        <w:t>additional_packages</w:t>
      </w:r>
      <w:r>
        <w:rPr>
          <w:sz w:val="28"/>
          <w:szCs w:val="28"/>
        </w:rPr>
        <w:t>.ts</w:t>
      </w:r>
    </w:p>
    <w:p w14:paraId="46AB3A0C" w14:textId="77777777" w:rsidR="00C338F1" w:rsidRPr="00643A5E" w:rsidRDefault="00C338F1" w:rsidP="00643A5E">
      <w:pPr>
        <w:tabs>
          <w:tab w:val="left" w:pos="4020"/>
        </w:tabs>
        <w:rPr>
          <w:sz w:val="28"/>
          <w:szCs w:val="28"/>
        </w:rPr>
      </w:pPr>
    </w:p>
    <w:p w14:paraId="2E4294C7" w14:textId="77777777" w:rsidR="00C57FDC" w:rsidRPr="00C57FDC" w:rsidRDefault="00C57FDC" w:rsidP="00C57FDC">
      <w:pPr>
        <w:tabs>
          <w:tab w:val="left" w:pos="4020"/>
        </w:tabs>
        <w:rPr>
          <w:sz w:val="28"/>
          <w:szCs w:val="28"/>
        </w:rPr>
      </w:pPr>
    </w:p>
    <w:p w14:paraId="666BA85A" w14:textId="77777777" w:rsidR="00945892" w:rsidRPr="002E13DE" w:rsidRDefault="00945892" w:rsidP="00CD667A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sectPr w:rsidR="00945892" w:rsidRPr="002E13DE" w:rsidSect="00BF22AF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2240" w:h="15840" w:code="1"/>
      <w:pgMar w:top="360" w:right="360" w:bottom="360" w:left="360" w:header="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46E2" w14:textId="77777777" w:rsidR="002803A4" w:rsidRDefault="002803A4">
      <w:r>
        <w:separator/>
      </w:r>
    </w:p>
  </w:endnote>
  <w:endnote w:type="continuationSeparator" w:id="0">
    <w:p w14:paraId="6F5C6B8B" w14:textId="77777777" w:rsidR="002803A4" w:rsidRDefault="00280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26902" w14:textId="77777777" w:rsidR="002803A4" w:rsidRDefault="002803A4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5BF1935E" wp14:editId="5DAF5A5C">
          <wp:simplePos x="0" y="0"/>
          <wp:positionH relativeFrom="margin">
            <wp:posOffset>-91440</wp:posOffset>
          </wp:positionH>
          <wp:positionV relativeFrom="margin">
            <wp:posOffset>8930640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6E2E" w14:textId="77777777" w:rsidR="002803A4" w:rsidRPr="00E40E84" w:rsidRDefault="002803A4" w:rsidP="00E40E84">
    <w:pPr>
      <w:pStyle w:val="Footer"/>
      <w:spacing w:before="240"/>
      <w:ind w:right="432"/>
      <w:jc w:val="right"/>
      <w:rPr>
        <w:rFonts w:ascii="Arial" w:hAnsi="Arial"/>
        <w:b/>
        <w:color w:val="FFFFFF" w:themeColor="background1"/>
      </w:rPr>
    </w:pPr>
    <w:r w:rsidRPr="00E40E84">
      <w:rPr>
        <w:rStyle w:val="PageNumber"/>
        <w:rFonts w:ascii="Arial" w:hAnsi="Arial"/>
        <w:b/>
        <w:color w:val="FFFFFF" w:themeColor="background1"/>
      </w:rPr>
      <w:fldChar w:fldCharType="begin"/>
    </w:r>
    <w:r w:rsidRPr="00E40E84">
      <w:rPr>
        <w:rStyle w:val="PageNumber"/>
        <w:rFonts w:ascii="Arial" w:hAnsi="Arial"/>
        <w:b/>
        <w:color w:val="FFFFFF" w:themeColor="background1"/>
      </w:rPr>
      <w:instrText xml:space="preserve"> PAGE </w:instrText>
    </w:r>
    <w:r w:rsidRPr="00E40E84">
      <w:rPr>
        <w:rStyle w:val="PageNumber"/>
        <w:rFonts w:ascii="Arial" w:hAnsi="Arial"/>
        <w:b/>
        <w:color w:val="FFFFFF" w:themeColor="background1"/>
      </w:rPr>
      <w:fldChar w:fldCharType="separate"/>
    </w:r>
    <w:r w:rsidR="00C338F1">
      <w:rPr>
        <w:rStyle w:val="PageNumber"/>
        <w:rFonts w:ascii="Arial" w:hAnsi="Arial"/>
        <w:b/>
        <w:noProof/>
        <w:color w:val="FFFFFF" w:themeColor="background1"/>
      </w:rPr>
      <w:t>4</w:t>
    </w:r>
    <w:r w:rsidRPr="00E40E84">
      <w:rPr>
        <w:rStyle w:val="PageNumber"/>
        <w:rFonts w:ascii="Arial" w:hAnsi="Arial"/>
        <w:b/>
        <w:color w:val="FFFFFF" w:themeColor="background1"/>
      </w:rPr>
      <w:fldChar w:fldCharType="end"/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77696" behindDoc="1" locked="0" layoutInCell="1" allowOverlap="1" wp14:anchorId="2B2A53C4" wp14:editId="11DC3F9A">
          <wp:simplePos x="0" y="0"/>
          <wp:positionH relativeFrom="margin">
            <wp:align>center</wp:align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4980AFAA" wp14:editId="68DFF9DA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D0D36" w14:textId="77777777" w:rsidR="002803A4" w:rsidRDefault="002803A4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73810C04" wp14:editId="38B6DDE7">
          <wp:simplePos x="0" y="0"/>
          <wp:positionH relativeFrom="margin">
            <wp:posOffset>-91440</wp:posOffset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F60AE80" w14:textId="77777777" w:rsidR="002803A4" w:rsidRDefault="002803A4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1552" behindDoc="1" locked="0" layoutInCell="1" allowOverlap="1" wp14:anchorId="5A6BC8D9" wp14:editId="7405162E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9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16735" w14:textId="77777777" w:rsidR="002803A4" w:rsidRDefault="002803A4">
      <w:r>
        <w:separator/>
      </w:r>
    </w:p>
  </w:footnote>
  <w:footnote w:type="continuationSeparator" w:id="0">
    <w:p w14:paraId="47904BCF" w14:textId="77777777" w:rsidR="002803A4" w:rsidRDefault="002803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34D87" w14:textId="77777777" w:rsidR="002803A4" w:rsidRDefault="002803A4">
    <w:pPr>
      <w:pStyle w:val="Header"/>
    </w:pPr>
  </w:p>
  <w:p w14:paraId="45D22A94" w14:textId="77777777" w:rsidR="002803A4" w:rsidRDefault="002803A4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12/8/17</w:t>
    </w:r>
    <w:r>
      <w:fldChar w:fldCharType="end"/>
    </w:r>
    <w:r>
      <w:rPr>
        <w:noProof/>
      </w:rPr>
      <w:drawing>
        <wp:anchor distT="0" distB="0" distL="114300" distR="114300" simplePos="0" relativeHeight="251674624" behindDoc="1" locked="1" layoutInCell="1" allowOverlap="1" wp14:anchorId="64C3E2D5" wp14:editId="49E1F925">
          <wp:simplePos x="0" y="0"/>
          <wp:positionH relativeFrom="margin">
            <wp:posOffset>-77470</wp:posOffset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2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CC44" wp14:editId="47EC4603">
              <wp:simplePos x="0" y="0"/>
              <wp:positionH relativeFrom="page">
                <wp:posOffset>6812280</wp:posOffset>
              </wp:positionH>
              <wp:positionV relativeFrom="page">
                <wp:posOffset>594360</wp:posOffset>
              </wp:positionV>
              <wp:extent cx="475615" cy="298450"/>
              <wp:effectExtent l="0" t="0" r="0" b="635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9E05" w14:textId="77777777" w:rsidR="002803A4" w:rsidRPr="00EE4744" w:rsidRDefault="002803A4" w:rsidP="00EE4744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begin"/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/>
                            </w:rPr>
                            <w:t>8</w: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29" type="#_x0000_t202" style="position:absolute;margin-left:536.4pt;margin-top:46.8pt;width:37.4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" filled="f" stroked="f">
              <v:textbox>
                <w:txbxContent>
                  <w:p w14:paraId="735E9E05" w14:textId="77777777" w:rsidR="00CD667A" w:rsidRPr="00EE4744" w:rsidRDefault="00CD667A" w:rsidP="00EE4744">
                    <w:pPr>
                      <w:jc w:val="right"/>
                      <w:rPr>
                        <w:color w:val="FFFFFF"/>
                      </w:rPr>
                    </w:pP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begin"/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instrText xml:space="preserve"> PAGE   \* MERGEFORMAT </w:instrTex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color w:val="FFFFFF"/>
                      </w:rPr>
                      <w:t>8</w: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D792E" w14:textId="77777777" w:rsidR="002803A4" w:rsidRDefault="002803A4">
    <w:pPr>
      <w:pStyle w:val="Header"/>
    </w:pPr>
    <w:r>
      <w:rPr>
        <w:noProof/>
      </w:rPr>
      <w:drawing>
        <wp:anchor distT="0" distB="0" distL="114300" distR="114300" simplePos="0" relativeHeight="251665408" behindDoc="1" locked="1" layoutInCell="1" allowOverlap="1" wp14:anchorId="4E46BDED" wp14:editId="0AF108F7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6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CEA6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38A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0EE5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D9A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C0227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7CB1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5E2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5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EA3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98B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1C6F8A"/>
    <w:multiLevelType w:val="hybridMultilevel"/>
    <w:tmpl w:val="BAD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357B5E"/>
    <w:multiLevelType w:val="hybridMultilevel"/>
    <w:tmpl w:val="5680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0B2CC3"/>
    <w:multiLevelType w:val="hybridMultilevel"/>
    <w:tmpl w:val="349C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0E4308"/>
    <w:multiLevelType w:val="hybridMultilevel"/>
    <w:tmpl w:val="87DED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A140CC"/>
    <w:multiLevelType w:val="hybridMultilevel"/>
    <w:tmpl w:val="0A02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BA3B2E"/>
    <w:multiLevelType w:val="hybridMultilevel"/>
    <w:tmpl w:val="27F2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766B38"/>
    <w:multiLevelType w:val="hybridMultilevel"/>
    <w:tmpl w:val="38E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593A97"/>
    <w:multiLevelType w:val="hybridMultilevel"/>
    <w:tmpl w:val="F914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3B5D9F"/>
    <w:multiLevelType w:val="hybridMultilevel"/>
    <w:tmpl w:val="B6CE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6"/>
  </w:num>
  <w:num w:numId="14">
    <w:abstractNumId w:val="17"/>
  </w:num>
  <w:num w:numId="15">
    <w:abstractNumId w:val="12"/>
  </w:num>
  <w:num w:numId="16">
    <w:abstractNumId w:val="18"/>
  </w:num>
  <w:num w:numId="17">
    <w:abstractNumId w:val="11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defaultTabStop w:val="720"/>
  <w:drawingGridHorizontalSpacing w:val="144"/>
  <w:drawingGridVerticalSpacing w:val="144"/>
  <w:doNotUseMarginsForDrawingGridOrigin/>
  <w:drawingGridHorizontalOrigin w:val="360"/>
  <w:drawingGridVerticalOrigin w:val="360"/>
  <w:characterSpacingControl w:val="doNotCompress"/>
  <w:hdrShapeDefaults>
    <o:shapedefaults v:ext="edit" spidmax="2050">
      <o:colormru v:ext="edit" colors="#f0e4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1"/>
    <w:rsid w:val="00002936"/>
    <w:rsid w:val="00011B3F"/>
    <w:rsid w:val="000203A3"/>
    <w:rsid w:val="00026403"/>
    <w:rsid w:val="0004366A"/>
    <w:rsid w:val="00050EA9"/>
    <w:rsid w:val="00066AA2"/>
    <w:rsid w:val="000701E9"/>
    <w:rsid w:val="0007295E"/>
    <w:rsid w:val="00081B7F"/>
    <w:rsid w:val="000A4BDB"/>
    <w:rsid w:val="000D4377"/>
    <w:rsid w:val="000D514C"/>
    <w:rsid w:val="000E65A0"/>
    <w:rsid w:val="000F250C"/>
    <w:rsid w:val="00136675"/>
    <w:rsid w:val="00142810"/>
    <w:rsid w:val="00173587"/>
    <w:rsid w:val="00177EFD"/>
    <w:rsid w:val="001C3EA2"/>
    <w:rsid w:val="001C5E28"/>
    <w:rsid w:val="001E150A"/>
    <w:rsid w:val="001E56C3"/>
    <w:rsid w:val="00211A27"/>
    <w:rsid w:val="00216AB3"/>
    <w:rsid w:val="00240117"/>
    <w:rsid w:val="00255A28"/>
    <w:rsid w:val="002803A4"/>
    <w:rsid w:val="00284D83"/>
    <w:rsid w:val="002A46AF"/>
    <w:rsid w:val="002A55B3"/>
    <w:rsid w:val="002B023F"/>
    <w:rsid w:val="002B4C26"/>
    <w:rsid w:val="002E13DE"/>
    <w:rsid w:val="002F4035"/>
    <w:rsid w:val="002F5A2C"/>
    <w:rsid w:val="003065F3"/>
    <w:rsid w:val="00312752"/>
    <w:rsid w:val="00322C4E"/>
    <w:rsid w:val="0032473C"/>
    <w:rsid w:val="003342EF"/>
    <w:rsid w:val="003A6B45"/>
    <w:rsid w:val="0040069F"/>
    <w:rsid w:val="00417EDB"/>
    <w:rsid w:val="00422A39"/>
    <w:rsid w:val="00427823"/>
    <w:rsid w:val="0044609B"/>
    <w:rsid w:val="00463294"/>
    <w:rsid w:val="00472B4C"/>
    <w:rsid w:val="00473348"/>
    <w:rsid w:val="00475E12"/>
    <w:rsid w:val="004C4B7F"/>
    <w:rsid w:val="004D171D"/>
    <w:rsid w:val="004E1486"/>
    <w:rsid w:val="004F48A7"/>
    <w:rsid w:val="0050074E"/>
    <w:rsid w:val="00524BAF"/>
    <w:rsid w:val="00587A17"/>
    <w:rsid w:val="0059004E"/>
    <w:rsid w:val="0060060C"/>
    <w:rsid w:val="006361AA"/>
    <w:rsid w:val="00643A5E"/>
    <w:rsid w:val="00672922"/>
    <w:rsid w:val="006A0EF7"/>
    <w:rsid w:val="006A1325"/>
    <w:rsid w:val="006A1A8D"/>
    <w:rsid w:val="006C690B"/>
    <w:rsid w:val="0072385F"/>
    <w:rsid w:val="00724325"/>
    <w:rsid w:val="00725BB7"/>
    <w:rsid w:val="00743757"/>
    <w:rsid w:val="007539F1"/>
    <w:rsid w:val="00753DDC"/>
    <w:rsid w:val="0075456D"/>
    <w:rsid w:val="00764009"/>
    <w:rsid w:val="00771C94"/>
    <w:rsid w:val="007B5988"/>
    <w:rsid w:val="007B721B"/>
    <w:rsid w:val="007D173C"/>
    <w:rsid w:val="007E17BD"/>
    <w:rsid w:val="00815101"/>
    <w:rsid w:val="00820031"/>
    <w:rsid w:val="008331A3"/>
    <w:rsid w:val="0086197D"/>
    <w:rsid w:val="00864E40"/>
    <w:rsid w:val="00865128"/>
    <w:rsid w:val="00884E49"/>
    <w:rsid w:val="0089200C"/>
    <w:rsid w:val="008A037B"/>
    <w:rsid w:val="008A057B"/>
    <w:rsid w:val="008C61AA"/>
    <w:rsid w:val="008E64A2"/>
    <w:rsid w:val="00930A98"/>
    <w:rsid w:val="00945892"/>
    <w:rsid w:val="00950C3C"/>
    <w:rsid w:val="00960AF1"/>
    <w:rsid w:val="00994EBE"/>
    <w:rsid w:val="009E165D"/>
    <w:rsid w:val="00A13C83"/>
    <w:rsid w:val="00A32A43"/>
    <w:rsid w:val="00A32E2F"/>
    <w:rsid w:val="00A534E8"/>
    <w:rsid w:val="00A54D7D"/>
    <w:rsid w:val="00A558D5"/>
    <w:rsid w:val="00A56C34"/>
    <w:rsid w:val="00A95FD6"/>
    <w:rsid w:val="00A9629D"/>
    <w:rsid w:val="00AA11C6"/>
    <w:rsid w:val="00AB6492"/>
    <w:rsid w:val="00AC2D32"/>
    <w:rsid w:val="00AD07BD"/>
    <w:rsid w:val="00AD7F19"/>
    <w:rsid w:val="00B0318F"/>
    <w:rsid w:val="00B052D6"/>
    <w:rsid w:val="00B212AA"/>
    <w:rsid w:val="00B305C7"/>
    <w:rsid w:val="00B367DB"/>
    <w:rsid w:val="00B732CD"/>
    <w:rsid w:val="00BA0CBA"/>
    <w:rsid w:val="00BC13DC"/>
    <w:rsid w:val="00BE3C91"/>
    <w:rsid w:val="00BF0463"/>
    <w:rsid w:val="00BF22AF"/>
    <w:rsid w:val="00BF395E"/>
    <w:rsid w:val="00C029F8"/>
    <w:rsid w:val="00C03DB8"/>
    <w:rsid w:val="00C3208A"/>
    <w:rsid w:val="00C338F1"/>
    <w:rsid w:val="00C57FDC"/>
    <w:rsid w:val="00C66F33"/>
    <w:rsid w:val="00C8108A"/>
    <w:rsid w:val="00C81EB1"/>
    <w:rsid w:val="00C9689C"/>
    <w:rsid w:val="00CB1AB8"/>
    <w:rsid w:val="00CC4EF6"/>
    <w:rsid w:val="00CC638F"/>
    <w:rsid w:val="00CD28D3"/>
    <w:rsid w:val="00CD667A"/>
    <w:rsid w:val="00CF1F24"/>
    <w:rsid w:val="00D0376A"/>
    <w:rsid w:val="00D15FAB"/>
    <w:rsid w:val="00D313B2"/>
    <w:rsid w:val="00D406FD"/>
    <w:rsid w:val="00D417F3"/>
    <w:rsid w:val="00D4460A"/>
    <w:rsid w:val="00D52C15"/>
    <w:rsid w:val="00D80CB4"/>
    <w:rsid w:val="00DA1FC3"/>
    <w:rsid w:val="00DA3F59"/>
    <w:rsid w:val="00DB23F2"/>
    <w:rsid w:val="00DD0FD9"/>
    <w:rsid w:val="00DF18F4"/>
    <w:rsid w:val="00DF554F"/>
    <w:rsid w:val="00E0342F"/>
    <w:rsid w:val="00E10B3C"/>
    <w:rsid w:val="00E147A8"/>
    <w:rsid w:val="00E15AC1"/>
    <w:rsid w:val="00E232D7"/>
    <w:rsid w:val="00E23F2C"/>
    <w:rsid w:val="00E27BD7"/>
    <w:rsid w:val="00E40E84"/>
    <w:rsid w:val="00E53063"/>
    <w:rsid w:val="00E71A99"/>
    <w:rsid w:val="00E72015"/>
    <w:rsid w:val="00E76543"/>
    <w:rsid w:val="00E95033"/>
    <w:rsid w:val="00EB610A"/>
    <w:rsid w:val="00EB6584"/>
    <w:rsid w:val="00ED53E8"/>
    <w:rsid w:val="00ED65A5"/>
    <w:rsid w:val="00EE2018"/>
    <w:rsid w:val="00EE4744"/>
    <w:rsid w:val="00F268FC"/>
    <w:rsid w:val="00F36391"/>
    <w:rsid w:val="00F40C6A"/>
    <w:rsid w:val="00F41DBE"/>
    <w:rsid w:val="00F42E58"/>
    <w:rsid w:val="00F47C07"/>
    <w:rsid w:val="00F55237"/>
    <w:rsid w:val="00F65035"/>
    <w:rsid w:val="00F740C0"/>
    <w:rsid w:val="00F76B3E"/>
    <w:rsid w:val="00FA5F3C"/>
    <w:rsid w:val="00FB54E2"/>
    <w:rsid w:val="00FB7B63"/>
    <w:rsid w:val="00FC53DF"/>
    <w:rsid w:val="00FE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0e4d8"/>
    </o:shapedefaults>
    <o:shapelayout v:ext="edit">
      <o:idmap v:ext="edit" data="1"/>
    </o:shapelayout>
  </w:shapeDefaults>
  <w:decimalSymbol w:val="."/>
  <w:listSeparator w:val=","/>
  <w14:docId w14:val="51BA5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CD667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CD66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:Downloads:ups_14_newslett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79011A-4B25-7C49-BCEF-1EB60D6B7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ups_14_newsletter 2.dotx</Template>
  <TotalTime>28</TotalTime>
  <Pages>4</Pages>
  <Words>353</Words>
  <Characters>2013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UPS</Company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Doug Abrams</dc:creator>
  <cp:keywords/>
  <dc:description/>
  <cp:lastModifiedBy>UPS UPS</cp:lastModifiedBy>
  <cp:revision>3</cp:revision>
  <cp:lastPrinted>2009-08-03T17:48:00Z</cp:lastPrinted>
  <dcterms:created xsi:type="dcterms:W3CDTF">2017-12-08T13:32:00Z</dcterms:created>
  <dcterms:modified xsi:type="dcterms:W3CDTF">2017-12-08T14:16:00Z</dcterms:modified>
</cp:coreProperties>
</file>