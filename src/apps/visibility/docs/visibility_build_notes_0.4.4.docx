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1E4F25" w:rsidRPr="00E23F2C" w:rsidRDefault="001E4F25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1E4F25" w:rsidRPr="00E23F2C" w:rsidRDefault="001E4F25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2723971E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501CD73F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8064C6">
              <w:rPr>
                <w:b/>
                <w:sz w:val="28"/>
                <w:szCs w:val="28"/>
              </w:rPr>
              <w:t>4</w:t>
            </w:r>
          </w:p>
          <w:p w14:paraId="368FEE05" w14:textId="77777777" w:rsidR="00E0342F" w:rsidRPr="00211A27" w:rsidRDefault="00E0342F" w:rsidP="00587A17"/>
          <w:p w14:paraId="4AAB1101" w14:textId="244976DD" w:rsidR="00E0342F" w:rsidRDefault="00CD667A" w:rsidP="00587A17">
            <w:r>
              <w:t>Sprint end date: 08/25/2017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30758EC9" w14:textId="56326A51" w:rsidR="00CD667A" w:rsidRDefault="00665F9F" w:rsidP="00665F9F">
            <w:pPr>
              <w:pStyle w:val="ListParagraph"/>
              <w:numPr>
                <w:ilvl w:val="0"/>
                <w:numId w:val="16"/>
              </w:numPr>
            </w:pPr>
            <w:r>
              <w:t>3e2e8f1</w:t>
            </w:r>
          </w:p>
          <w:p w14:paraId="67259AD6" w14:textId="77777777" w:rsidR="00665F9F" w:rsidRDefault="00665F9F" w:rsidP="00665F9F">
            <w:pPr>
              <w:pStyle w:val="ListParagraph"/>
              <w:numPr>
                <w:ilvl w:val="0"/>
                <w:numId w:val="16"/>
              </w:numPr>
            </w:pPr>
            <w:r>
              <w:t>59bc6ff</w:t>
            </w:r>
          </w:p>
          <w:p w14:paraId="4E2EE507" w14:textId="77777777" w:rsidR="00665F9F" w:rsidRDefault="00665F9F" w:rsidP="00665F9F">
            <w:pPr>
              <w:pStyle w:val="ListParagraph"/>
              <w:numPr>
                <w:ilvl w:val="0"/>
                <w:numId w:val="16"/>
              </w:numPr>
            </w:pPr>
            <w:r>
              <w:t>646daf3</w:t>
            </w:r>
          </w:p>
          <w:p w14:paraId="5DDB2901" w14:textId="77777777" w:rsidR="00665F9F" w:rsidRDefault="00665F9F" w:rsidP="00665F9F">
            <w:pPr>
              <w:pStyle w:val="ListParagraph"/>
              <w:numPr>
                <w:ilvl w:val="0"/>
                <w:numId w:val="16"/>
              </w:numPr>
            </w:pPr>
            <w:r>
              <w:t>4abceb6</w:t>
            </w:r>
          </w:p>
          <w:p w14:paraId="720ECE98" w14:textId="77777777" w:rsidR="00665F9F" w:rsidRDefault="00665F9F" w:rsidP="00665F9F">
            <w:pPr>
              <w:pStyle w:val="ListParagraph"/>
              <w:numPr>
                <w:ilvl w:val="0"/>
                <w:numId w:val="16"/>
              </w:numPr>
            </w:pPr>
            <w:r>
              <w:t>58e452c</w:t>
            </w:r>
          </w:p>
          <w:p w14:paraId="7BAB0566" w14:textId="77777777" w:rsidR="00665F9F" w:rsidRDefault="00665F9F" w:rsidP="00665F9F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f201460</w:t>
            </w:r>
            <w:proofErr w:type="gramEnd"/>
          </w:p>
          <w:p w14:paraId="4235DB1C" w14:textId="77777777" w:rsidR="00665F9F" w:rsidRDefault="00665F9F" w:rsidP="00665F9F">
            <w:pPr>
              <w:pStyle w:val="ListParagraph"/>
            </w:pPr>
            <w:bookmarkStart w:id="0" w:name="_GoBack"/>
            <w:bookmarkEnd w:id="0"/>
          </w:p>
          <w:p w14:paraId="798D4615" w14:textId="77777777" w:rsidR="00E0342F" w:rsidRDefault="00E0342F" w:rsidP="00FE42A5"/>
          <w:p w14:paraId="0D09494F" w14:textId="146CA02F" w:rsidR="00CD667A" w:rsidRDefault="002E13DE" w:rsidP="00CD667A">
            <w:r>
              <w:t>Known Issues:</w:t>
            </w:r>
          </w:p>
          <w:p w14:paraId="3BC6811A" w14:textId="58979381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362FEFC6" w14:textId="38F851F6" w:rsidR="00E0342F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665F9F">
              <w:rPr>
                <w:b/>
                <w:color w:val="003436"/>
              </w:rPr>
              <w:t>Send me updates button change</w:t>
            </w:r>
          </w:p>
          <w:p w14:paraId="0AAD490C" w14:textId="77777777" w:rsidR="00CD667A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4D7FE2B" w14:textId="76777B91" w:rsidR="00CD667A" w:rsidRPr="00DB23F2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Different Views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1E4F25" w:rsidRPr="00743757" w:rsidRDefault="001E4F25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611CE3CD" w14:textId="58E4EEFD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A02B1A6" w14:textId="77777777" w:rsidR="00665F9F" w:rsidRDefault="00665F9F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4661BD2" w14:textId="77777777" w:rsidR="00665F9F" w:rsidRDefault="00665F9F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C46446B" w14:textId="77777777" w:rsidR="00665F9F" w:rsidRDefault="00665F9F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EBBA3BF" w14:textId="77777777" w:rsidR="00665F9F" w:rsidRDefault="00665F9F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F85BF4A" w14:textId="77777777" w:rsidR="00665F9F" w:rsidRDefault="00665F9F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90838C0" w14:textId="77777777" w:rsidR="00665F9F" w:rsidRDefault="00665F9F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77777777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</w:p>
    <w:p w14:paraId="7A3E205E" w14:textId="442FF57D" w:rsidR="006A1325" w:rsidRDefault="00665F9F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Send me updates button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B396FE" w14:textId="73422E60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0" w:anchor="/" w:history="1">
        <w:r w:rsidR="00CD667A" w:rsidRPr="00CD667A">
          <w:rPr>
            <w:rStyle w:val="Hyperlink"/>
            <w:sz w:val="28"/>
            <w:szCs w:val="28"/>
          </w:rPr>
          <w:t>http://uidev.ups.com/tracking.html - /</w:t>
        </w:r>
      </w:hyperlink>
    </w:p>
    <w:p w14:paraId="48588EB7" w14:textId="63413AE5" w:rsidR="00E53063" w:rsidRDefault="00665F9F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Button has new content and is the primary CTA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AEADE9E" w14:textId="587D3D07" w:rsidR="00E53063" w:rsidRDefault="006A1325" w:rsidP="00665F9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D667A">
        <w:rPr>
          <w:sz w:val="28"/>
          <w:szCs w:val="28"/>
        </w:rPr>
        <w:t>visibility</w:t>
      </w:r>
      <w:r w:rsidR="00E53063">
        <w:rPr>
          <w:sz w:val="28"/>
          <w:szCs w:val="28"/>
        </w:rPr>
        <w:t>/angular/templates/</w:t>
      </w:r>
      <w:r w:rsidR="00CD667A">
        <w:rPr>
          <w:sz w:val="28"/>
          <w:szCs w:val="28"/>
        </w:rPr>
        <w:t>tracking.tpl</w:t>
      </w:r>
      <w:r w:rsidR="00E53063">
        <w:rPr>
          <w:sz w:val="28"/>
          <w:szCs w:val="28"/>
        </w:rPr>
        <w:t>.html</w:t>
      </w:r>
    </w:p>
    <w:p w14:paraId="579B2D94" w14:textId="77777777" w:rsidR="00665F9F" w:rsidRDefault="00665F9F" w:rsidP="00665F9F">
      <w:pPr>
        <w:pStyle w:val="ListParagraph"/>
        <w:tabs>
          <w:tab w:val="left" w:pos="4020"/>
        </w:tabs>
        <w:rPr>
          <w:sz w:val="28"/>
          <w:szCs w:val="28"/>
        </w:rPr>
      </w:pPr>
    </w:p>
    <w:p w14:paraId="7F6B2A9D" w14:textId="77306027" w:rsidR="001E150A" w:rsidRDefault="001E150A" w:rsidP="00CD667A">
      <w:pPr>
        <w:pStyle w:val="ListParagraph"/>
        <w:numPr>
          <w:ilvl w:val="0"/>
          <w:numId w:val="19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2D4E4" w14:textId="77777777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FA562E4" w14:textId="79BCEBE5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</w:t>
      </w:r>
      <w:r>
        <w:rPr>
          <w:b/>
          <w:sz w:val="32"/>
          <w:szCs w:val="32"/>
        </w:rPr>
        <w:t>2</w:t>
      </w:r>
    </w:p>
    <w:p w14:paraId="56CF8531" w14:textId="2E7A8C2A" w:rsidR="001E150A" w:rsidRDefault="00CD667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Different Views</w:t>
      </w:r>
    </w:p>
    <w:p w14:paraId="723583C3" w14:textId="77777777" w:rsidR="001E150A" w:rsidRDefault="001E150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0CBD50" w14:textId="6FDEBFA3" w:rsidR="001E150A" w:rsidRDefault="001E150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1" w:history="1">
        <w:r w:rsidR="00CD667A" w:rsidRPr="00CD667A">
          <w:rPr>
            <w:rStyle w:val="Hyperlink"/>
            <w:sz w:val="28"/>
            <w:szCs w:val="28"/>
          </w:rPr>
          <w:t>http://uidev.ups.com/index_visibility.html</w:t>
        </w:r>
      </w:hyperlink>
    </w:p>
    <w:p w14:paraId="7F71E795" w14:textId="27215A3B" w:rsidR="00E53063" w:rsidRPr="00CD667A" w:rsidRDefault="00665F9F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 xml:space="preserve">There is a logged in </w:t>
      </w:r>
      <w:proofErr w:type="spellStart"/>
      <w:r>
        <w:rPr>
          <w:sz w:val="28"/>
          <w:szCs w:val="28"/>
        </w:rPr>
        <w:t>mychoice</w:t>
      </w:r>
      <w:proofErr w:type="spellEnd"/>
      <w:r>
        <w:rPr>
          <w:sz w:val="28"/>
          <w:szCs w:val="28"/>
        </w:rPr>
        <w:t xml:space="preserve"> view.</w:t>
      </w:r>
    </w:p>
    <w:p w14:paraId="5FB2B171" w14:textId="654E22A0" w:rsidR="001E150A" w:rsidRDefault="001E15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934785" w14:textId="77777777" w:rsidR="001E150A" w:rsidRDefault="001E150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</w:t>
      </w:r>
      <w:proofErr w:type="gramStart"/>
      <w:r w:rsidRPr="00CD667A">
        <w:rPr>
          <w:sz w:val="28"/>
          <w:szCs w:val="28"/>
        </w:rPr>
        <w:t>n</w:t>
      </w:r>
      <w:proofErr w:type="gramEnd"/>
      <w:r w:rsidRPr="00CD667A">
        <w:rPr>
          <w:sz w:val="28"/>
          <w:szCs w:val="28"/>
        </w:rPr>
        <w:t>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704000C1" w14:textId="7777777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269E69F" w14:textId="458F5569" w:rsidR="002E13DE" w:rsidRPr="00665F9F" w:rsidRDefault="00665F9F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65F9F">
        <w:rPr>
          <w:sz w:val="28"/>
          <w:szCs w:val="28"/>
        </w:rPr>
        <w:t>(</w:t>
      </w:r>
      <w:proofErr w:type="gramStart"/>
      <w:r w:rsidRPr="00665F9F">
        <w:rPr>
          <w:sz w:val="28"/>
          <w:szCs w:val="28"/>
        </w:rPr>
        <w:t>n</w:t>
      </w:r>
      <w:proofErr w:type="gramEnd"/>
      <w:r w:rsidRPr="00665F9F">
        <w:rPr>
          <w:sz w:val="28"/>
          <w:szCs w:val="28"/>
        </w:rPr>
        <w:t>/a)</w:t>
      </w:r>
    </w:p>
    <w:sectPr w:rsidR="002E13DE" w:rsidRPr="00665F9F" w:rsidSect="00BF22A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1E4F25" w:rsidRDefault="001E4F25">
      <w:r>
        <w:separator/>
      </w:r>
    </w:p>
  </w:endnote>
  <w:endnote w:type="continuationSeparator" w:id="0">
    <w:p w14:paraId="6F5C6B8B" w14:textId="77777777" w:rsidR="001E4F25" w:rsidRDefault="001E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1E4F25" w:rsidRDefault="001E4F25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1E4F25" w:rsidRPr="00E40E84" w:rsidRDefault="001E4F25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932840">
      <w:rPr>
        <w:rStyle w:val="PageNumber"/>
        <w:rFonts w:ascii="Arial" w:hAnsi="Arial"/>
        <w:b/>
        <w:noProof/>
        <w:color w:val="FFFFFF" w:themeColor="background1"/>
      </w:rPr>
      <w:t>5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1E4F25" w:rsidRDefault="001E4F25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1E4F25" w:rsidRDefault="001E4F25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1E4F25" w:rsidRDefault="001E4F25">
      <w:r>
        <w:separator/>
      </w:r>
    </w:p>
  </w:footnote>
  <w:footnote w:type="continuationSeparator" w:id="0">
    <w:p w14:paraId="47904BCF" w14:textId="77777777" w:rsidR="001E4F25" w:rsidRDefault="001E4F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1E4F25" w:rsidRDefault="001E4F25">
    <w:pPr>
      <w:pStyle w:val="Header"/>
    </w:pPr>
  </w:p>
  <w:p w14:paraId="45D22A94" w14:textId="77777777" w:rsidR="001E4F25" w:rsidRDefault="001E4F25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9/18/17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1E4F25" w:rsidRPr="00EE4744" w:rsidRDefault="001E4F25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1E4F25" w:rsidRDefault="001E4F25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43C3"/>
    <w:rsid w:val="00177EFD"/>
    <w:rsid w:val="001C3EA2"/>
    <w:rsid w:val="001E150A"/>
    <w:rsid w:val="001E4F25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3348"/>
    <w:rsid w:val="00475E12"/>
    <w:rsid w:val="004C4B7F"/>
    <w:rsid w:val="0050074E"/>
    <w:rsid w:val="00524BAF"/>
    <w:rsid w:val="00587A17"/>
    <w:rsid w:val="0059004E"/>
    <w:rsid w:val="0060060C"/>
    <w:rsid w:val="006361AA"/>
    <w:rsid w:val="00665F9F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E17BD"/>
    <w:rsid w:val="008064C6"/>
    <w:rsid w:val="00815101"/>
    <w:rsid w:val="00820031"/>
    <w:rsid w:val="008331A3"/>
    <w:rsid w:val="0086197D"/>
    <w:rsid w:val="00864E40"/>
    <w:rsid w:val="00884E49"/>
    <w:rsid w:val="0089200C"/>
    <w:rsid w:val="008A037B"/>
    <w:rsid w:val="008A057B"/>
    <w:rsid w:val="008C61AA"/>
    <w:rsid w:val="008E64A2"/>
    <w:rsid w:val="00930A98"/>
    <w:rsid w:val="00932840"/>
    <w:rsid w:val="00950C3C"/>
    <w:rsid w:val="00960AF1"/>
    <w:rsid w:val="009E165D"/>
    <w:rsid w:val="00A13C8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index_visibility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tracking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C8898-999A-1D4A-A634-63168E53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5</TotalTime>
  <Pages>5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5</cp:revision>
  <cp:lastPrinted>2009-08-03T17:48:00Z</cp:lastPrinted>
  <dcterms:created xsi:type="dcterms:W3CDTF">2017-09-18T16:21:00Z</dcterms:created>
  <dcterms:modified xsi:type="dcterms:W3CDTF">2017-09-18T18:25:00Z</dcterms:modified>
</cp:coreProperties>
</file>