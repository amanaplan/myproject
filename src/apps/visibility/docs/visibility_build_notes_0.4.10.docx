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081B7F" w:rsidRPr="00E23F2C" w:rsidRDefault="00081B7F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081B7F" w:rsidRPr="00E23F2C" w:rsidRDefault="00081B7F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36B4F47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BCE4651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DA3F59">
              <w:rPr>
                <w:b/>
                <w:sz w:val="28"/>
                <w:szCs w:val="28"/>
              </w:rPr>
              <w:t>8</w:t>
            </w:r>
          </w:p>
          <w:p w14:paraId="368FEE05" w14:textId="77777777" w:rsidR="00E0342F" w:rsidRPr="00211A27" w:rsidRDefault="00E0342F" w:rsidP="00587A17"/>
          <w:p w14:paraId="4AAB1101" w14:textId="70B42442" w:rsidR="00E0342F" w:rsidRDefault="00002936" w:rsidP="00587A17">
            <w:r>
              <w:t xml:space="preserve">Sprint end date: </w:t>
            </w:r>
            <w:r w:rsidR="00C57FDC">
              <w:t>10/13</w:t>
            </w:r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11353711" w14:textId="28472B3A" w:rsidR="007D173C" w:rsidRDefault="00C9689C" w:rsidP="00C9689C">
            <w:pPr>
              <w:pStyle w:val="ListParagraph"/>
              <w:numPr>
                <w:ilvl w:val="0"/>
                <w:numId w:val="16"/>
              </w:numPr>
            </w:pPr>
            <w:r>
              <w:t>3597895</w:t>
            </w:r>
          </w:p>
          <w:p w14:paraId="4D521F45" w14:textId="77777777" w:rsidR="00C9689C" w:rsidRDefault="00C9689C" w:rsidP="00C9689C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e39a1f2</w:t>
            </w:r>
            <w:proofErr w:type="gramEnd"/>
          </w:p>
          <w:p w14:paraId="17366C68" w14:textId="77777777" w:rsidR="004E1486" w:rsidRDefault="004E1486" w:rsidP="00C9689C">
            <w:pPr>
              <w:pStyle w:val="ListParagraph"/>
              <w:numPr>
                <w:ilvl w:val="0"/>
                <w:numId w:val="16"/>
              </w:numPr>
            </w:pPr>
            <w:r>
              <w:t>4da8255</w:t>
            </w:r>
          </w:p>
          <w:p w14:paraId="1DE98AA7" w14:textId="77777777" w:rsidR="004E1486" w:rsidRDefault="004E1486" w:rsidP="00C9689C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c617349</w:t>
            </w:r>
            <w:proofErr w:type="gramEnd"/>
          </w:p>
          <w:p w14:paraId="739BAFD2" w14:textId="57143A26" w:rsidR="004E1486" w:rsidRDefault="004E1486" w:rsidP="00C9689C">
            <w:pPr>
              <w:pStyle w:val="ListParagraph"/>
              <w:numPr>
                <w:ilvl w:val="0"/>
                <w:numId w:val="16"/>
              </w:numPr>
            </w:pPr>
            <w:r>
              <w:t>9226e6d</w:t>
            </w:r>
            <w:bookmarkStart w:id="0" w:name="_GoBack"/>
            <w:bookmarkEnd w:id="0"/>
          </w:p>
          <w:p w14:paraId="5B10BD57" w14:textId="77777777" w:rsidR="00C9689C" w:rsidRDefault="00C9689C" w:rsidP="00C9689C">
            <w:pPr>
              <w:pStyle w:val="ListParagraph"/>
            </w:pPr>
          </w:p>
          <w:p w14:paraId="0D09494F" w14:textId="146CA02F" w:rsidR="00CD667A" w:rsidRDefault="002E13DE" w:rsidP="00CD667A">
            <w:r>
              <w:t>Known Issues:</w:t>
            </w:r>
          </w:p>
          <w:p w14:paraId="3BC6811A" w14:textId="139F6E1A" w:rsidR="002E13DE" w:rsidRDefault="00081B7F" w:rsidP="002E13DE">
            <w:pPr>
              <w:pStyle w:val="ListParagraph"/>
              <w:numPr>
                <w:ilvl w:val="0"/>
                <w:numId w:val="17"/>
              </w:numPr>
            </w:pPr>
            <w:r>
              <w:t xml:space="preserve">Tracking </w:t>
            </w: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4F7703FC" w14:textId="553DA982" w:rsidR="00945892" w:rsidRDefault="00945892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0203A3">
              <w:rPr>
                <w:color w:val="003436"/>
              </w:rPr>
              <w:t>485687</w:t>
            </w:r>
          </w:p>
          <w:p w14:paraId="0F1CE47B" w14:textId="4D950499" w:rsidR="00C57FDC" w:rsidRDefault="00C57FDC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0203A3">
              <w:rPr>
                <w:color w:val="003436"/>
              </w:rPr>
              <w:t>511592</w:t>
            </w:r>
          </w:p>
          <w:p w14:paraId="6296B2E2" w14:textId="2E8C6793" w:rsidR="00C57FDC" w:rsidRDefault="00C57FDC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0203A3">
              <w:rPr>
                <w:color w:val="003436"/>
              </w:rPr>
              <w:t>499158</w:t>
            </w:r>
          </w:p>
          <w:p w14:paraId="7548AC8A" w14:textId="2F676F9B" w:rsidR="007D173C" w:rsidRDefault="00F40C6A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0203A3">
              <w:rPr>
                <w:color w:val="003436"/>
              </w:rPr>
              <w:t>505793</w:t>
            </w:r>
          </w:p>
          <w:p w14:paraId="7E1E009A" w14:textId="350A741D" w:rsidR="00F40C6A" w:rsidRDefault="00F40C6A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0203A3">
              <w:rPr>
                <w:color w:val="003436"/>
              </w:rPr>
              <w:t>511985</w:t>
            </w:r>
          </w:p>
          <w:p w14:paraId="59ABD8CD" w14:textId="3614FE6B" w:rsidR="00E0342F" w:rsidRPr="00DD0FD9" w:rsidRDefault="00F40C6A" w:rsidP="000203A3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0203A3">
              <w:rPr>
                <w:color w:val="003436"/>
              </w:rPr>
              <w:t>511989</w:t>
            </w:r>
            <w:r w:rsidR="00E4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081B7F" w:rsidRPr="00743757" w:rsidRDefault="00081B7F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643A5E">
        <w:trPr>
          <w:trHeight w:val="126"/>
        </w:trPr>
        <w:tc>
          <w:tcPr>
            <w:tcW w:w="4026" w:type="dxa"/>
          </w:tcPr>
          <w:p w14:paraId="611CE3CD" w14:textId="763BF539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2BADCE86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45D8C0FF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2770DA12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2F6A9971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278D40AB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70F6B7EF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43FB4788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19F4020D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40FF77CD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23A3CD77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5E0E0779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5B41A477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004F5E93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7FEBCBBF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13F44DE2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1E5CA3C1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5F52C11E" w14:textId="77777777" w:rsidR="00643A5E" w:rsidRDefault="00643A5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</w:t>
      </w:r>
      <w:proofErr w:type="gramStart"/>
      <w:r w:rsidRPr="00CD667A">
        <w:rPr>
          <w:sz w:val="28"/>
          <w:szCs w:val="28"/>
        </w:rPr>
        <w:t>n</w:t>
      </w:r>
      <w:proofErr w:type="gramEnd"/>
      <w:r w:rsidRPr="00CD667A">
        <w:rPr>
          <w:sz w:val="28"/>
          <w:szCs w:val="28"/>
        </w:rPr>
        <w:t>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6269E69F" w14:textId="549A30FF" w:rsid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2930753" w14:textId="75625385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0203A3">
        <w:rPr>
          <w:i/>
          <w:sz w:val="28"/>
          <w:szCs w:val="28"/>
          <w:u w:val="single"/>
        </w:rPr>
        <w:t>485687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0203A3">
        <w:rPr>
          <w:i/>
          <w:sz w:val="28"/>
          <w:szCs w:val="28"/>
          <w:u w:val="single"/>
        </w:rPr>
        <w:t>Description not breaking to new line in SVP</w:t>
      </w:r>
    </w:p>
    <w:p w14:paraId="0BF91270" w14:textId="77777777" w:rsidR="00C57FDC" w:rsidRPr="00C57FDC" w:rsidRDefault="00C57FDC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D8CC195" w14:textId="77777777" w:rsidR="00945892" w:rsidRPr="001E150A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BEB6771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665823C3" w14:textId="0A72DE7E" w:rsidR="00C57FDC" w:rsidRDefault="00945892" w:rsidP="00C57FD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/apps/visibility/sass/v5/_</w:t>
      </w:r>
      <w:proofErr w:type="spellStart"/>
      <w:r>
        <w:rPr>
          <w:sz w:val="28"/>
          <w:szCs w:val="28"/>
        </w:rPr>
        <w:t>visibility.scss</w:t>
      </w:r>
      <w:proofErr w:type="spellEnd"/>
    </w:p>
    <w:p w14:paraId="5F6DD627" w14:textId="1B811B5A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357187A7" w14:textId="77777777" w:rsidR="007D173C" w:rsidRDefault="007D173C" w:rsidP="007D173C">
      <w:pPr>
        <w:pStyle w:val="ListParagraph"/>
        <w:tabs>
          <w:tab w:val="left" w:pos="4020"/>
        </w:tabs>
        <w:rPr>
          <w:sz w:val="28"/>
          <w:szCs w:val="28"/>
        </w:rPr>
      </w:pPr>
    </w:p>
    <w:p w14:paraId="73CE2F08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7BC82F8E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2BB80A2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B526C89" w14:textId="4CF7B08D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0203A3">
        <w:rPr>
          <w:i/>
          <w:sz w:val="28"/>
          <w:szCs w:val="28"/>
          <w:u w:val="single"/>
        </w:rPr>
        <w:t>511592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0203A3">
        <w:rPr>
          <w:i/>
          <w:sz w:val="28"/>
          <w:szCs w:val="28"/>
          <w:u w:val="single"/>
        </w:rPr>
        <w:t>update am/pm indicator</w:t>
      </w:r>
    </w:p>
    <w:p w14:paraId="341AA03B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C81D6D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2F0A2604" w14:textId="6CA77802" w:rsidR="007D173C" w:rsidRDefault="007D173C" w:rsidP="000203A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</w:t>
      </w:r>
      <w:r w:rsidR="000203A3">
        <w:rPr>
          <w:sz w:val="28"/>
          <w:szCs w:val="28"/>
        </w:rPr>
        <w:t>ing</w:t>
      </w:r>
      <w:r>
        <w:rPr>
          <w:sz w:val="28"/>
          <w:szCs w:val="28"/>
        </w:rPr>
        <w:t>.tpl.html</w:t>
      </w:r>
    </w:p>
    <w:p w14:paraId="5DFA59D8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3CC5894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361753DF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229CD0A5" w14:textId="59E5CD20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0203A3">
        <w:rPr>
          <w:i/>
          <w:sz w:val="28"/>
          <w:szCs w:val="28"/>
          <w:u w:val="single"/>
        </w:rPr>
        <w:t>499158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1C5E28">
        <w:rPr>
          <w:i/>
          <w:sz w:val="28"/>
          <w:szCs w:val="28"/>
          <w:u w:val="single"/>
        </w:rPr>
        <w:t>Add colons when text is inline with a label</w:t>
      </w:r>
    </w:p>
    <w:p w14:paraId="74FD1D8F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2D63EC1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64B3267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3DD99BB8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/apps/visibility/sass/v5/_</w:t>
      </w:r>
      <w:proofErr w:type="spellStart"/>
      <w:r>
        <w:rPr>
          <w:sz w:val="28"/>
          <w:szCs w:val="28"/>
        </w:rPr>
        <w:t>visibility.scss</w:t>
      </w:r>
      <w:proofErr w:type="spellEnd"/>
    </w:p>
    <w:p w14:paraId="6037B6E3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57504C7E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BAC9F8F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08720F83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AC9D0E9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4B603696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451AFE52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379B63DC" w14:textId="77777777" w:rsidR="00643A5E" w:rsidRP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D7548A2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FFB1E76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3FCC8CE7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2546534F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15F6CBED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0C985E13" w14:textId="2D0C5544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1C5E28">
        <w:rPr>
          <w:i/>
          <w:sz w:val="28"/>
          <w:szCs w:val="28"/>
          <w:u w:val="single"/>
        </w:rPr>
        <w:t>505793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1C5E28">
        <w:rPr>
          <w:i/>
          <w:sz w:val="28"/>
          <w:szCs w:val="28"/>
          <w:u w:val="single"/>
        </w:rPr>
        <w:t>Proof of Delivery page</w:t>
      </w:r>
    </w:p>
    <w:p w14:paraId="4C5DA69D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3FCDB937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52474733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3834FAA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/apps/visibility/sass/v5/_</w:t>
      </w:r>
      <w:proofErr w:type="spellStart"/>
      <w:r>
        <w:rPr>
          <w:sz w:val="28"/>
          <w:szCs w:val="28"/>
        </w:rPr>
        <w:t>visibility.scss</w:t>
      </w:r>
      <w:proofErr w:type="spellEnd"/>
    </w:p>
    <w:p w14:paraId="2F93E1F5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5CAA4EA8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8164797" w14:textId="40502A73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2F4035">
        <w:rPr>
          <w:i/>
          <w:sz w:val="28"/>
          <w:szCs w:val="28"/>
          <w:u w:val="single"/>
        </w:rPr>
        <w:t>511985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2F4035">
        <w:rPr>
          <w:i/>
          <w:sz w:val="28"/>
          <w:szCs w:val="28"/>
          <w:u w:val="single"/>
        </w:rPr>
        <w:t>Delivery Options Modal</w:t>
      </w:r>
    </w:p>
    <w:p w14:paraId="69C558F3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52F24E19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34AAFD88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ECD2C31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/apps/visibility/sass/v5/_</w:t>
      </w:r>
      <w:proofErr w:type="spellStart"/>
      <w:r>
        <w:rPr>
          <w:sz w:val="28"/>
          <w:szCs w:val="28"/>
        </w:rPr>
        <w:t>visibility.scss</w:t>
      </w:r>
      <w:proofErr w:type="spellEnd"/>
    </w:p>
    <w:p w14:paraId="402508DA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097B3E6B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67D15DBF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D5D6C3F" w14:textId="05A4100D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2F4035">
        <w:rPr>
          <w:i/>
          <w:sz w:val="28"/>
          <w:szCs w:val="28"/>
          <w:u w:val="single"/>
        </w:rPr>
        <w:t>511989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2F4035">
        <w:rPr>
          <w:i/>
          <w:sz w:val="28"/>
          <w:szCs w:val="28"/>
          <w:u w:val="single"/>
        </w:rPr>
        <w:t>Style Changes</w:t>
      </w:r>
    </w:p>
    <w:p w14:paraId="240E7B6A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5AA152C5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9F1316B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3501DE9E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/apps/visibility/sass/v5/_</w:t>
      </w:r>
      <w:proofErr w:type="spellStart"/>
      <w:r>
        <w:rPr>
          <w:sz w:val="28"/>
          <w:szCs w:val="28"/>
        </w:rPr>
        <w:t>visibility.scss</w:t>
      </w:r>
      <w:proofErr w:type="spellEnd"/>
    </w:p>
    <w:p w14:paraId="23C619E8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0A6062FB" w14:textId="77777777" w:rsidR="00643A5E" w:rsidRP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081B7F" w:rsidRDefault="00081B7F">
      <w:r>
        <w:separator/>
      </w:r>
    </w:p>
  </w:endnote>
  <w:endnote w:type="continuationSeparator" w:id="0">
    <w:p w14:paraId="6F5C6B8B" w14:textId="77777777" w:rsidR="00081B7F" w:rsidRDefault="0008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081B7F" w:rsidRDefault="00081B7F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081B7F" w:rsidRPr="00E40E84" w:rsidRDefault="00081B7F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255A28">
      <w:rPr>
        <w:rStyle w:val="PageNumber"/>
        <w:rFonts w:ascii="Arial" w:hAnsi="Arial"/>
        <w:b/>
        <w:noProof/>
        <w:color w:val="FFFFFF" w:themeColor="background1"/>
      </w:rPr>
      <w:t>4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081B7F" w:rsidRDefault="00081B7F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081B7F" w:rsidRDefault="00081B7F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081B7F" w:rsidRDefault="00081B7F">
      <w:r>
        <w:separator/>
      </w:r>
    </w:p>
  </w:footnote>
  <w:footnote w:type="continuationSeparator" w:id="0">
    <w:p w14:paraId="47904BCF" w14:textId="77777777" w:rsidR="00081B7F" w:rsidRDefault="00081B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081B7F" w:rsidRDefault="00081B7F">
    <w:pPr>
      <w:pStyle w:val="Header"/>
    </w:pPr>
  </w:p>
  <w:p w14:paraId="45D22A94" w14:textId="77777777" w:rsidR="00081B7F" w:rsidRDefault="00081B7F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11/17/17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081B7F" w:rsidRPr="00EE4744" w:rsidRDefault="00081B7F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081B7F" w:rsidRDefault="00081B7F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03A3"/>
    <w:rsid w:val="00026403"/>
    <w:rsid w:val="0004366A"/>
    <w:rsid w:val="00050EA9"/>
    <w:rsid w:val="00066AA2"/>
    <w:rsid w:val="000701E9"/>
    <w:rsid w:val="0007295E"/>
    <w:rsid w:val="00081B7F"/>
    <w:rsid w:val="000A4BDB"/>
    <w:rsid w:val="000D4377"/>
    <w:rsid w:val="000D514C"/>
    <w:rsid w:val="000E65A0"/>
    <w:rsid w:val="000F250C"/>
    <w:rsid w:val="00142810"/>
    <w:rsid w:val="00173587"/>
    <w:rsid w:val="00177EFD"/>
    <w:rsid w:val="001C3EA2"/>
    <w:rsid w:val="001C5E28"/>
    <w:rsid w:val="001E150A"/>
    <w:rsid w:val="001E56C3"/>
    <w:rsid w:val="00211A27"/>
    <w:rsid w:val="00216AB3"/>
    <w:rsid w:val="00240117"/>
    <w:rsid w:val="00255A28"/>
    <w:rsid w:val="00284D83"/>
    <w:rsid w:val="002A46AF"/>
    <w:rsid w:val="002A55B3"/>
    <w:rsid w:val="002B023F"/>
    <w:rsid w:val="002B4C26"/>
    <w:rsid w:val="002E13DE"/>
    <w:rsid w:val="002F4035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2B4C"/>
    <w:rsid w:val="00473348"/>
    <w:rsid w:val="00475E12"/>
    <w:rsid w:val="004C4B7F"/>
    <w:rsid w:val="004D171D"/>
    <w:rsid w:val="004E1486"/>
    <w:rsid w:val="004F48A7"/>
    <w:rsid w:val="0050074E"/>
    <w:rsid w:val="00524BAF"/>
    <w:rsid w:val="00587A17"/>
    <w:rsid w:val="0059004E"/>
    <w:rsid w:val="0060060C"/>
    <w:rsid w:val="006361AA"/>
    <w:rsid w:val="00643A5E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D173C"/>
    <w:rsid w:val="007E17BD"/>
    <w:rsid w:val="00815101"/>
    <w:rsid w:val="00820031"/>
    <w:rsid w:val="008331A3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E165D"/>
    <w:rsid w:val="00A13C83"/>
    <w:rsid w:val="00A32A4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367DB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57FDC"/>
    <w:rsid w:val="00C66F33"/>
    <w:rsid w:val="00C8108A"/>
    <w:rsid w:val="00C81EB1"/>
    <w:rsid w:val="00C9689C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D65A5"/>
    <w:rsid w:val="00EE2018"/>
    <w:rsid w:val="00EE4744"/>
    <w:rsid w:val="00F268FC"/>
    <w:rsid w:val="00F36391"/>
    <w:rsid w:val="00F40C6A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E6B47A-AC01-E447-805D-7678542E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0</TotalTime>
  <Pages>4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2017-11-17T20:04:00Z</dcterms:created>
  <dcterms:modified xsi:type="dcterms:W3CDTF">2017-11-17T20:04:00Z</dcterms:modified>
</cp:coreProperties>
</file>