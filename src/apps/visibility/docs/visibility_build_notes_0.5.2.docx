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401D93" w:rsidRPr="00E23F2C" w:rsidRDefault="00401D93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AD09D6" w:rsidRPr="00E23F2C" w:rsidRDefault="00AD09D6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77777777" w:rsidR="00BC13DC" w:rsidRPr="006A1A8D" w:rsidRDefault="00E40E84" w:rsidP="00FE42A5">
      <w:pPr>
        <w:rPr>
          <w:sz w:val="18"/>
          <w:szCs w:val="1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94CCF4" wp14:editId="0187952B">
                <wp:simplePos x="0" y="0"/>
                <wp:positionH relativeFrom="column">
                  <wp:posOffset>182880</wp:posOffset>
                </wp:positionH>
                <wp:positionV relativeFrom="paragraph">
                  <wp:posOffset>52705</wp:posOffset>
                </wp:positionV>
                <wp:extent cx="5852160" cy="274320"/>
                <wp:effectExtent l="5080" t="0" r="0" b="508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76CE" w14:textId="0E41F73F" w:rsidR="00401D93" w:rsidRPr="00E23F2C" w:rsidRDefault="00401D93" w:rsidP="00E23F2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Visibility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4.4pt;margin-top:4.15pt;width:460.8pt;height:21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" filled="f" stroked="f">
                <v:textbox>
                  <w:txbxContent>
                    <w:p w14:paraId="41F876CE" w14:textId="0E41F73F" w:rsidR="00AD09D6" w:rsidRPr="00E23F2C" w:rsidRDefault="00AD09D6" w:rsidP="00E23F2C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Visibility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26"/>
        <w:gridCol w:w="3727"/>
        <w:gridCol w:w="3892"/>
      </w:tblGrid>
      <w:tr w:rsidR="00E23F2C" w14:paraId="30A911CE" w14:textId="77777777" w:rsidTr="00945892">
        <w:trPr>
          <w:trHeight w:val="5450"/>
        </w:trPr>
        <w:tc>
          <w:tcPr>
            <w:tcW w:w="7753" w:type="dxa"/>
            <w:gridSpan w:val="2"/>
          </w:tcPr>
          <w:p w14:paraId="12279F64" w14:textId="4A2CCC28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4F3CC670" w:rsidR="00E0342F" w:rsidRPr="00AA11C6" w:rsidRDefault="007E17BD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Version </w:t>
            </w:r>
            <w:r w:rsidR="00401D93">
              <w:rPr>
                <w:b/>
                <w:sz w:val="28"/>
                <w:szCs w:val="28"/>
              </w:rPr>
              <w:t>0.5.2</w:t>
            </w:r>
          </w:p>
          <w:p w14:paraId="368FEE05" w14:textId="77777777" w:rsidR="00E0342F" w:rsidRPr="00211A27" w:rsidRDefault="00E0342F" w:rsidP="00587A17"/>
          <w:p w14:paraId="4AAB1101" w14:textId="6D028965" w:rsidR="00E0342F" w:rsidRDefault="00002936" w:rsidP="00587A17">
            <w:r>
              <w:t xml:space="preserve">Sprint end date: </w:t>
            </w:r>
            <w:r w:rsidR="00136675">
              <w:t>1</w:t>
            </w:r>
            <w:r w:rsidR="00C57FDC">
              <w:t>/</w:t>
            </w:r>
            <w:r w:rsidR="00401D93">
              <w:t>04/2018</w:t>
            </w:r>
          </w:p>
          <w:p w14:paraId="1FB82F61" w14:textId="77777777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0F6837FF" w14:textId="5C654BDB" w:rsidR="00136675" w:rsidRDefault="00401D93" w:rsidP="00136675">
            <w:pPr>
              <w:pStyle w:val="ListParagraph"/>
              <w:numPr>
                <w:ilvl w:val="0"/>
                <w:numId w:val="16"/>
              </w:numPr>
            </w:pPr>
            <w:r>
              <w:t>1ad5c86</w:t>
            </w:r>
          </w:p>
          <w:p w14:paraId="351BF005" w14:textId="77777777" w:rsidR="00401D93" w:rsidRDefault="00401D93" w:rsidP="00136675">
            <w:pPr>
              <w:pStyle w:val="ListParagraph"/>
              <w:numPr>
                <w:ilvl w:val="0"/>
                <w:numId w:val="16"/>
              </w:numPr>
            </w:pPr>
            <w:r>
              <w:t>764f7a6</w:t>
            </w:r>
          </w:p>
          <w:p w14:paraId="5387EAC2" w14:textId="77777777" w:rsidR="00401D93" w:rsidRDefault="00401D93" w:rsidP="00136675">
            <w:pPr>
              <w:pStyle w:val="ListParagraph"/>
              <w:numPr>
                <w:ilvl w:val="0"/>
                <w:numId w:val="16"/>
              </w:numPr>
            </w:pPr>
            <w:r>
              <w:t>0b01065</w:t>
            </w:r>
          </w:p>
          <w:p w14:paraId="384CCEA6" w14:textId="77777777" w:rsidR="00401D93" w:rsidRDefault="00401D93" w:rsidP="00136675">
            <w:pPr>
              <w:pStyle w:val="ListParagraph"/>
              <w:numPr>
                <w:ilvl w:val="0"/>
                <w:numId w:val="16"/>
              </w:numPr>
            </w:pPr>
            <w:r>
              <w:t>0b77bce</w:t>
            </w:r>
          </w:p>
          <w:p w14:paraId="281217CB" w14:textId="77777777" w:rsidR="00401D93" w:rsidRDefault="00401D93" w:rsidP="00136675">
            <w:pPr>
              <w:pStyle w:val="ListParagraph"/>
              <w:numPr>
                <w:ilvl w:val="0"/>
                <w:numId w:val="16"/>
              </w:numPr>
            </w:pPr>
            <w:r>
              <w:t>f091f8d</w:t>
            </w:r>
          </w:p>
          <w:p w14:paraId="5D0C9169" w14:textId="77777777" w:rsidR="00401D93" w:rsidRDefault="00401D93" w:rsidP="00136675">
            <w:pPr>
              <w:pStyle w:val="ListParagraph"/>
              <w:numPr>
                <w:ilvl w:val="0"/>
                <w:numId w:val="16"/>
              </w:numPr>
            </w:pPr>
            <w:r>
              <w:t>d479a8d</w:t>
            </w:r>
          </w:p>
          <w:p w14:paraId="37305422" w14:textId="77777777" w:rsidR="00401D93" w:rsidRDefault="00401D93" w:rsidP="00136675">
            <w:pPr>
              <w:pStyle w:val="ListParagraph"/>
              <w:numPr>
                <w:ilvl w:val="0"/>
                <w:numId w:val="16"/>
              </w:numPr>
            </w:pPr>
            <w:r>
              <w:t>85f26b2</w:t>
            </w:r>
          </w:p>
          <w:p w14:paraId="49E282D1" w14:textId="77777777" w:rsidR="00401D93" w:rsidRDefault="00401D93" w:rsidP="00136675">
            <w:pPr>
              <w:pStyle w:val="ListParagraph"/>
              <w:numPr>
                <w:ilvl w:val="0"/>
                <w:numId w:val="16"/>
              </w:numPr>
            </w:pPr>
            <w:r>
              <w:t>a1edfc2</w:t>
            </w:r>
          </w:p>
          <w:p w14:paraId="441C19DB" w14:textId="77777777" w:rsidR="00401D93" w:rsidRDefault="00401D93" w:rsidP="00136675">
            <w:pPr>
              <w:pStyle w:val="ListParagraph"/>
              <w:numPr>
                <w:ilvl w:val="0"/>
                <w:numId w:val="16"/>
              </w:numPr>
            </w:pPr>
            <w:r>
              <w:t>3cdd599</w:t>
            </w:r>
          </w:p>
          <w:p w14:paraId="237CC500" w14:textId="77777777" w:rsidR="00401D93" w:rsidRDefault="00401D93" w:rsidP="00136675">
            <w:pPr>
              <w:pStyle w:val="ListParagraph"/>
              <w:numPr>
                <w:ilvl w:val="0"/>
                <w:numId w:val="16"/>
              </w:numPr>
            </w:pPr>
            <w:r>
              <w:t>a61cb11</w:t>
            </w:r>
          </w:p>
          <w:p w14:paraId="4C1F4FA8" w14:textId="77777777" w:rsidR="00401D93" w:rsidRDefault="00401D93" w:rsidP="00136675">
            <w:pPr>
              <w:pStyle w:val="ListParagraph"/>
              <w:numPr>
                <w:ilvl w:val="0"/>
                <w:numId w:val="16"/>
              </w:numPr>
            </w:pPr>
            <w:r>
              <w:t>a320340</w:t>
            </w:r>
          </w:p>
          <w:p w14:paraId="7100E3B7" w14:textId="33A0EAEE" w:rsidR="00401D93" w:rsidRDefault="00401D93" w:rsidP="00136675">
            <w:pPr>
              <w:pStyle w:val="ListParagraph"/>
              <w:numPr>
                <w:ilvl w:val="0"/>
                <w:numId w:val="16"/>
              </w:numPr>
            </w:pPr>
            <w:r>
              <w:t>d93bffd</w:t>
            </w:r>
          </w:p>
          <w:p w14:paraId="2C38E976" w14:textId="77777777" w:rsidR="00136675" w:rsidRDefault="00136675" w:rsidP="00136675"/>
          <w:p w14:paraId="1E6113B5" w14:textId="77777777" w:rsidR="00136675" w:rsidRDefault="00136675" w:rsidP="00136675"/>
          <w:p w14:paraId="0D09494F" w14:textId="146CA02F" w:rsidR="00CD667A" w:rsidRDefault="002E13DE" w:rsidP="00CD667A">
            <w:r>
              <w:t>Known Issues:</w:t>
            </w:r>
          </w:p>
          <w:p w14:paraId="3BC6811A" w14:textId="61F3532F" w:rsidR="002E13DE" w:rsidRDefault="002E13DE" w:rsidP="002E13DE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8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77C71BDF" w14:textId="2C852370" w:rsidR="00CD667A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37C480D7" w14:textId="6CE1AA9C" w:rsidR="00401D93" w:rsidRDefault="00945892" w:rsidP="00401D93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 xml:space="preserve">TFS# </w:t>
            </w:r>
            <w:r w:rsidR="00E40E84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401D93" w:rsidRPr="00743757" w:rsidRDefault="00401D93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8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" filled="f" stroked="f">
                      <v:textbox>
                        <w:txbxContent>
                          <w:p w14:paraId="3D40545F" w14:textId="77777777" w:rsidR="00CD667A" w:rsidRPr="00743757" w:rsidRDefault="00CD667A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01B4">
              <w:rPr>
                <w:color w:val="003436"/>
              </w:rPr>
              <w:t>533213</w:t>
            </w:r>
          </w:p>
          <w:p w14:paraId="240E0E1C" w14:textId="77777777" w:rsidR="002803A4" w:rsidRPr="00A701B4" w:rsidRDefault="00A701B4" w:rsidP="00F33C9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>TFS# 528697</w:t>
            </w:r>
          </w:p>
          <w:p w14:paraId="181DED82" w14:textId="77777777" w:rsidR="00A701B4" w:rsidRPr="00A701B4" w:rsidRDefault="00A701B4" w:rsidP="00F33C9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>TFS# 533214</w:t>
            </w:r>
          </w:p>
          <w:p w14:paraId="187D868C" w14:textId="77777777" w:rsidR="00A701B4" w:rsidRPr="00A701B4" w:rsidRDefault="00A701B4" w:rsidP="00F33C9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>TFS# 512323</w:t>
            </w:r>
          </w:p>
          <w:p w14:paraId="210D3D72" w14:textId="77777777" w:rsidR="00A701B4" w:rsidRPr="00B47F59" w:rsidRDefault="00A701B4" w:rsidP="00F33C9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>TFS# 528237</w:t>
            </w:r>
          </w:p>
          <w:p w14:paraId="59ABD8CD" w14:textId="13FAF15E" w:rsidR="00B47F59" w:rsidRPr="00DD0FD9" w:rsidRDefault="00B47F59" w:rsidP="00F33C9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>TFS# 523043</w:t>
            </w:r>
            <w:bookmarkStart w:id="0" w:name="_GoBack"/>
            <w:bookmarkEnd w:id="0"/>
          </w:p>
        </w:tc>
      </w:tr>
      <w:tr w:rsidR="00E23F2C" w14:paraId="27BF63B7" w14:textId="77777777" w:rsidTr="00643A5E">
        <w:trPr>
          <w:trHeight w:val="126"/>
        </w:trPr>
        <w:tc>
          <w:tcPr>
            <w:tcW w:w="4026" w:type="dxa"/>
          </w:tcPr>
          <w:p w14:paraId="611CE3CD" w14:textId="229F6015" w:rsidR="00E0342F" w:rsidRDefault="00E0342F" w:rsidP="00E0342F">
            <w:pPr>
              <w:rPr>
                <w:b/>
                <w:sz w:val="28"/>
                <w:szCs w:val="28"/>
              </w:rPr>
            </w:pPr>
          </w:p>
          <w:p w14:paraId="2C5C12C1" w14:textId="77777777" w:rsidR="00E0342F" w:rsidRPr="00E0342F" w:rsidRDefault="00E0342F" w:rsidP="00E0342F"/>
        </w:tc>
        <w:tc>
          <w:tcPr>
            <w:tcW w:w="3727" w:type="dxa"/>
          </w:tcPr>
          <w:p w14:paraId="63484370" w14:textId="77777777" w:rsidR="00E0342F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892" w:type="dxa"/>
            <w:vMerge/>
            <w:shd w:val="clear" w:color="auto" w:fill="F0E4D8"/>
          </w:tcPr>
          <w:p w14:paraId="66500AE8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0C4D67B2" w14:textId="77777777" w:rsidR="00C57FDC" w:rsidRDefault="00C57FDC" w:rsidP="00945892">
      <w:pPr>
        <w:tabs>
          <w:tab w:val="left" w:pos="4020"/>
        </w:tabs>
        <w:rPr>
          <w:sz w:val="28"/>
          <w:szCs w:val="28"/>
        </w:rPr>
      </w:pPr>
    </w:p>
    <w:p w14:paraId="3F61827B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1AD7703E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55F9BFE8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694408C3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721106BD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123C8210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36566DF7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2CC56184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2B3AD50E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0B0C343C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6E3C9379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24F27335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2BADCE86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0A2B624E" w14:textId="5953535D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Defects</w:t>
      </w:r>
    </w:p>
    <w:p w14:paraId="6CB1F3EB" w14:textId="77777777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4A0E4B0" w14:textId="4ED1759F" w:rsidR="001E150A" w:rsidRPr="00CD667A" w:rsidRDefault="00CD667A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CD667A">
        <w:rPr>
          <w:sz w:val="28"/>
          <w:szCs w:val="28"/>
        </w:rPr>
        <w:t>(n/a)</w:t>
      </w:r>
    </w:p>
    <w:p w14:paraId="45CC0428" w14:textId="769FF980" w:rsidR="00C338F1" w:rsidRDefault="002E13DE" w:rsidP="006A38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AB3A0C" w14:textId="77777777" w:rsidR="00C338F1" w:rsidRPr="00643A5E" w:rsidRDefault="00C338F1" w:rsidP="00643A5E">
      <w:pPr>
        <w:tabs>
          <w:tab w:val="left" w:pos="4020"/>
        </w:tabs>
        <w:rPr>
          <w:sz w:val="28"/>
          <w:szCs w:val="28"/>
        </w:rPr>
      </w:pPr>
    </w:p>
    <w:p w14:paraId="2E4294C7" w14:textId="77777777" w:rsidR="00C57FDC" w:rsidRP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666BA85A" w14:textId="77777777" w:rsidR="00945892" w:rsidRPr="002E13DE" w:rsidRDefault="00945892" w:rsidP="00CD667A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sectPr w:rsidR="00945892" w:rsidRPr="002E13DE" w:rsidSect="00BF22AF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401D93" w:rsidRDefault="00401D93">
      <w:r>
        <w:separator/>
      </w:r>
    </w:p>
  </w:endnote>
  <w:endnote w:type="continuationSeparator" w:id="0">
    <w:p w14:paraId="6F5C6B8B" w14:textId="77777777" w:rsidR="00401D93" w:rsidRDefault="0040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401D93" w:rsidRDefault="00401D93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401D93" w:rsidRPr="00E40E84" w:rsidRDefault="00401D93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B47F59">
      <w:rPr>
        <w:rStyle w:val="PageNumber"/>
        <w:rFonts w:ascii="Arial" w:hAnsi="Arial"/>
        <w:b/>
        <w:noProof/>
        <w:color w:val="FFFFFF" w:themeColor="background1"/>
      </w:rPr>
      <w:t>3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401D93" w:rsidRDefault="00401D93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401D93" w:rsidRDefault="00401D93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401D93" w:rsidRDefault="00401D93">
      <w:r>
        <w:separator/>
      </w:r>
    </w:p>
  </w:footnote>
  <w:footnote w:type="continuationSeparator" w:id="0">
    <w:p w14:paraId="47904BCF" w14:textId="77777777" w:rsidR="00401D93" w:rsidRDefault="00401D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401D93" w:rsidRDefault="00401D93">
    <w:pPr>
      <w:pStyle w:val="Header"/>
    </w:pPr>
  </w:p>
  <w:p w14:paraId="45D22A94" w14:textId="77777777" w:rsidR="00401D93" w:rsidRDefault="00401D93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B47F59">
      <w:rPr>
        <w:noProof/>
      </w:rPr>
      <w:t>1/5/18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401D93" w:rsidRPr="00EE4744" w:rsidRDefault="00401D93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9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AD09D6" w:rsidRPr="00EE4744" w:rsidRDefault="00AD09D6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401D93" w:rsidRDefault="00401D93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B2CC3"/>
    <w:multiLevelType w:val="hybridMultilevel"/>
    <w:tmpl w:val="349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7"/>
  </w:num>
  <w:num w:numId="15">
    <w:abstractNumId w:val="12"/>
  </w:num>
  <w:num w:numId="16">
    <w:abstractNumId w:val="18"/>
  </w:num>
  <w:num w:numId="17">
    <w:abstractNumId w:val="11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02936"/>
    <w:rsid w:val="00011B3F"/>
    <w:rsid w:val="000203A3"/>
    <w:rsid w:val="00026403"/>
    <w:rsid w:val="0004366A"/>
    <w:rsid w:val="00050EA9"/>
    <w:rsid w:val="0005110C"/>
    <w:rsid w:val="00066AA2"/>
    <w:rsid w:val="000701E9"/>
    <w:rsid w:val="0007295E"/>
    <w:rsid w:val="00081B7F"/>
    <w:rsid w:val="000A4BDB"/>
    <w:rsid w:val="000D4377"/>
    <w:rsid w:val="000D514C"/>
    <w:rsid w:val="000E65A0"/>
    <w:rsid w:val="000F250C"/>
    <w:rsid w:val="00136675"/>
    <w:rsid w:val="00142810"/>
    <w:rsid w:val="00173587"/>
    <w:rsid w:val="00177EFD"/>
    <w:rsid w:val="001C3EA2"/>
    <w:rsid w:val="001C5E28"/>
    <w:rsid w:val="001E150A"/>
    <w:rsid w:val="001E56C3"/>
    <w:rsid w:val="00211A27"/>
    <w:rsid w:val="00216AB3"/>
    <w:rsid w:val="00240117"/>
    <w:rsid w:val="00255A28"/>
    <w:rsid w:val="002803A4"/>
    <w:rsid w:val="00284D83"/>
    <w:rsid w:val="002A46AF"/>
    <w:rsid w:val="002A55B3"/>
    <w:rsid w:val="002B023F"/>
    <w:rsid w:val="002B4C26"/>
    <w:rsid w:val="002E13DE"/>
    <w:rsid w:val="002F4035"/>
    <w:rsid w:val="002F5A2C"/>
    <w:rsid w:val="003065F3"/>
    <w:rsid w:val="00312752"/>
    <w:rsid w:val="00322C4E"/>
    <w:rsid w:val="0032473C"/>
    <w:rsid w:val="003342EF"/>
    <w:rsid w:val="003A6B45"/>
    <w:rsid w:val="003B4E00"/>
    <w:rsid w:val="0040069F"/>
    <w:rsid w:val="00401D93"/>
    <w:rsid w:val="00417EDB"/>
    <w:rsid w:val="00422A39"/>
    <w:rsid w:val="00427823"/>
    <w:rsid w:val="0044609B"/>
    <w:rsid w:val="00463294"/>
    <w:rsid w:val="00472B4C"/>
    <w:rsid w:val="00473348"/>
    <w:rsid w:val="00475E12"/>
    <w:rsid w:val="004C4B7F"/>
    <w:rsid w:val="004D171D"/>
    <w:rsid w:val="004E1486"/>
    <w:rsid w:val="004F48A7"/>
    <w:rsid w:val="0050074E"/>
    <w:rsid w:val="00524BAF"/>
    <w:rsid w:val="00587A17"/>
    <w:rsid w:val="0059004E"/>
    <w:rsid w:val="0060060C"/>
    <w:rsid w:val="006361AA"/>
    <w:rsid w:val="00643A5E"/>
    <w:rsid w:val="00672922"/>
    <w:rsid w:val="006A0EF7"/>
    <w:rsid w:val="006A1325"/>
    <w:rsid w:val="006A1A8D"/>
    <w:rsid w:val="006A38BA"/>
    <w:rsid w:val="006C690B"/>
    <w:rsid w:val="006D41E9"/>
    <w:rsid w:val="0072385F"/>
    <w:rsid w:val="00724325"/>
    <w:rsid w:val="00725BB7"/>
    <w:rsid w:val="00743757"/>
    <w:rsid w:val="007539F1"/>
    <w:rsid w:val="00753DDC"/>
    <w:rsid w:val="0075456D"/>
    <w:rsid w:val="00764009"/>
    <w:rsid w:val="00771C94"/>
    <w:rsid w:val="00797EE2"/>
    <w:rsid w:val="007B5988"/>
    <w:rsid w:val="007B721B"/>
    <w:rsid w:val="007D173C"/>
    <w:rsid w:val="007E17BD"/>
    <w:rsid w:val="00815101"/>
    <w:rsid w:val="00820031"/>
    <w:rsid w:val="008331A3"/>
    <w:rsid w:val="0086197D"/>
    <w:rsid w:val="00864E40"/>
    <w:rsid w:val="00865128"/>
    <w:rsid w:val="00884E49"/>
    <w:rsid w:val="0089200C"/>
    <w:rsid w:val="008A037B"/>
    <w:rsid w:val="008A057B"/>
    <w:rsid w:val="008C61AA"/>
    <w:rsid w:val="008E64A2"/>
    <w:rsid w:val="00930A98"/>
    <w:rsid w:val="00945892"/>
    <w:rsid w:val="00950C3C"/>
    <w:rsid w:val="00960AF1"/>
    <w:rsid w:val="00994EBE"/>
    <w:rsid w:val="009E165D"/>
    <w:rsid w:val="00A13C83"/>
    <w:rsid w:val="00A32A43"/>
    <w:rsid w:val="00A32E2F"/>
    <w:rsid w:val="00A534E8"/>
    <w:rsid w:val="00A54D7D"/>
    <w:rsid w:val="00A558D5"/>
    <w:rsid w:val="00A56C34"/>
    <w:rsid w:val="00A701B4"/>
    <w:rsid w:val="00A95FD6"/>
    <w:rsid w:val="00A9629D"/>
    <w:rsid w:val="00AA11C6"/>
    <w:rsid w:val="00AB6492"/>
    <w:rsid w:val="00AC2D32"/>
    <w:rsid w:val="00AD07BD"/>
    <w:rsid w:val="00AD09D6"/>
    <w:rsid w:val="00AD7F19"/>
    <w:rsid w:val="00B0318F"/>
    <w:rsid w:val="00B052D6"/>
    <w:rsid w:val="00B212AA"/>
    <w:rsid w:val="00B305C7"/>
    <w:rsid w:val="00B367DB"/>
    <w:rsid w:val="00B47F59"/>
    <w:rsid w:val="00B732CD"/>
    <w:rsid w:val="00BA0CBA"/>
    <w:rsid w:val="00BC13DC"/>
    <w:rsid w:val="00BE3C91"/>
    <w:rsid w:val="00BF0463"/>
    <w:rsid w:val="00BF22AF"/>
    <w:rsid w:val="00BF395E"/>
    <w:rsid w:val="00C029F8"/>
    <w:rsid w:val="00C03DB8"/>
    <w:rsid w:val="00C3208A"/>
    <w:rsid w:val="00C338F1"/>
    <w:rsid w:val="00C57FDC"/>
    <w:rsid w:val="00C66F33"/>
    <w:rsid w:val="00C8108A"/>
    <w:rsid w:val="00C81EB1"/>
    <w:rsid w:val="00C9689C"/>
    <w:rsid w:val="00CB1AB8"/>
    <w:rsid w:val="00CC4EF6"/>
    <w:rsid w:val="00CC638F"/>
    <w:rsid w:val="00CD28D3"/>
    <w:rsid w:val="00CD667A"/>
    <w:rsid w:val="00CF1F24"/>
    <w:rsid w:val="00D0376A"/>
    <w:rsid w:val="00D15FAB"/>
    <w:rsid w:val="00D313B2"/>
    <w:rsid w:val="00D406FD"/>
    <w:rsid w:val="00D417F3"/>
    <w:rsid w:val="00D4460A"/>
    <w:rsid w:val="00D52C15"/>
    <w:rsid w:val="00D80CB4"/>
    <w:rsid w:val="00DA1FC3"/>
    <w:rsid w:val="00DA3F59"/>
    <w:rsid w:val="00DB23F2"/>
    <w:rsid w:val="00DD0FD9"/>
    <w:rsid w:val="00DF18F4"/>
    <w:rsid w:val="00DF554F"/>
    <w:rsid w:val="00E0342F"/>
    <w:rsid w:val="00E10B3C"/>
    <w:rsid w:val="00E147A8"/>
    <w:rsid w:val="00E15AC1"/>
    <w:rsid w:val="00E232D7"/>
    <w:rsid w:val="00E23F2C"/>
    <w:rsid w:val="00E27BD7"/>
    <w:rsid w:val="00E40E84"/>
    <w:rsid w:val="00E53063"/>
    <w:rsid w:val="00E71A99"/>
    <w:rsid w:val="00E72015"/>
    <w:rsid w:val="00E76543"/>
    <w:rsid w:val="00E95033"/>
    <w:rsid w:val="00EB610A"/>
    <w:rsid w:val="00EB6584"/>
    <w:rsid w:val="00ED53E8"/>
    <w:rsid w:val="00ED65A5"/>
    <w:rsid w:val="00EE2018"/>
    <w:rsid w:val="00EE4744"/>
    <w:rsid w:val="00F268FC"/>
    <w:rsid w:val="00F33C9E"/>
    <w:rsid w:val="00F36391"/>
    <w:rsid w:val="00F40C6A"/>
    <w:rsid w:val="00F41DBE"/>
    <w:rsid w:val="00F42E58"/>
    <w:rsid w:val="00F47C07"/>
    <w:rsid w:val="00F55237"/>
    <w:rsid w:val="00F65035"/>
    <w:rsid w:val="00F740C0"/>
    <w:rsid w:val="00F76B3E"/>
    <w:rsid w:val="00FA5F3C"/>
    <w:rsid w:val="00FB54E2"/>
    <w:rsid w:val="00FB7B63"/>
    <w:rsid w:val="00FC53DF"/>
    <w:rsid w:val="00F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921C1E-FE59-3F46-A50F-A8A7CC217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15</TotalTime>
  <Pages>3</Pages>
  <Words>51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4</cp:revision>
  <cp:lastPrinted>2009-08-03T17:48:00Z</cp:lastPrinted>
  <dcterms:created xsi:type="dcterms:W3CDTF">2018-01-04T17:30:00Z</dcterms:created>
  <dcterms:modified xsi:type="dcterms:W3CDTF">2018-01-05T16:39:00Z</dcterms:modified>
</cp:coreProperties>
</file>