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F40C6A" w:rsidRPr="00E23F2C" w:rsidRDefault="00F40C6A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CD667A" w:rsidRPr="00E23F2C" w:rsidRDefault="00CD667A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77777777" w:rsidR="00BC13DC" w:rsidRPr="006A1A8D" w:rsidRDefault="00E40E84" w:rsidP="00FE42A5">
      <w:pPr>
        <w:rPr>
          <w:sz w:val="18"/>
          <w:szCs w:val="18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294CCF4" wp14:editId="0187952B">
                <wp:simplePos x="0" y="0"/>
                <wp:positionH relativeFrom="column">
                  <wp:posOffset>182880</wp:posOffset>
                </wp:positionH>
                <wp:positionV relativeFrom="paragraph">
                  <wp:posOffset>52705</wp:posOffset>
                </wp:positionV>
                <wp:extent cx="5852160" cy="274320"/>
                <wp:effectExtent l="5080" t="0" r="0" b="5080"/>
                <wp:wrapNone/>
                <wp:docPr id="2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76CE" w14:textId="0E41F73F" w:rsidR="00F40C6A" w:rsidRPr="00E23F2C" w:rsidRDefault="00F40C6A" w:rsidP="00E23F2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Visibility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14.4pt;margin-top:4.15pt;width:460.8pt;height:21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" filled="f" stroked="f">
                <v:textbox>
                  <w:txbxContent>
                    <w:p w14:paraId="41F876CE" w14:textId="0E41F73F" w:rsidR="00CD667A" w:rsidRPr="00E23F2C" w:rsidRDefault="00CD667A" w:rsidP="00E23F2C">
                      <w:pP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Visibility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026"/>
        <w:gridCol w:w="3727"/>
        <w:gridCol w:w="3892"/>
      </w:tblGrid>
      <w:tr w:rsidR="00E23F2C" w14:paraId="30A911CE" w14:textId="77777777" w:rsidTr="00945892">
        <w:trPr>
          <w:trHeight w:val="5450"/>
        </w:trPr>
        <w:tc>
          <w:tcPr>
            <w:tcW w:w="7753" w:type="dxa"/>
            <w:gridSpan w:val="2"/>
          </w:tcPr>
          <w:p w14:paraId="12279F64" w14:textId="418E31CF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4BCE4651" w:rsidR="00E0342F" w:rsidRPr="00AA11C6" w:rsidRDefault="007E17BD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Version </w:t>
            </w:r>
            <w:r w:rsidR="007B5988">
              <w:rPr>
                <w:b/>
                <w:sz w:val="28"/>
                <w:szCs w:val="28"/>
              </w:rPr>
              <w:t>0.4.</w:t>
            </w:r>
            <w:r w:rsidR="00DA3F59">
              <w:rPr>
                <w:b/>
                <w:sz w:val="28"/>
                <w:szCs w:val="28"/>
              </w:rPr>
              <w:t>8</w:t>
            </w:r>
          </w:p>
          <w:p w14:paraId="368FEE05" w14:textId="77777777" w:rsidR="00E0342F" w:rsidRPr="00211A27" w:rsidRDefault="00E0342F" w:rsidP="00587A17"/>
          <w:p w14:paraId="4AAB1101" w14:textId="70B42442" w:rsidR="00E0342F" w:rsidRDefault="00002936" w:rsidP="00587A17">
            <w:r>
              <w:t xml:space="preserve">Sprint end date: </w:t>
            </w:r>
            <w:r w:rsidR="00C57FDC">
              <w:t>10/13</w:t>
            </w:r>
            <w:r w:rsidR="00CD667A">
              <w:t>/2017</w:t>
            </w:r>
          </w:p>
          <w:p w14:paraId="1FB82F61" w14:textId="77777777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400EB63F" w14:textId="7470DD7C" w:rsidR="00C57FD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adbc6df</w:t>
            </w:r>
          </w:p>
          <w:p w14:paraId="502553AB" w14:textId="77777777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e9642d8</w:t>
            </w:r>
          </w:p>
          <w:p w14:paraId="28EDE645" w14:textId="77777777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296d65c</w:t>
            </w:r>
          </w:p>
          <w:p w14:paraId="3EE14F2B" w14:textId="77777777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4c6e24d</w:t>
            </w:r>
          </w:p>
          <w:p w14:paraId="72C525D5" w14:textId="77777777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d64be74</w:t>
            </w:r>
          </w:p>
          <w:p w14:paraId="695A92E8" w14:textId="77777777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ee2fb4a</w:t>
            </w:r>
          </w:p>
          <w:p w14:paraId="16A35AC8" w14:textId="77777777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c0262e9</w:t>
            </w:r>
          </w:p>
          <w:p w14:paraId="56F8D710" w14:textId="77777777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22228da</w:t>
            </w:r>
          </w:p>
          <w:p w14:paraId="1D9E1967" w14:textId="77777777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c6306a1</w:t>
            </w:r>
          </w:p>
          <w:p w14:paraId="418E836D" w14:textId="77777777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55e8bd6</w:t>
            </w:r>
          </w:p>
          <w:p w14:paraId="340BC25B" w14:textId="77777777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f03fb80</w:t>
            </w:r>
          </w:p>
          <w:p w14:paraId="2941A309" w14:textId="77777777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510d390</w:t>
            </w:r>
          </w:p>
          <w:p w14:paraId="7C67627F" w14:textId="77777777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cd54c23</w:t>
            </w:r>
          </w:p>
          <w:p w14:paraId="51D23F0C" w14:textId="77777777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00eec25</w:t>
            </w:r>
          </w:p>
          <w:p w14:paraId="17922DCF" w14:textId="77777777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4a5a698</w:t>
            </w:r>
          </w:p>
          <w:p w14:paraId="78F7B8C4" w14:textId="77777777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8bec6a7</w:t>
            </w:r>
          </w:p>
          <w:p w14:paraId="65912987" w14:textId="690388CC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18d5335</w:t>
            </w:r>
          </w:p>
          <w:p w14:paraId="47A3DF56" w14:textId="77777777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6a71cfe</w:t>
            </w:r>
          </w:p>
          <w:p w14:paraId="74BBCF4A" w14:textId="77777777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a8ec9bc</w:t>
            </w:r>
          </w:p>
          <w:p w14:paraId="448ED63E" w14:textId="77777777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d8fe034</w:t>
            </w:r>
          </w:p>
          <w:p w14:paraId="2CD5C4A4" w14:textId="77777777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5305a73</w:t>
            </w:r>
          </w:p>
          <w:p w14:paraId="45381105" w14:textId="77777777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7b81842</w:t>
            </w:r>
          </w:p>
          <w:p w14:paraId="613C42BE" w14:textId="32857C7F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a62da0b</w:t>
            </w:r>
          </w:p>
          <w:p w14:paraId="4605DD44" w14:textId="77777777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797eb7b</w:t>
            </w:r>
          </w:p>
          <w:p w14:paraId="6A065E54" w14:textId="77777777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c7d0961</w:t>
            </w:r>
          </w:p>
          <w:p w14:paraId="53CA5444" w14:textId="77777777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d2748e6</w:t>
            </w:r>
          </w:p>
          <w:p w14:paraId="34749551" w14:textId="77777777" w:rsidR="007D173C" w:rsidRDefault="007D173C" w:rsidP="00C57FDC">
            <w:pPr>
              <w:pStyle w:val="ListParagraph"/>
              <w:numPr>
                <w:ilvl w:val="0"/>
                <w:numId w:val="16"/>
              </w:numPr>
            </w:pPr>
            <w:r>
              <w:t>f4f7381</w:t>
            </w:r>
          </w:p>
          <w:p w14:paraId="11353711" w14:textId="77777777" w:rsidR="007D173C" w:rsidRDefault="007D173C" w:rsidP="007D173C">
            <w:pPr>
              <w:pStyle w:val="ListParagraph"/>
            </w:pPr>
          </w:p>
          <w:p w14:paraId="0D09494F" w14:textId="146CA02F" w:rsidR="00CD667A" w:rsidRDefault="002E13DE" w:rsidP="00CD667A">
            <w:r>
              <w:t>Known Issues:</w:t>
            </w:r>
          </w:p>
          <w:p w14:paraId="3BC6811A" w14:textId="60EC3561" w:rsidR="002E13DE" w:rsidRDefault="002E13DE" w:rsidP="002E13DE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8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77C71BDF" w14:textId="2C852370" w:rsidR="00CD667A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489A820B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6A7BBF01" w14:textId="423186A1" w:rsidR="00FB54E2" w:rsidRPr="007E17BD" w:rsidRDefault="007E17BD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Defects resolved</w:t>
            </w:r>
            <w:r w:rsidR="00CD667A">
              <w:rPr>
                <w:b/>
                <w:color w:val="003436"/>
              </w:rPr>
              <w:t xml:space="preserve"> (n/a)</w:t>
            </w:r>
          </w:p>
          <w:p w14:paraId="07C8EE56" w14:textId="77777777" w:rsidR="002E13DE" w:rsidRDefault="002E13DE" w:rsidP="002E13DE">
            <w:pPr>
              <w:tabs>
                <w:tab w:val="left" w:pos="4020"/>
              </w:tabs>
              <w:rPr>
                <w:color w:val="003436"/>
              </w:rPr>
            </w:pPr>
          </w:p>
          <w:p w14:paraId="43BE1CB5" w14:textId="77777777" w:rsidR="002E13DE" w:rsidRPr="002E13DE" w:rsidRDefault="002E13DE" w:rsidP="002E13DE">
            <w:pPr>
              <w:tabs>
                <w:tab w:val="left" w:pos="4020"/>
              </w:tabs>
              <w:rPr>
                <w:b/>
                <w:color w:val="003436"/>
              </w:rPr>
            </w:pPr>
            <w:r w:rsidRPr="002E13DE">
              <w:rPr>
                <w:b/>
                <w:color w:val="003436"/>
              </w:rPr>
              <w:t>Tasks Completed</w:t>
            </w:r>
          </w:p>
          <w:p w14:paraId="4F7703FC" w14:textId="00F215E7" w:rsidR="00945892" w:rsidRDefault="00945892" w:rsidP="00CD667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 xml:space="preserve">TFS# </w:t>
            </w:r>
            <w:r w:rsidR="007D173C">
              <w:rPr>
                <w:color w:val="003436"/>
              </w:rPr>
              <w:t>475095</w:t>
            </w:r>
          </w:p>
          <w:p w14:paraId="0F1CE47B" w14:textId="21481C80" w:rsidR="00C57FDC" w:rsidRDefault="00C57FDC" w:rsidP="00CD667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 xml:space="preserve">TFS# </w:t>
            </w:r>
            <w:r w:rsidR="007D173C">
              <w:rPr>
                <w:color w:val="003436"/>
              </w:rPr>
              <w:t>493959</w:t>
            </w:r>
          </w:p>
          <w:p w14:paraId="6296B2E2" w14:textId="667A1A1D" w:rsidR="00C57FDC" w:rsidRDefault="00C57FDC" w:rsidP="00CD667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 xml:space="preserve">TFS# </w:t>
            </w:r>
            <w:r w:rsidR="007D173C">
              <w:rPr>
                <w:color w:val="003436"/>
              </w:rPr>
              <w:t>464620</w:t>
            </w:r>
          </w:p>
          <w:p w14:paraId="7548AC8A" w14:textId="77777777" w:rsidR="007D173C" w:rsidRDefault="00F40C6A" w:rsidP="00CD667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 450691</w:t>
            </w:r>
          </w:p>
          <w:p w14:paraId="7E1E009A" w14:textId="77777777" w:rsidR="00F40C6A" w:rsidRDefault="00F40C6A" w:rsidP="00CD667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 450679</w:t>
            </w:r>
          </w:p>
          <w:p w14:paraId="7B668223" w14:textId="77777777" w:rsidR="00F40C6A" w:rsidRDefault="00F40C6A" w:rsidP="00CD667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 450684</w:t>
            </w:r>
          </w:p>
          <w:p w14:paraId="31DFEAB5" w14:textId="753B72E1" w:rsidR="00F40C6A" w:rsidRPr="00DB23F2" w:rsidRDefault="00F40C6A" w:rsidP="00CD667A">
            <w:pPr>
              <w:pStyle w:val="ListParagraph"/>
              <w:numPr>
                <w:ilvl w:val="0"/>
                <w:numId w:val="18"/>
              </w:numPr>
              <w:tabs>
                <w:tab w:val="left" w:pos="4020"/>
              </w:tabs>
              <w:rPr>
                <w:color w:val="003436"/>
              </w:rPr>
            </w:pPr>
            <w:r>
              <w:rPr>
                <w:color w:val="003436"/>
              </w:rPr>
              <w:t>TFS# 426461</w:t>
            </w: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F40C6A" w:rsidRPr="00743757" w:rsidRDefault="00F40C6A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8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" filled="f" stroked="f">
                      <v:textbox>
                        <w:txbxContent>
                          <w:p w14:paraId="3D40545F" w14:textId="77777777" w:rsidR="00CD667A" w:rsidRPr="00743757" w:rsidRDefault="00CD667A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23F2C" w14:paraId="27BF63B7" w14:textId="77777777" w:rsidTr="00643A5E">
        <w:trPr>
          <w:trHeight w:val="126"/>
        </w:trPr>
        <w:tc>
          <w:tcPr>
            <w:tcW w:w="4026" w:type="dxa"/>
          </w:tcPr>
          <w:p w14:paraId="611CE3CD" w14:textId="763BF539" w:rsidR="00E0342F" w:rsidRDefault="00E0342F" w:rsidP="00E0342F">
            <w:pPr>
              <w:rPr>
                <w:b/>
                <w:sz w:val="28"/>
                <w:szCs w:val="28"/>
              </w:rPr>
            </w:pPr>
          </w:p>
          <w:p w14:paraId="2C5C12C1" w14:textId="77777777" w:rsidR="00E0342F" w:rsidRPr="00E0342F" w:rsidRDefault="00E0342F" w:rsidP="00E0342F"/>
        </w:tc>
        <w:tc>
          <w:tcPr>
            <w:tcW w:w="3727" w:type="dxa"/>
          </w:tcPr>
          <w:p w14:paraId="63484370" w14:textId="77777777" w:rsidR="00E0342F" w:rsidRDefault="00E0342F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892" w:type="dxa"/>
            <w:vMerge/>
            <w:shd w:val="clear" w:color="auto" w:fill="F0E4D8"/>
          </w:tcPr>
          <w:p w14:paraId="66500AE8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0C4D67B2" w14:textId="77777777" w:rsidR="00C57FDC" w:rsidRDefault="00C57FDC" w:rsidP="00945892">
      <w:pPr>
        <w:tabs>
          <w:tab w:val="left" w:pos="4020"/>
        </w:tabs>
        <w:rPr>
          <w:sz w:val="28"/>
          <w:szCs w:val="28"/>
        </w:rPr>
      </w:pPr>
    </w:p>
    <w:p w14:paraId="5F52C11E" w14:textId="77777777" w:rsidR="00643A5E" w:rsidRDefault="00643A5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A2B624E" w14:textId="5953535D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Defects</w:t>
      </w:r>
    </w:p>
    <w:p w14:paraId="6CB1F3EB" w14:textId="77777777" w:rsidR="001E150A" w:rsidRDefault="001E150A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04A0E4B0" w14:textId="4ED1759F" w:rsidR="001E150A" w:rsidRPr="00CD667A" w:rsidRDefault="00CD667A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CD667A">
        <w:rPr>
          <w:sz w:val="28"/>
          <w:szCs w:val="28"/>
        </w:rPr>
        <w:t>(n/a)</w:t>
      </w:r>
    </w:p>
    <w:p w14:paraId="7B8282B0" w14:textId="58DC890E" w:rsidR="002E13DE" w:rsidRDefault="002E13D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82C650" w14:textId="77777777" w:rsidR="002E13DE" w:rsidRDefault="002E13DE" w:rsidP="00E53063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6FEB7F0" w14:textId="24E359F7" w:rsidR="002E13DE" w:rsidRDefault="002E13DE" w:rsidP="00E53063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Tasks</w:t>
      </w:r>
    </w:p>
    <w:p w14:paraId="6269E69F" w14:textId="549A30FF" w:rsidR="002E13DE" w:rsidRDefault="002E13DE" w:rsidP="00CD667A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2930753" w14:textId="1FDD4255" w:rsidR="00945892" w:rsidRDefault="00945892" w:rsidP="00945892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 w:rsidR="007D173C" w:rsidRPr="007D173C">
        <w:rPr>
          <w:i/>
          <w:sz w:val="28"/>
          <w:szCs w:val="28"/>
          <w:u w:val="single"/>
        </w:rPr>
        <w:t>464620</w:t>
      </w:r>
      <w:r w:rsidRPr="001E150A">
        <w:rPr>
          <w:i/>
          <w:sz w:val="28"/>
          <w:szCs w:val="28"/>
          <w:u w:val="single"/>
        </w:rPr>
        <w:t xml:space="preserve">: </w:t>
      </w:r>
      <w:r w:rsidRPr="00472B4C">
        <w:rPr>
          <w:i/>
          <w:sz w:val="28"/>
          <w:szCs w:val="28"/>
          <w:u w:val="single"/>
        </w:rPr>
        <w:t xml:space="preserve">Visibility: </w:t>
      </w:r>
      <w:r w:rsidR="007D173C" w:rsidRPr="007D173C">
        <w:rPr>
          <w:i/>
          <w:sz w:val="28"/>
          <w:szCs w:val="28"/>
          <w:u w:val="single"/>
        </w:rPr>
        <w:t>Alternate Tracking Number Top Link</w:t>
      </w:r>
    </w:p>
    <w:p w14:paraId="0BF91270" w14:textId="77777777" w:rsidR="00C57FDC" w:rsidRPr="00C57FDC" w:rsidRDefault="00C57FDC" w:rsidP="00945892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</w:p>
    <w:p w14:paraId="7D8CC195" w14:textId="77777777" w:rsidR="00945892" w:rsidRPr="001E150A" w:rsidRDefault="00945892" w:rsidP="00945892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1BEB6771" w14:textId="77777777" w:rsidR="00945892" w:rsidRDefault="00945892" w:rsidP="0094589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/P02SGit_UIDEV/src/apps/visibility/angular/templates/tracking.tpl.html</w:t>
      </w:r>
    </w:p>
    <w:p w14:paraId="665823C3" w14:textId="0A72DE7E" w:rsidR="00C57FDC" w:rsidRDefault="00945892" w:rsidP="00C57FD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/P02SGit_UIDEV/src/apps/visibility/sass/v5/_visibility.scss</w:t>
      </w:r>
    </w:p>
    <w:p w14:paraId="5F6DD627" w14:textId="1B811B5A" w:rsidR="007D173C" w:rsidRDefault="007D173C" w:rsidP="007D17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/P02SGit_UIDEV/src/apps/visibility/angular/components/main_track.ts</w:t>
      </w:r>
    </w:p>
    <w:p w14:paraId="357187A7" w14:textId="77777777" w:rsidR="007D173C" w:rsidRDefault="007D173C" w:rsidP="007D173C">
      <w:pPr>
        <w:pStyle w:val="ListParagraph"/>
        <w:tabs>
          <w:tab w:val="left" w:pos="4020"/>
        </w:tabs>
        <w:rPr>
          <w:sz w:val="28"/>
          <w:szCs w:val="28"/>
        </w:rPr>
      </w:pPr>
    </w:p>
    <w:p w14:paraId="73CE2F08" w14:textId="77777777" w:rsid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7BC82F8E" w14:textId="77777777" w:rsidR="00C57FDC" w:rsidRP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42BB80A2" w14:textId="77777777" w:rsid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4B526C89" w14:textId="4D3FD9C4" w:rsidR="00C57FDC" w:rsidRDefault="00C57FDC" w:rsidP="00C57FDC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 w:rsidR="007D173C" w:rsidRPr="007D173C">
        <w:rPr>
          <w:i/>
          <w:sz w:val="28"/>
          <w:szCs w:val="28"/>
          <w:u w:val="single"/>
        </w:rPr>
        <w:t>493959</w:t>
      </w:r>
      <w:r w:rsidRPr="001E150A">
        <w:rPr>
          <w:i/>
          <w:sz w:val="28"/>
          <w:szCs w:val="28"/>
          <w:u w:val="single"/>
        </w:rPr>
        <w:t xml:space="preserve">: </w:t>
      </w:r>
      <w:r w:rsidRPr="00472B4C">
        <w:rPr>
          <w:i/>
          <w:sz w:val="28"/>
          <w:szCs w:val="28"/>
          <w:u w:val="single"/>
        </w:rPr>
        <w:t xml:space="preserve">Visibility: </w:t>
      </w:r>
      <w:r w:rsidR="007D173C" w:rsidRPr="007D173C">
        <w:rPr>
          <w:i/>
          <w:sz w:val="28"/>
          <w:szCs w:val="28"/>
          <w:u w:val="single"/>
        </w:rPr>
        <w:t>Create Multi-track page</w:t>
      </w:r>
    </w:p>
    <w:p w14:paraId="341AA03B" w14:textId="77777777" w:rsidR="00C57FDC" w:rsidRPr="00C57FDC" w:rsidRDefault="00C57FDC" w:rsidP="00C57FDC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</w:p>
    <w:p w14:paraId="7C81D6D0" w14:textId="77777777" w:rsidR="00C57FDC" w:rsidRPr="001E150A" w:rsidRDefault="00C57FDC" w:rsidP="00C57FDC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1C2E19FD" w14:textId="5BC78337" w:rsidR="007D173C" w:rsidRDefault="007D173C" w:rsidP="007D17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/P02SGit_UIDEV/src/apps/visibility/angular/templates/track_multi.tpl.html</w:t>
      </w:r>
    </w:p>
    <w:p w14:paraId="2FA7BCCD" w14:textId="77777777" w:rsidR="007D173C" w:rsidRDefault="007D173C" w:rsidP="007D17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/P02SGit_UIDEV/src/apps/visibility/sass/v5/_visibility.scss</w:t>
      </w:r>
    </w:p>
    <w:p w14:paraId="5102DFA9" w14:textId="6FB5C7B7" w:rsidR="007D173C" w:rsidRDefault="007D173C" w:rsidP="007D17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/P02SGit_UIDEV/src/apps/visibility/angular/components/multi_track.ts</w:t>
      </w:r>
    </w:p>
    <w:p w14:paraId="2F0A2604" w14:textId="77777777" w:rsidR="007D173C" w:rsidRDefault="007D173C" w:rsidP="007D173C">
      <w:pPr>
        <w:pStyle w:val="ListParagraph"/>
        <w:tabs>
          <w:tab w:val="left" w:pos="4020"/>
        </w:tabs>
        <w:rPr>
          <w:sz w:val="28"/>
          <w:szCs w:val="28"/>
        </w:rPr>
      </w:pPr>
    </w:p>
    <w:p w14:paraId="5DFA59D8" w14:textId="77777777" w:rsidR="00C57FDC" w:rsidRP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63CC5894" w14:textId="77777777" w:rsidR="00C57FDC" w:rsidRP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361753DF" w14:textId="77777777" w:rsid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229CD0A5" w14:textId="6700B414" w:rsidR="00C57FDC" w:rsidRDefault="00C57FDC" w:rsidP="00C57FDC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 w:rsidR="007D173C" w:rsidRPr="007D173C">
        <w:rPr>
          <w:i/>
          <w:sz w:val="28"/>
          <w:szCs w:val="28"/>
          <w:u w:val="single"/>
        </w:rPr>
        <w:t>475095</w:t>
      </w:r>
      <w:r w:rsidRPr="001E150A">
        <w:rPr>
          <w:i/>
          <w:sz w:val="28"/>
          <w:szCs w:val="28"/>
          <w:u w:val="single"/>
        </w:rPr>
        <w:t xml:space="preserve">: </w:t>
      </w:r>
      <w:r w:rsidRPr="00472B4C">
        <w:rPr>
          <w:i/>
          <w:sz w:val="28"/>
          <w:szCs w:val="28"/>
          <w:u w:val="single"/>
        </w:rPr>
        <w:t xml:space="preserve">Visibility: </w:t>
      </w:r>
      <w:r w:rsidR="007D173C" w:rsidRPr="007D173C">
        <w:rPr>
          <w:i/>
          <w:sz w:val="28"/>
          <w:szCs w:val="28"/>
          <w:u w:val="single"/>
        </w:rPr>
        <w:t>Show 1Z or PTN as primary when InfoNotice Search is used</w:t>
      </w:r>
    </w:p>
    <w:p w14:paraId="74FD1D8F" w14:textId="77777777" w:rsidR="00C57FDC" w:rsidRPr="00C57FDC" w:rsidRDefault="00C57FDC" w:rsidP="00C57FDC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</w:p>
    <w:p w14:paraId="2D63EC10" w14:textId="77777777" w:rsidR="00C57FDC" w:rsidRPr="001E150A" w:rsidRDefault="00C57FDC" w:rsidP="00C57FDC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764B3267" w14:textId="77777777" w:rsidR="007D173C" w:rsidRDefault="007D173C" w:rsidP="007D17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/P02SGit_UIDEV/src/apps/visibility/angular/templates/tracking.tpl.html</w:t>
      </w:r>
    </w:p>
    <w:p w14:paraId="3DD99BB8" w14:textId="77777777" w:rsidR="007D173C" w:rsidRDefault="007D173C" w:rsidP="007D17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/P02SGit_UIDEV/src/apps/visibility/sass/v5/_visibility.scss</w:t>
      </w:r>
    </w:p>
    <w:p w14:paraId="6037B6E3" w14:textId="77777777" w:rsidR="007D173C" w:rsidRDefault="007D173C" w:rsidP="007D173C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/P02SGit_UIDEV/src/apps/visibility/angular/components/main_track.ts</w:t>
      </w:r>
    </w:p>
    <w:p w14:paraId="57504C7E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5BAC9F8F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08720F83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1AC9D0E9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4B603696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451AFE52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379B63DC" w14:textId="77777777" w:rsidR="00643A5E" w:rsidRP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1D7548A2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0C985E13" w14:textId="1780EF9E" w:rsidR="00643A5E" w:rsidRDefault="00643A5E" w:rsidP="00643A5E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lastRenderedPageBreak/>
        <w:t xml:space="preserve">TFS </w:t>
      </w:r>
      <w:r w:rsidRPr="00643A5E">
        <w:rPr>
          <w:i/>
          <w:sz w:val="28"/>
          <w:szCs w:val="28"/>
          <w:u w:val="single"/>
        </w:rPr>
        <w:t>450691</w:t>
      </w:r>
      <w:r w:rsidRPr="001E150A">
        <w:rPr>
          <w:i/>
          <w:sz w:val="28"/>
          <w:szCs w:val="28"/>
          <w:u w:val="single"/>
        </w:rPr>
        <w:t xml:space="preserve">: </w:t>
      </w:r>
      <w:r w:rsidRPr="00472B4C">
        <w:rPr>
          <w:i/>
          <w:sz w:val="28"/>
          <w:szCs w:val="28"/>
          <w:u w:val="single"/>
        </w:rPr>
        <w:t xml:space="preserve">Visibility: </w:t>
      </w:r>
      <w:r>
        <w:rPr>
          <w:i/>
          <w:sz w:val="28"/>
          <w:szCs w:val="28"/>
          <w:u w:val="single"/>
        </w:rPr>
        <w:t>AP EPRA Message</w:t>
      </w:r>
    </w:p>
    <w:p w14:paraId="4C5DA69D" w14:textId="77777777" w:rsidR="00643A5E" w:rsidRPr="00C57FDC" w:rsidRDefault="00643A5E" w:rsidP="00643A5E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</w:p>
    <w:p w14:paraId="3FCDB937" w14:textId="77777777" w:rsidR="00643A5E" w:rsidRPr="001E150A" w:rsidRDefault="00643A5E" w:rsidP="00643A5E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52474733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/P02SGit_UIDEV/src/apps/visibility/angular/templates/tracking.tpl.html</w:t>
      </w:r>
    </w:p>
    <w:p w14:paraId="13834FAA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/P02SGit_UIDEV/src/apps/visibility/sass/v5/_visibility.scss</w:t>
      </w:r>
    </w:p>
    <w:p w14:paraId="2F93E1F5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/P02SGit_UIDEV/src/apps/visibility/angular/components/main_track.ts</w:t>
      </w:r>
    </w:p>
    <w:p w14:paraId="5CAA4EA8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58164797" w14:textId="2A3FE2B2" w:rsidR="00643A5E" w:rsidRDefault="00643A5E" w:rsidP="00643A5E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 w:rsidRPr="00643A5E">
        <w:rPr>
          <w:i/>
          <w:sz w:val="28"/>
          <w:szCs w:val="28"/>
          <w:u w:val="single"/>
        </w:rPr>
        <w:t>450679</w:t>
      </w:r>
      <w:r w:rsidRPr="001E150A">
        <w:rPr>
          <w:i/>
          <w:sz w:val="28"/>
          <w:szCs w:val="28"/>
          <w:u w:val="single"/>
        </w:rPr>
        <w:t xml:space="preserve">: </w:t>
      </w:r>
      <w:r w:rsidRPr="00472B4C">
        <w:rPr>
          <w:i/>
          <w:sz w:val="28"/>
          <w:szCs w:val="28"/>
          <w:u w:val="single"/>
        </w:rPr>
        <w:t xml:space="preserve">Visibility: </w:t>
      </w:r>
      <w:r>
        <w:rPr>
          <w:i/>
          <w:sz w:val="28"/>
          <w:szCs w:val="28"/>
          <w:u w:val="single"/>
        </w:rPr>
        <w:t>AP Location Page</w:t>
      </w:r>
    </w:p>
    <w:p w14:paraId="69C558F3" w14:textId="77777777" w:rsidR="00643A5E" w:rsidRPr="00C57FDC" w:rsidRDefault="00643A5E" w:rsidP="00643A5E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</w:p>
    <w:p w14:paraId="52F24E19" w14:textId="77777777" w:rsidR="00643A5E" w:rsidRPr="001E150A" w:rsidRDefault="00643A5E" w:rsidP="00643A5E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34AAFD88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/P02SGit_UIDEV/src/apps/visibility/angular/templates/tracking.tpl.html</w:t>
      </w:r>
    </w:p>
    <w:p w14:paraId="1ECD2C31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/P02SGit_UIDEV/src/apps/visibility/sass/v5/_visibility.scss</w:t>
      </w:r>
    </w:p>
    <w:p w14:paraId="402508DA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/P02SGit_UIDEV/src/apps/visibility/angular/components/main_track.ts</w:t>
      </w:r>
    </w:p>
    <w:p w14:paraId="097B3E6B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67D15DBF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1D5D6C3F" w14:textId="21746F02" w:rsidR="00643A5E" w:rsidRDefault="00643A5E" w:rsidP="00643A5E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>
        <w:rPr>
          <w:i/>
          <w:sz w:val="28"/>
          <w:szCs w:val="28"/>
          <w:u w:val="single"/>
        </w:rPr>
        <w:t>450684</w:t>
      </w:r>
      <w:r w:rsidRPr="001E150A">
        <w:rPr>
          <w:i/>
          <w:sz w:val="28"/>
          <w:szCs w:val="28"/>
          <w:u w:val="single"/>
        </w:rPr>
        <w:t xml:space="preserve">: </w:t>
      </w:r>
      <w:r w:rsidRPr="00472B4C">
        <w:rPr>
          <w:i/>
          <w:sz w:val="28"/>
          <w:szCs w:val="28"/>
          <w:u w:val="single"/>
        </w:rPr>
        <w:t xml:space="preserve">Visibility: </w:t>
      </w:r>
      <w:r>
        <w:rPr>
          <w:i/>
          <w:sz w:val="28"/>
          <w:szCs w:val="28"/>
          <w:u w:val="single"/>
        </w:rPr>
        <w:t xml:space="preserve">AP </w:t>
      </w:r>
      <w:r>
        <w:rPr>
          <w:i/>
          <w:sz w:val="28"/>
          <w:szCs w:val="28"/>
          <w:u w:val="single"/>
        </w:rPr>
        <w:t>Locker Barcode</w:t>
      </w:r>
    </w:p>
    <w:p w14:paraId="240E7B6A" w14:textId="77777777" w:rsidR="00643A5E" w:rsidRPr="00C57FDC" w:rsidRDefault="00643A5E" w:rsidP="00643A5E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</w:p>
    <w:p w14:paraId="5AA152C5" w14:textId="77777777" w:rsidR="00643A5E" w:rsidRPr="001E150A" w:rsidRDefault="00643A5E" w:rsidP="00643A5E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79F1316B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/P02SGit_UIDEV/src/apps/visibility/angular/templates/tracking.tpl.html</w:t>
      </w:r>
    </w:p>
    <w:p w14:paraId="3501DE9E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/P02SGit_UIDEV/src/apps/visibility/sass/v5/_visibility.scss</w:t>
      </w:r>
    </w:p>
    <w:p w14:paraId="23C619E8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/P02SGit_UIDEV/src/apps/visibility/angular/components/main_track.ts</w:t>
      </w:r>
    </w:p>
    <w:p w14:paraId="66065E52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01DCB034" w14:textId="77777777" w:rsid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2EC1F17B" w14:textId="4E1225C1" w:rsidR="00643A5E" w:rsidRDefault="00643A5E" w:rsidP="00643A5E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  <w:r w:rsidRPr="001E150A">
        <w:rPr>
          <w:i/>
          <w:sz w:val="28"/>
          <w:szCs w:val="28"/>
          <w:u w:val="single"/>
        </w:rPr>
        <w:t xml:space="preserve">TFS </w:t>
      </w:r>
      <w:r>
        <w:rPr>
          <w:i/>
          <w:sz w:val="28"/>
          <w:szCs w:val="28"/>
          <w:u w:val="single"/>
        </w:rPr>
        <w:t>426461</w:t>
      </w:r>
      <w:r w:rsidRPr="001E150A">
        <w:rPr>
          <w:i/>
          <w:sz w:val="28"/>
          <w:szCs w:val="28"/>
          <w:u w:val="single"/>
        </w:rPr>
        <w:t xml:space="preserve">: </w:t>
      </w:r>
      <w:r w:rsidRPr="00472B4C">
        <w:rPr>
          <w:i/>
          <w:sz w:val="28"/>
          <w:szCs w:val="28"/>
          <w:u w:val="single"/>
        </w:rPr>
        <w:t xml:space="preserve">Visibility: </w:t>
      </w:r>
      <w:r>
        <w:rPr>
          <w:i/>
          <w:sz w:val="28"/>
          <w:szCs w:val="28"/>
          <w:u w:val="single"/>
        </w:rPr>
        <w:t xml:space="preserve">AP </w:t>
      </w:r>
      <w:r>
        <w:rPr>
          <w:i/>
          <w:sz w:val="28"/>
          <w:szCs w:val="28"/>
          <w:u w:val="single"/>
        </w:rPr>
        <w:t>Pickup Location</w:t>
      </w:r>
      <w:bookmarkStart w:id="0" w:name="_GoBack"/>
      <w:bookmarkEnd w:id="0"/>
    </w:p>
    <w:p w14:paraId="6159D24A" w14:textId="77777777" w:rsidR="00643A5E" w:rsidRPr="00C57FDC" w:rsidRDefault="00643A5E" w:rsidP="00643A5E">
      <w:pPr>
        <w:tabs>
          <w:tab w:val="left" w:pos="4020"/>
        </w:tabs>
        <w:spacing w:line="276" w:lineRule="auto"/>
        <w:rPr>
          <w:sz w:val="28"/>
          <w:szCs w:val="28"/>
          <w:u w:val="single"/>
        </w:rPr>
      </w:pPr>
    </w:p>
    <w:p w14:paraId="4DE550F0" w14:textId="77777777" w:rsidR="00643A5E" w:rsidRPr="001E150A" w:rsidRDefault="00643A5E" w:rsidP="00643A5E">
      <w:pPr>
        <w:tabs>
          <w:tab w:val="left" w:pos="4020"/>
        </w:tabs>
        <w:spacing w:line="276" w:lineRule="auto"/>
        <w:rPr>
          <w:sz w:val="28"/>
          <w:szCs w:val="28"/>
        </w:rPr>
      </w:pPr>
      <w:r w:rsidRPr="001E150A">
        <w:rPr>
          <w:sz w:val="28"/>
          <w:szCs w:val="28"/>
        </w:rPr>
        <w:t>Source Path:</w:t>
      </w:r>
    </w:p>
    <w:p w14:paraId="715EE67E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/P02SGit_UIDEV/src/apps/visibility/angular/templates/tracking.tpl.html</w:t>
      </w:r>
    </w:p>
    <w:p w14:paraId="60BD71C6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/P02SGit_UIDEV/src/apps/visibility/sass/v5/_visibility.scss</w:t>
      </w:r>
    </w:p>
    <w:p w14:paraId="5EC29876" w14:textId="77777777" w:rsidR="00643A5E" w:rsidRDefault="00643A5E" w:rsidP="00643A5E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>
        <w:rPr>
          <w:sz w:val="28"/>
          <w:szCs w:val="28"/>
        </w:rPr>
        <w:t>/P02SGit_UIDEV/src/apps/visibility/angular/components/main_track.ts</w:t>
      </w:r>
    </w:p>
    <w:p w14:paraId="0A6062FB" w14:textId="77777777" w:rsidR="00643A5E" w:rsidRPr="00643A5E" w:rsidRDefault="00643A5E" w:rsidP="00643A5E">
      <w:pPr>
        <w:tabs>
          <w:tab w:val="left" w:pos="4020"/>
        </w:tabs>
        <w:rPr>
          <w:sz w:val="28"/>
          <w:szCs w:val="28"/>
        </w:rPr>
      </w:pPr>
    </w:p>
    <w:p w14:paraId="2E4294C7" w14:textId="77777777" w:rsidR="00C57FDC" w:rsidRPr="00C57FDC" w:rsidRDefault="00C57FDC" w:rsidP="00C57FDC">
      <w:pPr>
        <w:tabs>
          <w:tab w:val="left" w:pos="4020"/>
        </w:tabs>
        <w:rPr>
          <w:sz w:val="28"/>
          <w:szCs w:val="28"/>
        </w:rPr>
      </w:pPr>
    </w:p>
    <w:p w14:paraId="666BA85A" w14:textId="77777777" w:rsidR="00945892" w:rsidRPr="002E13DE" w:rsidRDefault="00945892" w:rsidP="00CD667A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sectPr w:rsidR="00945892" w:rsidRPr="002E13DE" w:rsidSect="00BF22AF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F40C6A" w:rsidRDefault="00F40C6A">
      <w:r>
        <w:separator/>
      </w:r>
    </w:p>
  </w:endnote>
  <w:endnote w:type="continuationSeparator" w:id="0">
    <w:p w14:paraId="6F5C6B8B" w14:textId="77777777" w:rsidR="00F40C6A" w:rsidRDefault="00F4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F40C6A" w:rsidRDefault="00F40C6A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F40C6A" w:rsidRPr="00E40E84" w:rsidRDefault="00F40C6A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643A5E">
      <w:rPr>
        <w:rStyle w:val="PageNumber"/>
        <w:rFonts w:ascii="Arial" w:hAnsi="Arial"/>
        <w:b/>
        <w:noProof/>
        <w:color w:val="FFFFFF" w:themeColor="background1"/>
      </w:rPr>
      <w:t>4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1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F40C6A" w:rsidRDefault="00F40C6A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F40C6A" w:rsidRDefault="00F40C6A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9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F40C6A" w:rsidRDefault="00F40C6A">
      <w:r>
        <w:separator/>
      </w:r>
    </w:p>
  </w:footnote>
  <w:footnote w:type="continuationSeparator" w:id="0">
    <w:p w14:paraId="47904BCF" w14:textId="77777777" w:rsidR="00F40C6A" w:rsidRDefault="00F40C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F40C6A" w:rsidRDefault="00F40C6A">
    <w:pPr>
      <w:pStyle w:val="Header"/>
    </w:pPr>
  </w:p>
  <w:p w14:paraId="45D22A94" w14:textId="77777777" w:rsidR="00F40C6A" w:rsidRDefault="00F40C6A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11/10/17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F40C6A" w:rsidRPr="00EE4744" w:rsidRDefault="00F40C6A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29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CD667A" w:rsidRPr="00EE4744" w:rsidRDefault="00CD667A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F40C6A" w:rsidRDefault="00F40C6A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6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0B2CC3"/>
    <w:multiLevelType w:val="hybridMultilevel"/>
    <w:tmpl w:val="349C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6"/>
  </w:num>
  <w:num w:numId="14">
    <w:abstractNumId w:val="17"/>
  </w:num>
  <w:num w:numId="15">
    <w:abstractNumId w:val="12"/>
  </w:num>
  <w:num w:numId="16">
    <w:abstractNumId w:val="18"/>
  </w:num>
  <w:num w:numId="17">
    <w:abstractNumId w:val="11"/>
  </w:num>
  <w:num w:numId="18">
    <w:abstractNumId w:val="15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02936"/>
    <w:rsid w:val="00011B3F"/>
    <w:rsid w:val="00026403"/>
    <w:rsid w:val="0004366A"/>
    <w:rsid w:val="00050EA9"/>
    <w:rsid w:val="00066AA2"/>
    <w:rsid w:val="000701E9"/>
    <w:rsid w:val="0007295E"/>
    <w:rsid w:val="000A4BDB"/>
    <w:rsid w:val="000D4377"/>
    <w:rsid w:val="000D514C"/>
    <w:rsid w:val="000E65A0"/>
    <w:rsid w:val="000F250C"/>
    <w:rsid w:val="00142810"/>
    <w:rsid w:val="00173587"/>
    <w:rsid w:val="00177EFD"/>
    <w:rsid w:val="001C3EA2"/>
    <w:rsid w:val="001E150A"/>
    <w:rsid w:val="001E56C3"/>
    <w:rsid w:val="00211A27"/>
    <w:rsid w:val="00216AB3"/>
    <w:rsid w:val="00240117"/>
    <w:rsid w:val="00284D83"/>
    <w:rsid w:val="002A46AF"/>
    <w:rsid w:val="002A55B3"/>
    <w:rsid w:val="002B023F"/>
    <w:rsid w:val="002B4C26"/>
    <w:rsid w:val="002E13DE"/>
    <w:rsid w:val="002F5A2C"/>
    <w:rsid w:val="003065F3"/>
    <w:rsid w:val="00312752"/>
    <w:rsid w:val="00322C4E"/>
    <w:rsid w:val="0032473C"/>
    <w:rsid w:val="003342EF"/>
    <w:rsid w:val="003A6B45"/>
    <w:rsid w:val="0040069F"/>
    <w:rsid w:val="00417EDB"/>
    <w:rsid w:val="00422A39"/>
    <w:rsid w:val="00427823"/>
    <w:rsid w:val="00463294"/>
    <w:rsid w:val="00472B4C"/>
    <w:rsid w:val="00473348"/>
    <w:rsid w:val="00475E12"/>
    <w:rsid w:val="004C4B7F"/>
    <w:rsid w:val="004D171D"/>
    <w:rsid w:val="004F48A7"/>
    <w:rsid w:val="0050074E"/>
    <w:rsid w:val="00524BAF"/>
    <w:rsid w:val="00587A17"/>
    <w:rsid w:val="0059004E"/>
    <w:rsid w:val="0060060C"/>
    <w:rsid w:val="006361AA"/>
    <w:rsid w:val="00643A5E"/>
    <w:rsid w:val="00672922"/>
    <w:rsid w:val="006A0EF7"/>
    <w:rsid w:val="006A1325"/>
    <w:rsid w:val="006A1A8D"/>
    <w:rsid w:val="006C690B"/>
    <w:rsid w:val="0072385F"/>
    <w:rsid w:val="00724325"/>
    <w:rsid w:val="00725BB7"/>
    <w:rsid w:val="00743757"/>
    <w:rsid w:val="007539F1"/>
    <w:rsid w:val="00753DDC"/>
    <w:rsid w:val="0075456D"/>
    <w:rsid w:val="00771C94"/>
    <w:rsid w:val="007B5988"/>
    <w:rsid w:val="007B721B"/>
    <w:rsid w:val="007D173C"/>
    <w:rsid w:val="007E17BD"/>
    <w:rsid w:val="00815101"/>
    <w:rsid w:val="00820031"/>
    <w:rsid w:val="008331A3"/>
    <w:rsid w:val="0086197D"/>
    <w:rsid w:val="00864E40"/>
    <w:rsid w:val="00865128"/>
    <w:rsid w:val="00884E49"/>
    <w:rsid w:val="0089200C"/>
    <w:rsid w:val="008A037B"/>
    <w:rsid w:val="008A057B"/>
    <w:rsid w:val="008C61AA"/>
    <w:rsid w:val="008E64A2"/>
    <w:rsid w:val="00930A98"/>
    <w:rsid w:val="00945892"/>
    <w:rsid w:val="00950C3C"/>
    <w:rsid w:val="00960AF1"/>
    <w:rsid w:val="009E165D"/>
    <w:rsid w:val="00A13C83"/>
    <w:rsid w:val="00A32A43"/>
    <w:rsid w:val="00A32E2F"/>
    <w:rsid w:val="00A534E8"/>
    <w:rsid w:val="00A54D7D"/>
    <w:rsid w:val="00A558D5"/>
    <w:rsid w:val="00A56C34"/>
    <w:rsid w:val="00A95FD6"/>
    <w:rsid w:val="00A9629D"/>
    <w:rsid w:val="00AA11C6"/>
    <w:rsid w:val="00AB6492"/>
    <w:rsid w:val="00AC2D32"/>
    <w:rsid w:val="00AD07BD"/>
    <w:rsid w:val="00AD7F19"/>
    <w:rsid w:val="00B0318F"/>
    <w:rsid w:val="00B052D6"/>
    <w:rsid w:val="00B212AA"/>
    <w:rsid w:val="00B305C7"/>
    <w:rsid w:val="00B367DB"/>
    <w:rsid w:val="00B732CD"/>
    <w:rsid w:val="00BA0CBA"/>
    <w:rsid w:val="00BC13DC"/>
    <w:rsid w:val="00BE3C91"/>
    <w:rsid w:val="00BF0463"/>
    <w:rsid w:val="00BF22AF"/>
    <w:rsid w:val="00BF395E"/>
    <w:rsid w:val="00C029F8"/>
    <w:rsid w:val="00C03DB8"/>
    <w:rsid w:val="00C3208A"/>
    <w:rsid w:val="00C57FDC"/>
    <w:rsid w:val="00C66F33"/>
    <w:rsid w:val="00C8108A"/>
    <w:rsid w:val="00C81EB1"/>
    <w:rsid w:val="00CB1AB8"/>
    <w:rsid w:val="00CC4EF6"/>
    <w:rsid w:val="00CC638F"/>
    <w:rsid w:val="00CD28D3"/>
    <w:rsid w:val="00CD667A"/>
    <w:rsid w:val="00CF1F24"/>
    <w:rsid w:val="00D0376A"/>
    <w:rsid w:val="00D15FAB"/>
    <w:rsid w:val="00D313B2"/>
    <w:rsid w:val="00D406FD"/>
    <w:rsid w:val="00D417F3"/>
    <w:rsid w:val="00D4460A"/>
    <w:rsid w:val="00D52C15"/>
    <w:rsid w:val="00D80CB4"/>
    <w:rsid w:val="00DA1FC3"/>
    <w:rsid w:val="00DA3F59"/>
    <w:rsid w:val="00DB23F2"/>
    <w:rsid w:val="00DD0FD9"/>
    <w:rsid w:val="00DF18F4"/>
    <w:rsid w:val="00DF554F"/>
    <w:rsid w:val="00E0342F"/>
    <w:rsid w:val="00E10B3C"/>
    <w:rsid w:val="00E147A8"/>
    <w:rsid w:val="00E15AC1"/>
    <w:rsid w:val="00E232D7"/>
    <w:rsid w:val="00E23F2C"/>
    <w:rsid w:val="00E27BD7"/>
    <w:rsid w:val="00E40E84"/>
    <w:rsid w:val="00E53063"/>
    <w:rsid w:val="00E71A99"/>
    <w:rsid w:val="00E72015"/>
    <w:rsid w:val="00E76543"/>
    <w:rsid w:val="00E95033"/>
    <w:rsid w:val="00EB610A"/>
    <w:rsid w:val="00EB6584"/>
    <w:rsid w:val="00ED53E8"/>
    <w:rsid w:val="00ED65A5"/>
    <w:rsid w:val="00EE2018"/>
    <w:rsid w:val="00EE4744"/>
    <w:rsid w:val="00F268FC"/>
    <w:rsid w:val="00F36391"/>
    <w:rsid w:val="00F40C6A"/>
    <w:rsid w:val="00F41DBE"/>
    <w:rsid w:val="00F42E58"/>
    <w:rsid w:val="00F47C07"/>
    <w:rsid w:val="00F55237"/>
    <w:rsid w:val="00F65035"/>
    <w:rsid w:val="00F740C0"/>
    <w:rsid w:val="00F76B3E"/>
    <w:rsid w:val="00FA5F3C"/>
    <w:rsid w:val="00FB54E2"/>
    <w:rsid w:val="00FB7B63"/>
    <w:rsid w:val="00FC53DF"/>
    <w:rsid w:val="00FE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CD66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717253-46F8-0249-9A69-E871D61B7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18</TotalTime>
  <Pages>4</Pages>
  <Words>352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UPS UPS</cp:lastModifiedBy>
  <cp:revision>5</cp:revision>
  <cp:lastPrinted>2009-08-03T17:48:00Z</cp:lastPrinted>
  <dcterms:created xsi:type="dcterms:W3CDTF">2017-11-10T16:58:00Z</dcterms:created>
  <dcterms:modified xsi:type="dcterms:W3CDTF">2017-11-10T17:26:00Z</dcterms:modified>
</cp:coreProperties>
</file>