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401D93" w:rsidRPr="00E23F2C" w:rsidRDefault="00401D93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AD09D6" w:rsidRPr="00E23F2C" w:rsidRDefault="00AD09D6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401D93" w:rsidRPr="00E23F2C" w:rsidRDefault="00401D93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AD09D6" w:rsidRPr="00E23F2C" w:rsidRDefault="00AD09D6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6"/>
        <w:gridCol w:w="3727"/>
        <w:gridCol w:w="3892"/>
      </w:tblGrid>
      <w:tr w:rsidR="00E23F2C" w14:paraId="30A911CE" w14:textId="77777777" w:rsidTr="00945892">
        <w:trPr>
          <w:trHeight w:val="5450"/>
        </w:trPr>
        <w:tc>
          <w:tcPr>
            <w:tcW w:w="7753" w:type="dxa"/>
            <w:gridSpan w:val="2"/>
          </w:tcPr>
          <w:p w14:paraId="12279F64" w14:textId="16F3B657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788A2236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57082A">
              <w:rPr>
                <w:b/>
                <w:sz w:val="28"/>
                <w:szCs w:val="28"/>
              </w:rPr>
              <w:t>0.5.3</w:t>
            </w:r>
          </w:p>
          <w:p w14:paraId="368FEE05" w14:textId="77777777" w:rsidR="00E0342F" w:rsidRPr="00211A27" w:rsidRDefault="00E0342F" w:rsidP="00587A17"/>
          <w:p w14:paraId="4AAB1101" w14:textId="10A618D9" w:rsidR="00E0342F" w:rsidRDefault="00002936" w:rsidP="00587A17">
            <w:r>
              <w:t xml:space="preserve">Sprint end date: </w:t>
            </w:r>
            <w:r w:rsidR="00136675">
              <w:t>1</w:t>
            </w:r>
            <w:r w:rsidR="00C57FDC">
              <w:t>/</w:t>
            </w:r>
            <w:r w:rsidR="0057082A">
              <w:t>12</w:t>
            </w:r>
            <w:r w:rsidR="00401D93">
              <w:t>/2018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0F6837FF" w14:textId="2C43BB19" w:rsidR="00136675" w:rsidRDefault="0057082A" w:rsidP="00136675">
            <w:pPr>
              <w:pStyle w:val="ListParagraph"/>
              <w:numPr>
                <w:ilvl w:val="0"/>
                <w:numId w:val="16"/>
              </w:numPr>
            </w:pPr>
            <w:r>
              <w:t>30c4815</w:t>
            </w:r>
          </w:p>
          <w:p w14:paraId="3D6D867F" w14:textId="77777777" w:rsidR="0057082A" w:rsidRDefault="0057082A" w:rsidP="00136675">
            <w:pPr>
              <w:pStyle w:val="ListParagraph"/>
              <w:numPr>
                <w:ilvl w:val="0"/>
                <w:numId w:val="16"/>
              </w:numPr>
            </w:pPr>
            <w:r>
              <w:t>8bdb839</w:t>
            </w:r>
          </w:p>
          <w:p w14:paraId="4407A540" w14:textId="77777777" w:rsidR="0057082A" w:rsidRDefault="0057082A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b874d0b</w:t>
            </w:r>
            <w:proofErr w:type="gramEnd"/>
          </w:p>
          <w:p w14:paraId="6E003E5B" w14:textId="77777777" w:rsidR="0057082A" w:rsidRDefault="0057082A" w:rsidP="00136675">
            <w:pPr>
              <w:pStyle w:val="ListParagraph"/>
              <w:numPr>
                <w:ilvl w:val="0"/>
                <w:numId w:val="16"/>
              </w:numPr>
            </w:pPr>
            <w:r>
              <w:t>10ce699</w:t>
            </w:r>
          </w:p>
          <w:p w14:paraId="3506CB6F" w14:textId="77777777" w:rsidR="0057082A" w:rsidRDefault="0057082A" w:rsidP="00136675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d023628</w:t>
            </w:r>
            <w:proofErr w:type="gramEnd"/>
          </w:p>
          <w:p w14:paraId="6F09BB93" w14:textId="77777777" w:rsidR="0057082A" w:rsidRDefault="0057082A" w:rsidP="00136675">
            <w:pPr>
              <w:pStyle w:val="ListParagraph"/>
              <w:numPr>
                <w:ilvl w:val="0"/>
                <w:numId w:val="16"/>
              </w:numPr>
            </w:pPr>
            <w:r>
              <w:t>6311839</w:t>
            </w:r>
          </w:p>
          <w:p w14:paraId="0C864AE4" w14:textId="05CD1CA9" w:rsidR="0057082A" w:rsidRDefault="0057082A" w:rsidP="00136675">
            <w:pPr>
              <w:pStyle w:val="ListParagraph"/>
              <w:numPr>
                <w:ilvl w:val="0"/>
                <w:numId w:val="16"/>
              </w:numPr>
            </w:pPr>
            <w:r>
              <w:t>da876ac</w:t>
            </w:r>
            <w:bookmarkStart w:id="0" w:name="_GoBack"/>
            <w:bookmarkEnd w:id="0"/>
          </w:p>
          <w:p w14:paraId="2C38E976" w14:textId="77777777" w:rsidR="00136675" w:rsidRDefault="00136675" w:rsidP="00136675"/>
          <w:p w14:paraId="1E6113B5" w14:textId="77777777" w:rsidR="00136675" w:rsidRDefault="00136675" w:rsidP="00136675"/>
          <w:p w14:paraId="0D09494F" w14:textId="146CA02F" w:rsidR="00CD667A" w:rsidRDefault="002E13DE" w:rsidP="00CD667A">
            <w:r>
              <w:t>Known Issues:</w:t>
            </w:r>
          </w:p>
          <w:p w14:paraId="3BC6811A" w14:textId="61F3532F" w:rsidR="002E13DE" w:rsidRDefault="002E13DE" w:rsidP="002E13D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8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37C480D7" w14:textId="17BC422F" w:rsidR="0057082A" w:rsidRPr="00DD0FD9" w:rsidRDefault="00945892" w:rsidP="0057082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  <w:r>
              <w:rPr>
                <w:color w:val="003436"/>
              </w:rPr>
              <w:t xml:space="preserve">TFS# </w:t>
            </w:r>
            <w:r w:rsidR="00E40E84"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401D93" w:rsidRPr="00743757" w:rsidRDefault="00401D93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ABD8CD" w14:textId="4F140A28" w:rsidR="00B47F59" w:rsidRPr="00DD0FD9" w:rsidRDefault="00B47F59" w:rsidP="00F33C9E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825300"/>
              </w:rPr>
            </w:pPr>
          </w:p>
        </w:tc>
      </w:tr>
      <w:tr w:rsidR="00E23F2C" w14:paraId="27BF63B7" w14:textId="77777777" w:rsidTr="00643A5E">
        <w:trPr>
          <w:trHeight w:val="126"/>
        </w:trPr>
        <w:tc>
          <w:tcPr>
            <w:tcW w:w="4026" w:type="dxa"/>
          </w:tcPr>
          <w:p w14:paraId="611CE3CD" w14:textId="229F6015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2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89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C4D67B2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3F61827B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1AD7703E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55F9BFE8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694408C3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721106BD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123C8210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36566DF7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CC56184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B3AD50E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0B0C343C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6E3C9379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4F27335" w14:textId="77777777" w:rsidR="00401D93" w:rsidRDefault="00401D93" w:rsidP="00945892">
      <w:pPr>
        <w:tabs>
          <w:tab w:val="left" w:pos="4020"/>
        </w:tabs>
        <w:rPr>
          <w:sz w:val="28"/>
          <w:szCs w:val="28"/>
        </w:rPr>
      </w:pPr>
    </w:p>
    <w:p w14:paraId="2BADCE86" w14:textId="77777777" w:rsidR="00C9689C" w:rsidRDefault="00C9689C" w:rsidP="00945892">
      <w:pPr>
        <w:tabs>
          <w:tab w:val="left" w:pos="4020"/>
        </w:tabs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</w:t>
      </w:r>
      <w:proofErr w:type="gramStart"/>
      <w:r w:rsidRPr="00CD667A">
        <w:rPr>
          <w:sz w:val="28"/>
          <w:szCs w:val="28"/>
        </w:rPr>
        <w:t>n</w:t>
      </w:r>
      <w:proofErr w:type="gramEnd"/>
      <w:r w:rsidRPr="00CD667A">
        <w:rPr>
          <w:sz w:val="28"/>
          <w:szCs w:val="28"/>
        </w:rPr>
        <w:t>/a)</w:t>
      </w:r>
    </w:p>
    <w:p w14:paraId="45CC0428" w14:textId="769FF980" w:rsidR="00C338F1" w:rsidRDefault="002E13DE" w:rsidP="006A38BA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46AB3A0C" w14:textId="77777777" w:rsidR="00C338F1" w:rsidRPr="00643A5E" w:rsidRDefault="00C338F1" w:rsidP="00643A5E">
      <w:pPr>
        <w:tabs>
          <w:tab w:val="left" w:pos="4020"/>
        </w:tabs>
        <w:rPr>
          <w:sz w:val="28"/>
          <w:szCs w:val="28"/>
        </w:rPr>
      </w:pPr>
    </w:p>
    <w:p w14:paraId="2E4294C7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666BA85A" w14:textId="77777777" w:rsidR="00945892" w:rsidRPr="002E13DE" w:rsidRDefault="00945892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945892" w:rsidRPr="002E13DE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401D93" w:rsidRDefault="00401D93">
      <w:r>
        <w:separator/>
      </w:r>
    </w:p>
  </w:endnote>
  <w:endnote w:type="continuationSeparator" w:id="0">
    <w:p w14:paraId="6F5C6B8B" w14:textId="77777777" w:rsidR="00401D93" w:rsidRDefault="0040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401D93" w:rsidRDefault="00401D93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401D93" w:rsidRPr="00E40E84" w:rsidRDefault="00401D93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57082A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401D93" w:rsidRDefault="00401D93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401D93" w:rsidRDefault="00401D93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401D93" w:rsidRDefault="00401D93">
      <w:r>
        <w:separator/>
      </w:r>
    </w:p>
  </w:footnote>
  <w:footnote w:type="continuationSeparator" w:id="0">
    <w:p w14:paraId="47904BCF" w14:textId="77777777" w:rsidR="00401D93" w:rsidRDefault="00401D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401D93" w:rsidRDefault="00401D93">
    <w:pPr>
      <w:pStyle w:val="Header"/>
    </w:pPr>
  </w:p>
  <w:p w14:paraId="45D22A94" w14:textId="77777777" w:rsidR="00401D93" w:rsidRDefault="00401D93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8358F1">
      <w:rPr>
        <w:noProof/>
      </w:rPr>
      <w:t>1/12/18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401D93" w:rsidRPr="00EE4744" w:rsidRDefault="00401D93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AD09D6" w:rsidRPr="00EE4744" w:rsidRDefault="00AD09D6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401D93" w:rsidRDefault="00401D93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02936"/>
    <w:rsid w:val="00011B3F"/>
    <w:rsid w:val="000203A3"/>
    <w:rsid w:val="00026403"/>
    <w:rsid w:val="0004366A"/>
    <w:rsid w:val="00050EA9"/>
    <w:rsid w:val="0005110C"/>
    <w:rsid w:val="00066AA2"/>
    <w:rsid w:val="000701E9"/>
    <w:rsid w:val="0007295E"/>
    <w:rsid w:val="00081B7F"/>
    <w:rsid w:val="000A4BDB"/>
    <w:rsid w:val="000D4377"/>
    <w:rsid w:val="000D514C"/>
    <w:rsid w:val="000E65A0"/>
    <w:rsid w:val="000F250C"/>
    <w:rsid w:val="00136675"/>
    <w:rsid w:val="00142810"/>
    <w:rsid w:val="00173587"/>
    <w:rsid w:val="00177EFD"/>
    <w:rsid w:val="001C3EA2"/>
    <w:rsid w:val="001C5E28"/>
    <w:rsid w:val="001E150A"/>
    <w:rsid w:val="001E56C3"/>
    <w:rsid w:val="00211A27"/>
    <w:rsid w:val="00216AB3"/>
    <w:rsid w:val="00240117"/>
    <w:rsid w:val="00255A28"/>
    <w:rsid w:val="002803A4"/>
    <w:rsid w:val="00284D83"/>
    <w:rsid w:val="002A46AF"/>
    <w:rsid w:val="002A55B3"/>
    <w:rsid w:val="002B023F"/>
    <w:rsid w:val="002B4C26"/>
    <w:rsid w:val="002E13DE"/>
    <w:rsid w:val="002F4035"/>
    <w:rsid w:val="002F5A2C"/>
    <w:rsid w:val="003065F3"/>
    <w:rsid w:val="00312752"/>
    <w:rsid w:val="00322C4E"/>
    <w:rsid w:val="0032473C"/>
    <w:rsid w:val="003342EF"/>
    <w:rsid w:val="003A6B45"/>
    <w:rsid w:val="003B4E00"/>
    <w:rsid w:val="0040069F"/>
    <w:rsid w:val="00401D93"/>
    <w:rsid w:val="00417EDB"/>
    <w:rsid w:val="00422A39"/>
    <w:rsid w:val="00427823"/>
    <w:rsid w:val="0044609B"/>
    <w:rsid w:val="00463294"/>
    <w:rsid w:val="00472B4C"/>
    <w:rsid w:val="00473348"/>
    <w:rsid w:val="00475E12"/>
    <w:rsid w:val="004C4B7F"/>
    <w:rsid w:val="004D171D"/>
    <w:rsid w:val="004E1486"/>
    <w:rsid w:val="004F48A7"/>
    <w:rsid w:val="0050074E"/>
    <w:rsid w:val="00524BAF"/>
    <w:rsid w:val="0057082A"/>
    <w:rsid w:val="00587A17"/>
    <w:rsid w:val="0059004E"/>
    <w:rsid w:val="0060060C"/>
    <w:rsid w:val="006361AA"/>
    <w:rsid w:val="00643A5E"/>
    <w:rsid w:val="00672922"/>
    <w:rsid w:val="006A0EF7"/>
    <w:rsid w:val="006A1325"/>
    <w:rsid w:val="006A1A8D"/>
    <w:rsid w:val="006A38BA"/>
    <w:rsid w:val="006C690B"/>
    <w:rsid w:val="006D41E9"/>
    <w:rsid w:val="0072385F"/>
    <w:rsid w:val="00724325"/>
    <w:rsid w:val="00725BB7"/>
    <w:rsid w:val="00743757"/>
    <w:rsid w:val="007539F1"/>
    <w:rsid w:val="00753DDC"/>
    <w:rsid w:val="0075456D"/>
    <w:rsid w:val="00764009"/>
    <w:rsid w:val="00771C94"/>
    <w:rsid w:val="00797EE2"/>
    <w:rsid w:val="007B5988"/>
    <w:rsid w:val="007B721B"/>
    <w:rsid w:val="007D173C"/>
    <w:rsid w:val="007E17BD"/>
    <w:rsid w:val="00815101"/>
    <w:rsid w:val="00820031"/>
    <w:rsid w:val="008331A3"/>
    <w:rsid w:val="008358F1"/>
    <w:rsid w:val="0086197D"/>
    <w:rsid w:val="00864E40"/>
    <w:rsid w:val="00865128"/>
    <w:rsid w:val="00884E49"/>
    <w:rsid w:val="0089200C"/>
    <w:rsid w:val="008A037B"/>
    <w:rsid w:val="008A057B"/>
    <w:rsid w:val="008C61AA"/>
    <w:rsid w:val="008E64A2"/>
    <w:rsid w:val="00930A98"/>
    <w:rsid w:val="00945892"/>
    <w:rsid w:val="00950C3C"/>
    <w:rsid w:val="00960AF1"/>
    <w:rsid w:val="00994EBE"/>
    <w:rsid w:val="009E165D"/>
    <w:rsid w:val="00A13C83"/>
    <w:rsid w:val="00A32A43"/>
    <w:rsid w:val="00A32E2F"/>
    <w:rsid w:val="00A534E8"/>
    <w:rsid w:val="00A54D7D"/>
    <w:rsid w:val="00A558D5"/>
    <w:rsid w:val="00A56C34"/>
    <w:rsid w:val="00A701B4"/>
    <w:rsid w:val="00A95FD6"/>
    <w:rsid w:val="00A9629D"/>
    <w:rsid w:val="00AA11C6"/>
    <w:rsid w:val="00AB6492"/>
    <w:rsid w:val="00AC2D32"/>
    <w:rsid w:val="00AD07BD"/>
    <w:rsid w:val="00AD09D6"/>
    <w:rsid w:val="00AD7F19"/>
    <w:rsid w:val="00B0318F"/>
    <w:rsid w:val="00B052D6"/>
    <w:rsid w:val="00B212AA"/>
    <w:rsid w:val="00B305C7"/>
    <w:rsid w:val="00B367DB"/>
    <w:rsid w:val="00B47F59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338F1"/>
    <w:rsid w:val="00C57FDC"/>
    <w:rsid w:val="00C66F33"/>
    <w:rsid w:val="00C8108A"/>
    <w:rsid w:val="00C81EB1"/>
    <w:rsid w:val="00C9689C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A1FC3"/>
    <w:rsid w:val="00DA3F59"/>
    <w:rsid w:val="00DB23F2"/>
    <w:rsid w:val="00DD0FD9"/>
    <w:rsid w:val="00DF18F4"/>
    <w:rsid w:val="00DF554F"/>
    <w:rsid w:val="00E0342F"/>
    <w:rsid w:val="00E10B3C"/>
    <w:rsid w:val="00E147A8"/>
    <w:rsid w:val="00E15AC1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D65A5"/>
    <w:rsid w:val="00EE2018"/>
    <w:rsid w:val="00EE4744"/>
    <w:rsid w:val="00F268FC"/>
    <w:rsid w:val="00F33C9E"/>
    <w:rsid w:val="00F36391"/>
    <w:rsid w:val="00F40C6A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110ECB-CF4B-5642-A876-48243159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2</TotalTime>
  <Pages>3</Pages>
  <Words>35</Words>
  <Characters>202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3</cp:revision>
  <cp:lastPrinted>2009-08-03T17:48:00Z</cp:lastPrinted>
  <dcterms:created xsi:type="dcterms:W3CDTF">2018-01-12T17:08:00Z</dcterms:created>
  <dcterms:modified xsi:type="dcterms:W3CDTF">2018-01-12T17:13:00Z</dcterms:modified>
</cp:coreProperties>
</file>