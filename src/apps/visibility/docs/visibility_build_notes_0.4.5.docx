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8D3DBA" w:rsidRPr="00E23F2C" w:rsidRDefault="008D3DB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8D3DBA" w:rsidRPr="00E23F2C" w:rsidRDefault="008D3DB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3765"/>
        <w:gridCol w:w="3932"/>
      </w:tblGrid>
      <w:tr w:rsidR="00E23F2C" w14:paraId="30A911CE" w14:textId="77777777" w:rsidTr="00BF22AF">
        <w:trPr>
          <w:trHeight w:val="6068"/>
        </w:trPr>
        <w:tc>
          <w:tcPr>
            <w:tcW w:w="7833" w:type="dxa"/>
            <w:gridSpan w:val="2"/>
          </w:tcPr>
          <w:p w14:paraId="12279F64" w14:textId="74F5AD2B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DC97456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2457F0">
              <w:rPr>
                <w:b/>
                <w:sz w:val="28"/>
                <w:szCs w:val="28"/>
              </w:rPr>
              <w:t>5</w:t>
            </w:r>
          </w:p>
          <w:p w14:paraId="368FEE05" w14:textId="77777777" w:rsidR="00E0342F" w:rsidRPr="00211A27" w:rsidRDefault="00E0342F" w:rsidP="00587A17"/>
          <w:p w14:paraId="4AAB1101" w14:textId="07185633" w:rsidR="00E0342F" w:rsidRDefault="00CD667A" w:rsidP="00587A17">
            <w:r>
              <w:t>Sprint end date: 0</w:t>
            </w:r>
            <w:r w:rsidR="008D3DBA">
              <w:t>9</w:t>
            </w:r>
            <w:r>
              <w:t>/</w:t>
            </w:r>
            <w:r w:rsidR="008D3DBA">
              <w:t>1</w:t>
            </w:r>
            <w:r>
              <w:t>5/2017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5615C97" w14:textId="77777777" w:rsidR="008D3DBA" w:rsidRDefault="008D3DBA" w:rsidP="008D3DBA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ba819f4</w:t>
            </w:r>
            <w:proofErr w:type="gramEnd"/>
          </w:p>
          <w:p w14:paraId="4BAF92DB" w14:textId="77777777" w:rsidR="008D3DBA" w:rsidRDefault="008D3DBA" w:rsidP="008D3DBA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a50c3e1</w:t>
            </w:r>
            <w:proofErr w:type="gramEnd"/>
          </w:p>
          <w:p w14:paraId="3CA1B140" w14:textId="77777777" w:rsidR="008D3DBA" w:rsidRDefault="008D3DBA" w:rsidP="008D3DBA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ec1f643</w:t>
            </w:r>
            <w:proofErr w:type="gramEnd"/>
          </w:p>
          <w:p w14:paraId="6C3629FD" w14:textId="77777777" w:rsidR="008D3DBA" w:rsidRDefault="008D3DBA" w:rsidP="008D3DBA">
            <w:pPr>
              <w:pStyle w:val="ListParagraph"/>
            </w:pPr>
            <w:bookmarkStart w:id="0" w:name="_GoBack"/>
            <w:bookmarkEnd w:id="0"/>
          </w:p>
          <w:p w14:paraId="798D4615" w14:textId="77777777" w:rsidR="00E0342F" w:rsidRDefault="00E0342F" w:rsidP="00FE42A5"/>
          <w:p w14:paraId="0D09494F" w14:textId="146CA02F" w:rsidR="00CD667A" w:rsidRDefault="002E13DE" w:rsidP="00CD667A">
            <w:r>
              <w:t>Known Issues:</w:t>
            </w:r>
          </w:p>
          <w:p w14:paraId="3BC6811A" w14:textId="100137F2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93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362FEFC6" w14:textId="6C56E2D5" w:rsidR="00E0342F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8D3DBA">
              <w:rPr>
                <w:b/>
                <w:color w:val="003436"/>
              </w:rPr>
              <w:t>File a claim for logged in only</w:t>
            </w:r>
          </w:p>
          <w:p w14:paraId="0AAD490C" w14:textId="77777777" w:rsidR="00CD667A" w:rsidRDefault="00CD667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2CA5BA1B" w14:textId="6CE169B5" w:rsidR="008D3DBA" w:rsidRPr="00DB23F2" w:rsidRDefault="008D3DBA" w:rsidP="002A46AF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Add description clears out on delete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2BE21C8C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8D3DBA">
              <w:rPr>
                <w:b/>
                <w:color w:val="003436"/>
              </w:rPr>
              <w:t>: Simplified text now visible on exception states.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19CBF2FE" w:rsidR="00E0342F" w:rsidRDefault="002E13DE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  <w:r w:rsidR="00CD667A">
              <w:rPr>
                <w:color w:val="003436"/>
              </w:rPr>
              <w:t xml:space="preserve"> </w:t>
            </w:r>
            <w:r w:rsidR="008D3DBA">
              <w:rPr>
                <w:color w:val="003436"/>
              </w:rPr>
              <w:t>455317</w:t>
            </w:r>
          </w:p>
          <w:p w14:paraId="4035B6F7" w14:textId="3F55992D" w:rsidR="008D3DBA" w:rsidRPr="00DB23F2" w:rsidRDefault="008D3DB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432175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8D3DBA" w:rsidRPr="00743757" w:rsidRDefault="008D3DB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BF22AF">
        <w:trPr>
          <w:trHeight w:val="3004"/>
        </w:trPr>
        <w:tc>
          <w:tcPr>
            <w:tcW w:w="4068" w:type="dxa"/>
          </w:tcPr>
          <w:p w14:paraId="611CE3CD" w14:textId="650FDD32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65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E23F2C" w14:paraId="66513A69" w14:textId="77777777" w:rsidTr="00BF22AF">
        <w:trPr>
          <w:trHeight w:val="2817"/>
        </w:trPr>
        <w:tc>
          <w:tcPr>
            <w:tcW w:w="7833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932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553AC461" w14:textId="77777777" w:rsidR="00BF22AF" w:rsidRDefault="00BF22AF" w:rsidP="00A558D5">
      <w:pPr>
        <w:rPr>
          <w:sz w:val="16"/>
          <w:szCs w:val="16"/>
        </w:rPr>
      </w:pPr>
    </w:p>
    <w:p w14:paraId="4A8CAF34" w14:textId="77777777" w:rsidR="006A1325" w:rsidRDefault="006A1325" w:rsidP="00F36391">
      <w:pPr>
        <w:tabs>
          <w:tab w:val="left" w:pos="4020"/>
        </w:tabs>
        <w:rPr>
          <w:b/>
          <w:sz w:val="28"/>
          <w:szCs w:val="28"/>
        </w:rPr>
      </w:pPr>
    </w:p>
    <w:p w14:paraId="122A424C" w14:textId="77777777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#1</w:t>
      </w:r>
    </w:p>
    <w:p w14:paraId="3C6CB048" w14:textId="05A67181" w:rsidR="006A1325" w:rsidRPr="008D3DBA" w:rsidRDefault="008D3DB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8D3DBA">
        <w:rPr>
          <w:sz w:val="28"/>
          <w:szCs w:val="28"/>
        </w:rPr>
        <w:t>File a claim for logged in only</w:t>
      </w:r>
    </w:p>
    <w:p w14:paraId="57A3B54B" w14:textId="77777777" w:rsidR="008D3DBA" w:rsidRDefault="008D3DB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B396FE" w14:textId="4D44AF02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Browser Path: </w:t>
      </w:r>
      <w:hyperlink r:id="rId10" w:anchor="/loggedin" w:history="1">
        <w:r w:rsidR="008D3DBA">
          <w:rPr>
            <w:rStyle w:val="Hyperlink"/>
            <w:sz w:val="28"/>
            <w:szCs w:val="28"/>
          </w:rPr>
          <w:t>http://uidev.ups.com/tracking.html - /</w:t>
        </w:r>
        <w:proofErr w:type="spellStart"/>
        <w:r w:rsidR="008D3DBA">
          <w:rPr>
            <w:rStyle w:val="Hyperlink"/>
            <w:sz w:val="28"/>
            <w:szCs w:val="28"/>
          </w:rPr>
          <w:t>loggedin</w:t>
        </w:r>
        <w:proofErr w:type="spellEnd"/>
      </w:hyperlink>
    </w:p>
    <w:p w14:paraId="48588EB7" w14:textId="5476F84B" w:rsidR="00E53063" w:rsidRDefault="008D3DBA" w:rsidP="00E530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Guest view does not show File a Claim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F6B2A9D" w14:textId="5C913BB6" w:rsidR="001E150A" w:rsidRPr="008D3DBA" w:rsidRDefault="006A1325" w:rsidP="008D3DB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</w:t>
      </w:r>
      <w:r w:rsidR="00E53063">
        <w:rPr>
          <w:sz w:val="28"/>
          <w:szCs w:val="28"/>
        </w:rPr>
        <w:t>UIDEV/src/apps/</w:t>
      </w:r>
      <w:r w:rsidR="00CD667A">
        <w:rPr>
          <w:sz w:val="28"/>
          <w:szCs w:val="28"/>
        </w:rPr>
        <w:t>visibility</w:t>
      </w:r>
      <w:r w:rsidR="00E53063">
        <w:rPr>
          <w:sz w:val="28"/>
          <w:szCs w:val="28"/>
        </w:rPr>
        <w:t>/angular/templates/</w:t>
      </w:r>
      <w:r w:rsidR="00CD667A">
        <w:rPr>
          <w:sz w:val="28"/>
          <w:szCs w:val="28"/>
        </w:rPr>
        <w:t>tracking.tpl</w:t>
      </w:r>
      <w:r w:rsidR="00E53063">
        <w:rPr>
          <w:sz w:val="28"/>
          <w:szCs w:val="28"/>
        </w:rPr>
        <w:t>.html</w:t>
      </w:r>
      <w:r w:rsidR="001E150A" w:rsidRPr="008D3DBA">
        <w:rPr>
          <w:sz w:val="28"/>
          <w:szCs w:val="28"/>
        </w:rPr>
        <w:br w:type="page"/>
      </w:r>
    </w:p>
    <w:p w14:paraId="1AC2D4E4" w14:textId="77777777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FA562E4" w14:textId="79BCEBE5" w:rsidR="001E150A" w:rsidRDefault="001E150A" w:rsidP="001E150A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t>Feature #</w:t>
      </w:r>
      <w:r>
        <w:rPr>
          <w:b/>
          <w:sz w:val="32"/>
          <w:szCs w:val="32"/>
        </w:rPr>
        <w:t>2</w:t>
      </w:r>
    </w:p>
    <w:p w14:paraId="723583C3" w14:textId="26AEA5CA" w:rsidR="001E150A" w:rsidRPr="008D3DBA" w:rsidRDefault="008D3DB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8D3DBA">
        <w:rPr>
          <w:sz w:val="28"/>
          <w:szCs w:val="28"/>
        </w:rPr>
        <w:t>Add description clears out on delete</w:t>
      </w:r>
    </w:p>
    <w:p w14:paraId="49A9339F" w14:textId="77777777" w:rsidR="008D3DBA" w:rsidRDefault="008D3DBA" w:rsidP="001E150A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645F92" w14:textId="77777777" w:rsidR="008D3DBA" w:rsidRPr="008D3DBA" w:rsidRDefault="008D3DBA" w:rsidP="008D3DBA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8D3DBA">
        <w:rPr>
          <w:sz w:val="28"/>
          <w:szCs w:val="28"/>
        </w:rPr>
        <w:t xml:space="preserve">Browser Path: </w:t>
      </w:r>
      <w:hyperlink r:id="rId11" w:anchor="/loggedin" w:history="1">
        <w:r w:rsidRPr="008D3DBA">
          <w:rPr>
            <w:rStyle w:val="Hyperlink"/>
            <w:sz w:val="28"/>
            <w:szCs w:val="28"/>
          </w:rPr>
          <w:t>http://uidev.ups.com/tracking.html - /</w:t>
        </w:r>
        <w:proofErr w:type="spellStart"/>
        <w:r w:rsidRPr="008D3DBA">
          <w:rPr>
            <w:rStyle w:val="Hyperlink"/>
            <w:sz w:val="28"/>
            <w:szCs w:val="28"/>
          </w:rPr>
          <w:t>loggedin</w:t>
        </w:r>
        <w:proofErr w:type="spellEnd"/>
      </w:hyperlink>
    </w:p>
    <w:p w14:paraId="7F71E795" w14:textId="66C6A930" w:rsidR="00E53063" w:rsidRPr="00CD667A" w:rsidRDefault="008D3DBA" w:rsidP="00CD667A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 xml:space="preserve">Click Add a description, enter some text in the input and click save. Then click delete and open </w:t>
      </w:r>
      <w:proofErr w:type="gramStart"/>
      <w:r>
        <w:rPr>
          <w:sz w:val="28"/>
          <w:szCs w:val="28"/>
        </w:rPr>
        <w:t>the add</w:t>
      </w:r>
      <w:proofErr w:type="gramEnd"/>
      <w:r>
        <w:rPr>
          <w:sz w:val="28"/>
          <w:szCs w:val="28"/>
        </w:rPr>
        <w:t xml:space="preserve"> a description drawer again and the input will have the previous entry cleared out.</w:t>
      </w:r>
    </w:p>
    <w:p w14:paraId="5FB2B171" w14:textId="654E22A0" w:rsidR="001E150A" w:rsidRDefault="001E15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934785" w14:textId="77777777" w:rsidR="001E150A" w:rsidRDefault="001E150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B8282B0" w14:textId="291E23D1" w:rsidR="002E13DE" w:rsidRDefault="008D3DBA">
      <w:pPr>
        <w:rPr>
          <w:sz w:val="28"/>
          <w:szCs w:val="28"/>
        </w:rPr>
      </w:pPr>
      <w:r w:rsidRPr="008D3DBA">
        <w:rPr>
          <w:sz w:val="28"/>
          <w:szCs w:val="28"/>
        </w:rPr>
        <w:t xml:space="preserve">Simplified text </w:t>
      </w:r>
      <w:r>
        <w:rPr>
          <w:sz w:val="28"/>
          <w:szCs w:val="28"/>
        </w:rPr>
        <w:t>now visible on exception states – Simplified text was missing from the exception views, but has now been added back.</w:t>
      </w:r>
      <w:r w:rsidR="002E13DE"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704000C1" w14:textId="7777777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70155A6" w14:textId="5F20E2A7" w:rsidR="002E13DE" w:rsidRDefault="002E13DE" w:rsidP="001F1561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8D3DBA" w:rsidRPr="008D3DBA">
        <w:rPr>
          <w:i/>
          <w:sz w:val="28"/>
          <w:szCs w:val="28"/>
          <w:u w:val="single"/>
        </w:rPr>
        <w:t>455317</w:t>
      </w:r>
      <w:r w:rsidRPr="001E150A">
        <w:rPr>
          <w:i/>
          <w:sz w:val="28"/>
          <w:szCs w:val="28"/>
          <w:u w:val="single"/>
        </w:rPr>
        <w:t xml:space="preserve">: </w:t>
      </w:r>
      <w:r w:rsidR="001F1561" w:rsidRPr="001F1561">
        <w:rPr>
          <w:i/>
          <w:sz w:val="28"/>
          <w:szCs w:val="28"/>
          <w:u w:val="single"/>
        </w:rPr>
        <w:t>Visibility: File a Claim button shown for guests only</w:t>
      </w:r>
    </w:p>
    <w:p w14:paraId="093FBBAB" w14:textId="77777777" w:rsidR="002E13DE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0F340F" w14:textId="77777777" w:rsidR="002E13DE" w:rsidRPr="001E150A" w:rsidRDefault="002E13DE" w:rsidP="002E13D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6269E69F" w14:textId="703C94AF" w:rsidR="002E13DE" w:rsidRPr="001F1561" w:rsidRDefault="00CD667A" w:rsidP="001F1561">
      <w:pPr>
        <w:pStyle w:val="ListParagraph"/>
        <w:numPr>
          <w:ilvl w:val="0"/>
          <w:numId w:val="15"/>
        </w:numPr>
        <w:tabs>
          <w:tab w:val="left" w:pos="4020"/>
        </w:tabs>
        <w:rPr>
          <w:b/>
          <w:sz w:val="32"/>
          <w:szCs w:val="32"/>
        </w:rPr>
      </w:pPr>
      <w:r>
        <w:rPr>
          <w:sz w:val="28"/>
          <w:szCs w:val="28"/>
        </w:rPr>
        <w:t>/P02SGit_UIDEV/src/apps/visibility/angular/templates/tracking.tpl.html</w:t>
      </w:r>
    </w:p>
    <w:p w14:paraId="0BA3FBDC" w14:textId="77777777" w:rsidR="001F1561" w:rsidRDefault="001F1561" w:rsidP="001F1561">
      <w:pPr>
        <w:tabs>
          <w:tab w:val="left" w:pos="4020"/>
        </w:tabs>
        <w:rPr>
          <w:b/>
          <w:sz w:val="32"/>
          <w:szCs w:val="32"/>
        </w:rPr>
      </w:pPr>
    </w:p>
    <w:p w14:paraId="19CFB7D5" w14:textId="5F279D16" w:rsidR="001F1561" w:rsidRDefault="001F1561" w:rsidP="001F1561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1F1561">
        <w:rPr>
          <w:i/>
          <w:sz w:val="28"/>
          <w:szCs w:val="28"/>
          <w:u w:val="single"/>
        </w:rPr>
        <w:t>432175</w:t>
      </w:r>
      <w:r w:rsidRPr="001E150A">
        <w:rPr>
          <w:i/>
          <w:sz w:val="28"/>
          <w:szCs w:val="28"/>
          <w:u w:val="single"/>
        </w:rPr>
        <w:t xml:space="preserve">: </w:t>
      </w:r>
      <w:r w:rsidRPr="001F1561">
        <w:rPr>
          <w:i/>
          <w:sz w:val="28"/>
          <w:szCs w:val="28"/>
          <w:u w:val="single"/>
        </w:rPr>
        <w:t>SDC - Status Simplified Text Exists</w:t>
      </w:r>
    </w:p>
    <w:p w14:paraId="50CC2EFC" w14:textId="77777777" w:rsidR="001F1561" w:rsidRDefault="001F1561" w:rsidP="001F1561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3353C3" w14:textId="77777777" w:rsidR="001F1561" w:rsidRPr="001E150A" w:rsidRDefault="001F1561" w:rsidP="001F1561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00212DFF" w14:textId="77777777" w:rsidR="001F1561" w:rsidRPr="001F1561" w:rsidRDefault="001F1561" w:rsidP="001F1561">
      <w:pPr>
        <w:pStyle w:val="ListParagraph"/>
        <w:numPr>
          <w:ilvl w:val="0"/>
          <w:numId w:val="15"/>
        </w:numPr>
        <w:tabs>
          <w:tab w:val="left" w:pos="4020"/>
        </w:tabs>
        <w:rPr>
          <w:b/>
          <w:sz w:val="32"/>
          <w:szCs w:val="32"/>
        </w:rPr>
      </w:pPr>
      <w:r>
        <w:rPr>
          <w:sz w:val="28"/>
          <w:szCs w:val="28"/>
        </w:rPr>
        <w:t>/P02SGit_UIDEV/src/apps/visibility/angular/templates/tracking.tpl.html</w:t>
      </w:r>
    </w:p>
    <w:p w14:paraId="6A366D7E" w14:textId="77777777" w:rsidR="001F1561" w:rsidRPr="001F1561" w:rsidRDefault="001F1561" w:rsidP="001F1561">
      <w:pPr>
        <w:tabs>
          <w:tab w:val="left" w:pos="4020"/>
        </w:tabs>
        <w:rPr>
          <w:b/>
          <w:sz w:val="32"/>
          <w:szCs w:val="32"/>
        </w:rPr>
      </w:pPr>
    </w:p>
    <w:sectPr w:rsidR="001F1561" w:rsidRPr="001F1561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8D3DBA" w:rsidRDefault="008D3DBA">
      <w:r>
        <w:separator/>
      </w:r>
    </w:p>
  </w:endnote>
  <w:endnote w:type="continuationSeparator" w:id="0">
    <w:p w14:paraId="6F5C6B8B" w14:textId="77777777" w:rsidR="008D3DBA" w:rsidRDefault="008D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8D3DBA" w:rsidRDefault="008D3DB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8D3DBA" w:rsidRPr="00E40E84" w:rsidRDefault="008D3DB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876759">
      <w:rPr>
        <w:rStyle w:val="PageNumber"/>
        <w:rFonts w:ascii="Arial" w:hAnsi="Arial"/>
        <w:b/>
        <w:noProof/>
        <w:color w:val="FFFFFF" w:themeColor="background1"/>
      </w:rPr>
      <w:t>5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8D3DBA" w:rsidRDefault="008D3DB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8D3DBA" w:rsidRDefault="008D3DB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8D3DBA" w:rsidRDefault="008D3DBA">
      <w:r>
        <w:separator/>
      </w:r>
    </w:p>
  </w:footnote>
  <w:footnote w:type="continuationSeparator" w:id="0">
    <w:p w14:paraId="47904BCF" w14:textId="77777777" w:rsidR="008D3DBA" w:rsidRDefault="008D3D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8D3DBA" w:rsidRDefault="008D3DBA">
    <w:pPr>
      <w:pStyle w:val="Header"/>
    </w:pPr>
  </w:p>
  <w:p w14:paraId="45D22A94" w14:textId="77777777" w:rsidR="008D3DBA" w:rsidRDefault="008D3DB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9/18/17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8D3DBA" w:rsidRPr="00EE4744" w:rsidRDefault="008D3DB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8D3DBA" w:rsidRDefault="008D3DB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A06F4"/>
    <w:rsid w:val="001C3EA2"/>
    <w:rsid w:val="001E150A"/>
    <w:rsid w:val="001E56C3"/>
    <w:rsid w:val="001F1561"/>
    <w:rsid w:val="00211A27"/>
    <w:rsid w:val="00216AB3"/>
    <w:rsid w:val="00240117"/>
    <w:rsid w:val="002457F0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3348"/>
    <w:rsid w:val="00475E12"/>
    <w:rsid w:val="004C4B7F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15101"/>
    <w:rsid w:val="00820031"/>
    <w:rsid w:val="008331A3"/>
    <w:rsid w:val="0086197D"/>
    <w:rsid w:val="00864E40"/>
    <w:rsid w:val="00876759"/>
    <w:rsid w:val="00884E49"/>
    <w:rsid w:val="0089200C"/>
    <w:rsid w:val="008A037B"/>
    <w:rsid w:val="008A057B"/>
    <w:rsid w:val="008C61AA"/>
    <w:rsid w:val="008D3DBA"/>
    <w:rsid w:val="008E64A2"/>
    <w:rsid w:val="00930A98"/>
    <w:rsid w:val="00950C3C"/>
    <w:rsid w:val="00960AF1"/>
    <w:rsid w:val="009E165D"/>
    <w:rsid w:val="00A13C8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B23F2"/>
    <w:rsid w:val="00DD0FD9"/>
    <w:rsid w:val="00DF18F4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tracking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tracking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29FA1-5264-AD45-803C-19775656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14</TotalTime>
  <Pages>5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5</cp:revision>
  <cp:lastPrinted>2009-08-03T17:48:00Z</cp:lastPrinted>
  <dcterms:created xsi:type="dcterms:W3CDTF">2017-09-18T16:28:00Z</dcterms:created>
  <dcterms:modified xsi:type="dcterms:W3CDTF">2017-09-18T18:29:00Z</dcterms:modified>
</cp:coreProperties>
</file>