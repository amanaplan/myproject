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55E3D0" w14:textId="77777777" w:rsidR="00FE42A5" w:rsidRPr="006A1A8D" w:rsidRDefault="00E40E84" w:rsidP="00FE42A5">
      <w:pPr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8480" behindDoc="1" locked="1" layoutInCell="1" allowOverlap="1" wp14:anchorId="4D4EB35C" wp14:editId="5F43A0AB">
            <wp:simplePos x="0" y="0"/>
            <wp:positionH relativeFrom="margin">
              <wp:posOffset>-91440</wp:posOffset>
            </wp:positionH>
            <wp:positionV relativeFrom="margin">
              <wp:posOffset>0</wp:posOffset>
            </wp:positionV>
            <wp:extent cx="7470775" cy="1317625"/>
            <wp:effectExtent l="0" t="0" r="0" b="3175"/>
            <wp:wrapNone/>
            <wp:docPr id="197" name="Picture 1" descr="Description: JANDERSON32:13567f Brand - Employee Downloads:NEW:newsletter templates:graphics:mast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JANDERSON32:13567f Brand - Employee Downloads:NEW:newsletter templates:graphics:masthea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0775" cy="131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11925B" w14:textId="77777777" w:rsidR="00FE42A5" w:rsidRPr="006A1A8D" w:rsidRDefault="00FE42A5" w:rsidP="00FE42A5">
      <w:pPr>
        <w:tabs>
          <w:tab w:val="left" w:pos="9600"/>
        </w:tabs>
        <w:rPr>
          <w:sz w:val="16"/>
          <w:szCs w:val="16"/>
        </w:rPr>
      </w:pPr>
    </w:p>
    <w:p w14:paraId="7F288732" w14:textId="77777777" w:rsidR="00FE42A5" w:rsidRPr="006A1A8D" w:rsidRDefault="00FE42A5" w:rsidP="00FE42A5">
      <w:pPr>
        <w:rPr>
          <w:sz w:val="16"/>
          <w:szCs w:val="16"/>
        </w:rPr>
      </w:pPr>
    </w:p>
    <w:p w14:paraId="50D776B5" w14:textId="77777777" w:rsidR="006A1A8D" w:rsidRPr="006A1A8D" w:rsidRDefault="00E40E84" w:rsidP="00FE42A5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077AE91" wp14:editId="4A70C079">
                <wp:simplePos x="0" y="0"/>
                <wp:positionH relativeFrom="column">
                  <wp:posOffset>182880</wp:posOffset>
                </wp:positionH>
                <wp:positionV relativeFrom="paragraph">
                  <wp:posOffset>15240</wp:posOffset>
                </wp:positionV>
                <wp:extent cx="5852160" cy="594360"/>
                <wp:effectExtent l="5080" t="0" r="0" b="5080"/>
                <wp:wrapNone/>
                <wp:docPr id="2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160" cy="59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30CB64" w14:textId="77777777" w:rsidR="00CD667A" w:rsidRPr="00E23F2C" w:rsidRDefault="00CD667A" w:rsidP="00E23F2C">
                            <w:pPr>
                              <w:rPr>
                                <w:rFonts w:ascii="Arial" w:hAnsi="Arial" w:cs="Arial"/>
                                <w:color w:val="FFFFFF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60"/>
                                <w:szCs w:val="60"/>
                              </w:rPr>
                              <w:t>Release Notes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9" o:spid="_x0000_s1026" type="#_x0000_t202" style="position:absolute;margin-left:14.4pt;margin-top:1.2pt;width:460.8pt;height:46.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" filled="f" stroked="f">
                <v:textbox>
                  <w:txbxContent>
                    <w:p w14:paraId="0230CB64" w14:textId="77777777" w:rsidR="00CD667A" w:rsidRPr="00E23F2C" w:rsidRDefault="00CD667A" w:rsidP="00E23F2C">
                      <w:pPr>
                        <w:rPr>
                          <w:rFonts w:ascii="Arial" w:hAnsi="Arial" w:cs="Arial"/>
                          <w:color w:val="FFFFFF"/>
                          <w:sz w:val="60"/>
                          <w:szCs w:val="60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60"/>
                          <w:szCs w:val="60"/>
                        </w:rPr>
                        <w:t>Release Notes</w:t>
                      </w:r>
                    </w:p>
                  </w:txbxContent>
                </v:textbox>
              </v:shape>
            </w:pict>
          </mc:Fallback>
        </mc:AlternateContent>
      </w:r>
    </w:p>
    <w:p w14:paraId="74F1ED2B" w14:textId="77777777" w:rsidR="006A1A8D" w:rsidRPr="006A1A8D" w:rsidRDefault="006A1A8D" w:rsidP="00FE42A5">
      <w:pPr>
        <w:rPr>
          <w:sz w:val="18"/>
          <w:szCs w:val="18"/>
        </w:rPr>
      </w:pPr>
    </w:p>
    <w:p w14:paraId="00248EA6" w14:textId="77777777" w:rsidR="006A1A8D" w:rsidRPr="006A1A8D" w:rsidRDefault="006A1A8D" w:rsidP="00FE42A5">
      <w:pPr>
        <w:rPr>
          <w:sz w:val="18"/>
          <w:szCs w:val="18"/>
        </w:rPr>
      </w:pPr>
    </w:p>
    <w:p w14:paraId="15812BE2" w14:textId="77777777" w:rsidR="006A1A8D" w:rsidRPr="006A1A8D" w:rsidRDefault="006A1A8D" w:rsidP="00FE42A5">
      <w:pPr>
        <w:rPr>
          <w:sz w:val="18"/>
          <w:szCs w:val="18"/>
        </w:rPr>
      </w:pPr>
    </w:p>
    <w:p w14:paraId="177D2BB6" w14:textId="77777777" w:rsidR="00BC13DC" w:rsidRPr="006A1A8D" w:rsidRDefault="00E40E84" w:rsidP="00FE42A5">
      <w:pPr>
        <w:rPr>
          <w:sz w:val="18"/>
          <w:szCs w:val="18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294CCF4" wp14:editId="0187952B">
                <wp:simplePos x="0" y="0"/>
                <wp:positionH relativeFrom="column">
                  <wp:posOffset>182880</wp:posOffset>
                </wp:positionH>
                <wp:positionV relativeFrom="paragraph">
                  <wp:posOffset>52705</wp:posOffset>
                </wp:positionV>
                <wp:extent cx="5852160" cy="274320"/>
                <wp:effectExtent l="5080" t="0" r="0" b="5080"/>
                <wp:wrapNone/>
                <wp:docPr id="2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16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F876CE" w14:textId="0E41F73F" w:rsidR="00CD667A" w:rsidRPr="00E23F2C" w:rsidRDefault="00CD667A" w:rsidP="00E23F2C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Visibility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27" type="#_x0000_t202" style="position:absolute;margin-left:14.4pt;margin-top:4.15pt;width:460.8pt;height:21.6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" filled="f" stroked="f">
                <v:textbox>
                  <w:txbxContent>
                    <w:p w14:paraId="41F876CE" w14:textId="0E41F73F" w:rsidR="00CD667A" w:rsidRPr="00E23F2C" w:rsidRDefault="00CD667A" w:rsidP="00E23F2C">
                      <w:pP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  <w:t>Visibility</w:t>
                      </w:r>
                    </w:p>
                  </w:txbxContent>
                </v:textbox>
              </v:shape>
            </w:pict>
          </mc:Fallback>
        </mc:AlternateContent>
      </w:r>
    </w:p>
    <w:p w14:paraId="3802A636" w14:textId="77777777" w:rsidR="006A1A8D" w:rsidRPr="006A1A8D" w:rsidRDefault="006A1A8D" w:rsidP="00FE42A5">
      <w:pPr>
        <w:rPr>
          <w:sz w:val="18"/>
          <w:szCs w:val="18"/>
        </w:rPr>
      </w:pPr>
    </w:p>
    <w:p w14:paraId="58AF4162" w14:textId="77777777" w:rsidR="006A1A8D" w:rsidRDefault="006A1A8D" w:rsidP="00FE42A5">
      <w:pPr>
        <w:rPr>
          <w:sz w:val="16"/>
          <w:szCs w:val="16"/>
        </w:rPr>
      </w:pPr>
    </w:p>
    <w:p w14:paraId="566C41DD" w14:textId="77777777" w:rsidR="006A1A8D" w:rsidRPr="00F47C07" w:rsidRDefault="006A1A8D" w:rsidP="00FE42A5">
      <w:pPr>
        <w:rPr>
          <w:sz w:val="16"/>
          <w:szCs w:val="16"/>
        </w:rPr>
      </w:pPr>
    </w:p>
    <w:tbl>
      <w:tblPr>
        <w:tblStyle w:val="TableGrid"/>
        <w:tblW w:w="116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026"/>
        <w:gridCol w:w="3727"/>
        <w:gridCol w:w="3892"/>
      </w:tblGrid>
      <w:tr w:rsidR="00E23F2C" w14:paraId="30A911CE" w14:textId="77777777" w:rsidTr="00945892">
        <w:trPr>
          <w:trHeight w:val="5450"/>
        </w:trPr>
        <w:tc>
          <w:tcPr>
            <w:tcW w:w="7753" w:type="dxa"/>
            <w:gridSpan w:val="2"/>
          </w:tcPr>
          <w:p w14:paraId="12279F64" w14:textId="29006703" w:rsidR="00E0342F" w:rsidRDefault="00E0342F" w:rsidP="00587A17">
            <w:pPr>
              <w:rPr>
                <w:b/>
                <w:sz w:val="28"/>
                <w:szCs w:val="28"/>
              </w:rPr>
            </w:pPr>
          </w:p>
          <w:p w14:paraId="151A8C95" w14:textId="6BEA3CC6" w:rsidR="00E0342F" w:rsidRPr="00AA11C6" w:rsidRDefault="007E17BD" w:rsidP="00587A1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Version </w:t>
            </w:r>
            <w:r w:rsidR="007B5988">
              <w:rPr>
                <w:b/>
                <w:sz w:val="28"/>
                <w:szCs w:val="28"/>
              </w:rPr>
              <w:t>0.4.</w:t>
            </w:r>
            <w:r w:rsidR="00A32A43">
              <w:rPr>
                <w:b/>
                <w:sz w:val="28"/>
                <w:szCs w:val="28"/>
              </w:rPr>
              <w:t>7</w:t>
            </w:r>
          </w:p>
          <w:p w14:paraId="368FEE05" w14:textId="77777777" w:rsidR="00E0342F" w:rsidRPr="00211A27" w:rsidRDefault="00E0342F" w:rsidP="00587A17"/>
          <w:p w14:paraId="4AAB1101" w14:textId="737EFF7B" w:rsidR="00E0342F" w:rsidRDefault="00002936" w:rsidP="00587A17">
            <w:r>
              <w:t xml:space="preserve">Sprint end date: </w:t>
            </w:r>
            <w:r w:rsidR="00A32A43">
              <w:t>10/06</w:t>
            </w:r>
            <w:bookmarkStart w:id="0" w:name="_GoBack"/>
            <w:bookmarkEnd w:id="0"/>
            <w:r w:rsidR="00CD667A">
              <w:t>/2017</w:t>
            </w:r>
          </w:p>
          <w:p w14:paraId="1FB82F61" w14:textId="77777777" w:rsidR="00E0342F" w:rsidRDefault="00E0342F" w:rsidP="00587A17"/>
          <w:p w14:paraId="77FE51CF" w14:textId="77777777" w:rsidR="00E53063" w:rsidRDefault="00E53063" w:rsidP="00587A17">
            <w:r>
              <w:t>Branch: Gold</w:t>
            </w:r>
          </w:p>
          <w:p w14:paraId="72956D87" w14:textId="77777777" w:rsidR="00E53063" w:rsidRDefault="00E53063" w:rsidP="00587A17">
            <w:r>
              <w:t>Commits:</w:t>
            </w:r>
          </w:p>
          <w:p w14:paraId="3F5A017E" w14:textId="54C7F83B" w:rsidR="00002936" w:rsidRDefault="00945892" w:rsidP="00945892">
            <w:pPr>
              <w:pStyle w:val="ListParagraph"/>
              <w:numPr>
                <w:ilvl w:val="0"/>
                <w:numId w:val="16"/>
              </w:numPr>
            </w:pPr>
            <w:r>
              <w:t>0338251</w:t>
            </w:r>
          </w:p>
          <w:p w14:paraId="168AE393" w14:textId="77777777" w:rsidR="00945892" w:rsidRDefault="00945892" w:rsidP="00945892">
            <w:pPr>
              <w:pStyle w:val="ListParagraph"/>
              <w:numPr>
                <w:ilvl w:val="0"/>
                <w:numId w:val="16"/>
              </w:numPr>
            </w:pPr>
            <w:r>
              <w:t>83f2431</w:t>
            </w:r>
          </w:p>
          <w:p w14:paraId="3B2A7275" w14:textId="77777777" w:rsidR="00945892" w:rsidRDefault="00945892" w:rsidP="00945892">
            <w:pPr>
              <w:pStyle w:val="ListParagraph"/>
              <w:numPr>
                <w:ilvl w:val="0"/>
                <w:numId w:val="16"/>
              </w:numPr>
            </w:pPr>
            <w:r>
              <w:t>ffd26f6</w:t>
            </w:r>
          </w:p>
          <w:p w14:paraId="50E5155D" w14:textId="77777777" w:rsidR="00945892" w:rsidRDefault="00945892" w:rsidP="00945892">
            <w:pPr>
              <w:pStyle w:val="ListParagraph"/>
              <w:numPr>
                <w:ilvl w:val="0"/>
                <w:numId w:val="16"/>
              </w:numPr>
            </w:pPr>
            <w:r>
              <w:t>e69b8e7</w:t>
            </w:r>
          </w:p>
          <w:p w14:paraId="3DBB064C" w14:textId="77777777" w:rsidR="00945892" w:rsidRDefault="00945892" w:rsidP="00945892">
            <w:pPr>
              <w:pStyle w:val="ListParagraph"/>
              <w:numPr>
                <w:ilvl w:val="0"/>
                <w:numId w:val="16"/>
              </w:numPr>
            </w:pPr>
            <w:r>
              <w:t>d2ca168</w:t>
            </w:r>
          </w:p>
          <w:p w14:paraId="0FDB7C7D" w14:textId="77777777" w:rsidR="00945892" w:rsidRDefault="00945892" w:rsidP="00945892">
            <w:pPr>
              <w:pStyle w:val="ListParagraph"/>
              <w:numPr>
                <w:ilvl w:val="0"/>
                <w:numId w:val="16"/>
              </w:numPr>
            </w:pPr>
            <w:r>
              <w:t>4bad6de</w:t>
            </w:r>
          </w:p>
          <w:p w14:paraId="239453B5" w14:textId="77777777" w:rsidR="00945892" w:rsidRDefault="00945892" w:rsidP="00945892">
            <w:pPr>
              <w:pStyle w:val="ListParagraph"/>
              <w:numPr>
                <w:ilvl w:val="0"/>
                <w:numId w:val="16"/>
              </w:numPr>
            </w:pPr>
            <w:r>
              <w:t>2ae85ab</w:t>
            </w:r>
          </w:p>
          <w:p w14:paraId="3FB27A12" w14:textId="77777777" w:rsidR="00945892" w:rsidRDefault="00945892" w:rsidP="00945892">
            <w:pPr>
              <w:pStyle w:val="ListParagraph"/>
              <w:numPr>
                <w:ilvl w:val="0"/>
                <w:numId w:val="16"/>
              </w:numPr>
            </w:pPr>
            <w:r>
              <w:t>43a2577</w:t>
            </w:r>
          </w:p>
          <w:p w14:paraId="0C7AB861" w14:textId="77777777" w:rsidR="00945892" w:rsidRDefault="00945892" w:rsidP="00945892">
            <w:pPr>
              <w:pStyle w:val="ListParagraph"/>
              <w:numPr>
                <w:ilvl w:val="0"/>
                <w:numId w:val="16"/>
              </w:numPr>
            </w:pPr>
            <w:r>
              <w:t>822affd</w:t>
            </w:r>
          </w:p>
          <w:p w14:paraId="2C9208E1" w14:textId="77777777" w:rsidR="00945892" w:rsidRDefault="00945892" w:rsidP="00945892">
            <w:pPr>
              <w:pStyle w:val="ListParagraph"/>
              <w:numPr>
                <w:ilvl w:val="0"/>
                <w:numId w:val="16"/>
              </w:numPr>
            </w:pPr>
            <w:r>
              <w:t>b074889</w:t>
            </w:r>
          </w:p>
          <w:p w14:paraId="28B150A2" w14:textId="77777777" w:rsidR="00945892" w:rsidRDefault="00945892" w:rsidP="00945892">
            <w:pPr>
              <w:pStyle w:val="ListParagraph"/>
              <w:numPr>
                <w:ilvl w:val="0"/>
                <w:numId w:val="16"/>
              </w:numPr>
            </w:pPr>
            <w:r>
              <w:t>9343114</w:t>
            </w:r>
          </w:p>
          <w:p w14:paraId="0241EF4B" w14:textId="77777777" w:rsidR="00945892" w:rsidRDefault="00945892" w:rsidP="00945892">
            <w:pPr>
              <w:pStyle w:val="ListParagraph"/>
              <w:numPr>
                <w:ilvl w:val="0"/>
                <w:numId w:val="16"/>
              </w:numPr>
            </w:pPr>
            <w:r>
              <w:t>e32fc9a</w:t>
            </w:r>
          </w:p>
          <w:p w14:paraId="42A7396B" w14:textId="77777777" w:rsidR="00945892" w:rsidRDefault="00945892" w:rsidP="00945892">
            <w:pPr>
              <w:pStyle w:val="ListParagraph"/>
              <w:numPr>
                <w:ilvl w:val="0"/>
                <w:numId w:val="16"/>
              </w:numPr>
            </w:pPr>
            <w:r>
              <w:t>3db31b7</w:t>
            </w:r>
          </w:p>
          <w:p w14:paraId="105F099C" w14:textId="0F7CA08E" w:rsidR="00945892" w:rsidRDefault="00945892" w:rsidP="00945892">
            <w:pPr>
              <w:pStyle w:val="ListParagraph"/>
              <w:numPr>
                <w:ilvl w:val="0"/>
                <w:numId w:val="16"/>
              </w:numPr>
            </w:pPr>
            <w:r>
              <w:t>3641f40</w:t>
            </w:r>
          </w:p>
          <w:p w14:paraId="798D4615" w14:textId="77777777" w:rsidR="00E0342F" w:rsidRDefault="00E0342F" w:rsidP="00FE42A5"/>
          <w:p w14:paraId="0D09494F" w14:textId="146CA02F" w:rsidR="00CD667A" w:rsidRDefault="002E13DE" w:rsidP="00CD667A">
            <w:r>
              <w:t>Known Issues:</w:t>
            </w:r>
          </w:p>
          <w:p w14:paraId="3BC6811A" w14:textId="3B281F7C" w:rsidR="002E13DE" w:rsidRDefault="00945892" w:rsidP="002E13DE">
            <w:pPr>
              <w:pStyle w:val="ListParagraph"/>
              <w:numPr>
                <w:ilvl w:val="0"/>
                <w:numId w:val="17"/>
              </w:numPr>
            </w:pPr>
            <w:r>
              <w:t>Shipment Progress Table does not draw the line correctly when sorting.</w:t>
            </w:r>
          </w:p>
        </w:tc>
        <w:tc>
          <w:tcPr>
            <w:tcW w:w="3892" w:type="dxa"/>
            <w:vMerge w:val="restart"/>
            <w:shd w:val="clear" w:color="auto" w:fill="F0E4D8"/>
          </w:tcPr>
          <w:p w14:paraId="49538FFF" w14:textId="77777777" w:rsidR="00E0342F" w:rsidRDefault="00E0342F" w:rsidP="002A46AF">
            <w:pPr>
              <w:tabs>
                <w:tab w:val="left" w:pos="4020"/>
              </w:tabs>
              <w:rPr>
                <w:rFonts w:ascii="Arial" w:hAnsi="Arial" w:cs="Arial"/>
                <w:b/>
                <w:color w:val="825300"/>
              </w:rPr>
            </w:pPr>
          </w:p>
          <w:p w14:paraId="77C71BDF" w14:textId="2C852370" w:rsidR="00CD667A" w:rsidRPr="00DB23F2" w:rsidRDefault="007E17BD" w:rsidP="002A46AF">
            <w:pPr>
              <w:tabs>
                <w:tab w:val="left" w:pos="4020"/>
              </w:tabs>
              <w:rPr>
                <w:rFonts w:ascii="Arial" w:hAnsi="Arial" w:cs="Arial"/>
                <w:color w:val="003436"/>
                <w:sz w:val="28"/>
                <w:szCs w:val="28"/>
              </w:rPr>
            </w:pPr>
            <w:r>
              <w:rPr>
                <w:rFonts w:ascii="Arial" w:hAnsi="Arial" w:cs="Arial"/>
                <w:color w:val="003436"/>
                <w:sz w:val="28"/>
                <w:szCs w:val="28"/>
              </w:rPr>
              <w:t>Features included</w:t>
            </w:r>
          </w:p>
          <w:p w14:paraId="05375120" w14:textId="77777777" w:rsidR="00E0342F" w:rsidRPr="00DB23F2" w:rsidRDefault="00E0342F" w:rsidP="002A46AF">
            <w:pPr>
              <w:tabs>
                <w:tab w:val="left" w:pos="4020"/>
              </w:tabs>
              <w:rPr>
                <w:rFonts w:ascii="Arial" w:hAnsi="Arial" w:cs="Arial"/>
                <w:color w:val="003436"/>
              </w:rPr>
            </w:pPr>
          </w:p>
          <w:p w14:paraId="362FEFC6" w14:textId="35D2F5EC" w:rsidR="00E0342F" w:rsidRDefault="00CD667A" w:rsidP="002A46AF">
            <w:pPr>
              <w:tabs>
                <w:tab w:val="left" w:pos="4020"/>
              </w:tabs>
              <w:rPr>
                <w:b/>
                <w:color w:val="003436"/>
              </w:rPr>
            </w:pPr>
            <w:r>
              <w:rPr>
                <w:b/>
                <w:color w:val="003436"/>
              </w:rPr>
              <w:t xml:space="preserve">Feature #1: </w:t>
            </w:r>
            <w:r w:rsidR="00945892">
              <w:rPr>
                <w:b/>
                <w:color w:val="003436"/>
              </w:rPr>
              <w:t>Edit Description</w:t>
            </w:r>
          </w:p>
          <w:p w14:paraId="102C73A4" w14:textId="145D1CBE" w:rsidR="00945892" w:rsidRDefault="00945892" w:rsidP="002A46AF">
            <w:pPr>
              <w:tabs>
                <w:tab w:val="left" w:pos="4020"/>
              </w:tabs>
              <w:rPr>
                <w:b/>
                <w:color w:val="003436"/>
              </w:rPr>
            </w:pPr>
            <w:r>
              <w:rPr>
                <w:b/>
                <w:color w:val="003436"/>
              </w:rPr>
              <w:t>Feature #2: Additional Information</w:t>
            </w:r>
          </w:p>
          <w:p w14:paraId="489A820B" w14:textId="77777777" w:rsidR="00E0342F" w:rsidRPr="00DB23F2" w:rsidRDefault="00E0342F" w:rsidP="002A46AF">
            <w:pPr>
              <w:tabs>
                <w:tab w:val="left" w:pos="4020"/>
              </w:tabs>
              <w:rPr>
                <w:color w:val="003436"/>
              </w:rPr>
            </w:pPr>
          </w:p>
          <w:p w14:paraId="6A7BBF01" w14:textId="423186A1" w:rsidR="00FB54E2" w:rsidRPr="007E17BD" w:rsidRDefault="007E17BD" w:rsidP="00FB54E2">
            <w:pPr>
              <w:tabs>
                <w:tab w:val="left" w:pos="4020"/>
              </w:tabs>
              <w:rPr>
                <w:b/>
                <w:color w:val="003436"/>
              </w:rPr>
            </w:pPr>
            <w:r>
              <w:rPr>
                <w:b/>
                <w:color w:val="003436"/>
              </w:rPr>
              <w:t>Defects resolved</w:t>
            </w:r>
            <w:r w:rsidR="00CD667A">
              <w:rPr>
                <w:b/>
                <w:color w:val="003436"/>
              </w:rPr>
              <w:t xml:space="preserve"> (n/a)</w:t>
            </w:r>
          </w:p>
          <w:p w14:paraId="07C8EE56" w14:textId="77777777" w:rsidR="002E13DE" w:rsidRDefault="002E13DE" w:rsidP="002E13DE">
            <w:pPr>
              <w:tabs>
                <w:tab w:val="left" w:pos="4020"/>
              </w:tabs>
              <w:rPr>
                <w:color w:val="003436"/>
              </w:rPr>
            </w:pPr>
          </w:p>
          <w:p w14:paraId="43BE1CB5" w14:textId="77777777" w:rsidR="002E13DE" w:rsidRPr="002E13DE" w:rsidRDefault="002E13DE" w:rsidP="002E13DE">
            <w:pPr>
              <w:tabs>
                <w:tab w:val="left" w:pos="4020"/>
              </w:tabs>
              <w:rPr>
                <w:b/>
                <w:color w:val="003436"/>
              </w:rPr>
            </w:pPr>
            <w:r w:rsidRPr="002E13DE">
              <w:rPr>
                <w:b/>
                <w:color w:val="003436"/>
              </w:rPr>
              <w:t>Tasks Completed</w:t>
            </w:r>
          </w:p>
          <w:p w14:paraId="4F7703FC" w14:textId="00077989" w:rsidR="00945892" w:rsidRPr="00DB23F2" w:rsidRDefault="00945892" w:rsidP="00CD667A">
            <w:pPr>
              <w:pStyle w:val="ListParagraph"/>
              <w:numPr>
                <w:ilvl w:val="0"/>
                <w:numId w:val="18"/>
              </w:numPr>
              <w:tabs>
                <w:tab w:val="left" w:pos="4020"/>
              </w:tabs>
              <w:rPr>
                <w:color w:val="003436"/>
              </w:rPr>
            </w:pPr>
            <w:r>
              <w:rPr>
                <w:color w:val="003436"/>
              </w:rPr>
              <w:t>TFS# 465137</w:t>
            </w:r>
          </w:p>
          <w:p w14:paraId="59ABD8CD" w14:textId="77777777" w:rsidR="00E0342F" w:rsidRPr="00DD0FD9" w:rsidRDefault="00E40E84" w:rsidP="00E23F2C">
            <w:pPr>
              <w:tabs>
                <w:tab w:val="left" w:pos="4020"/>
              </w:tabs>
              <w:rPr>
                <w:color w:val="825300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49725502" wp14:editId="42340505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7505700</wp:posOffset>
                      </wp:positionV>
                      <wp:extent cx="2171700" cy="381000"/>
                      <wp:effectExtent l="5080" t="2540" r="0" b="0"/>
                      <wp:wrapNone/>
                      <wp:docPr id="23" name="Text Box 1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71700" cy="381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D40545F" w14:textId="77777777" w:rsidR="00CD667A" w:rsidRPr="00743757" w:rsidRDefault="00CD667A" w:rsidP="0074375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  <w:r w:rsidRPr="00743757">
                                    <w:rPr>
                                      <w:rFonts w:ascii="Arial" w:hAnsi="Arial" w:cs="Arial"/>
                                      <w:color w:val="FFFFFF"/>
                                      <w:sz w:val="28"/>
                                      <w:szCs w:val="28"/>
                                    </w:rPr>
                                    <w:t>[Company Name]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9" o:spid="_x0000_s1028" type="#_x0000_t202" style="position:absolute;margin-left:-5.2pt;margin-top:591pt;width:171pt;height:30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" filled="f" stroked="f">
                      <v:textbox>
                        <w:txbxContent>
                          <w:p w14:paraId="3D40545F" w14:textId="77777777" w:rsidR="00CD667A" w:rsidRPr="00743757" w:rsidRDefault="00CD667A" w:rsidP="00743757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743757">
                              <w:rPr>
                                <w:rFonts w:ascii="Arial" w:hAnsi="Arial" w:cs="Arial"/>
                                <w:color w:val="FFFFFF"/>
                                <w:sz w:val="28"/>
                                <w:szCs w:val="28"/>
                              </w:rPr>
                              <w:t>[Company Name]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23F2C" w14:paraId="27BF63B7" w14:textId="77777777" w:rsidTr="00945892">
        <w:trPr>
          <w:trHeight w:val="2702"/>
        </w:trPr>
        <w:tc>
          <w:tcPr>
            <w:tcW w:w="4026" w:type="dxa"/>
          </w:tcPr>
          <w:p w14:paraId="611CE3CD" w14:textId="23E0BEE1" w:rsidR="00E0342F" w:rsidRDefault="00E0342F" w:rsidP="00E0342F">
            <w:pPr>
              <w:rPr>
                <w:b/>
                <w:sz w:val="28"/>
                <w:szCs w:val="28"/>
              </w:rPr>
            </w:pPr>
          </w:p>
          <w:p w14:paraId="2C5C12C1" w14:textId="77777777" w:rsidR="00E0342F" w:rsidRPr="00E0342F" w:rsidRDefault="00E0342F" w:rsidP="00E0342F"/>
        </w:tc>
        <w:tc>
          <w:tcPr>
            <w:tcW w:w="3727" w:type="dxa"/>
          </w:tcPr>
          <w:p w14:paraId="63484370" w14:textId="77777777" w:rsidR="00E0342F" w:rsidRDefault="00E0342F" w:rsidP="00587A17">
            <w:pPr>
              <w:rPr>
                <w:b/>
                <w:sz w:val="28"/>
                <w:szCs w:val="28"/>
              </w:rPr>
            </w:pPr>
          </w:p>
        </w:tc>
        <w:tc>
          <w:tcPr>
            <w:tcW w:w="3892" w:type="dxa"/>
            <w:vMerge/>
            <w:shd w:val="clear" w:color="auto" w:fill="F0E4D8"/>
          </w:tcPr>
          <w:p w14:paraId="66500AE8" w14:textId="77777777" w:rsidR="00E0342F" w:rsidRDefault="00E0342F" w:rsidP="002A46AF">
            <w:pPr>
              <w:tabs>
                <w:tab w:val="left" w:pos="4020"/>
              </w:tabs>
              <w:rPr>
                <w:rFonts w:ascii="Arial" w:hAnsi="Arial" w:cs="Arial"/>
                <w:b/>
                <w:color w:val="825300"/>
              </w:rPr>
            </w:pPr>
          </w:p>
        </w:tc>
      </w:tr>
      <w:tr w:rsidR="00E23F2C" w14:paraId="66513A69" w14:textId="77777777" w:rsidTr="00945892">
        <w:trPr>
          <w:trHeight w:val="2529"/>
        </w:trPr>
        <w:tc>
          <w:tcPr>
            <w:tcW w:w="7753" w:type="dxa"/>
            <w:gridSpan w:val="2"/>
          </w:tcPr>
          <w:p w14:paraId="73278484" w14:textId="77777777" w:rsidR="00E0342F" w:rsidRPr="00672922" w:rsidRDefault="00E0342F" w:rsidP="00587A17">
            <w:pPr>
              <w:rPr>
                <w:b/>
                <w:sz w:val="28"/>
                <w:szCs w:val="28"/>
              </w:rPr>
            </w:pPr>
          </w:p>
        </w:tc>
        <w:tc>
          <w:tcPr>
            <w:tcW w:w="3892" w:type="dxa"/>
            <w:vMerge/>
            <w:shd w:val="clear" w:color="auto" w:fill="F0E4D8"/>
          </w:tcPr>
          <w:p w14:paraId="4E13BD47" w14:textId="77777777" w:rsidR="00E0342F" w:rsidRDefault="00E0342F" w:rsidP="002A46AF">
            <w:pPr>
              <w:tabs>
                <w:tab w:val="left" w:pos="4020"/>
              </w:tabs>
              <w:rPr>
                <w:rFonts w:ascii="Arial" w:hAnsi="Arial" w:cs="Arial"/>
                <w:b/>
                <w:color w:val="825300"/>
              </w:rPr>
            </w:pPr>
          </w:p>
        </w:tc>
      </w:tr>
    </w:tbl>
    <w:p w14:paraId="122A424C" w14:textId="77777777" w:rsidR="00884E49" w:rsidRDefault="006A1325" w:rsidP="006A1325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 w:rsidRPr="006A1325">
        <w:rPr>
          <w:b/>
          <w:sz w:val="32"/>
          <w:szCs w:val="32"/>
        </w:rPr>
        <w:t>Feature #1</w:t>
      </w:r>
    </w:p>
    <w:p w14:paraId="7A3E205E" w14:textId="711D6805" w:rsidR="006A1325" w:rsidRDefault="00945892" w:rsidP="006A1325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Edit Description</w:t>
      </w:r>
    </w:p>
    <w:p w14:paraId="3C6CB048" w14:textId="77777777" w:rsidR="006A1325" w:rsidRDefault="006A1325" w:rsidP="006A132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30B396FE" w14:textId="73422E60" w:rsidR="006A1325" w:rsidRDefault="006A1325" w:rsidP="006A1325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Browser Path: </w:t>
      </w:r>
      <w:hyperlink r:id="rId10" w:anchor="/" w:history="1">
        <w:r w:rsidR="00CD667A" w:rsidRPr="00CD667A">
          <w:rPr>
            <w:rStyle w:val="Hyperlink"/>
            <w:sz w:val="28"/>
            <w:szCs w:val="28"/>
          </w:rPr>
          <w:t>http://uidev.ups.com/tracking.html - /</w:t>
        </w:r>
      </w:hyperlink>
    </w:p>
    <w:p w14:paraId="0867DFC5" w14:textId="4DAB9296" w:rsidR="006A1325" w:rsidRDefault="00945892" w:rsidP="00002936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>An edit button was added for the add description</w:t>
      </w:r>
    </w:p>
    <w:p w14:paraId="2DCA4629" w14:textId="77777777" w:rsidR="00002936" w:rsidRDefault="00002936" w:rsidP="00002936">
      <w:pPr>
        <w:pStyle w:val="ListParagraph"/>
        <w:tabs>
          <w:tab w:val="left" w:pos="4020"/>
        </w:tabs>
        <w:rPr>
          <w:sz w:val="28"/>
          <w:szCs w:val="28"/>
        </w:rPr>
      </w:pPr>
    </w:p>
    <w:p w14:paraId="14004184" w14:textId="77777777" w:rsidR="006A1325" w:rsidRDefault="006A1325" w:rsidP="006A1325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Source Path:</w:t>
      </w:r>
    </w:p>
    <w:p w14:paraId="68DE1A3A" w14:textId="2BC33772" w:rsidR="006A1325" w:rsidRDefault="006A1325" w:rsidP="00E53063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>/P02SGit_</w:t>
      </w:r>
      <w:r w:rsidR="00E53063">
        <w:rPr>
          <w:sz w:val="28"/>
          <w:szCs w:val="28"/>
        </w:rPr>
        <w:t>UIDEV/src/apps/</w:t>
      </w:r>
      <w:r w:rsidR="00CD667A">
        <w:rPr>
          <w:sz w:val="28"/>
          <w:szCs w:val="28"/>
        </w:rPr>
        <w:t>visibility</w:t>
      </w:r>
      <w:r w:rsidR="00E53063">
        <w:rPr>
          <w:sz w:val="28"/>
          <w:szCs w:val="28"/>
        </w:rPr>
        <w:t>/angular/templates/</w:t>
      </w:r>
      <w:r w:rsidR="00CD667A">
        <w:rPr>
          <w:sz w:val="28"/>
          <w:szCs w:val="28"/>
        </w:rPr>
        <w:t>tracking.tpl</w:t>
      </w:r>
      <w:r w:rsidR="00E53063">
        <w:rPr>
          <w:sz w:val="28"/>
          <w:szCs w:val="28"/>
        </w:rPr>
        <w:t>.html</w:t>
      </w:r>
    </w:p>
    <w:p w14:paraId="42BD3C43" w14:textId="77777777" w:rsidR="00472B4C" w:rsidRDefault="00E53063" w:rsidP="00002936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>/P02SGit_UIDEV/src/apps/</w:t>
      </w:r>
      <w:r w:rsidR="00CD667A">
        <w:rPr>
          <w:sz w:val="28"/>
          <w:szCs w:val="28"/>
        </w:rPr>
        <w:t>visibility</w:t>
      </w:r>
      <w:r>
        <w:rPr>
          <w:sz w:val="28"/>
          <w:szCs w:val="28"/>
        </w:rPr>
        <w:t>/sass/</w:t>
      </w:r>
      <w:r w:rsidR="00CD667A">
        <w:rPr>
          <w:sz w:val="28"/>
          <w:szCs w:val="28"/>
        </w:rPr>
        <w:t>v5/</w:t>
      </w:r>
      <w:r>
        <w:rPr>
          <w:sz w:val="28"/>
          <w:szCs w:val="28"/>
        </w:rPr>
        <w:t>_</w:t>
      </w:r>
      <w:r w:rsidR="00CD667A">
        <w:rPr>
          <w:sz w:val="28"/>
          <w:szCs w:val="28"/>
        </w:rPr>
        <w:t>visibility</w:t>
      </w:r>
      <w:r>
        <w:rPr>
          <w:sz w:val="28"/>
          <w:szCs w:val="28"/>
        </w:rPr>
        <w:t>.scss</w:t>
      </w:r>
    </w:p>
    <w:p w14:paraId="37FFE7AD" w14:textId="77777777" w:rsidR="00472B4C" w:rsidRDefault="00472B4C" w:rsidP="00472B4C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>/P02SGit_UIDEV/src/apps/visibility/angular/components/main_track.ts</w:t>
      </w:r>
    </w:p>
    <w:p w14:paraId="69C09151" w14:textId="77777777" w:rsidR="00945892" w:rsidRPr="00945892" w:rsidRDefault="00945892" w:rsidP="00945892">
      <w:pPr>
        <w:tabs>
          <w:tab w:val="left" w:pos="4020"/>
        </w:tabs>
        <w:rPr>
          <w:sz w:val="28"/>
          <w:szCs w:val="28"/>
        </w:rPr>
      </w:pPr>
    </w:p>
    <w:p w14:paraId="5FB06B46" w14:textId="77777777" w:rsidR="00945892" w:rsidRDefault="00945892" w:rsidP="00945892">
      <w:p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E105345" w14:textId="58AE83C6" w:rsidR="00945892" w:rsidRDefault="00945892" w:rsidP="00945892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Feature #2</w:t>
      </w:r>
    </w:p>
    <w:p w14:paraId="235734B1" w14:textId="4ADFF958" w:rsidR="00945892" w:rsidRDefault="00945892" w:rsidP="00945892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Additional Information</w:t>
      </w:r>
    </w:p>
    <w:p w14:paraId="638D2DBC" w14:textId="77777777" w:rsidR="00945892" w:rsidRDefault="00945892" w:rsidP="00945892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3A20716B" w14:textId="77777777" w:rsidR="00945892" w:rsidRDefault="00945892" w:rsidP="00945892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Browser Path: </w:t>
      </w:r>
      <w:hyperlink r:id="rId11" w:anchor="/" w:history="1">
        <w:r w:rsidRPr="00CD667A">
          <w:rPr>
            <w:rStyle w:val="Hyperlink"/>
            <w:sz w:val="28"/>
            <w:szCs w:val="28"/>
          </w:rPr>
          <w:t>http://uidev.ups.com/tracking.html - /</w:t>
        </w:r>
      </w:hyperlink>
    </w:p>
    <w:p w14:paraId="24B603AE" w14:textId="51E6F32D" w:rsidR="00945892" w:rsidRDefault="00945892" w:rsidP="00945892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945892">
        <w:rPr>
          <w:sz w:val="28"/>
          <w:szCs w:val="28"/>
        </w:rPr>
        <w:t>The</w:t>
      </w:r>
      <w:r>
        <w:rPr>
          <w:sz w:val="28"/>
          <w:szCs w:val="28"/>
        </w:rPr>
        <w:t xml:space="preserve"> additional information module is on the right side of shipment progress</w:t>
      </w:r>
    </w:p>
    <w:p w14:paraId="240BE4BC" w14:textId="77777777" w:rsidR="00945892" w:rsidRPr="00945892" w:rsidRDefault="00945892" w:rsidP="00945892">
      <w:pPr>
        <w:pStyle w:val="ListParagraph"/>
        <w:tabs>
          <w:tab w:val="left" w:pos="4020"/>
        </w:tabs>
        <w:rPr>
          <w:sz w:val="28"/>
          <w:szCs w:val="28"/>
        </w:rPr>
      </w:pPr>
    </w:p>
    <w:p w14:paraId="75B7E0C1" w14:textId="77777777" w:rsidR="00945892" w:rsidRDefault="00945892" w:rsidP="00945892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Source Path:</w:t>
      </w:r>
    </w:p>
    <w:p w14:paraId="2A36554F" w14:textId="77777777" w:rsidR="00945892" w:rsidRDefault="00945892" w:rsidP="00945892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>/P02SGit_UIDEV/src/apps/visibility/angular/templates/tracking.tpl.html</w:t>
      </w:r>
    </w:p>
    <w:p w14:paraId="017381A8" w14:textId="77777777" w:rsidR="00945892" w:rsidRDefault="00945892" w:rsidP="00945892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>/P02SGit_UIDEV/src/apps/visibility/sass/v5/_visibility.scss</w:t>
      </w:r>
    </w:p>
    <w:p w14:paraId="4741C839" w14:textId="77777777" w:rsidR="00945892" w:rsidRDefault="00945892" w:rsidP="00945892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>/P02SGit_UIDEV/src/apps/visibility/angular/components/main_track.ts</w:t>
      </w:r>
    </w:p>
    <w:p w14:paraId="01934785" w14:textId="55E8D140" w:rsidR="00945892" w:rsidRPr="00945892" w:rsidRDefault="001E150A" w:rsidP="00945892">
      <w:pPr>
        <w:tabs>
          <w:tab w:val="left" w:pos="4020"/>
        </w:tabs>
        <w:rPr>
          <w:sz w:val="28"/>
          <w:szCs w:val="28"/>
        </w:rPr>
      </w:pPr>
      <w:r w:rsidRPr="00945892">
        <w:rPr>
          <w:sz w:val="28"/>
          <w:szCs w:val="28"/>
        </w:rPr>
        <w:br w:type="page"/>
      </w:r>
    </w:p>
    <w:p w14:paraId="19BD085B" w14:textId="77777777" w:rsidR="001E150A" w:rsidRPr="00945892" w:rsidRDefault="001E150A" w:rsidP="00945892">
      <w:pPr>
        <w:tabs>
          <w:tab w:val="left" w:pos="4020"/>
        </w:tabs>
        <w:rPr>
          <w:sz w:val="28"/>
          <w:szCs w:val="28"/>
        </w:rPr>
      </w:pPr>
    </w:p>
    <w:p w14:paraId="0A2B624E" w14:textId="5953535D" w:rsidR="001E150A" w:rsidRDefault="001E150A" w:rsidP="00E53063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Defects</w:t>
      </w:r>
    </w:p>
    <w:p w14:paraId="6CB1F3EB" w14:textId="77777777" w:rsidR="001E150A" w:rsidRDefault="001E150A" w:rsidP="00E53063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04A0E4B0" w14:textId="4ED1759F" w:rsidR="001E150A" w:rsidRPr="00CD667A" w:rsidRDefault="00CD667A" w:rsidP="00E53063">
      <w:pPr>
        <w:tabs>
          <w:tab w:val="left" w:pos="4020"/>
        </w:tabs>
        <w:spacing w:line="276" w:lineRule="auto"/>
        <w:rPr>
          <w:sz w:val="28"/>
          <w:szCs w:val="28"/>
        </w:rPr>
      </w:pPr>
      <w:r w:rsidRPr="00CD667A">
        <w:rPr>
          <w:sz w:val="28"/>
          <w:szCs w:val="28"/>
        </w:rPr>
        <w:t>(n/a)</w:t>
      </w:r>
    </w:p>
    <w:p w14:paraId="7B8282B0" w14:textId="58DC890E" w:rsidR="002E13DE" w:rsidRDefault="002E13D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F82C650" w14:textId="77777777" w:rsidR="002E13DE" w:rsidRDefault="002E13DE" w:rsidP="00E53063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76FEB7F0" w14:textId="24E359F7" w:rsidR="002E13DE" w:rsidRDefault="002E13DE" w:rsidP="00E53063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Tasks</w:t>
      </w:r>
    </w:p>
    <w:p w14:paraId="6269E69F" w14:textId="549A30FF" w:rsidR="002E13DE" w:rsidRDefault="002E13DE" w:rsidP="00CD667A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4B266C52" w14:textId="64626CD8" w:rsidR="00945892" w:rsidRPr="001E150A" w:rsidRDefault="00945892" w:rsidP="00945892">
      <w:pPr>
        <w:tabs>
          <w:tab w:val="left" w:pos="4020"/>
        </w:tabs>
        <w:spacing w:line="276" w:lineRule="auto"/>
        <w:rPr>
          <w:sz w:val="28"/>
          <w:szCs w:val="28"/>
          <w:u w:val="single"/>
        </w:rPr>
      </w:pPr>
      <w:r w:rsidRPr="001E150A">
        <w:rPr>
          <w:i/>
          <w:sz w:val="28"/>
          <w:szCs w:val="28"/>
          <w:u w:val="single"/>
        </w:rPr>
        <w:t xml:space="preserve">TFS </w:t>
      </w:r>
      <w:r w:rsidRPr="00945892">
        <w:rPr>
          <w:i/>
          <w:sz w:val="28"/>
          <w:szCs w:val="28"/>
          <w:u w:val="single"/>
        </w:rPr>
        <w:t>465137</w:t>
      </w:r>
      <w:r w:rsidRPr="001E150A">
        <w:rPr>
          <w:i/>
          <w:sz w:val="28"/>
          <w:szCs w:val="28"/>
          <w:u w:val="single"/>
        </w:rPr>
        <w:t xml:space="preserve">: </w:t>
      </w:r>
      <w:r w:rsidRPr="00472B4C">
        <w:rPr>
          <w:i/>
          <w:sz w:val="28"/>
          <w:szCs w:val="28"/>
          <w:u w:val="single"/>
        </w:rPr>
        <w:t xml:space="preserve">Visibility: </w:t>
      </w:r>
      <w:r>
        <w:rPr>
          <w:i/>
          <w:sz w:val="28"/>
          <w:szCs w:val="28"/>
          <w:u w:val="single"/>
        </w:rPr>
        <w:t>Add edit button for add description</w:t>
      </w:r>
    </w:p>
    <w:p w14:paraId="1C1667A6" w14:textId="3B066DE2" w:rsidR="00945892" w:rsidRDefault="00945892" w:rsidP="00945892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Edit button was added to add description</w:t>
      </w:r>
    </w:p>
    <w:p w14:paraId="22930753" w14:textId="77777777" w:rsidR="00945892" w:rsidRDefault="00945892" w:rsidP="00945892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7D8CC195" w14:textId="77777777" w:rsidR="00945892" w:rsidRPr="001E150A" w:rsidRDefault="00945892" w:rsidP="00945892">
      <w:pPr>
        <w:tabs>
          <w:tab w:val="left" w:pos="4020"/>
        </w:tabs>
        <w:spacing w:line="276" w:lineRule="auto"/>
        <w:rPr>
          <w:sz w:val="28"/>
          <w:szCs w:val="28"/>
        </w:rPr>
      </w:pPr>
      <w:r w:rsidRPr="001E150A">
        <w:rPr>
          <w:sz w:val="28"/>
          <w:szCs w:val="28"/>
        </w:rPr>
        <w:t>Source Path:</w:t>
      </w:r>
    </w:p>
    <w:p w14:paraId="1BEB6771" w14:textId="77777777" w:rsidR="00945892" w:rsidRDefault="00945892" w:rsidP="00945892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>/P02SGit_UIDEV/src/apps/visibility/angular/templates/tracking.tpl.html</w:t>
      </w:r>
    </w:p>
    <w:p w14:paraId="30EC2CB3" w14:textId="77777777" w:rsidR="00945892" w:rsidRDefault="00945892" w:rsidP="00945892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>/P02SGit_UIDEV/src/apps/visibility/sass/v5/_visibility.scss</w:t>
      </w:r>
    </w:p>
    <w:p w14:paraId="6F7B8FEA" w14:textId="77777777" w:rsidR="00945892" w:rsidRDefault="00945892" w:rsidP="00945892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>/P02SGit_UIDEV/src/apps/visibility/angular/components/main_track.ts</w:t>
      </w:r>
    </w:p>
    <w:p w14:paraId="666BA85A" w14:textId="77777777" w:rsidR="00945892" w:rsidRPr="002E13DE" w:rsidRDefault="00945892" w:rsidP="00CD667A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sectPr w:rsidR="00945892" w:rsidRPr="002E13DE" w:rsidSect="00BF22AF">
      <w:headerReference w:type="even" r:id="rId12"/>
      <w:headerReference w:type="default" r:id="rId13"/>
      <w:footerReference w:type="even" r:id="rId14"/>
      <w:footerReference w:type="default" r:id="rId15"/>
      <w:footerReference w:type="first" r:id="rId16"/>
      <w:pgSz w:w="12240" w:h="15840" w:code="1"/>
      <w:pgMar w:top="360" w:right="360" w:bottom="360" w:left="360" w:header="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2F46E2" w14:textId="77777777" w:rsidR="00CD667A" w:rsidRDefault="00CD667A">
      <w:r>
        <w:separator/>
      </w:r>
    </w:p>
  </w:endnote>
  <w:endnote w:type="continuationSeparator" w:id="0">
    <w:p w14:paraId="6F5C6B8B" w14:textId="77777777" w:rsidR="00CD667A" w:rsidRDefault="00CD66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E26902" w14:textId="77777777" w:rsidR="00CD667A" w:rsidRDefault="00CD667A">
    <w:pPr>
      <w:pStyle w:val="Footer"/>
    </w:pPr>
    <w:r>
      <w:rPr>
        <w:noProof/>
      </w:rPr>
      <w:drawing>
        <wp:anchor distT="0" distB="0" distL="114300" distR="114300" simplePos="0" relativeHeight="251676672" behindDoc="1" locked="0" layoutInCell="1" allowOverlap="1" wp14:anchorId="5BF1935E" wp14:editId="5DAF5A5C">
          <wp:simplePos x="0" y="0"/>
          <wp:positionH relativeFrom="margin">
            <wp:posOffset>-91440</wp:posOffset>
          </wp:positionH>
          <wp:positionV relativeFrom="margin">
            <wp:posOffset>8930640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14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266E2E" w14:textId="77777777" w:rsidR="00CD667A" w:rsidRPr="00E40E84" w:rsidRDefault="00CD667A" w:rsidP="00E40E84">
    <w:pPr>
      <w:pStyle w:val="Footer"/>
      <w:spacing w:before="240"/>
      <w:ind w:right="432"/>
      <w:jc w:val="right"/>
      <w:rPr>
        <w:rFonts w:ascii="Arial" w:hAnsi="Arial"/>
        <w:b/>
        <w:color w:val="FFFFFF" w:themeColor="background1"/>
      </w:rPr>
    </w:pPr>
    <w:r w:rsidRPr="00E40E84">
      <w:rPr>
        <w:rStyle w:val="PageNumber"/>
        <w:rFonts w:ascii="Arial" w:hAnsi="Arial"/>
        <w:b/>
        <w:color w:val="FFFFFF" w:themeColor="background1"/>
      </w:rPr>
      <w:fldChar w:fldCharType="begin"/>
    </w:r>
    <w:r w:rsidRPr="00E40E84">
      <w:rPr>
        <w:rStyle w:val="PageNumber"/>
        <w:rFonts w:ascii="Arial" w:hAnsi="Arial"/>
        <w:b/>
        <w:color w:val="FFFFFF" w:themeColor="background1"/>
      </w:rPr>
      <w:instrText xml:space="preserve"> PAGE </w:instrText>
    </w:r>
    <w:r w:rsidRPr="00E40E84">
      <w:rPr>
        <w:rStyle w:val="PageNumber"/>
        <w:rFonts w:ascii="Arial" w:hAnsi="Arial"/>
        <w:b/>
        <w:color w:val="FFFFFF" w:themeColor="background1"/>
      </w:rPr>
      <w:fldChar w:fldCharType="separate"/>
    </w:r>
    <w:r w:rsidR="00A32A43">
      <w:rPr>
        <w:rStyle w:val="PageNumber"/>
        <w:rFonts w:ascii="Arial" w:hAnsi="Arial"/>
        <w:b/>
        <w:noProof/>
        <w:color w:val="FFFFFF" w:themeColor="background1"/>
      </w:rPr>
      <w:t>5</w:t>
    </w:r>
    <w:r w:rsidRPr="00E40E84">
      <w:rPr>
        <w:rStyle w:val="PageNumber"/>
        <w:rFonts w:ascii="Arial" w:hAnsi="Arial"/>
        <w:b/>
        <w:color w:val="FFFFFF" w:themeColor="background1"/>
      </w:rPr>
      <w:fldChar w:fldCharType="end"/>
    </w:r>
    <w:r>
      <w:rPr>
        <w:rFonts w:ascii="Arial" w:hAnsi="Arial"/>
        <w:b/>
        <w:noProof/>
        <w:color w:val="FFFFFF" w:themeColor="background1"/>
      </w:rPr>
      <w:drawing>
        <wp:anchor distT="0" distB="0" distL="114300" distR="114300" simplePos="0" relativeHeight="251677696" behindDoc="1" locked="0" layoutInCell="1" allowOverlap="1" wp14:anchorId="2B2A53C4" wp14:editId="11DC3F9A">
          <wp:simplePos x="0" y="0"/>
          <wp:positionH relativeFrom="margin">
            <wp:align>center</wp:align>
          </wp:positionH>
          <wp:positionV relativeFrom="margin">
            <wp:posOffset>9052560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15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/>
        <w:b/>
        <w:noProof/>
        <w:color w:val="FFFFFF" w:themeColor="background1"/>
      </w:rPr>
      <w:drawing>
        <wp:anchor distT="0" distB="0" distL="114300" distR="114300" simplePos="0" relativeHeight="251664384" behindDoc="1" locked="0" layoutInCell="1" allowOverlap="1" wp14:anchorId="4980AFAA" wp14:editId="68DFF9DA">
          <wp:simplePos x="0" y="0"/>
          <wp:positionH relativeFrom="column">
            <wp:posOffset>1143000</wp:posOffset>
          </wp:positionH>
          <wp:positionV relativeFrom="paragraph">
            <wp:posOffset>914400</wp:posOffset>
          </wp:positionV>
          <wp:extent cx="7470140" cy="658495"/>
          <wp:effectExtent l="0" t="0" r="0" b="1905"/>
          <wp:wrapNone/>
          <wp:docPr id="5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2D0D36" w14:textId="77777777" w:rsidR="00CD667A" w:rsidRDefault="00CD667A" w:rsidP="00EE4744">
    <w:pPr>
      <w:pStyle w:val="Footer"/>
      <w:tabs>
        <w:tab w:val="clear" w:pos="4320"/>
        <w:tab w:val="clear" w:pos="8640"/>
        <w:tab w:val="left" w:pos="4620"/>
      </w:tabs>
    </w:pPr>
    <w:r>
      <w:rPr>
        <w:noProof/>
      </w:rPr>
      <w:drawing>
        <wp:anchor distT="0" distB="0" distL="114300" distR="114300" simplePos="0" relativeHeight="251675648" behindDoc="1" locked="0" layoutInCell="1" allowOverlap="1" wp14:anchorId="73810C04" wp14:editId="38B6DDE7">
          <wp:simplePos x="0" y="0"/>
          <wp:positionH relativeFrom="margin">
            <wp:posOffset>-91440</wp:posOffset>
          </wp:positionH>
          <wp:positionV relativeFrom="margin">
            <wp:posOffset>9052560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4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5F60AE80" w14:textId="77777777" w:rsidR="00CD667A" w:rsidRDefault="00CD667A" w:rsidP="00EE4744">
    <w:pPr>
      <w:pStyle w:val="Footer"/>
      <w:tabs>
        <w:tab w:val="clear" w:pos="4320"/>
        <w:tab w:val="clear" w:pos="8640"/>
        <w:tab w:val="left" w:pos="4620"/>
      </w:tabs>
    </w:pPr>
    <w:r>
      <w:rPr>
        <w:noProof/>
      </w:rPr>
      <w:drawing>
        <wp:anchor distT="0" distB="0" distL="114300" distR="114300" simplePos="0" relativeHeight="251671552" behindDoc="1" locked="0" layoutInCell="1" allowOverlap="1" wp14:anchorId="5A6BC8D9" wp14:editId="7405162E">
          <wp:simplePos x="0" y="0"/>
          <wp:positionH relativeFrom="column">
            <wp:posOffset>1143000</wp:posOffset>
          </wp:positionH>
          <wp:positionV relativeFrom="paragraph">
            <wp:posOffset>914400</wp:posOffset>
          </wp:positionV>
          <wp:extent cx="7470140" cy="658495"/>
          <wp:effectExtent l="0" t="0" r="0" b="1905"/>
          <wp:wrapNone/>
          <wp:docPr id="9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B16735" w14:textId="77777777" w:rsidR="00CD667A" w:rsidRDefault="00CD667A">
      <w:r>
        <w:separator/>
      </w:r>
    </w:p>
  </w:footnote>
  <w:footnote w:type="continuationSeparator" w:id="0">
    <w:p w14:paraId="47904BCF" w14:textId="77777777" w:rsidR="00CD667A" w:rsidRDefault="00CD667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534D87" w14:textId="77777777" w:rsidR="00CD667A" w:rsidRDefault="00CD667A">
    <w:pPr>
      <w:pStyle w:val="Header"/>
    </w:pPr>
  </w:p>
  <w:p w14:paraId="45D22A94" w14:textId="77777777" w:rsidR="00CD667A" w:rsidRDefault="00CD667A">
    <w:pPr>
      <w:pStyle w:val="Header"/>
    </w:pPr>
    <w:r>
      <w:fldChar w:fldCharType="begin"/>
    </w:r>
    <w:r>
      <w:instrText xml:space="preserve"> DATE \@ "M/d/yy" </w:instrText>
    </w:r>
    <w:r>
      <w:fldChar w:fldCharType="separate"/>
    </w:r>
    <w:r w:rsidR="00865128">
      <w:rPr>
        <w:noProof/>
      </w:rPr>
      <w:t>10/6/17</w:t>
    </w:r>
    <w:r>
      <w:fldChar w:fldCharType="end"/>
    </w:r>
    <w:r>
      <w:rPr>
        <w:noProof/>
      </w:rPr>
      <w:drawing>
        <wp:anchor distT="0" distB="0" distL="114300" distR="114300" simplePos="0" relativeHeight="251674624" behindDoc="1" locked="1" layoutInCell="1" allowOverlap="1" wp14:anchorId="64C3E2D5" wp14:editId="49E1F925">
          <wp:simplePos x="0" y="0"/>
          <wp:positionH relativeFrom="margin">
            <wp:posOffset>-77470</wp:posOffset>
          </wp:positionH>
          <wp:positionV relativeFrom="margin">
            <wp:align>top</wp:align>
          </wp:positionV>
          <wp:extent cx="7470775" cy="658495"/>
          <wp:effectExtent l="0" t="0" r="0" b="1905"/>
          <wp:wrapThrough wrapText="bothSides">
            <wp:wrapPolygon edited="0">
              <wp:start x="0" y="0"/>
              <wp:lineTo x="0" y="20829"/>
              <wp:lineTo x="21517" y="20829"/>
              <wp:lineTo x="21517" y="0"/>
              <wp:lineTo x="0" y="0"/>
            </wp:wrapPolygon>
          </wp:wrapThrough>
          <wp:docPr id="12" name="Picture 3" descr="Description: JANDERSON32:13567f Brand - Employee Downloads:NEW:newsletter templates:graphics: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JANDERSON32:13567f Brand - Employee Downloads:NEW:newsletter templates:graphics:hea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775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D1FCC44" wp14:editId="47EC4603">
              <wp:simplePos x="0" y="0"/>
              <wp:positionH relativeFrom="page">
                <wp:posOffset>6812280</wp:posOffset>
              </wp:positionH>
              <wp:positionV relativeFrom="page">
                <wp:posOffset>594360</wp:posOffset>
              </wp:positionV>
              <wp:extent cx="475615" cy="298450"/>
              <wp:effectExtent l="0" t="0" r="0" b="6350"/>
              <wp:wrapNone/>
              <wp:docPr id="7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5615" cy="298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5E9E05" w14:textId="77777777" w:rsidR="00CD667A" w:rsidRPr="00EE4744" w:rsidRDefault="00CD667A" w:rsidP="00EE4744">
                          <w:pPr>
                            <w:jc w:val="right"/>
                            <w:rPr>
                              <w:color w:val="FFFFFF"/>
                            </w:rPr>
                          </w:pP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begin"/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instrText xml:space="preserve"> PAGE   \* MERGEFORMAT </w:instrText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separate"/>
                          </w:r>
                          <w:r>
                            <w:rPr>
                              <w:rFonts w:ascii="Calibri" w:hAnsi="Calibri"/>
                              <w:b/>
                              <w:noProof/>
                              <w:color w:val="FFFFFF"/>
                            </w:rPr>
                            <w:t>8</w:t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8" o:spid="_x0000_s1029" type="#_x0000_t202" style="position:absolute;margin-left:536.4pt;margin-top:46.8pt;width:37.45pt;height:23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" filled="f" stroked="f">
              <v:textbox>
                <w:txbxContent>
                  <w:p w14:paraId="735E9E05" w14:textId="77777777" w:rsidR="00CD667A" w:rsidRPr="00EE4744" w:rsidRDefault="00CD667A" w:rsidP="00EE4744">
                    <w:pPr>
                      <w:jc w:val="right"/>
                      <w:rPr>
                        <w:color w:val="FFFFFF"/>
                      </w:rPr>
                    </w:pP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begin"/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instrText xml:space="preserve"> PAGE   \* MERGEFORMAT </w:instrText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separate"/>
                    </w:r>
                    <w:r>
                      <w:rPr>
                        <w:rFonts w:ascii="Calibri" w:hAnsi="Calibri"/>
                        <w:b/>
                        <w:noProof/>
                        <w:color w:val="FFFFFF"/>
                      </w:rPr>
                      <w:t>8</w:t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FD792E" w14:textId="77777777" w:rsidR="00CD667A" w:rsidRDefault="00CD667A">
    <w:pPr>
      <w:pStyle w:val="Header"/>
    </w:pPr>
    <w:r>
      <w:rPr>
        <w:noProof/>
      </w:rPr>
      <w:drawing>
        <wp:anchor distT="0" distB="0" distL="114300" distR="114300" simplePos="0" relativeHeight="251665408" behindDoc="1" locked="1" layoutInCell="1" allowOverlap="1" wp14:anchorId="4E46BDED" wp14:editId="0AF108F7">
          <wp:simplePos x="0" y="0"/>
          <wp:positionH relativeFrom="margin">
            <wp:align>center</wp:align>
          </wp:positionH>
          <wp:positionV relativeFrom="margin">
            <wp:align>top</wp:align>
          </wp:positionV>
          <wp:extent cx="7470775" cy="658495"/>
          <wp:effectExtent l="0" t="0" r="0" b="1905"/>
          <wp:wrapThrough wrapText="bothSides">
            <wp:wrapPolygon edited="0">
              <wp:start x="0" y="0"/>
              <wp:lineTo x="0" y="20829"/>
              <wp:lineTo x="21517" y="20829"/>
              <wp:lineTo x="21517" y="0"/>
              <wp:lineTo x="0" y="0"/>
            </wp:wrapPolygon>
          </wp:wrapThrough>
          <wp:docPr id="6" name="Picture 3" descr="Description: JANDERSON32:13567f Brand - Employee Downloads:NEW:newsletter templates:graphics: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JANDERSON32:13567f Brand - Employee Downloads:NEW:newsletter templates:graphics:hea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775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ACEA6A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438A7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0EE5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D9A4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C0227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B7CB16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85E2C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45A9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AEA30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498B4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E1C6F8A"/>
    <w:multiLevelType w:val="hybridMultilevel"/>
    <w:tmpl w:val="BADAB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357B5E"/>
    <w:multiLevelType w:val="hybridMultilevel"/>
    <w:tmpl w:val="5680F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0B2CC3"/>
    <w:multiLevelType w:val="hybridMultilevel"/>
    <w:tmpl w:val="349CC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0E4308"/>
    <w:multiLevelType w:val="hybridMultilevel"/>
    <w:tmpl w:val="87DED0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FA140CC"/>
    <w:multiLevelType w:val="hybridMultilevel"/>
    <w:tmpl w:val="0A023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BA3B2E"/>
    <w:multiLevelType w:val="hybridMultilevel"/>
    <w:tmpl w:val="27F2C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766B38"/>
    <w:multiLevelType w:val="hybridMultilevel"/>
    <w:tmpl w:val="38E86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593A97"/>
    <w:multiLevelType w:val="hybridMultilevel"/>
    <w:tmpl w:val="F9140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3B5D9F"/>
    <w:multiLevelType w:val="hybridMultilevel"/>
    <w:tmpl w:val="B6CE9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16"/>
  </w:num>
  <w:num w:numId="14">
    <w:abstractNumId w:val="17"/>
  </w:num>
  <w:num w:numId="15">
    <w:abstractNumId w:val="12"/>
  </w:num>
  <w:num w:numId="16">
    <w:abstractNumId w:val="18"/>
  </w:num>
  <w:num w:numId="17">
    <w:abstractNumId w:val="11"/>
  </w:num>
  <w:num w:numId="18">
    <w:abstractNumId w:val="15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attachedTemplate r:id="rId1"/>
  <w:defaultTabStop w:val="720"/>
  <w:drawingGridHorizontalSpacing w:val="144"/>
  <w:drawingGridVerticalSpacing w:val="144"/>
  <w:doNotUseMarginsForDrawingGridOrigin/>
  <w:drawingGridHorizontalOrigin w:val="360"/>
  <w:drawingGridVerticalOrigin w:val="360"/>
  <w:characterSpacingControl w:val="doNotCompress"/>
  <w:hdrShapeDefaults>
    <o:shapedefaults v:ext="edit" spidmax="2050">
      <o:colormru v:ext="edit" colors="#f0e4d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031"/>
    <w:rsid w:val="00002936"/>
    <w:rsid w:val="00011B3F"/>
    <w:rsid w:val="00026403"/>
    <w:rsid w:val="0004366A"/>
    <w:rsid w:val="00050EA9"/>
    <w:rsid w:val="00066AA2"/>
    <w:rsid w:val="000701E9"/>
    <w:rsid w:val="0007295E"/>
    <w:rsid w:val="000A4BDB"/>
    <w:rsid w:val="000D4377"/>
    <w:rsid w:val="000D514C"/>
    <w:rsid w:val="000E65A0"/>
    <w:rsid w:val="000F250C"/>
    <w:rsid w:val="00142810"/>
    <w:rsid w:val="00173587"/>
    <w:rsid w:val="00177EFD"/>
    <w:rsid w:val="001C3EA2"/>
    <w:rsid w:val="001E150A"/>
    <w:rsid w:val="001E56C3"/>
    <w:rsid w:val="00211A27"/>
    <w:rsid w:val="00216AB3"/>
    <w:rsid w:val="00240117"/>
    <w:rsid w:val="00284D83"/>
    <w:rsid w:val="002A46AF"/>
    <w:rsid w:val="002A55B3"/>
    <w:rsid w:val="002B023F"/>
    <w:rsid w:val="002B4C26"/>
    <w:rsid w:val="002E13DE"/>
    <w:rsid w:val="002F5A2C"/>
    <w:rsid w:val="003065F3"/>
    <w:rsid w:val="00312752"/>
    <w:rsid w:val="00322C4E"/>
    <w:rsid w:val="0032473C"/>
    <w:rsid w:val="003342EF"/>
    <w:rsid w:val="003A6B45"/>
    <w:rsid w:val="0040069F"/>
    <w:rsid w:val="00417EDB"/>
    <w:rsid w:val="00422A39"/>
    <w:rsid w:val="00427823"/>
    <w:rsid w:val="00463294"/>
    <w:rsid w:val="00472B4C"/>
    <w:rsid w:val="00473348"/>
    <w:rsid w:val="00475E12"/>
    <w:rsid w:val="004C4B7F"/>
    <w:rsid w:val="004D171D"/>
    <w:rsid w:val="0050074E"/>
    <w:rsid w:val="00524BAF"/>
    <w:rsid w:val="00587A17"/>
    <w:rsid w:val="0059004E"/>
    <w:rsid w:val="0060060C"/>
    <w:rsid w:val="006361AA"/>
    <w:rsid w:val="00672922"/>
    <w:rsid w:val="006A0EF7"/>
    <w:rsid w:val="006A1325"/>
    <w:rsid w:val="006A1A8D"/>
    <w:rsid w:val="006C690B"/>
    <w:rsid w:val="0072385F"/>
    <w:rsid w:val="00724325"/>
    <w:rsid w:val="00725BB7"/>
    <w:rsid w:val="00743757"/>
    <w:rsid w:val="007539F1"/>
    <w:rsid w:val="00753DDC"/>
    <w:rsid w:val="0075456D"/>
    <w:rsid w:val="00771C94"/>
    <w:rsid w:val="007B5988"/>
    <w:rsid w:val="007B721B"/>
    <w:rsid w:val="007E17BD"/>
    <w:rsid w:val="00815101"/>
    <w:rsid w:val="00820031"/>
    <w:rsid w:val="008331A3"/>
    <w:rsid w:val="0086197D"/>
    <w:rsid w:val="00864E40"/>
    <w:rsid w:val="00865128"/>
    <w:rsid w:val="00884E49"/>
    <w:rsid w:val="0089200C"/>
    <w:rsid w:val="008A037B"/>
    <w:rsid w:val="008A057B"/>
    <w:rsid w:val="008C61AA"/>
    <w:rsid w:val="008E64A2"/>
    <w:rsid w:val="00930A98"/>
    <w:rsid w:val="00945892"/>
    <w:rsid w:val="00950C3C"/>
    <w:rsid w:val="00960AF1"/>
    <w:rsid w:val="009E165D"/>
    <w:rsid w:val="00A13C83"/>
    <w:rsid w:val="00A32A43"/>
    <w:rsid w:val="00A32E2F"/>
    <w:rsid w:val="00A534E8"/>
    <w:rsid w:val="00A54D7D"/>
    <w:rsid w:val="00A558D5"/>
    <w:rsid w:val="00A56C34"/>
    <w:rsid w:val="00A95FD6"/>
    <w:rsid w:val="00A9629D"/>
    <w:rsid w:val="00AA11C6"/>
    <w:rsid w:val="00AB6492"/>
    <w:rsid w:val="00AC2D32"/>
    <w:rsid w:val="00AD07BD"/>
    <w:rsid w:val="00AD7F19"/>
    <w:rsid w:val="00B0318F"/>
    <w:rsid w:val="00B052D6"/>
    <w:rsid w:val="00B212AA"/>
    <w:rsid w:val="00B305C7"/>
    <w:rsid w:val="00B732CD"/>
    <w:rsid w:val="00BA0CBA"/>
    <w:rsid w:val="00BC13DC"/>
    <w:rsid w:val="00BE3C91"/>
    <w:rsid w:val="00BF0463"/>
    <w:rsid w:val="00BF22AF"/>
    <w:rsid w:val="00BF395E"/>
    <w:rsid w:val="00C029F8"/>
    <w:rsid w:val="00C03DB8"/>
    <w:rsid w:val="00C3208A"/>
    <w:rsid w:val="00C66F33"/>
    <w:rsid w:val="00C8108A"/>
    <w:rsid w:val="00C81EB1"/>
    <w:rsid w:val="00CB1AB8"/>
    <w:rsid w:val="00CC4EF6"/>
    <w:rsid w:val="00CC638F"/>
    <w:rsid w:val="00CD28D3"/>
    <w:rsid w:val="00CD667A"/>
    <w:rsid w:val="00CF1F24"/>
    <w:rsid w:val="00D0376A"/>
    <w:rsid w:val="00D15FAB"/>
    <w:rsid w:val="00D313B2"/>
    <w:rsid w:val="00D406FD"/>
    <w:rsid w:val="00D417F3"/>
    <w:rsid w:val="00D4460A"/>
    <w:rsid w:val="00D52C15"/>
    <w:rsid w:val="00D80CB4"/>
    <w:rsid w:val="00DA1FC3"/>
    <w:rsid w:val="00DB23F2"/>
    <w:rsid w:val="00DD0FD9"/>
    <w:rsid w:val="00DF18F4"/>
    <w:rsid w:val="00DF554F"/>
    <w:rsid w:val="00E0342F"/>
    <w:rsid w:val="00E10B3C"/>
    <w:rsid w:val="00E147A8"/>
    <w:rsid w:val="00E15AC1"/>
    <w:rsid w:val="00E232D7"/>
    <w:rsid w:val="00E23F2C"/>
    <w:rsid w:val="00E27BD7"/>
    <w:rsid w:val="00E40E84"/>
    <w:rsid w:val="00E53063"/>
    <w:rsid w:val="00E71A99"/>
    <w:rsid w:val="00E72015"/>
    <w:rsid w:val="00E76543"/>
    <w:rsid w:val="00E95033"/>
    <w:rsid w:val="00EB610A"/>
    <w:rsid w:val="00EB6584"/>
    <w:rsid w:val="00ED53E8"/>
    <w:rsid w:val="00EE2018"/>
    <w:rsid w:val="00EE4744"/>
    <w:rsid w:val="00F268FC"/>
    <w:rsid w:val="00F36391"/>
    <w:rsid w:val="00F41DBE"/>
    <w:rsid w:val="00F42E58"/>
    <w:rsid w:val="00F47C07"/>
    <w:rsid w:val="00F55237"/>
    <w:rsid w:val="00F65035"/>
    <w:rsid w:val="00F740C0"/>
    <w:rsid w:val="00F76B3E"/>
    <w:rsid w:val="00FA5F3C"/>
    <w:rsid w:val="00FB54E2"/>
    <w:rsid w:val="00FB7B63"/>
    <w:rsid w:val="00FC53DF"/>
    <w:rsid w:val="00FE4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f0e4d8"/>
    </o:shapedefaults>
    <o:shapelayout v:ext="edit">
      <o:idmap v:ext="edit" data="1"/>
    </o:shapelayout>
  </w:shapeDefaults>
  <w:decimalSymbol w:val="."/>
  <w:listSeparator w:val=","/>
  <w14:docId w14:val="51BA50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9200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9200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CC63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066AA2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EE4744"/>
    <w:rPr>
      <w:sz w:val="24"/>
      <w:szCs w:val="24"/>
    </w:rPr>
  </w:style>
  <w:style w:type="character" w:styleId="PageNumber">
    <w:name w:val="page number"/>
    <w:basedOn w:val="DefaultParagraphFont"/>
    <w:rsid w:val="00BF22AF"/>
  </w:style>
  <w:style w:type="paragraph" w:styleId="ListParagraph">
    <w:name w:val="List Paragraph"/>
    <w:basedOn w:val="Normal"/>
    <w:uiPriority w:val="34"/>
    <w:qFormat/>
    <w:rsid w:val="007E17BD"/>
    <w:pPr>
      <w:ind w:left="720"/>
      <w:contextualSpacing/>
    </w:pPr>
  </w:style>
  <w:style w:type="character" w:styleId="Hyperlink">
    <w:name w:val="Hyperlink"/>
    <w:basedOn w:val="DefaultParagraphFont"/>
    <w:rsid w:val="007E17B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CD667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9200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9200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CC63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066AA2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EE4744"/>
    <w:rPr>
      <w:sz w:val="24"/>
      <w:szCs w:val="24"/>
    </w:rPr>
  </w:style>
  <w:style w:type="character" w:styleId="PageNumber">
    <w:name w:val="page number"/>
    <w:basedOn w:val="DefaultParagraphFont"/>
    <w:rsid w:val="00BF22AF"/>
  </w:style>
  <w:style w:type="paragraph" w:styleId="ListParagraph">
    <w:name w:val="List Paragraph"/>
    <w:basedOn w:val="Normal"/>
    <w:uiPriority w:val="34"/>
    <w:qFormat/>
    <w:rsid w:val="007E17BD"/>
    <w:pPr>
      <w:ind w:left="720"/>
      <w:contextualSpacing/>
    </w:pPr>
  </w:style>
  <w:style w:type="character" w:styleId="Hyperlink">
    <w:name w:val="Hyperlink"/>
    <w:basedOn w:val="DefaultParagraphFont"/>
    <w:rsid w:val="007E17B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CD667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uidev.ups.com/tracking.html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hyperlink" Target="http://uidev.ups.com/tracking.htm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doug:Downloads:ups_14_newsletter%20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6F68948-ABB5-4849-B057-F8FF60661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ups_14_newsletter 2.dotx</Template>
  <TotalTime>9</TotalTime>
  <Pages>5</Pages>
  <Words>240</Words>
  <Characters>1371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UPS</Company>
  <LinksUpToDate>false</LinksUpToDate>
  <CharactersWithSpaces>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Doug Abrams</dc:creator>
  <cp:keywords/>
  <dc:description/>
  <cp:lastModifiedBy>UPS UPS</cp:lastModifiedBy>
  <cp:revision>4</cp:revision>
  <cp:lastPrinted>2009-08-03T17:48:00Z</cp:lastPrinted>
  <dcterms:created xsi:type="dcterms:W3CDTF">2017-10-06T15:27:00Z</dcterms:created>
  <dcterms:modified xsi:type="dcterms:W3CDTF">2017-10-06T15:36:00Z</dcterms:modified>
</cp:coreProperties>
</file>