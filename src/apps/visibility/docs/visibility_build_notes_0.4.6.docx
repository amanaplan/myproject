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2B79E0B1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C5DE92A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002936">
              <w:rPr>
                <w:b/>
                <w:sz w:val="28"/>
                <w:szCs w:val="28"/>
              </w:rPr>
              <w:t>6</w:t>
            </w:r>
          </w:p>
          <w:p w14:paraId="368FEE05" w14:textId="77777777" w:rsidR="00E0342F" w:rsidRPr="00211A27" w:rsidRDefault="00E0342F" w:rsidP="00587A17"/>
          <w:p w14:paraId="4AAB1101" w14:textId="4E358593" w:rsidR="00E0342F" w:rsidRDefault="00002936" w:rsidP="00587A17">
            <w:r>
              <w:t>Sprint end date: 09/22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FBB6496" w14:textId="77777777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r>
              <w:t>40aba9e</w:t>
            </w:r>
          </w:p>
          <w:p w14:paraId="52B85250" w14:textId="77777777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r>
              <w:t>443d235</w:t>
            </w:r>
          </w:p>
          <w:p w14:paraId="043AAAA5" w14:textId="77777777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a1a885f</w:t>
            </w:r>
            <w:proofErr w:type="gramEnd"/>
          </w:p>
          <w:p w14:paraId="59B13EC7" w14:textId="77777777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r>
              <w:t>929131b</w:t>
            </w:r>
          </w:p>
          <w:p w14:paraId="40FBFA68" w14:textId="77777777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d3ff933</w:t>
            </w:r>
            <w:proofErr w:type="gramEnd"/>
          </w:p>
          <w:p w14:paraId="030EC2A3" w14:textId="13F02469" w:rsidR="00DA1FC3" w:rsidRDefault="00DA1FC3" w:rsidP="00DA1FC3">
            <w:pPr>
              <w:pStyle w:val="ListParagraph"/>
              <w:numPr>
                <w:ilvl w:val="0"/>
                <w:numId w:val="16"/>
              </w:numPr>
            </w:pPr>
            <w:r>
              <w:t>46f6735</w:t>
            </w:r>
          </w:p>
          <w:p w14:paraId="7AF806C7" w14:textId="77777777" w:rsidR="00002936" w:rsidRDefault="00002936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a79e676</w:t>
            </w:r>
            <w:proofErr w:type="gramEnd"/>
          </w:p>
          <w:p w14:paraId="7578572A" w14:textId="77777777" w:rsidR="00002936" w:rsidRDefault="00002936" w:rsidP="00002936">
            <w:pPr>
              <w:pStyle w:val="ListParagraph"/>
              <w:numPr>
                <w:ilvl w:val="0"/>
                <w:numId w:val="16"/>
              </w:numPr>
            </w:pPr>
            <w:r>
              <w:t>1f48e21</w:t>
            </w:r>
          </w:p>
          <w:p w14:paraId="475F5834" w14:textId="77777777" w:rsidR="00002936" w:rsidRDefault="00002936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b9de704</w:t>
            </w:r>
            <w:proofErr w:type="gramEnd"/>
          </w:p>
          <w:p w14:paraId="16E02E9A" w14:textId="77777777" w:rsidR="00002936" w:rsidRDefault="00002936" w:rsidP="00002936">
            <w:pPr>
              <w:pStyle w:val="ListParagraph"/>
              <w:numPr>
                <w:ilvl w:val="0"/>
                <w:numId w:val="16"/>
              </w:numPr>
            </w:pPr>
            <w:r>
              <w:t>97b4844</w:t>
            </w:r>
          </w:p>
          <w:p w14:paraId="211C5F77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ec9b72d</w:t>
            </w:r>
            <w:proofErr w:type="gramEnd"/>
          </w:p>
          <w:p w14:paraId="58872C86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6a218b0</w:t>
            </w:r>
          </w:p>
          <w:p w14:paraId="7D058B18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1d2484b</w:t>
            </w:r>
          </w:p>
          <w:p w14:paraId="5C9B2C3C" w14:textId="4D9CD45B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93ba4c6</w:t>
            </w:r>
          </w:p>
          <w:p w14:paraId="148B7AFB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ea06aa1</w:t>
            </w:r>
            <w:proofErr w:type="gramEnd"/>
          </w:p>
          <w:p w14:paraId="45F9B371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318b674</w:t>
            </w:r>
          </w:p>
          <w:p w14:paraId="3A9FB013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f8fc1e3</w:t>
            </w:r>
            <w:proofErr w:type="gramEnd"/>
          </w:p>
          <w:p w14:paraId="7FF08C52" w14:textId="42DF8F34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03ee40c</w:t>
            </w:r>
          </w:p>
          <w:p w14:paraId="35525D80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dcc73d0</w:t>
            </w:r>
            <w:proofErr w:type="gramEnd"/>
          </w:p>
          <w:p w14:paraId="1585A419" w14:textId="77777777" w:rsidR="004D171D" w:rsidRDefault="004D171D" w:rsidP="00002936">
            <w:pPr>
              <w:pStyle w:val="ListParagraph"/>
              <w:numPr>
                <w:ilvl w:val="0"/>
                <w:numId w:val="16"/>
              </w:numPr>
            </w:pPr>
            <w:r>
              <w:t>821ebe8</w:t>
            </w:r>
          </w:p>
          <w:p w14:paraId="14FC3B41" w14:textId="3C419AC0" w:rsidR="004D171D" w:rsidRDefault="004D171D" w:rsidP="004D171D">
            <w:pPr>
              <w:pStyle w:val="ListParagraph"/>
              <w:numPr>
                <w:ilvl w:val="0"/>
                <w:numId w:val="16"/>
              </w:numPr>
            </w:pPr>
            <w:r>
              <w:t>6d86c4e</w:t>
            </w:r>
            <w:bookmarkStart w:id="0" w:name="_GoBack"/>
            <w:bookmarkEnd w:id="0"/>
          </w:p>
          <w:p w14:paraId="3F5A017E" w14:textId="77777777" w:rsidR="00002936" w:rsidRDefault="00002936" w:rsidP="00002936">
            <w:pPr>
              <w:pStyle w:val="ListParagraph"/>
            </w:pPr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3845AEE6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7369E044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002936">
              <w:rPr>
                <w:b/>
                <w:color w:val="003436"/>
              </w:rPr>
              <w:t>Shipment Progress Table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4ABE974E" w:rsidR="00E0342F" w:rsidRPr="00DB23F2" w:rsidRDefault="002E13DE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CD667A">
              <w:rPr>
                <w:color w:val="003436"/>
              </w:rPr>
              <w:t xml:space="preserve"> 4</w:t>
            </w:r>
            <w:r w:rsidR="00002936">
              <w:rPr>
                <w:color w:val="003436"/>
              </w:rPr>
              <w:t>55406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D667A" w:rsidRPr="00743757" w:rsidRDefault="00CD667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611CE3CD" w14:textId="58E4EEFD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7A3E205E" w14:textId="238578F2" w:rsidR="006A1325" w:rsidRDefault="00002936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Shipment Progress Table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73422E60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" w:history="1">
        <w:r w:rsidR="00CD667A" w:rsidRPr="00CD667A">
          <w:rPr>
            <w:rStyle w:val="Hyperlink"/>
            <w:sz w:val="28"/>
            <w:szCs w:val="28"/>
          </w:rPr>
          <w:t>http://uidev.ups.com/tracking.html - /</w:t>
        </w:r>
      </w:hyperlink>
    </w:p>
    <w:p w14:paraId="0867DFC5" w14:textId="617DAFB3" w:rsidR="006A1325" w:rsidRDefault="00002936" w:rsidP="0000293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The shipment progress table is at the bottom on the page</w:t>
      </w:r>
    </w:p>
    <w:p w14:paraId="2DCA4629" w14:textId="77777777" w:rsidR="00002936" w:rsidRDefault="00002936" w:rsidP="00002936">
      <w:pPr>
        <w:pStyle w:val="ListParagraph"/>
        <w:tabs>
          <w:tab w:val="left" w:pos="4020"/>
        </w:tabs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DE1A3A" w14:textId="2BC33772" w:rsidR="006A1325" w:rsidRDefault="006A132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D667A">
        <w:rPr>
          <w:sz w:val="28"/>
          <w:szCs w:val="28"/>
        </w:rPr>
        <w:t>visibility</w:t>
      </w:r>
      <w:r w:rsidR="00E53063">
        <w:rPr>
          <w:sz w:val="28"/>
          <w:szCs w:val="28"/>
        </w:rPr>
        <w:t>/angular/templates/</w:t>
      </w:r>
      <w:r w:rsidR="00CD667A">
        <w:rPr>
          <w:sz w:val="28"/>
          <w:szCs w:val="28"/>
        </w:rPr>
        <w:t>tracking.tpl</w:t>
      </w:r>
      <w:r w:rsidR="00E53063">
        <w:rPr>
          <w:sz w:val="28"/>
          <w:szCs w:val="28"/>
        </w:rPr>
        <w:t>.html</w:t>
      </w:r>
    </w:p>
    <w:p w14:paraId="42BD3C43" w14:textId="77777777" w:rsidR="00472B4C" w:rsidRDefault="00E53063" w:rsidP="0000293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</w:t>
      </w:r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/sass/</w:t>
      </w:r>
      <w:r w:rsidR="00CD667A">
        <w:rPr>
          <w:sz w:val="28"/>
          <w:szCs w:val="28"/>
        </w:rPr>
        <w:t>v5/</w:t>
      </w:r>
      <w:r>
        <w:rPr>
          <w:sz w:val="28"/>
          <w:szCs w:val="28"/>
        </w:rPr>
        <w:t>_</w:t>
      </w:r>
      <w:proofErr w:type="spellStart"/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.scss</w:t>
      </w:r>
      <w:proofErr w:type="spellEnd"/>
    </w:p>
    <w:p w14:paraId="37FFE7AD" w14:textId="77777777" w:rsidR="00472B4C" w:rsidRDefault="00472B4C" w:rsidP="00472B4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1934785" w14:textId="70BDAF6D" w:rsidR="001E150A" w:rsidRPr="00002936" w:rsidRDefault="001E150A" w:rsidP="0000293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002936">
        <w:rPr>
          <w:sz w:val="28"/>
          <w:szCs w:val="28"/>
        </w:rPr>
        <w:br w:type="page"/>
      </w: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704000C1" w14:textId="7777777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3C13B01" w14:textId="08CD79DC" w:rsidR="002E13DE" w:rsidRPr="001E150A" w:rsidRDefault="002E13DE" w:rsidP="002E13D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472B4C" w:rsidRPr="00472B4C">
        <w:rPr>
          <w:i/>
          <w:sz w:val="28"/>
          <w:szCs w:val="28"/>
          <w:u w:val="single"/>
        </w:rPr>
        <w:t>455406</w:t>
      </w:r>
      <w:r w:rsidRPr="001E150A">
        <w:rPr>
          <w:i/>
          <w:sz w:val="28"/>
          <w:szCs w:val="28"/>
          <w:u w:val="single"/>
        </w:rPr>
        <w:t xml:space="preserve">: </w:t>
      </w:r>
      <w:r w:rsidR="00472B4C" w:rsidRPr="00472B4C">
        <w:rPr>
          <w:i/>
          <w:sz w:val="28"/>
          <w:szCs w:val="28"/>
          <w:u w:val="single"/>
        </w:rPr>
        <w:t>Visibility: Build shipment progress table</w:t>
      </w:r>
    </w:p>
    <w:p w14:paraId="770155A6" w14:textId="264DC8C1" w:rsidR="002E13DE" w:rsidRDefault="00472B4C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shipment progress table</w:t>
      </w:r>
    </w:p>
    <w:p w14:paraId="093FBBAB" w14:textId="77777777" w:rsidR="002E13DE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0F340F" w14:textId="77777777" w:rsidR="002E13DE" w:rsidRPr="001E150A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3A8EF7E9" w14:textId="77777777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9C974B2" w14:textId="77777777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/apps/visibility/sass/v5/_</w:t>
      </w:r>
      <w:proofErr w:type="spellStart"/>
      <w:r>
        <w:rPr>
          <w:sz w:val="28"/>
          <w:szCs w:val="28"/>
        </w:rPr>
        <w:t>visibility.scss</w:t>
      </w:r>
      <w:proofErr w:type="spellEnd"/>
    </w:p>
    <w:p w14:paraId="608E9C57" w14:textId="532721CC" w:rsidR="00CD667A" w:rsidRDefault="00CD667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6269E69F" w14:textId="549A30FF" w:rsidR="002E13DE" w:rsidRP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2E13DE" w:rsidRPr="002E13DE" w:rsidSect="00BF22A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D667A" w:rsidRDefault="00CD667A">
      <w:r>
        <w:separator/>
      </w:r>
    </w:p>
  </w:endnote>
  <w:endnote w:type="continuationSeparator" w:id="0">
    <w:p w14:paraId="6F5C6B8B" w14:textId="77777777" w:rsidR="00CD667A" w:rsidRDefault="00C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D667A" w:rsidRDefault="00CD667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D667A" w:rsidRPr="00E40E84" w:rsidRDefault="00CD667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4D171D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D667A" w:rsidRDefault="00CD667A">
      <w:r>
        <w:separator/>
      </w:r>
    </w:p>
  </w:footnote>
  <w:footnote w:type="continuationSeparator" w:id="0">
    <w:p w14:paraId="47904BCF" w14:textId="77777777" w:rsidR="00CD667A" w:rsidRDefault="00CD66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D667A" w:rsidRDefault="00CD667A">
    <w:pPr>
      <w:pStyle w:val="Header"/>
    </w:pPr>
  </w:p>
  <w:p w14:paraId="45D22A94" w14:textId="77777777" w:rsidR="00CD667A" w:rsidRDefault="00CD667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4D171D">
      <w:rPr>
        <w:noProof/>
      </w:rPr>
      <w:t>9/22/17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D667A" w:rsidRPr="00EE4744" w:rsidRDefault="00CD667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D667A" w:rsidRDefault="00CD667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2B4C"/>
    <w:rsid w:val="00473348"/>
    <w:rsid w:val="00475E12"/>
    <w:rsid w:val="004C4B7F"/>
    <w:rsid w:val="004D171D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15101"/>
    <w:rsid w:val="00820031"/>
    <w:rsid w:val="008331A3"/>
    <w:rsid w:val="0086197D"/>
    <w:rsid w:val="00864E40"/>
    <w:rsid w:val="00884E49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track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B278E-4162-C14A-999B-D298E39F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8</TotalTime>
  <Pages>4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6</cp:revision>
  <cp:lastPrinted>2009-08-03T17:48:00Z</cp:lastPrinted>
  <dcterms:created xsi:type="dcterms:W3CDTF">2017-09-18T18:17:00Z</dcterms:created>
  <dcterms:modified xsi:type="dcterms:W3CDTF">2017-09-22T16:42:00Z</dcterms:modified>
</cp:coreProperties>
</file>