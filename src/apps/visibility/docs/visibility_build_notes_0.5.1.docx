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AD09D6" w:rsidRPr="00E23F2C" w:rsidRDefault="00AD09D6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AD09D6" w:rsidRPr="00E23F2C" w:rsidRDefault="00AD09D6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77777777" w:rsidR="00BC13DC" w:rsidRPr="006A1A8D" w:rsidRDefault="00E40E84" w:rsidP="00FE42A5">
      <w:pPr>
        <w:rPr>
          <w:sz w:val="18"/>
          <w:szCs w:val="18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294CCF4" wp14:editId="0187952B">
                <wp:simplePos x="0" y="0"/>
                <wp:positionH relativeFrom="column">
                  <wp:posOffset>182880</wp:posOffset>
                </wp:positionH>
                <wp:positionV relativeFrom="paragraph">
                  <wp:posOffset>52705</wp:posOffset>
                </wp:positionV>
                <wp:extent cx="5852160" cy="274320"/>
                <wp:effectExtent l="5080" t="0" r="0" b="5080"/>
                <wp:wrapNone/>
                <wp:docPr id="2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876CE" w14:textId="0E41F73F" w:rsidR="00AD09D6" w:rsidRPr="00E23F2C" w:rsidRDefault="00AD09D6" w:rsidP="00E23F2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Visibility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14.4pt;margin-top:4.15pt;width:460.8pt;height:21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" filled="f" stroked="f">
                <v:textbox>
                  <w:txbxContent>
                    <w:p w14:paraId="41F876CE" w14:textId="0E41F73F" w:rsidR="00AD09D6" w:rsidRPr="00E23F2C" w:rsidRDefault="00AD09D6" w:rsidP="00E23F2C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Visibility</w:t>
                      </w:r>
                    </w:p>
                  </w:txbxContent>
                </v:textbox>
              </v:shape>
            </w:pict>
          </mc:Fallback>
        </mc:AlternateContent>
      </w: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6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26"/>
        <w:gridCol w:w="3727"/>
        <w:gridCol w:w="3892"/>
      </w:tblGrid>
      <w:tr w:rsidR="00E23F2C" w14:paraId="30A911CE" w14:textId="77777777" w:rsidTr="00945892">
        <w:trPr>
          <w:trHeight w:val="5450"/>
        </w:trPr>
        <w:tc>
          <w:tcPr>
            <w:tcW w:w="7753" w:type="dxa"/>
            <w:gridSpan w:val="2"/>
          </w:tcPr>
          <w:p w14:paraId="12279F64" w14:textId="0A2D5212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0E2CFE09" w:rsidR="00E0342F" w:rsidRPr="00AA11C6" w:rsidRDefault="007E17BD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Version </w:t>
            </w:r>
            <w:r w:rsidR="00F33C9E">
              <w:rPr>
                <w:b/>
                <w:sz w:val="28"/>
                <w:szCs w:val="28"/>
              </w:rPr>
              <w:t>0.5.1</w:t>
            </w:r>
          </w:p>
          <w:p w14:paraId="368FEE05" w14:textId="77777777" w:rsidR="00E0342F" w:rsidRPr="00211A27" w:rsidRDefault="00E0342F" w:rsidP="00587A17"/>
          <w:p w14:paraId="4AAB1101" w14:textId="61BF85B8" w:rsidR="00E0342F" w:rsidRDefault="00002936" w:rsidP="00587A17">
            <w:r>
              <w:t xml:space="preserve">Sprint end date: </w:t>
            </w:r>
            <w:r w:rsidR="00136675">
              <w:t>12</w:t>
            </w:r>
            <w:r w:rsidR="00C57FDC">
              <w:t>/</w:t>
            </w:r>
            <w:r w:rsidR="00F33C9E">
              <w:t>15</w:t>
            </w:r>
            <w:r w:rsidR="00CD667A">
              <w:t>/2017</w:t>
            </w:r>
          </w:p>
          <w:p w14:paraId="1FB82F61" w14:textId="77777777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16A664D0" w14:textId="0B7FC7A0" w:rsidR="00136675" w:rsidRDefault="00F33C9E" w:rsidP="00F33C9E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e2989c0</w:t>
            </w:r>
            <w:proofErr w:type="gramEnd"/>
          </w:p>
          <w:p w14:paraId="16472DCC" w14:textId="77777777" w:rsidR="00F33C9E" w:rsidRDefault="00F33C9E" w:rsidP="00F33C9E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dedf97b</w:t>
            </w:r>
            <w:proofErr w:type="gramEnd"/>
          </w:p>
          <w:p w14:paraId="401A07D0" w14:textId="77777777" w:rsidR="00F33C9E" w:rsidRDefault="00F33C9E" w:rsidP="00F33C9E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f5c98d7</w:t>
            </w:r>
            <w:proofErr w:type="gramEnd"/>
          </w:p>
          <w:p w14:paraId="457E6798" w14:textId="01CFCEB8" w:rsidR="00F33C9E" w:rsidRDefault="00F33C9E" w:rsidP="00F33C9E">
            <w:pPr>
              <w:pStyle w:val="ListParagraph"/>
              <w:numPr>
                <w:ilvl w:val="0"/>
                <w:numId w:val="16"/>
              </w:numPr>
            </w:pPr>
            <w:r>
              <w:t>665222a</w:t>
            </w:r>
          </w:p>
          <w:p w14:paraId="1C3A174D" w14:textId="77777777" w:rsidR="00F33C9E" w:rsidRDefault="00F33C9E" w:rsidP="00F33C9E">
            <w:pPr>
              <w:pStyle w:val="ListParagraph"/>
              <w:numPr>
                <w:ilvl w:val="0"/>
                <w:numId w:val="16"/>
              </w:numPr>
            </w:pPr>
            <w:r>
              <w:t>9c3c82d</w:t>
            </w:r>
          </w:p>
          <w:p w14:paraId="451DB396" w14:textId="72C5EA39" w:rsidR="00F33C9E" w:rsidRDefault="00F33C9E" w:rsidP="00F33C9E">
            <w:pPr>
              <w:pStyle w:val="ListParagraph"/>
              <w:numPr>
                <w:ilvl w:val="0"/>
                <w:numId w:val="16"/>
              </w:numPr>
            </w:pPr>
            <w:r>
              <w:t>391cbe6</w:t>
            </w:r>
          </w:p>
          <w:p w14:paraId="7A590254" w14:textId="77777777" w:rsidR="00F33C9E" w:rsidRDefault="00F33C9E" w:rsidP="00F33C9E">
            <w:pPr>
              <w:pStyle w:val="ListParagraph"/>
              <w:numPr>
                <w:ilvl w:val="0"/>
                <w:numId w:val="16"/>
              </w:numPr>
            </w:pPr>
            <w:r>
              <w:t>173b25e</w:t>
            </w:r>
          </w:p>
          <w:p w14:paraId="2DB77A54" w14:textId="189D7FCE" w:rsidR="00F33C9E" w:rsidRDefault="00F33C9E" w:rsidP="00F33C9E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c7e4671</w:t>
            </w:r>
            <w:proofErr w:type="gramEnd"/>
          </w:p>
          <w:p w14:paraId="2B3F5F37" w14:textId="393497C0" w:rsidR="003B4E00" w:rsidRDefault="003B4E00" w:rsidP="00F33C9E">
            <w:pPr>
              <w:pStyle w:val="ListParagraph"/>
              <w:numPr>
                <w:ilvl w:val="0"/>
                <w:numId w:val="16"/>
              </w:numPr>
            </w:pPr>
            <w:r>
              <w:t>9d73c38</w:t>
            </w:r>
          </w:p>
          <w:p w14:paraId="79057963" w14:textId="77777777" w:rsidR="00AD09D6" w:rsidRDefault="00AD09D6" w:rsidP="00F33C9E">
            <w:pPr>
              <w:pStyle w:val="ListParagraph"/>
              <w:numPr>
                <w:ilvl w:val="0"/>
                <w:numId w:val="16"/>
              </w:numPr>
            </w:pPr>
            <w:r>
              <w:t>605d583</w:t>
            </w:r>
          </w:p>
          <w:p w14:paraId="620EB403" w14:textId="77777777" w:rsidR="00AD09D6" w:rsidRDefault="00AD09D6" w:rsidP="00F33C9E">
            <w:pPr>
              <w:pStyle w:val="ListParagraph"/>
              <w:numPr>
                <w:ilvl w:val="0"/>
                <w:numId w:val="16"/>
              </w:numPr>
            </w:pPr>
            <w:r>
              <w:t>5a12b98</w:t>
            </w:r>
          </w:p>
          <w:p w14:paraId="108DC02A" w14:textId="77777777" w:rsidR="00AD09D6" w:rsidRDefault="00AD09D6" w:rsidP="00F33C9E">
            <w:pPr>
              <w:pStyle w:val="ListParagraph"/>
              <w:numPr>
                <w:ilvl w:val="0"/>
                <w:numId w:val="16"/>
              </w:numPr>
            </w:pPr>
            <w:r>
              <w:t>847d8fb</w:t>
            </w:r>
          </w:p>
          <w:p w14:paraId="2B7B2531" w14:textId="77777777" w:rsidR="00AD09D6" w:rsidRDefault="00AD09D6" w:rsidP="00F33C9E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a6ba766</w:t>
            </w:r>
            <w:proofErr w:type="gramEnd"/>
          </w:p>
          <w:p w14:paraId="166F6589" w14:textId="77777777" w:rsidR="00AD09D6" w:rsidRDefault="00AD09D6" w:rsidP="00F33C9E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cbd2c3c</w:t>
            </w:r>
            <w:proofErr w:type="gramEnd"/>
          </w:p>
          <w:p w14:paraId="19B5CCC9" w14:textId="77777777" w:rsidR="00AD09D6" w:rsidRDefault="00AD09D6" w:rsidP="00F33C9E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d6b3b3c</w:t>
            </w:r>
            <w:proofErr w:type="gramEnd"/>
          </w:p>
          <w:p w14:paraId="74D39A86" w14:textId="77777777" w:rsidR="00AD09D6" w:rsidRDefault="00797EE2" w:rsidP="00F33C9E">
            <w:pPr>
              <w:pStyle w:val="ListParagraph"/>
              <w:numPr>
                <w:ilvl w:val="0"/>
                <w:numId w:val="16"/>
              </w:numPr>
            </w:pPr>
            <w:r>
              <w:t>4e087fb</w:t>
            </w:r>
          </w:p>
          <w:p w14:paraId="75DE9C32" w14:textId="77777777" w:rsidR="00797EE2" w:rsidRDefault="00797EE2" w:rsidP="00F33C9E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ad4cffa</w:t>
            </w:r>
            <w:proofErr w:type="gramEnd"/>
          </w:p>
          <w:p w14:paraId="4557A858" w14:textId="77777777" w:rsidR="00797EE2" w:rsidRDefault="00797EE2" w:rsidP="00F33C9E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dbd875e</w:t>
            </w:r>
            <w:proofErr w:type="gramEnd"/>
          </w:p>
          <w:p w14:paraId="51258BA1" w14:textId="77777777" w:rsidR="00797EE2" w:rsidRDefault="00797EE2" w:rsidP="00F33C9E">
            <w:pPr>
              <w:pStyle w:val="ListParagraph"/>
              <w:numPr>
                <w:ilvl w:val="0"/>
                <w:numId w:val="16"/>
              </w:numPr>
            </w:pPr>
            <w:r>
              <w:t>63bdb48</w:t>
            </w:r>
          </w:p>
          <w:p w14:paraId="1A3B807B" w14:textId="77777777" w:rsidR="00797EE2" w:rsidRDefault="00797EE2" w:rsidP="00F33C9E">
            <w:pPr>
              <w:pStyle w:val="ListParagraph"/>
              <w:numPr>
                <w:ilvl w:val="0"/>
                <w:numId w:val="16"/>
              </w:numPr>
            </w:pPr>
            <w:r>
              <w:t>53f8730</w:t>
            </w:r>
          </w:p>
          <w:p w14:paraId="1B74C742" w14:textId="77777777" w:rsidR="00797EE2" w:rsidRDefault="00797EE2" w:rsidP="00F33C9E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fa8b4ad</w:t>
            </w:r>
            <w:proofErr w:type="gramEnd"/>
          </w:p>
          <w:p w14:paraId="0CD3BCBF" w14:textId="424DA2A2" w:rsidR="00797EE2" w:rsidRDefault="00797EE2" w:rsidP="00F33C9E">
            <w:pPr>
              <w:pStyle w:val="ListParagraph"/>
              <w:numPr>
                <w:ilvl w:val="0"/>
                <w:numId w:val="16"/>
              </w:numPr>
            </w:pPr>
            <w:r>
              <w:t>7d2361d</w:t>
            </w:r>
          </w:p>
          <w:p w14:paraId="3764E81C" w14:textId="77777777" w:rsidR="00797EE2" w:rsidRDefault="00797EE2" w:rsidP="00F33C9E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f13435a</w:t>
            </w:r>
            <w:proofErr w:type="gramEnd"/>
          </w:p>
          <w:p w14:paraId="35294A0C" w14:textId="77777777" w:rsidR="00797EE2" w:rsidRDefault="00797EE2" w:rsidP="00F33C9E">
            <w:pPr>
              <w:pStyle w:val="ListParagraph"/>
              <w:numPr>
                <w:ilvl w:val="0"/>
                <w:numId w:val="16"/>
              </w:numPr>
            </w:pPr>
            <w:r>
              <w:t>571ca86</w:t>
            </w:r>
          </w:p>
          <w:p w14:paraId="08F5B6C6" w14:textId="77777777" w:rsidR="00797EE2" w:rsidRDefault="00797EE2" w:rsidP="00F33C9E">
            <w:pPr>
              <w:pStyle w:val="ListParagraph"/>
              <w:numPr>
                <w:ilvl w:val="0"/>
                <w:numId w:val="16"/>
              </w:numPr>
            </w:pPr>
            <w:r>
              <w:t>46c721f</w:t>
            </w:r>
          </w:p>
          <w:p w14:paraId="002F3613" w14:textId="77777777" w:rsidR="00797EE2" w:rsidRDefault="00797EE2" w:rsidP="00F33C9E">
            <w:pPr>
              <w:pStyle w:val="ListParagraph"/>
              <w:numPr>
                <w:ilvl w:val="0"/>
                <w:numId w:val="16"/>
              </w:numPr>
            </w:pPr>
            <w:r>
              <w:t>3dd441e</w:t>
            </w:r>
          </w:p>
          <w:p w14:paraId="08E5D800" w14:textId="77777777" w:rsidR="00797EE2" w:rsidRDefault="00797EE2" w:rsidP="00F33C9E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dbf2463</w:t>
            </w:r>
            <w:proofErr w:type="gramEnd"/>
          </w:p>
          <w:p w14:paraId="27DAA65F" w14:textId="07B241ED" w:rsidR="00797EE2" w:rsidRDefault="00797EE2" w:rsidP="00F33C9E">
            <w:pPr>
              <w:pStyle w:val="ListParagraph"/>
              <w:numPr>
                <w:ilvl w:val="0"/>
                <w:numId w:val="16"/>
              </w:numPr>
            </w:pPr>
            <w:r>
              <w:t>0621181</w:t>
            </w:r>
          </w:p>
          <w:p w14:paraId="0F6837FF" w14:textId="77777777" w:rsidR="00136675" w:rsidRDefault="00136675" w:rsidP="00136675"/>
          <w:p w14:paraId="2C38E976" w14:textId="77777777" w:rsidR="00136675" w:rsidRDefault="00136675" w:rsidP="00136675"/>
          <w:p w14:paraId="1E6113B5" w14:textId="77777777" w:rsidR="00136675" w:rsidRDefault="00136675" w:rsidP="00136675"/>
          <w:p w14:paraId="0D09494F" w14:textId="146CA02F" w:rsidR="00CD667A" w:rsidRDefault="002E13DE" w:rsidP="00CD667A">
            <w:r>
              <w:t>Known Issues:</w:t>
            </w:r>
          </w:p>
          <w:p w14:paraId="3BC6811A" w14:textId="61F3532F" w:rsidR="002E13DE" w:rsidRDefault="002E13DE" w:rsidP="002E13DE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389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77C71BDF" w14:textId="2C852370" w:rsidR="00CD667A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489A820B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6A7BBF01" w14:textId="423186A1" w:rsidR="00FB54E2" w:rsidRPr="007E17BD" w:rsidRDefault="007E17BD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Defects resolved</w:t>
            </w:r>
            <w:r w:rsidR="00CD667A">
              <w:rPr>
                <w:b/>
                <w:color w:val="003436"/>
              </w:rPr>
              <w:t xml:space="preserve"> (n/a)</w:t>
            </w: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37C480D7" w14:textId="3EB7EA66" w:rsidR="00E0342F" w:rsidRPr="002803A4" w:rsidRDefault="00945892" w:rsidP="002803A4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825300"/>
              </w:rPr>
            </w:pPr>
            <w:r>
              <w:rPr>
                <w:color w:val="003436"/>
              </w:rPr>
              <w:t xml:space="preserve">TFS# </w:t>
            </w:r>
            <w:r w:rsidR="00E40E84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AD09D6" w:rsidRPr="00743757" w:rsidRDefault="00AD09D6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8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" filled="f" stroked="f">
                      <v:textbox>
                        <w:txbxContent>
                          <w:p w14:paraId="3D40545F" w14:textId="77777777" w:rsidR="00CD667A" w:rsidRPr="00743757" w:rsidRDefault="00CD667A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33C9E">
              <w:rPr>
                <w:color w:val="003436"/>
              </w:rPr>
              <w:t>523043</w:t>
            </w:r>
          </w:p>
          <w:p w14:paraId="06F5C18E" w14:textId="3BC1EC34" w:rsidR="002803A4" w:rsidRPr="002803A4" w:rsidRDefault="002803A4" w:rsidP="002803A4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825300"/>
              </w:rPr>
            </w:pPr>
            <w:r>
              <w:rPr>
                <w:color w:val="003436"/>
              </w:rPr>
              <w:t xml:space="preserve">TFS# </w:t>
            </w:r>
            <w:r w:rsidR="00F33C9E">
              <w:rPr>
                <w:color w:val="003436"/>
              </w:rPr>
              <w:t>525287</w:t>
            </w:r>
          </w:p>
          <w:p w14:paraId="67D8A6F2" w14:textId="2AD82A9E" w:rsidR="002803A4" w:rsidRPr="002803A4" w:rsidRDefault="002803A4" w:rsidP="002803A4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825300"/>
              </w:rPr>
            </w:pPr>
            <w:r>
              <w:rPr>
                <w:color w:val="003436"/>
              </w:rPr>
              <w:t xml:space="preserve">TFS# </w:t>
            </w:r>
            <w:r w:rsidR="00F33C9E">
              <w:rPr>
                <w:color w:val="003436"/>
              </w:rPr>
              <w:t>526158</w:t>
            </w:r>
          </w:p>
          <w:p w14:paraId="2121E14C" w14:textId="72DB2971" w:rsidR="002803A4" w:rsidRPr="002803A4" w:rsidRDefault="002803A4" w:rsidP="002803A4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825300"/>
              </w:rPr>
            </w:pPr>
            <w:r>
              <w:rPr>
                <w:color w:val="003436"/>
              </w:rPr>
              <w:t xml:space="preserve">TFS# </w:t>
            </w:r>
            <w:r w:rsidR="00F33C9E">
              <w:rPr>
                <w:color w:val="003436"/>
              </w:rPr>
              <w:t>525210</w:t>
            </w:r>
          </w:p>
          <w:p w14:paraId="37343B92" w14:textId="79836AE0" w:rsidR="002803A4" w:rsidRPr="002803A4" w:rsidRDefault="002803A4" w:rsidP="002803A4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825300"/>
              </w:rPr>
            </w:pPr>
            <w:r>
              <w:rPr>
                <w:color w:val="003436"/>
              </w:rPr>
              <w:t xml:space="preserve">TFS# </w:t>
            </w:r>
            <w:r w:rsidR="00F33C9E">
              <w:rPr>
                <w:color w:val="003436"/>
              </w:rPr>
              <w:t>529471</w:t>
            </w:r>
          </w:p>
          <w:p w14:paraId="08F125D2" w14:textId="43852D7E" w:rsidR="002803A4" w:rsidRPr="002803A4" w:rsidRDefault="002803A4" w:rsidP="002803A4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825300"/>
              </w:rPr>
            </w:pPr>
            <w:r>
              <w:rPr>
                <w:color w:val="003436"/>
              </w:rPr>
              <w:t xml:space="preserve">TFS# </w:t>
            </w:r>
            <w:r w:rsidR="00F33C9E">
              <w:rPr>
                <w:color w:val="003436"/>
              </w:rPr>
              <w:t>524608</w:t>
            </w:r>
          </w:p>
          <w:p w14:paraId="1167FD0B" w14:textId="77777777" w:rsidR="00F33C9E" w:rsidRPr="00F33C9E" w:rsidRDefault="002803A4" w:rsidP="00F33C9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825300"/>
              </w:rPr>
            </w:pPr>
            <w:r>
              <w:rPr>
                <w:color w:val="003436"/>
              </w:rPr>
              <w:t xml:space="preserve">TFS# </w:t>
            </w:r>
            <w:r w:rsidR="00F33C9E">
              <w:rPr>
                <w:color w:val="003436"/>
              </w:rPr>
              <w:t>524605</w:t>
            </w:r>
          </w:p>
          <w:p w14:paraId="4313F7FA" w14:textId="77777777" w:rsidR="00F33C9E" w:rsidRPr="00F33C9E" w:rsidRDefault="00F33C9E" w:rsidP="00F33C9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825300"/>
              </w:rPr>
            </w:pPr>
            <w:r>
              <w:rPr>
                <w:color w:val="003436"/>
              </w:rPr>
              <w:t>TFS# 519255</w:t>
            </w:r>
          </w:p>
          <w:p w14:paraId="59ABD8CD" w14:textId="7E5A7281" w:rsidR="002803A4" w:rsidRPr="00DD0FD9" w:rsidRDefault="00F33C9E" w:rsidP="00F33C9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825300"/>
              </w:rPr>
            </w:pPr>
            <w:r>
              <w:rPr>
                <w:color w:val="003436"/>
              </w:rPr>
              <w:t>TFS# 527164</w:t>
            </w:r>
            <w:r w:rsidR="002803A4">
              <w:rPr>
                <w:color w:val="003436"/>
              </w:rPr>
              <w:t xml:space="preserve"> </w:t>
            </w:r>
          </w:p>
        </w:tc>
      </w:tr>
      <w:tr w:rsidR="00E23F2C" w14:paraId="27BF63B7" w14:textId="77777777" w:rsidTr="00643A5E">
        <w:trPr>
          <w:trHeight w:val="126"/>
        </w:trPr>
        <w:tc>
          <w:tcPr>
            <w:tcW w:w="4026" w:type="dxa"/>
          </w:tcPr>
          <w:p w14:paraId="611CE3CD" w14:textId="4C5734D7" w:rsidR="00E0342F" w:rsidRDefault="00E0342F" w:rsidP="00E0342F">
            <w:pPr>
              <w:rPr>
                <w:b/>
                <w:sz w:val="28"/>
                <w:szCs w:val="28"/>
              </w:rPr>
            </w:pPr>
          </w:p>
          <w:p w14:paraId="2C5C12C1" w14:textId="77777777" w:rsidR="00E0342F" w:rsidRPr="00E0342F" w:rsidRDefault="00E0342F" w:rsidP="00E0342F"/>
        </w:tc>
        <w:tc>
          <w:tcPr>
            <w:tcW w:w="3727" w:type="dxa"/>
          </w:tcPr>
          <w:p w14:paraId="63484370" w14:textId="77777777" w:rsidR="00E0342F" w:rsidRDefault="00E0342F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892" w:type="dxa"/>
            <w:vMerge/>
            <w:shd w:val="clear" w:color="auto" w:fill="F0E4D8"/>
          </w:tcPr>
          <w:p w14:paraId="66500AE8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0C4D67B2" w14:textId="77777777" w:rsidR="00C57FDC" w:rsidRDefault="00C57FDC" w:rsidP="00945892">
      <w:pPr>
        <w:tabs>
          <w:tab w:val="left" w:pos="4020"/>
        </w:tabs>
        <w:rPr>
          <w:sz w:val="28"/>
          <w:szCs w:val="28"/>
        </w:rPr>
      </w:pPr>
    </w:p>
    <w:p w14:paraId="2BADCE86" w14:textId="77777777" w:rsidR="00C9689C" w:rsidRDefault="00C9689C" w:rsidP="00945892">
      <w:pPr>
        <w:tabs>
          <w:tab w:val="left" w:pos="4020"/>
        </w:tabs>
        <w:rPr>
          <w:sz w:val="28"/>
          <w:szCs w:val="28"/>
        </w:rPr>
      </w:pPr>
    </w:p>
    <w:p w14:paraId="0A2B624E" w14:textId="5953535D" w:rsidR="001E150A" w:rsidRDefault="001E150A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Defects</w:t>
      </w:r>
    </w:p>
    <w:p w14:paraId="6CB1F3EB" w14:textId="77777777" w:rsidR="001E150A" w:rsidRDefault="001E150A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4A0E4B0" w14:textId="4ED1759F" w:rsidR="001E150A" w:rsidRPr="00CD667A" w:rsidRDefault="00CD667A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CD667A">
        <w:rPr>
          <w:sz w:val="28"/>
          <w:szCs w:val="28"/>
        </w:rPr>
        <w:t>(</w:t>
      </w:r>
      <w:proofErr w:type="gramStart"/>
      <w:r w:rsidRPr="00CD667A">
        <w:rPr>
          <w:sz w:val="28"/>
          <w:szCs w:val="28"/>
        </w:rPr>
        <w:t>n</w:t>
      </w:r>
      <w:proofErr w:type="gramEnd"/>
      <w:r w:rsidRPr="00CD667A">
        <w:rPr>
          <w:sz w:val="28"/>
          <w:szCs w:val="28"/>
        </w:rPr>
        <w:t>/a)</w:t>
      </w:r>
    </w:p>
    <w:p w14:paraId="45CC0428" w14:textId="769FF980" w:rsidR="00C338F1" w:rsidRDefault="002E13DE" w:rsidP="006A38BA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14:paraId="46AB3A0C" w14:textId="77777777" w:rsidR="00C338F1" w:rsidRPr="00643A5E" w:rsidRDefault="00C338F1" w:rsidP="00643A5E">
      <w:pPr>
        <w:tabs>
          <w:tab w:val="left" w:pos="4020"/>
        </w:tabs>
        <w:rPr>
          <w:sz w:val="28"/>
          <w:szCs w:val="28"/>
        </w:rPr>
      </w:pPr>
    </w:p>
    <w:p w14:paraId="2E4294C7" w14:textId="77777777" w:rsidR="00C57FDC" w:rsidRPr="00C57FDC" w:rsidRDefault="00C57FDC" w:rsidP="00C57FDC">
      <w:pPr>
        <w:tabs>
          <w:tab w:val="left" w:pos="4020"/>
        </w:tabs>
        <w:rPr>
          <w:sz w:val="28"/>
          <w:szCs w:val="28"/>
        </w:rPr>
      </w:pPr>
    </w:p>
    <w:p w14:paraId="666BA85A" w14:textId="77777777" w:rsidR="00945892" w:rsidRPr="002E13DE" w:rsidRDefault="00945892" w:rsidP="00CD667A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sectPr w:rsidR="00945892" w:rsidRPr="002E13DE" w:rsidSect="00BF22AF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AD09D6" w:rsidRDefault="00AD09D6">
      <w:r>
        <w:separator/>
      </w:r>
    </w:p>
  </w:endnote>
  <w:endnote w:type="continuationSeparator" w:id="0">
    <w:p w14:paraId="6F5C6B8B" w14:textId="77777777" w:rsidR="00AD09D6" w:rsidRDefault="00AD0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AD09D6" w:rsidRDefault="00AD09D6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AD09D6" w:rsidRPr="00E40E84" w:rsidRDefault="00AD09D6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6A38BA">
      <w:rPr>
        <w:rStyle w:val="PageNumber"/>
        <w:rFonts w:ascii="Arial" w:hAnsi="Arial"/>
        <w:b/>
        <w:noProof/>
        <w:color w:val="FFFFFF" w:themeColor="background1"/>
      </w:rPr>
      <w:t>2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AD09D6" w:rsidRDefault="00AD09D6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AD09D6" w:rsidRDefault="00AD09D6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9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AD09D6" w:rsidRDefault="00AD09D6">
      <w:r>
        <w:separator/>
      </w:r>
    </w:p>
  </w:footnote>
  <w:footnote w:type="continuationSeparator" w:id="0">
    <w:p w14:paraId="47904BCF" w14:textId="77777777" w:rsidR="00AD09D6" w:rsidRDefault="00AD09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AD09D6" w:rsidRDefault="00AD09D6">
    <w:pPr>
      <w:pStyle w:val="Header"/>
    </w:pPr>
  </w:p>
  <w:p w14:paraId="45D22A94" w14:textId="77777777" w:rsidR="00AD09D6" w:rsidRDefault="00AD09D6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12/15/17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2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AD09D6" w:rsidRPr="00EE4744" w:rsidRDefault="00AD09D6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9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AD09D6" w:rsidRPr="00EE4744" w:rsidRDefault="00AD09D6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AD09D6" w:rsidRDefault="00AD09D6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6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B2CC3"/>
    <w:multiLevelType w:val="hybridMultilevel"/>
    <w:tmpl w:val="349C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6"/>
  </w:num>
  <w:num w:numId="14">
    <w:abstractNumId w:val="17"/>
  </w:num>
  <w:num w:numId="15">
    <w:abstractNumId w:val="12"/>
  </w:num>
  <w:num w:numId="16">
    <w:abstractNumId w:val="18"/>
  </w:num>
  <w:num w:numId="17">
    <w:abstractNumId w:val="11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02936"/>
    <w:rsid w:val="00011B3F"/>
    <w:rsid w:val="000203A3"/>
    <w:rsid w:val="00026403"/>
    <w:rsid w:val="0004366A"/>
    <w:rsid w:val="00050EA9"/>
    <w:rsid w:val="00066AA2"/>
    <w:rsid w:val="000701E9"/>
    <w:rsid w:val="0007295E"/>
    <w:rsid w:val="00081B7F"/>
    <w:rsid w:val="000A4BDB"/>
    <w:rsid w:val="000D4377"/>
    <w:rsid w:val="000D514C"/>
    <w:rsid w:val="000E65A0"/>
    <w:rsid w:val="000F250C"/>
    <w:rsid w:val="00136675"/>
    <w:rsid w:val="00142810"/>
    <w:rsid w:val="00173587"/>
    <w:rsid w:val="00177EFD"/>
    <w:rsid w:val="001C3EA2"/>
    <w:rsid w:val="001C5E28"/>
    <w:rsid w:val="001E150A"/>
    <w:rsid w:val="001E56C3"/>
    <w:rsid w:val="00211A27"/>
    <w:rsid w:val="00216AB3"/>
    <w:rsid w:val="00240117"/>
    <w:rsid w:val="00255A28"/>
    <w:rsid w:val="002803A4"/>
    <w:rsid w:val="00284D83"/>
    <w:rsid w:val="002A46AF"/>
    <w:rsid w:val="002A55B3"/>
    <w:rsid w:val="002B023F"/>
    <w:rsid w:val="002B4C26"/>
    <w:rsid w:val="002E13DE"/>
    <w:rsid w:val="002F4035"/>
    <w:rsid w:val="002F5A2C"/>
    <w:rsid w:val="003065F3"/>
    <w:rsid w:val="00312752"/>
    <w:rsid w:val="00322C4E"/>
    <w:rsid w:val="0032473C"/>
    <w:rsid w:val="003342EF"/>
    <w:rsid w:val="003A6B45"/>
    <w:rsid w:val="003B4E00"/>
    <w:rsid w:val="0040069F"/>
    <w:rsid w:val="00417EDB"/>
    <w:rsid w:val="00422A39"/>
    <w:rsid w:val="00427823"/>
    <w:rsid w:val="0044609B"/>
    <w:rsid w:val="00463294"/>
    <w:rsid w:val="00472B4C"/>
    <w:rsid w:val="00473348"/>
    <w:rsid w:val="00475E12"/>
    <w:rsid w:val="004C4B7F"/>
    <w:rsid w:val="004D171D"/>
    <w:rsid w:val="004E1486"/>
    <w:rsid w:val="004F48A7"/>
    <w:rsid w:val="0050074E"/>
    <w:rsid w:val="00524BAF"/>
    <w:rsid w:val="00587A17"/>
    <w:rsid w:val="0059004E"/>
    <w:rsid w:val="0060060C"/>
    <w:rsid w:val="006361AA"/>
    <w:rsid w:val="00643A5E"/>
    <w:rsid w:val="00672922"/>
    <w:rsid w:val="006A0EF7"/>
    <w:rsid w:val="006A1325"/>
    <w:rsid w:val="006A1A8D"/>
    <w:rsid w:val="006A38BA"/>
    <w:rsid w:val="006C690B"/>
    <w:rsid w:val="006D41E9"/>
    <w:rsid w:val="0072385F"/>
    <w:rsid w:val="00724325"/>
    <w:rsid w:val="00725BB7"/>
    <w:rsid w:val="00743757"/>
    <w:rsid w:val="007539F1"/>
    <w:rsid w:val="00753DDC"/>
    <w:rsid w:val="0075456D"/>
    <w:rsid w:val="00764009"/>
    <w:rsid w:val="00771C94"/>
    <w:rsid w:val="00797EE2"/>
    <w:rsid w:val="007B5988"/>
    <w:rsid w:val="007B721B"/>
    <w:rsid w:val="007D173C"/>
    <w:rsid w:val="007E17BD"/>
    <w:rsid w:val="00815101"/>
    <w:rsid w:val="00820031"/>
    <w:rsid w:val="008331A3"/>
    <w:rsid w:val="0086197D"/>
    <w:rsid w:val="00864E40"/>
    <w:rsid w:val="00865128"/>
    <w:rsid w:val="00884E49"/>
    <w:rsid w:val="0089200C"/>
    <w:rsid w:val="008A037B"/>
    <w:rsid w:val="008A057B"/>
    <w:rsid w:val="008C61AA"/>
    <w:rsid w:val="008E64A2"/>
    <w:rsid w:val="00930A98"/>
    <w:rsid w:val="00945892"/>
    <w:rsid w:val="00950C3C"/>
    <w:rsid w:val="00960AF1"/>
    <w:rsid w:val="00994EBE"/>
    <w:rsid w:val="009E165D"/>
    <w:rsid w:val="00A13C83"/>
    <w:rsid w:val="00A32A43"/>
    <w:rsid w:val="00A32E2F"/>
    <w:rsid w:val="00A534E8"/>
    <w:rsid w:val="00A54D7D"/>
    <w:rsid w:val="00A558D5"/>
    <w:rsid w:val="00A56C34"/>
    <w:rsid w:val="00A95FD6"/>
    <w:rsid w:val="00A9629D"/>
    <w:rsid w:val="00AA11C6"/>
    <w:rsid w:val="00AB6492"/>
    <w:rsid w:val="00AC2D32"/>
    <w:rsid w:val="00AD07BD"/>
    <w:rsid w:val="00AD09D6"/>
    <w:rsid w:val="00AD7F19"/>
    <w:rsid w:val="00B0318F"/>
    <w:rsid w:val="00B052D6"/>
    <w:rsid w:val="00B212AA"/>
    <w:rsid w:val="00B305C7"/>
    <w:rsid w:val="00B367DB"/>
    <w:rsid w:val="00B732CD"/>
    <w:rsid w:val="00BA0CBA"/>
    <w:rsid w:val="00BC13DC"/>
    <w:rsid w:val="00BE3C91"/>
    <w:rsid w:val="00BF0463"/>
    <w:rsid w:val="00BF22AF"/>
    <w:rsid w:val="00BF395E"/>
    <w:rsid w:val="00C029F8"/>
    <w:rsid w:val="00C03DB8"/>
    <w:rsid w:val="00C3208A"/>
    <w:rsid w:val="00C338F1"/>
    <w:rsid w:val="00C57FDC"/>
    <w:rsid w:val="00C66F33"/>
    <w:rsid w:val="00C8108A"/>
    <w:rsid w:val="00C81EB1"/>
    <w:rsid w:val="00C9689C"/>
    <w:rsid w:val="00CB1AB8"/>
    <w:rsid w:val="00CC4EF6"/>
    <w:rsid w:val="00CC638F"/>
    <w:rsid w:val="00CD28D3"/>
    <w:rsid w:val="00CD667A"/>
    <w:rsid w:val="00CF1F24"/>
    <w:rsid w:val="00D0376A"/>
    <w:rsid w:val="00D15FAB"/>
    <w:rsid w:val="00D313B2"/>
    <w:rsid w:val="00D406FD"/>
    <w:rsid w:val="00D417F3"/>
    <w:rsid w:val="00D4460A"/>
    <w:rsid w:val="00D52C15"/>
    <w:rsid w:val="00D80CB4"/>
    <w:rsid w:val="00DA1FC3"/>
    <w:rsid w:val="00DA3F59"/>
    <w:rsid w:val="00DB23F2"/>
    <w:rsid w:val="00DD0FD9"/>
    <w:rsid w:val="00DF18F4"/>
    <w:rsid w:val="00DF554F"/>
    <w:rsid w:val="00E0342F"/>
    <w:rsid w:val="00E10B3C"/>
    <w:rsid w:val="00E147A8"/>
    <w:rsid w:val="00E15AC1"/>
    <w:rsid w:val="00E232D7"/>
    <w:rsid w:val="00E23F2C"/>
    <w:rsid w:val="00E27BD7"/>
    <w:rsid w:val="00E40E84"/>
    <w:rsid w:val="00E53063"/>
    <w:rsid w:val="00E71A99"/>
    <w:rsid w:val="00E72015"/>
    <w:rsid w:val="00E76543"/>
    <w:rsid w:val="00E95033"/>
    <w:rsid w:val="00EB610A"/>
    <w:rsid w:val="00EB6584"/>
    <w:rsid w:val="00ED53E8"/>
    <w:rsid w:val="00ED65A5"/>
    <w:rsid w:val="00EE2018"/>
    <w:rsid w:val="00EE4744"/>
    <w:rsid w:val="00F268FC"/>
    <w:rsid w:val="00F33C9E"/>
    <w:rsid w:val="00F36391"/>
    <w:rsid w:val="00F40C6A"/>
    <w:rsid w:val="00F41DBE"/>
    <w:rsid w:val="00F42E58"/>
    <w:rsid w:val="00F47C07"/>
    <w:rsid w:val="00F55237"/>
    <w:rsid w:val="00F65035"/>
    <w:rsid w:val="00F740C0"/>
    <w:rsid w:val="00F76B3E"/>
    <w:rsid w:val="00FA5F3C"/>
    <w:rsid w:val="00FB54E2"/>
    <w:rsid w:val="00FB7B63"/>
    <w:rsid w:val="00FC53DF"/>
    <w:rsid w:val="00FE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CD66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CD66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03C1F1-B9F1-FD45-AB7B-B9D5F8367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15</TotalTime>
  <Pages>3</Pages>
  <Words>77</Words>
  <Characters>444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UPS UPS</cp:lastModifiedBy>
  <cp:revision>4</cp:revision>
  <cp:lastPrinted>2009-08-03T17:48:00Z</cp:lastPrinted>
  <dcterms:created xsi:type="dcterms:W3CDTF">2017-12-15T17:39:00Z</dcterms:created>
  <dcterms:modified xsi:type="dcterms:W3CDTF">2017-12-15T19:07:00Z</dcterms:modified>
</cp:coreProperties>
</file>