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A04E22" w:rsidRPr="00E23F2C" w:rsidRDefault="00A04E22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A04E22" w:rsidRPr="00E23F2C" w:rsidRDefault="00A04E22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57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1EA73291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A04E22">
              <w:rPr>
                <w:b/>
                <w:sz w:val="28"/>
                <w:szCs w:val="28"/>
              </w:rPr>
              <w:t>74</w:t>
            </w:r>
            <w:r w:rsidR="00421CAB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28BFA348" w:rsidR="00E0342F" w:rsidRDefault="00A04E22" w:rsidP="00587A17">
            <w:r>
              <w:t>Sprint end date: 02</w:t>
            </w:r>
            <w:r w:rsidR="00DF4D9A">
              <w:t>/</w:t>
            </w:r>
            <w:r w:rsidR="00633011">
              <w:t>09</w:t>
            </w:r>
            <w:r w:rsidR="004C48FB"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31AE4" w14:textId="77777777" w:rsidR="00A04E22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t>deb1124</w:t>
                                  </w:r>
                                  <w:proofErr w:type="gramEnd"/>
                                </w:p>
                                <w:p w14:paraId="79FB802E" w14:textId="77777777" w:rsidR="00A04E22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t>a3c1ef9</w:t>
                                  </w:r>
                                  <w:proofErr w:type="gramEnd"/>
                                </w:p>
                                <w:p w14:paraId="40715F5E" w14:textId="77777777" w:rsidR="00A04E22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1f7315d</w:t>
                                  </w:r>
                                </w:p>
                                <w:p w14:paraId="58648053" w14:textId="77777777" w:rsidR="00A04E22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786df74</w:t>
                                  </w:r>
                                </w:p>
                                <w:p w14:paraId="229BCE90" w14:textId="77777777" w:rsidR="00A04E22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t>e92c512</w:t>
                                  </w:r>
                                  <w:proofErr w:type="gramEnd"/>
                                </w:p>
                                <w:p w14:paraId="4E503F0E" w14:textId="77777777" w:rsidR="00A04E22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4c612f8</w:t>
                                  </w:r>
                                </w:p>
                                <w:p w14:paraId="7617B9C8" w14:textId="073F2F23" w:rsidR="00A04E22" w:rsidRPr="00013EB3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013EB3">
                                    <w:t>a33777c</w:t>
                                  </w:r>
                                  <w:proofErr w:type="gramEnd"/>
                                </w:p>
                                <w:p w14:paraId="1E000066" w14:textId="2AA25458" w:rsidR="00A04E22" w:rsidRPr="00013EB3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013EB3">
                                    <w:t>47a6e53</w:t>
                                  </w:r>
                                </w:p>
                                <w:p w14:paraId="308A9095" w14:textId="07A74182" w:rsidR="00A04E22" w:rsidRPr="00013EB3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013EB3">
                                    <w:t>27b8698</w:t>
                                  </w:r>
                                </w:p>
                                <w:p w14:paraId="3688CE53" w14:textId="388CDB60" w:rsidR="00A04E22" w:rsidRDefault="00A04E22" w:rsidP="00EF16C2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013EB3">
                                    <w:t>ab9749c</w:t>
                                  </w:r>
                                  <w:proofErr w:type="gramEnd"/>
                                </w:p>
                                <w:p w14:paraId="0E550D29" w14:textId="77777777" w:rsidR="00A04E22" w:rsidRDefault="00A04E22" w:rsidP="007F5064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t>b3054658</w:t>
                                  </w:r>
                                  <w:proofErr w:type="gramEnd"/>
                                </w:p>
                                <w:p w14:paraId="6FE6A466" w14:textId="77777777" w:rsidR="00A04E22" w:rsidRDefault="00A04E22" w:rsidP="007F5064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9bd12536</w:t>
                                  </w:r>
                                </w:p>
                                <w:p w14:paraId="7E3DDA55" w14:textId="77777777" w:rsidR="00A04E22" w:rsidRDefault="00A04E22" w:rsidP="007F5064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5d0acecc</w:t>
                                  </w:r>
                                </w:p>
                                <w:p w14:paraId="620FAC62" w14:textId="77777777" w:rsidR="00A04E22" w:rsidRPr="00C2543C" w:rsidRDefault="00A04E22" w:rsidP="007F5064"/>
                                <w:p w14:paraId="313EA0FA" w14:textId="55119A38" w:rsidR="00A04E22" w:rsidRDefault="00A04E22" w:rsidP="000A025F">
                                  <w:pPr>
                                    <w:pStyle w:val="ListParagraph"/>
                                    <w:ind w:left="108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6A131AE4" w14:textId="77777777" w:rsidR="00A04E22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t>deb1124</w:t>
                            </w:r>
                            <w:proofErr w:type="gramEnd"/>
                          </w:p>
                          <w:p w14:paraId="79FB802E" w14:textId="77777777" w:rsidR="00A04E22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t>a3c1ef9</w:t>
                            </w:r>
                            <w:proofErr w:type="gramEnd"/>
                          </w:p>
                          <w:p w14:paraId="40715F5E" w14:textId="77777777" w:rsidR="00A04E22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1f7315d</w:t>
                            </w:r>
                          </w:p>
                          <w:p w14:paraId="58648053" w14:textId="77777777" w:rsidR="00A04E22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786df74</w:t>
                            </w:r>
                          </w:p>
                          <w:p w14:paraId="229BCE90" w14:textId="77777777" w:rsidR="00A04E22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t>e92c512</w:t>
                            </w:r>
                            <w:proofErr w:type="gramEnd"/>
                          </w:p>
                          <w:p w14:paraId="4E503F0E" w14:textId="77777777" w:rsidR="00A04E22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4c612f8</w:t>
                            </w:r>
                          </w:p>
                          <w:p w14:paraId="7617B9C8" w14:textId="073F2F23" w:rsidR="00A04E22" w:rsidRPr="00013EB3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013EB3">
                              <w:t>a33777c</w:t>
                            </w:r>
                            <w:proofErr w:type="gramEnd"/>
                          </w:p>
                          <w:p w14:paraId="1E000066" w14:textId="2AA25458" w:rsidR="00A04E22" w:rsidRPr="00013EB3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013EB3">
                              <w:t>47a6e53</w:t>
                            </w:r>
                          </w:p>
                          <w:p w14:paraId="308A9095" w14:textId="07A74182" w:rsidR="00A04E22" w:rsidRPr="00013EB3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013EB3">
                              <w:t>27b8698</w:t>
                            </w:r>
                          </w:p>
                          <w:p w14:paraId="3688CE53" w14:textId="388CDB60" w:rsidR="00A04E22" w:rsidRDefault="00A04E22" w:rsidP="00EF16C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013EB3">
                              <w:t>ab9749c</w:t>
                            </w:r>
                            <w:proofErr w:type="gramEnd"/>
                          </w:p>
                          <w:p w14:paraId="0E550D29" w14:textId="77777777" w:rsidR="00A04E22" w:rsidRDefault="00A04E22" w:rsidP="007F506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t>b3054658</w:t>
                            </w:r>
                            <w:proofErr w:type="gramEnd"/>
                          </w:p>
                          <w:p w14:paraId="6FE6A466" w14:textId="77777777" w:rsidR="00A04E22" w:rsidRDefault="00A04E22" w:rsidP="007F506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9bd12536</w:t>
                            </w:r>
                          </w:p>
                          <w:p w14:paraId="7E3DDA55" w14:textId="77777777" w:rsidR="00A04E22" w:rsidRDefault="00A04E22" w:rsidP="007F506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5d0acecc</w:t>
                            </w:r>
                          </w:p>
                          <w:p w14:paraId="620FAC62" w14:textId="77777777" w:rsidR="00A04E22" w:rsidRPr="00C2543C" w:rsidRDefault="00A04E22" w:rsidP="007F5064"/>
                          <w:p w14:paraId="313EA0FA" w14:textId="55119A38" w:rsidR="00A04E22" w:rsidRDefault="00A04E22" w:rsidP="000A025F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4E44FC60" w:rsidR="00DE6F47" w:rsidRDefault="007B0CD7" w:rsidP="00DE6F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43CB284E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-75565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F300D" w14:textId="5D2E16A4" w:rsidR="00A04E22" w:rsidRDefault="00A04E22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4801BC">
                                    <w:t>d5be20c</w:t>
                                  </w:r>
                                  <w:proofErr w:type="gramEnd"/>
                                  <w:r>
                                    <w:t xml:space="preserve"> - </w:t>
                                  </w:r>
                                  <w:proofErr w:type="spellStart"/>
                                  <w:r>
                                    <w:t>css</w:t>
                                  </w:r>
                                  <w:proofErr w:type="spellEnd"/>
                                </w:p>
                                <w:p w14:paraId="2FE0A4B9" w14:textId="7723C1AE" w:rsidR="00A04E22" w:rsidRDefault="00A04E22" w:rsidP="000A025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9A62B5">
                                    <w:t>840a28d</w:t>
                                  </w:r>
                                </w:p>
                                <w:p w14:paraId="1F04E36E" w14:textId="77777777" w:rsidR="00A04E22" w:rsidRDefault="00A04E22" w:rsidP="00363C0B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AF160E">
                                    <w:t>e0c36d7</w:t>
                                  </w:r>
                                  <w:proofErr w:type="gramEnd"/>
                                </w:p>
                                <w:p w14:paraId="4E2296AE" w14:textId="65D2F6C5" w:rsidR="00A04E22" w:rsidRDefault="00A04E22" w:rsidP="00363C0B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683D48">
                                    <w:t>c710a40</w:t>
                                  </w:r>
                                  <w:proofErr w:type="gramEnd"/>
                                  <w:r>
                                    <w:t xml:space="preserve"> – </w:t>
                                  </w:r>
                                  <w:proofErr w:type="spellStart"/>
                                  <w:r>
                                    <w:t>css</w:t>
                                  </w:r>
                                  <w:proofErr w:type="spellEnd"/>
                                </w:p>
                                <w:p w14:paraId="6E52F5CE" w14:textId="04DE41C7" w:rsidR="00A04E22" w:rsidRDefault="00A04E22" w:rsidP="000F7D6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0F7D6F">
                                    <w:t>e4de0bf</w:t>
                                  </w:r>
                                  <w:proofErr w:type="gramEnd"/>
                                  <w:r w:rsidRPr="000F7D6F"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 w:rsidRPr="000F7D6F">
                                    <w:t xml:space="preserve"> </w:t>
                                  </w:r>
                                  <w:proofErr w:type="spellStart"/>
                                  <w:r w:rsidRPr="000F7D6F">
                                    <w:t>css</w:t>
                                  </w:r>
                                  <w:proofErr w:type="spellEnd"/>
                                </w:p>
                                <w:p w14:paraId="76FE98AC" w14:textId="69599E4B" w:rsidR="00A04E22" w:rsidRPr="000F7D6F" w:rsidRDefault="00A04E22" w:rsidP="000F7D6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0F7D6F">
                                    <w:t xml:space="preserve">48adc3c – </w:t>
                                  </w:r>
                                  <w:proofErr w:type="spellStart"/>
                                  <w:r w:rsidRPr="000F7D6F">
                                    <w:t>css</w:t>
                                  </w:r>
                                  <w:proofErr w:type="spellEnd"/>
                                </w:p>
                                <w:p w14:paraId="2E40AF1D" w14:textId="1BF2AD46" w:rsidR="00A04E22" w:rsidRPr="000F7D6F" w:rsidRDefault="00A04E22" w:rsidP="000F7D6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0F7D6F">
                                    <w:t>b0b945e</w:t>
                                  </w:r>
                                  <w:proofErr w:type="gramEnd"/>
                                  <w:r w:rsidRPr="000F7D6F">
                                    <w:t xml:space="preserve"> - </w:t>
                                  </w:r>
                                  <w:proofErr w:type="spellStart"/>
                                  <w:r w:rsidRPr="000F7D6F">
                                    <w:t>css</w:t>
                                  </w:r>
                                  <w:proofErr w:type="spellEnd"/>
                                </w:p>
                                <w:p w14:paraId="561FC5C3" w14:textId="0E96B91E" w:rsidR="00A04E22" w:rsidRPr="000F7D6F" w:rsidRDefault="00A04E22" w:rsidP="000F7D6F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0F7D6F">
                                    <w:t xml:space="preserve">459ff7b – </w:t>
                                  </w:r>
                                  <w:proofErr w:type="spellStart"/>
                                  <w:r w:rsidRPr="000F7D6F">
                                    <w:t>css</w:t>
                                  </w:r>
                                  <w:proofErr w:type="spellEnd"/>
                                  <w:r w:rsidRPr="000F7D6F">
                                    <w:t xml:space="preserve"> </w:t>
                                  </w:r>
                                </w:p>
                                <w:p w14:paraId="01E222C9" w14:textId="4FF540E4" w:rsidR="00A04E22" w:rsidRDefault="00A04E22" w:rsidP="00013EB3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0F7D6F">
                                    <w:t xml:space="preserve">51c54ca – </w:t>
                                  </w:r>
                                  <w:proofErr w:type="spellStart"/>
                                  <w:r w:rsidRPr="000F7D6F">
                                    <w:t>css</w:t>
                                  </w:r>
                                  <w:proofErr w:type="spellEnd"/>
                                </w:p>
                                <w:p w14:paraId="26087F95" w14:textId="77777777" w:rsidR="00A04E22" w:rsidRDefault="00A04E22" w:rsidP="007B0CD7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40160F">
                                    <w:t>c3cdaab</w:t>
                                  </w:r>
                                  <w:proofErr w:type="gramEnd"/>
                                </w:p>
                                <w:p w14:paraId="2F1341E9" w14:textId="77777777" w:rsidR="00A04E22" w:rsidRDefault="00A04E22" w:rsidP="007B0CD7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40160F">
                                    <w:t>efe1336</w:t>
                                  </w:r>
                                  <w:proofErr w:type="gramEnd"/>
                                </w:p>
                                <w:p w14:paraId="63D60EF4" w14:textId="57485282" w:rsidR="00A04E22" w:rsidRDefault="00A04E22" w:rsidP="007B0CD7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40160F">
                                    <w:t>7d9ce07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0;margin-top:-5.9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" filled="f" stroked="f">
                      <v:textbox>
                        <w:txbxContent>
                          <w:p w14:paraId="619F300D" w14:textId="5D2E16A4" w:rsidR="00A04E22" w:rsidRDefault="00A04E22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4801BC">
                              <w:t>d5be20c</w:t>
                            </w:r>
                            <w:proofErr w:type="gramEnd"/>
                            <w:r>
                              <w:t xml:space="preserve"> -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  <w:p w14:paraId="2FE0A4B9" w14:textId="7723C1AE" w:rsidR="00A04E22" w:rsidRDefault="00A04E22" w:rsidP="000A025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9A62B5">
                              <w:t>840a28d</w:t>
                            </w:r>
                          </w:p>
                          <w:p w14:paraId="1F04E36E" w14:textId="77777777" w:rsidR="00A04E22" w:rsidRDefault="00A04E22" w:rsidP="00363C0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AF160E">
                              <w:t>e0c36d7</w:t>
                            </w:r>
                            <w:proofErr w:type="gramEnd"/>
                          </w:p>
                          <w:p w14:paraId="4E2296AE" w14:textId="65D2F6C5" w:rsidR="00A04E22" w:rsidRDefault="00A04E22" w:rsidP="00363C0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683D48">
                              <w:t>c710a40</w:t>
                            </w:r>
                            <w:proofErr w:type="gramEnd"/>
                            <w:r>
                              <w:t xml:space="preserve"> –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  <w:p w14:paraId="6E52F5CE" w14:textId="04DE41C7" w:rsidR="00A04E22" w:rsidRDefault="00A04E22" w:rsidP="000F7D6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0F7D6F">
                              <w:t>e4de0bf</w:t>
                            </w:r>
                            <w:proofErr w:type="gramEnd"/>
                            <w:r w:rsidRPr="000F7D6F">
                              <w:t xml:space="preserve"> </w:t>
                            </w:r>
                            <w:r>
                              <w:t>–</w:t>
                            </w:r>
                            <w:r w:rsidRPr="000F7D6F">
                              <w:t xml:space="preserve"> </w:t>
                            </w:r>
                            <w:proofErr w:type="spellStart"/>
                            <w:r w:rsidRPr="000F7D6F">
                              <w:t>css</w:t>
                            </w:r>
                            <w:proofErr w:type="spellEnd"/>
                          </w:p>
                          <w:p w14:paraId="76FE98AC" w14:textId="69599E4B" w:rsidR="00A04E22" w:rsidRPr="000F7D6F" w:rsidRDefault="00A04E22" w:rsidP="000F7D6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0F7D6F">
                              <w:t xml:space="preserve">48adc3c – </w:t>
                            </w:r>
                            <w:proofErr w:type="spellStart"/>
                            <w:r w:rsidRPr="000F7D6F">
                              <w:t>css</w:t>
                            </w:r>
                            <w:proofErr w:type="spellEnd"/>
                          </w:p>
                          <w:p w14:paraId="2E40AF1D" w14:textId="1BF2AD46" w:rsidR="00A04E22" w:rsidRPr="000F7D6F" w:rsidRDefault="00A04E22" w:rsidP="000F7D6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0F7D6F">
                              <w:t>b0b945e</w:t>
                            </w:r>
                            <w:proofErr w:type="gramEnd"/>
                            <w:r w:rsidRPr="000F7D6F">
                              <w:t xml:space="preserve"> - </w:t>
                            </w:r>
                            <w:proofErr w:type="spellStart"/>
                            <w:r w:rsidRPr="000F7D6F">
                              <w:t>css</w:t>
                            </w:r>
                            <w:proofErr w:type="spellEnd"/>
                          </w:p>
                          <w:p w14:paraId="561FC5C3" w14:textId="0E96B91E" w:rsidR="00A04E22" w:rsidRPr="000F7D6F" w:rsidRDefault="00A04E22" w:rsidP="000F7D6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0F7D6F">
                              <w:t xml:space="preserve">459ff7b – </w:t>
                            </w:r>
                            <w:proofErr w:type="spellStart"/>
                            <w:r w:rsidRPr="000F7D6F">
                              <w:t>css</w:t>
                            </w:r>
                            <w:proofErr w:type="spellEnd"/>
                            <w:r w:rsidRPr="000F7D6F">
                              <w:t xml:space="preserve"> </w:t>
                            </w:r>
                          </w:p>
                          <w:p w14:paraId="01E222C9" w14:textId="4FF540E4" w:rsidR="00A04E22" w:rsidRDefault="00A04E22" w:rsidP="00013E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0F7D6F">
                              <w:t xml:space="preserve">51c54ca – </w:t>
                            </w:r>
                            <w:proofErr w:type="spellStart"/>
                            <w:r w:rsidRPr="000F7D6F">
                              <w:t>css</w:t>
                            </w:r>
                            <w:proofErr w:type="spellEnd"/>
                          </w:p>
                          <w:p w14:paraId="26087F95" w14:textId="77777777" w:rsidR="00A04E22" w:rsidRDefault="00A04E22" w:rsidP="007B0CD7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40160F">
                              <w:t>c3cdaab</w:t>
                            </w:r>
                            <w:proofErr w:type="gramEnd"/>
                          </w:p>
                          <w:p w14:paraId="2F1341E9" w14:textId="77777777" w:rsidR="00A04E22" w:rsidRDefault="00A04E22" w:rsidP="007B0CD7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40160F">
                              <w:t>efe1336</w:t>
                            </w:r>
                            <w:proofErr w:type="gramEnd"/>
                          </w:p>
                          <w:p w14:paraId="63D60EF4" w14:textId="57485282" w:rsidR="00A04E22" w:rsidRDefault="00A04E22" w:rsidP="007B0CD7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40160F">
                              <w:t>7d9ce07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74475A3C" w14:textId="3BB29D30" w:rsidR="00CE66D0" w:rsidRDefault="002E13DE" w:rsidP="002D4E1A">
            <w:r>
              <w:t>Known Issues:</w:t>
            </w:r>
            <w:r w:rsidR="002E1AE4">
              <w:t xml:space="preserve"> </w:t>
            </w:r>
          </w:p>
          <w:p w14:paraId="362BEE45" w14:textId="3F88E7E2" w:rsidR="002D4E1A" w:rsidRPr="00DC3212" w:rsidRDefault="00A04E22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Error handling for TFS#549544 will be delivered next 02/16/2018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2FBADC9E" w14:textId="77777777" w:rsidR="009C64E7" w:rsidRDefault="00A04E22" w:rsidP="003823D1">
            <w:pPr>
              <w:pStyle w:val="ListParagraph"/>
              <w:numPr>
                <w:ilvl w:val="0"/>
                <w:numId w:val="31"/>
              </w:numPr>
            </w:pPr>
            <w:r>
              <w:t>There are CSS defects in TFS#526486.  These do not impact the CET team and should go out in the 02/16/2018 build</w:t>
            </w:r>
          </w:p>
          <w:p w14:paraId="42956999" w14:textId="155A58E1" w:rsidR="005703E2" w:rsidRDefault="005703E2" w:rsidP="005703E2">
            <w:pPr>
              <w:pStyle w:val="ListParagraph"/>
              <w:numPr>
                <w:ilvl w:val="0"/>
                <w:numId w:val="31"/>
              </w:numPr>
            </w:pPr>
            <w:r>
              <w:t>Removed Visual inconsistencies</w:t>
            </w:r>
            <w:r>
              <w:t xml:space="preserve"> in</w:t>
            </w:r>
            <w:r>
              <w:t xml:space="preserve"> html</w:t>
            </w:r>
            <w:r>
              <w:t xml:space="preserve"> Review and In Progress states of </w:t>
            </w:r>
          </w:p>
          <w:p w14:paraId="353B28BB" w14:textId="49697A76" w:rsidR="005703E2" w:rsidRDefault="005703E2" w:rsidP="005703E2">
            <w:pPr>
              <w:pStyle w:val="ListParagraph"/>
              <w:numPr>
                <w:ilvl w:val="1"/>
                <w:numId w:val="31"/>
              </w:numPr>
            </w:pPr>
            <w:r>
              <w:t>- NAFTA</w:t>
            </w:r>
          </w:p>
          <w:p w14:paraId="399670C4" w14:textId="77777777" w:rsidR="005703E2" w:rsidRDefault="005703E2" w:rsidP="005703E2">
            <w:pPr>
              <w:pStyle w:val="ListParagraph"/>
              <w:numPr>
                <w:ilvl w:val="1"/>
                <w:numId w:val="31"/>
              </w:numPr>
            </w:pPr>
            <w:r>
              <w:t>- Packing List</w:t>
            </w:r>
          </w:p>
          <w:p w14:paraId="46106430" w14:textId="77777777" w:rsidR="005703E2" w:rsidRDefault="005703E2" w:rsidP="005703E2">
            <w:pPr>
              <w:pStyle w:val="ListParagraph"/>
              <w:numPr>
                <w:ilvl w:val="1"/>
                <w:numId w:val="31"/>
              </w:numPr>
            </w:pPr>
            <w:r>
              <w:t>–</w:t>
            </w:r>
            <w:r>
              <w:t xml:space="preserve"> CI</w:t>
            </w:r>
          </w:p>
          <w:p w14:paraId="3BC6811A" w14:textId="7DE064F8" w:rsidR="005703E2" w:rsidRDefault="005703E2" w:rsidP="005703E2">
            <w:pPr>
              <w:pStyle w:val="ListParagraph"/>
              <w:numPr>
                <w:ilvl w:val="1"/>
                <w:numId w:val="31"/>
              </w:numPr>
            </w:pPr>
            <w:r>
              <w:t xml:space="preserve">All now use the same </w:t>
            </w:r>
            <w:proofErr w:type="spellStart"/>
            <w:r>
              <w:t>ngFor</w:t>
            </w:r>
            <w:proofErr w:type="spellEnd"/>
            <w:r>
              <w:t xml:space="preserve"> for address review as EEI</w:t>
            </w:r>
          </w:p>
        </w:tc>
        <w:tc>
          <w:tcPr>
            <w:tcW w:w="3492" w:type="dxa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BE6E5A6" w14:textId="47FE0D03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</w:t>
            </w:r>
            <w:r w:rsidR="00DB2A92">
              <w:rPr>
                <w:b/>
                <w:color w:val="003436"/>
              </w:rPr>
              <w:t>1</w:t>
            </w:r>
            <w:r>
              <w:rPr>
                <w:b/>
                <w:color w:val="003436"/>
              </w:rPr>
              <w:t xml:space="preserve">: </w:t>
            </w:r>
            <w:r w:rsidR="00BA5CC2">
              <w:rPr>
                <w:b/>
                <w:color w:val="003436"/>
              </w:rPr>
              <w:t>TFS#</w:t>
            </w:r>
            <w:r w:rsidR="00041CA4">
              <w:rPr>
                <w:b/>
                <w:color w:val="003436"/>
              </w:rPr>
              <w:t>516226</w:t>
            </w:r>
          </w:p>
          <w:p w14:paraId="3BC3D1A7" w14:textId="77777777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24EC75C" w14:textId="6FC95E8C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#2: </w:t>
            </w:r>
            <w:r w:rsidR="00BA5CC2">
              <w:rPr>
                <w:b/>
                <w:color w:val="003436"/>
              </w:rPr>
              <w:t>TFS#</w:t>
            </w:r>
            <w:r w:rsidR="00EB1B04">
              <w:rPr>
                <w:b/>
                <w:color w:val="003436"/>
              </w:rPr>
              <w:t>526486</w:t>
            </w:r>
          </w:p>
          <w:p w14:paraId="521B288C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6E92DC3A" w:rsidR="00E77566" w:rsidRPr="00E53063" w:rsidRDefault="00231101" w:rsidP="007951EA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#3: </w:t>
            </w:r>
            <w:r w:rsidR="00BA5CC2">
              <w:rPr>
                <w:b/>
                <w:color w:val="003436"/>
              </w:rPr>
              <w:t>TFS#</w:t>
            </w:r>
            <w:r w:rsidR="00E62EF7">
              <w:rPr>
                <w:b/>
                <w:color w:val="003436"/>
              </w:rPr>
              <w:t>522398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0AD38234" w14:textId="4F3B6944" w:rsidR="00EF16C2" w:rsidRDefault="00EF16C2" w:rsidP="00EF16C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#4: TFS#516181</w:t>
            </w:r>
          </w:p>
          <w:p w14:paraId="584D9CB9" w14:textId="77777777" w:rsidR="007F5064" w:rsidRDefault="007F5064" w:rsidP="00EF16C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48258F9" w14:textId="1A023CFF" w:rsidR="007F5064" w:rsidRPr="00E53063" w:rsidRDefault="007F5064" w:rsidP="00EF16C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#5: TFS#516221</w:t>
            </w:r>
          </w:p>
          <w:p w14:paraId="6F36BE0F" w14:textId="77777777" w:rsidR="00EF16C2" w:rsidRDefault="00EF16C2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74A445CA" w:rsidR="002E13DE" w:rsidRDefault="00BA5CC2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="00AF0477">
              <w:rPr>
                <w:b/>
                <w:color w:val="003436"/>
              </w:rPr>
              <w:t>495482</w:t>
            </w:r>
          </w:p>
          <w:p w14:paraId="4EA7AB91" w14:textId="2837B612" w:rsidR="00AC136D" w:rsidRDefault="00BA5CC2" w:rsidP="00AC136D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="00AF0477">
              <w:rPr>
                <w:b/>
                <w:color w:val="003436"/>
              </w:rPr>
              <w:t>495488</w:t>
            </w:r>
          </w:p>
          <w:p w14:paraId="2041D440" w14:textId="063BD7EE" w:rsidR="00B0611A" w:rsidRPr="004B33F6" w:rsidRDefault="00BA5CC2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="004B33F6" w:rsidRPr="004B33F6">
              <w:rPr>
                <w:b/>
                <w:color w:val="003436"/>
              </w:rPr>
              <w:t>526470</w:t>
            </w:r>
          </w:p>
          <w:p w14:paraId="26B19091" w14:textId="7E3D91D5" w:rsidR="004B33F6" w:rsidRPr="00363C0B" w:rsidRDefault="004B33F6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TFS#501544</w:t>
            </w:r>
          </w:p>
          <w:p w14:paraId="1995A6D0" w14:textId="6D24FC43" w:rsidR="00363C0B" w:rsidRPr="00FB0644" w:rsidRDefault="00363C0B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TFS#526464</w:t>
            </w:r>
          </w:p>
          <w:p w14:paraId="21B414FA" w14:textId="14956EC0" w:rsidR="00FB0644" w:rsidRPr="00AF7672" w:rsidRDefault="00FB0644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TFS#504825</w:t>
            </w:r>
          </w:p>
          <w:p w14:paraId="35B4E145" w14:textId="7732EEF4" w:rsidR="00AF7672" w:rsidRPr="00A55878" w:rsidRDefault="00AF7672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TFS#444762</w:t>
            </w:r>
          </w:p>
          <w:p w14:paraId="46C4B3B8" w14:textId="032F7243" w:rsidR="00A55878" w:rsidRPr="00222761" w:rsidRDefault="00A55878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TFS#556422</w:t>
            </w:r>
          </w:p>
          <w:p w14:paraId="13F18EC0" w14:textId="011D5D7A" w:rsidR="00222761" w:rsidRDefault="00222761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Pr="00222761">
              <w:rPr>
                <w:b/>
                <w:color w:val="003436"/>
              </w:rPr>
              <w:t>549544</w:t>
            </w:r>
          </w:p>
          <w:p w14:paraId="36D27DEB" w14:textId="77777777" w:rsidR="00AD70AE" w:rsidRDefault="00AD70AE" w:rsidP="00AD70A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1878527A" w14:textId="647628F3" w:rsidR="00B0611A" w:rsidRDefault="000149D8" w:rsidP="00B0611A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3 Content Updates</w:t>
            </w:r>
          </w:p>
          <w:p w14:paraId="0381076D" w14:textId="77777777" w:rsidR="00670535" w:rsidRDefault="00670535" w:rsidP="00B0611A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806A443" w14:textId="77777777" w:rsidR="00670535" w:rsidRDefault="00670535" w:rsidP="00B0611A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1D852A5" w14:textId="77777777" w:rsidR="00670535" w:rsidRDefault="00670535" w:rsidP="00B0611A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2E72F2C" w14:textId="77777777" w:rsidR="00670535" w:rsidRDefault="00670535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A04E22" w:rsidRPr="00743757" w:rsidRDefault="00A04E22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A04E22" w:rsidRPr="00743757" w:rsidRDefault="00A04E22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AC96F0D" w14:textId="77777777" w:rsidR="005703E2" w:rsidRDefault="005703E2" w:rsidP="00041CA4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CB6124D" w14:textId="77777777" w:rsidR="005703E2" w:rsidRDefault="005703E2" w:rsidP="00041CA4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FE8DFE0" w14:textId="77777777" w:rsidR="005703E2" w:rsidRDefault="005703E2" w:rsidP="00041CA4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89B6567" w14:textId="5EBF4152" w:rsidR="00041CA4" w:rsidRDefault="00041CA4" w:rsidP="00041CA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Feature #1: TFS#516226</w:t>
      </w:r>
    </w:p>
    <w:p w14:paraId="2C8E172E" w14:textId="52D00CE2" w:rsidR="00041CA4" w:rsidRDefault="00B04CD2" w:rsidP="00041CA4">
      <w:pPr>
        <w:tabs>
          <w:tab w:val="left" w:pos="4020"/>
        </w:tabs>
        <w:spacing w:line="276" w:lineRule="auto"/>
      </w:pPr>
      <w:r>
        <w:t xml:space="preserve">UPSO-1224 </w:t>
      </w:r>
      <w:r w:rsidR="0042473D" w:rsidRPr="0042473D">
        <w:t>Angular 4 Forms - EEI (In Progress &amp; Ready to go)</w:t>
      </w:r>
    </w:p>
    <w:p w14:paraId="621C15BA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A7A6E7D" w14:textId="77777777" w:rsidR="00041CA4" w:rsidRDefault="00041CA4" w:rsidP="00041CA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5ED9D27" w14:textId="11A620B0" w:rsidR="00041CA4" w:rsidRPr="00130AE0" w:rsidRDefault="00041CA4" w:rsidP="00041CA4">
      <w:pPr>
        <w:pStyle w:val="ListParagraph"/>
        <w:numPr>
          <w:ilvl w:val="0"/>
          <w:numId w:val="15"/>
        </w:numPr>
        <w:tabs>
          <w:tab w:val="left" w:pos="4020"/>
        </w:tabs>
      </w:pPr>
      <w:r>
        <w:t>Forms</w:t>
      </w:r>
      <w:r w:rsidRPr="00130AE0">
        <w:t xml:space="preserve"> - </w:t>
      </w:r>
      <w:hyperlink r:id="rId10" w:anchor="/forms/eei" w:history="1">
        <w:r>
          <w:rPr>
            <w:rStyle w:val="Hyperlink"/>
          </w:rPr>
          <w:t>http://icdev.ups.com:8081/nbs_spa.html#/forms/eei</w:t>
        </w:r>
      </w:hyperlink>
    </w:p>
    <w:p w14:paraId="37B2E904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A1FE11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869DDC7" w14:textId="1BF38CD4" w:rsidR="00041CA4" w:rsidRPr="00402654" w:rsidRDefault="00041CA4" w:rsidP="004026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</w:t>
      </w:r>
      <w:r w:rsidR="00402654">
        <w:t>forms/EEI/eei_modal</w:t>
      </w:r>
      <w:r>
        <w:t>.tpl.html</w:t>
      </w:r>
    </w:p>
    <w:p w14:paraId="106E0D43" w14:textId="77777777" w:rsidR="00041CA4" w:rsidRPr="004C48FB" w:rsidRDefault="00041CA4" w:rsidP="00041CA4">
      <w:pPr>
        <w:tabs>
          <w:tab w:val="left" w:pos="4020"/>
        </w:tabs>
        <w:rPr>
          <w:sz w:val="28"/>
          <w:szCs w:val="28"/>
        </w:rPr>
      </w:pPr>
    </w:p>
    <w:p w14:paraId="68FF8174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695527B" w14:textId="4B77F73E" w:rsidR="00041CA4" w:rsidRPr="00BA5CC2" w:rsidRDefault="00402654" w:rsidP="00041CA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states for Ready to Go and In Progress.</w:t>
      </w:r>
    </w:p>
    <w:p w14:paraId="2989DCBA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8E58D36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9670898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0C156A1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4254D29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0DDC3C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C6C86F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040D9D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38AF7DB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5372C2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667363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6580EB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0F9D0C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D08C1EE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4A8DF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CF2B96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EE8CCD" w14:textId="77777777" w:rsidR="00363C0B" w:rsidRDefault="00363C0B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09C750E" w14:textId="77777777" w:rsidR="00363C0B" w:rsidRDefault="00363C0B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437918" w14:textId="77777777" w:rsidR="00363C0B" w:rsidRDefault="00363C0B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08973D8" w14:textId="77777777" w:rsidR="00363C0B" w:rsidRDefault="00363C0B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FB2517" w14:textId="77777777" w:rsidR="00363C0B" w:rsidRDefault="00363C0B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3C7D249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3DB2E96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A96F1D4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FE15581" w14:textId="4D667CAA" w:rsidR="00EB1B04" w:rsidRDefault="00EB1B04" w:rsidP="00EB1B0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#2: TFS#526486</w:t>
      </w:r>
    </w:p>
    <w:p w14:paraId="5299FE8B" w14:textId="2D44704F" w:rsidR="00EB1B04" w:rsidRDefault="006E09B6" w:rsidP="00EB1B04">
      <w:pPr>
        <w:tabs>
          <w:tab w:val="left" w:pos="4020"/>
        </w:tabs>
        <w:spacing w:line="276" w:lineRule="auto"/>
      </w:pPr>
      <w:r>
        <w:t xml:space="preserve">UPSO-1303 </w:t>
      </w:r>
      <w:r w:rsidR="0042473D" w:rsidRPr="0042473D">
        <w:t>DX Single Page Framework Updates: View rates Toggle</w:t>
      </w:r>
    </w:p>
    <w:p w14:paraId="78C6FBAD" w14:textId="77777777" w:rsidR="00EB1B04" w:rsidRDefault="00EB1B04" w:rsidP="00EB1B0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B20C3E" w14:textId="77777777" w:rsidR="00EB1B04" w:rsidRDefault="00EB1B04" w:rsidP="00EB1B0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3D8C6BAF" w14:textId="3248C449" w:rsidR="00EB1B04" w:rsidRPr="00130AE0" w:rsidRDefault="00E62EF7" w:rsidP="00EB1B04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Single Page </w:t>
      </w:r>
      <w:r w:rsidR="00EB1B04" w:rsidRPr="00130AE0">
        <w:t xml:space="preserve">- </w:t>
      </w:r>
      <w:hyperlink r:id="rId11" w:anchor="/nbs" w:history="1">
        <w:r w:rsidR="00EB1B04">
          <w:rPr>
            <w:rStyle w:val="Hyperlink"/>
          </w:rPr>
          <w:t>http://icdev.ups.com:8081/nbs_spa.html#/nbs</w:t>
        </w:r>
      </w:hyperlink>
    </w:p>
    <w:p w14:paraId="4F0BE526" w14:textId="77777777" w:rsidR="00EB1B04" w:rsidRDefault="00EB1B04" w:rsidP="00EB1B0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662D513" w14:textId="77777777" w:rsidR="00EB1B04" w:rsidRDefault="00EB1B04" w:rsidP="00EB1B0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894ED73" w14:textId="77777777" w:rsidR="00EB1B04" w:rsidRPr="00EB1B04" w:rsidRDefault="00EB1B04" w:rsidP="00EB1B0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</w:t>
      </w:r>
      <w:r>
        <w:t>/assets</w:t>
      </w:r>
      <w:r w:rsidRPr="00130AE0">
        <w:t>/angular/</w:t>
      </w:r>
      <w:r>
        <w:t>templates/schedule_component.ts</w:t>
      </w:r>
    </w:p>
    <w:p w14:paraId="346653C8" w14:textId="77777777" w:rsidR="00EB1B04" w:rsidRPr="00EB1B04" w:rsidRDefault="00EB1B04" w:rsidP="00EB1B0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</w:t>
      </w:r>
      <w:r>
        <w:t>/assets</w:t>
      </w:r>
      <w:r w:rsidRPr="00130AE0">
        <w:t>/angular/</w:t>
      </w:r>
      <w:r>
        <w:t>components/schedule_component.tpl.html</w:t>
      </w:r>
    </w:p>
    <w:p w14:paraId="54A8F4EC" w14:textId="77777777" w:rsidR="00EB1B04" w:rsidRPr="00EB1B04" w:rsidRDefault="00EB1B04" w:rsidP="00EB1B0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</w:t>
      </w:r>
      <w:r>
        <w:t>/assets</w:t>
      </w:r>
      <w:r w:rsidRPr="00130AE0">
        <w:t>/angular/</w:t>
      </w:r>
      <w:r>
        <w:t>templates/when_component.ts</w:t>
      </w:r>
    </w:p>
    <w:p w14:paraId="70C8F6B2" w14:textId="77777777" w:rsidR="00EB1B04" w:rsidRPr="00EB1B04" w:rsidRDefault="00EB1B04" w:rsidP="00EB1B0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</w:t>
      </w:r>
      <w:r>
        <w:t>/assets</w:t>
      </w:r>
      <w:r w:rsidRPr="00130AE0">
        <w:t>/angular/</w:t>
      </w:r>
      <w:r>
        <w:t>templates/when_section.tpl.html</w:t>
      </w:r>
    </w:p>
    <w:p w14:paraId="68ACF942" w14:textId="77777777" w:rsidR="00EB1B04" w:rsidRPr="00EB1B04" w:rsidRDefault="00EB1B04" w:rsidP="00EB1B0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</w:t>
      </w:r>
      <w:r>
        <w:t>SGit_UIDEV/</w:t>
      </w:r>
      <w:proofErr w:type="spellStart"/>
      <w:r>
        <w:t>src</w:t>
      </w:r>
      <w:proofErr w:type="spellEnd"/>
      <w:r>
        <w:t>/apps/</w:t>
      </w:r>
      <w:proofErr w:type="spellStart"/>
      <w:r>
        <w:t>nbs</w:t>
      </w:r>
      <w:proofErr w:type="spellEnd"/>
      <w:r>
        <w:t>/assets/sass/v5/_</w:t>
      </w:r>
      <w:proofErr w:type="spellStart"/>
      <w:r>
        <w:t>nbs.scss</w:t>
      </w:r>
      <w:proofErr w:type="spellEnd"/>
    </w:p>
    <w:p w14:paraId="67F84249" w14:textId="4D2D66D8" w:rsidR="00EB1B04" w:rsidRPr="00EB1B04" w:rsidRDefault="00EB1B04" w:rsidP="00EB1B0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</w:t>
      </w:r>
      <w:r>
        <w:t>SGit_UIDEV/src/common/apps/assets/sass/components/_grid-list_button_group.scss</w:t>
      </w:r>
    </w:p>
    <w:p w14:paraId="61CF3D04" w14:textId="77777777" w:rsidR="00EB1B04" w:rsidRPr="00EB1B04" w:rsidRDefault="00EB1B04" w:rsidP="00EB1B04">
      <w:pPr>
        <w:tabs>
          <w:tab w:val="left" w:pos="4020"/>
        </w:tabs>
        <w:rPr>
          <w:sz w:val="28"/>
          <w:szCs w:val="28"/>
        </w:rPr>
      </w:pPr>
    </w:p>
    <w:p w14:paraId="3A13CC4D" w14:textId="77777777" w:rsidR="00EB1B04" w:rsidRDefault="00EB1B04" w:rsidP="00EB1B0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A1B00AB" w14:textId="77777777" w:rsidR="00EB1B04" w:rsidRDefault="00EB1B04" w:rsidP="00EB1B0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Moved html list/grid radio group into NBS</w:t>
      </w:r>
    </w:p>
    <w:p w14:paraId="24918163" w14:textId="04AED705" w:rsidR="00EB1B04" w:rsidRDefault="00EB1B04" w:rsidP="00EB1B0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Moved list/grid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from Visibility into it’s own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partial.</w:t>
      </w:r>
    </w:p>
    <w:p w14:paraId="5B52A72E" w14:textId="0CE467E8" w:rsidR="00EB1B04" w:rsidRDefault="00EB1B04" w:rsidP="00EB1B0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Imported the new partial into _</w:t>
      </w:r>
      <w:proofErr w:type="spellStart"/>
      <w:r>
        <w:rPr>
          <w:sz w:val="28"/>
          <w:szCs w:val="28"/>
        </w:rPr>
        <w:t>nbs.scss</w:t>
      </w:r>
      <w:proofErr w:type="spellEnd"/>
    </w:p>
    <w:p w14:paraId="427B9F3A" w14:textId="66C9807A" w:rsidR="00EB1B04" w:rsidRPr="00BA5CC2" w:rsidRDefault="00EB1B04" w:rsidP="00EB1B0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Renamed the variable that toggles list/grid view on the page to better reflect use in multiple apps/pages</w:t>
      </w:r>
    </w:p>
    <w:p w14:paraId="73E97B18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F243C88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C330E24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DB241AA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8DCE47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D2F6A7D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F14F814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27DF9B9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5E1FBC3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9841B3E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15E439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E16295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8FBBFB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2B5B75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A607816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1EBC313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506271E" w14:textId="7A57DAF7" w:rsidR="00E62EF7" w:rsidRDefault="00E62EF7" w:rsidP="00E62EF7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TFS#522398</w:t>
      </w:r>
    </w:p>
    <w:p w14:paraId="12D36425" w14:textId="6DDB9BC1" w:rsidR="00E62EF7" w:rsidRDefault="00BB41E3" w:rsidP="00E62EF7">
      <w:pPr>
        <w:tabs>
          <w:tab w:val="left" w:pos="4020"/>
        </w:tabs>
        <w:spacing w:line="276" w:lineRule="auto"/>
      </w:pPr>
      <w:r>
        <w:t xml:space="preserve">UPSO-2495 </w:t>
      </w:r>
      <w:r w:rsidR="00E62EF7" w:rsidRPr="00E62EF7">
        <w:t>HTML: Review section for forms</w:t>
      </w:r>
    </w:p>
    <w:p w14:paraId="656951FD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2B5A4D3" w14:textId="77777777" w:rsidR="00E62EF7" w:rsidRDefault="00E62EF7" w:rsidP="00E62EF7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D811423" w14:textId="59AA5223" w:rsidR="00E62EF7" w:rsidRPr="00E62EF7" w:rsidRDefault="00E62EF7" w:rsidP="00E62EF7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t xml:space="preserve">Single Page </w:t>
      </w:r>
      <w:r w:rsidRPr="00130AE0">
        <w:t xml:space="preserve"> - </w:t>
      </w:r>
      <w:hyperlink r:id="rId12" w:anchor="/nbs" w:history="1">
        <w:r>
          <w:rPr>
            <w:rStyle w:val="Hyperlink"/>
          </w:rPr>
          <w:t>http://icdev.ups.com:8081/nbs_spa.html#/nbs</w:t>
        </w:r>
      </w:hyperlink>
    </w:p>
    <w:p w14:paraId="2C9EEA81" w14:textId="2C349216" w:rsidR="00E62EF7" w:rsidRPr="00E62EF7" w:rsidRDefault="00E62EF7" w:rsidP="00E62EF7">
      <w:pPr>
        <w:pStyle w:val="ListParagraph"/>
        <w:numPr>
          <w:ilvl w:val="1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 w:rsidRPr="00E62EF7">
        <w:rPr>
          <w:rStyle w:val="Hyperlink"/>
          <w:color w:val="auto"/>
          <w:u w:val="none"/>
        </w:rPr>
        <w:t>Open International Forms</w:t>
      </w:r>
    </w:p>
    <w:p w14:paraId="6797235D" w14:textId="77D50DA9" w:rsidR="00E62EF7" w:rsidRPr="00E62EF7" w:rsidRDefault="00E62EF7" w:rsidP="00E62EF7">
      <w:pPr>
        <w:pStyle w:val="ListParagraph"/>
        <w:numPr>
          <w:ilvl w:val="1"/>
          <w:numId w:val="15"/>
        </w:numPr>
        <w:tabs>
          <w:tab w:val="left" w:pos="4020"/>
        </w:tabs>
      </w:pPr>
      <w:r w:rsidRPr="00E62EF7">
        <w:rPr>
          <w:rStyle w:val="Hyperlink"/>
          <w:color w:val="auto"/>
          <w:u w:val="none"/>
        </w:rPr>
        <w:t>Click the Review demo button</w:t>
      </w:r>
    </w:p>
    <w:p w14:paraId="7BEE4240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E7092A6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FB6DED2" w14:textId="5C9055C1" w:rsidR="00E62EF7" w:rsidRPr="00EB1B04" w:rsidRDefault="00E62EF7" w:rsidP="00E62EF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>
        <w:t>/assets</w:t>
      </w:r>
      <w:r w:rsidRPr="00130AE0">
        <w:t>/angular/</w:t>
      </w:r>
      <w:r>
        <w:t>templates/</w:t>
      </w:r>
      <w:r w:rsidRPr="00E62EF7">
        <w:t xml:space="preserve"> intForms_section.tpl</w:t>
      </w:r>
      <w:r>
        <w:t>.html</w:t>
      </w:r>
    </w:p>
    <w:p w14:paraId="48E0EA66" w14:textId="2633F567" w:rsidR="00E62EF7" w:rsidRPr="00E62EF7" w:rsidRDefault="00E62EF7" w:rsidP="00E62EF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>
        <w:t>/assets</w:t>
      </w:r>
      <w:r w:rsidRPr="00130AE0">
        <w:t>/angular/</w:t>
      </w:r>
      <w:r>
        <w:t>components/</w:t>
      </w:r>
      <w:r w:rsidRPr="00E62EF7">
        <w:t xml:space="preserve"> </w:t>
      </w:r>
      <w:proofErr w:type="spellStart"/>
      <w:r w:rsidRPr="00E62EF7">
        <w:t>internationalForms_component</w:t>
      </w:r>
      <w:r>
        <w:t>.ts</w:t>
      </w:r>
      <w:proofErr w:type="spellEnd"/>
    </w:p>
    <w:p w14:paraId="3884B9D4" w14:textId="325A3E7F" w:rsidR="00E62EF7" w:rsidRPr="00E62EF7" w:rsidRDefault="00E62EF7" w:rsidP="00E62EF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</w:t>
      </w:r>
      <w:r>
        <w:t>SGit_UIDEV/</w:t>
      </w:r>
      <w:proofErr w:type="spellStart"/>
      <w:r>
        <w:t>src</w:t>
      </w:r>
      <w:proofErr w:type="spellEnd"/>
      <w:r>
        <w:t>/apps/</w:t>
      </w:r>
      <w:proofErr w:type="spellStart"/>
      <w:r>
        <w:t>nbs</w:t>
      </w:r>
      <w:proofErr w:type="spellEnd"/>
      <w:r>
        <w:t>/assets/sass/v5/_</w:t>
      </w:r>
      <w:proofErr w:type="spellStart"/>
      <w:r>
        <w:t>nbs.scss</w:t>
      </w:r>
      <w:proofErr w:type="spellEnd"/>
    </w:p>
    <w:p w14:paraId="02A595E6" w14:textId="77777777" w:rsidR="00E62EF7" w:rsidRPr="00E62EF7" w:rsidRDefault="00E62EF7" w:rsidP="00E62EF7">
      <w:pPr>
        <w:tabs>
          <w:tab w:val="left" w:pos="4020"/>
        </w:tabs>
        <w:rPr>
          <w:sz w:val="28"/>
          <w:szCs w:val="28"/>
        </w:rPr>
      </w:pPr>
    </w:p>
    <w:p w14:paraId="56D9C82A" w14:textId="77777777" w:rsidR="00E62EF7" w:rsidRDefault="00E62EF7" w:rsidP="00E62EF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34703E0" w14:textId="76D56043" w:rsidR="00E62EF7" w:rsidRPr="00BA5CC2" w:rsidRDefault="00E62EF7" w:rsidP="00E62EF7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a new review state</w:t>
      </w:r>
    </w:p>
    <w:p w14:paraId="4071B087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48E0BD9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86977BF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123B427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1C306E0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1EB7687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12EC088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99CF0AF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4CA3ACC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D3E7A0D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691CF13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2C1C213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2DAE6F1" w14:textId="77777777" w:rsidR="00E62EF7" w:rsidRDefault="00E62EF7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2DAAE73" w14:textId="77777777" w:rsidR="00E62EF7" w:rsidRDefault="00E62EF7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A635835" w14:textId="77777777" w:rsidR="00E62EF7" w:rsidRDefault="00E62EF7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BB60F8F" w14:textId="77777777" w:rsidR="00E62EF7" w:rsidRDefault="00E62EF7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E3F3942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0DD2BAD" w14:textId="77777777" w:rsidR="00EB1B04" w:rsidRDefault="00EB1B0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B7BF5D2" w14:textId="7BDA8233" w:rsidR="00EF16C2" w:rsidRDefault="00EF16C2" w:rsidP="00EF16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#4: TFS#516181</w:t>
      </w:r>
    </w:p>
    <w:p w14:paraId="3D92615D" w14:textId="23ADB9E4" w:rsidR="00EF16C2" w:rsidRDefault="00EF16C2" w:rsidP="00EF16C2">
      <w:pPr>
        <w:tabs>
          <w:tab w:val="left" w:pos="4020"/>
        </w:tabs>
        <w:spacing w:line="276" w:lineRule="auto"/>
      </w:pPr>
      <w:r>
        <w:t xml:space="preserve">UPSO-1210 </w:t>
      </w:r>
      <w:r w:rsidRPr="00EF16C2">
        <w:t>Angular 4 Forms - EEI (Filing Options &amp; Address sections)</w:t>
      </w:r>
    </w:p>
    <w:p w14:paraId="33AE1217" w14:textId="77777777" w:rsidR="00EF16C2" w:rsidRDefault="00EF16C2" w:rsidP="00EF16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F8C603" w14:textId="77777777" w:rsidR="00EF16C2" w:rsidRDefault="00EF16C2" w:rsidP="00EF16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DD129C5" w14:textId="77777777" w:rsidR="00EF16C2" w:rsidRPr="00130AE0" w:rsidRDefault="00EF16C2" w:rsidP="00EF16C2">
      <w:pPr>
        <w:pStyle w:val="ListParagraph"/>
        <w:numPr>
          <w:ilvl w:val="0"/>
          <w:numId w:val="15"/>
        </w:numPr>
        <w:tabs>
          <w:tab w:val="left" w:pos="4020"/>
        </w:tabs>
      </w:pPr>
      <w:r>
        <w:t>Forms</w:t>
      </w:r>
      <w:r w:rsidRPr="00130AE0">
        <w:t xml:space="preserve"> - </w:t>
      </w:r>
      <w:r w:rsidRPr="00252F50">
        <w:t>http://uidev.</w:t>
      </w:r>
      <w:r>
        <w:t>ups.com/nbs_spa.html#/forms/eei</w:t>
      </w:r>
    </w:p>
    <w:p w14:paraId="3C3C4BC0" w14:textId="77777777" w:rsidR="00EF16C2" w:rsidRDefault="00EF16C2" w:rsidP="00EF16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32CEC7" w14:textId="77777777" w:rsidR="00EF16C2" w:rsidRDefault="00EF16C2" w:rsidP="00EF16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83393D0" w14:textId="77777777" w:rsidR="00EF16C2" w:rsidRPr="006C65D0" w:rsidRDefault="00EF16C2" w:rsidP="00EF16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components/</w:t>
      </w:r>
      <w:proofErr w:type="spellStart"/>
      <w:r>
        <w:t>eei_component.ts</w:t>
      </w:r>
      <w:proofErr w:type="spellEnd"/>
    </w:p>
    <w:p w14:paraId="1DBA8594" w14:textId="77777777" w:rsidR="00EF16C2" w:rsidRPr="00252F50" w:rsidRDefault="00EF16C2" w:rsidP="00EF16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templates/eei_modal.tpl.html</w:t>
      </w:r>
    </w:p>
    <w:p w14:paraId="17A351A4" w14:textId="77777777" w:rsidR="00EF16C2" w:rsidRPr="00BA5CC2" w:rsidRDefault="00EF16C2" w:rsidP="00EF16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>/P02SGit_UIDEV/</w:t>
      </w:r>
      <w:proofErr w:type="spellStart"/>
      <w:r>
        <w:t>src</w:t>
      </w:r>
      <w:proofErr w:type="spellEnd"/>
      <w:r>
        <w:t>/common/apps/assets/angular/</w:t>
      </w:r>
      <w:proofErr w:type="spellStart"/>
      <w:r>
        <w:t>equal.validator.ts</w:t>
      </w:r>
      <w:proofErr w:type="spellEnd"/>
    </w:p>
    <w:p w14:paraId="6F7FB001" w14:textId="77777777" w:rsidR="00EF16C2" w:rsidRPr="004C48FB" w:rsidRDefault="00EF16C2" w:rsidP="00EF16C2">
      <w:pPr>
        <w:tabs>
          <w:tab w:val="left" w:pos="4020"/>
        </w:tabs>
        <w:rPr>
          <w:sz w:val="28"/>
          <w:szCs w:val="28"/>
        </w:rPr>
      </w:pPr>
    </w:p>
    <w:p w14:paraId="109015BF" w14:textId="77777777" w:rsidR="00EF16C2" w:rsidRDefault="00EF16C2" w:rsidP="00EF16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CABBA30" w14:textId="029EEBC6" w:rsidR="00EF16C2" w:rsidRPr="00EF16C2" w:rsidRDefault="00EF16C2" w:rsidP="00EF16C2">
      <w:pPr>
        <w:pStyle w:val="ListParagraph"/>
        <w:numPr>
          <w:ilvl w:val="0"/>
          <w:numId w:val="42"/>
        </w:num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EF16C2">
        <w:rPr>
          <w:sz w:val="28"/>
          <w:szCs w:val="28"/>
        </w:rPr>
        <w:t>Added Filing Option section and Address Information section</w:t>
      </w:r>
    </w:p>
    <w:p w14:paraId="6312B9E6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728D23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8C1E806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1EEEDA6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61FA704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756F049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D4D0453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EABBBE5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D540E91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CBFAA5E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FF79BE3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9240EBC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7560FC7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BA7F1BB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F13B65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5806ED3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B288C63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D9E95FF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59D56BA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014DD56" w14:textId="77777777" w:rsidR="00EF16C2" w:rsidRDefault="00EF16C2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6EB2C4D" w14:textId="3CFCF612" w:rsidR="007F5064" w:rsidRDefault="007F5064" w:rsidP="007F506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#5: TFS#516221</w:t>
      </w:r>
    </w:p>
    <w:p w14:paraId="370F6AE7" w14:textId="46549744" w:rsidR="007F5064" w:rsidRDefault="007F5064" w:rsidP="007F5064">
      <w:pPr>
        <w:tabs>
          <w:tab w:val="left" w:pos="4020"/>
        </w:tabs>
        <w:spacing w:line="276" w:lineRule="auto"/>
      </w:pPr>
      <w:r>
        <w:t xml:space="preserve">UPSO-1238 </w:t>
      </w:r>
      <w:r w:rsidRPr="007F5064">
        <w:t>Angular 4 Forms - EEI (product section)</w:t>
      </w:r>
    </w:p>
    <w:p w14:paraId="6584ED2B" w14:textId="77777777" w:rsidR="007F5064" w:rsidRDefault="007F5064" w:rsidP="007F506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8B6EE0" w14:textId="77777777" w:rsidR="007F5064" w:rsidRDefault="007F5064" w:rsidP="007F506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B29628F" w14:textId="77777777" w:rsidR="007F5064" w:rsidRPr="00130AE0" w:rsidRDefault="007F5064" w:rsidP="007F5064">
      <w:pPr>
        <w:pStyle w:val="ListParagraph"/>
        <w:numPr>
          <w:ilvl w:val="0"/>
          <w:numId w:val="15"/>
        </w:numPr>
        <w:tabs>
          <w:tab w:val="left" w:pos="4020"/>
        </w:tabs>
      </w:pPr>
      <w:r>
        <w:t>Forms</w:t>
      </w:r>
      <w:r w:rsidRPr="00130AE0">
        <w:t xml:space="preserve"> - </w:t>
      </w:r>
      <w:hyperlink r:id="rId13" w:anchor="/forms/eei" w:history="1">
        <w:r>
          <w:rPr>
            <w:rStyle w:val="Hyperlink"/>
          </w:rPr>
          <w:t>http://icdev.ups.com:8081/nbs_spa.html#/forms/eei</w:t>
        </w:r>
      </w:hyperlink>
    </w:p>
    <w:p w14:paraId="7DB70A52" w14:textId="77777777" w:rsidR="007F5064" w:rsidRDefault="007F5064" w:rsidP="007F506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213EE16" w14:textId="77777777" w:rsidR="007F5064" w:rsidRDefault="007F5064" w:rsidP="007F506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01A1BD67" w14:textId="77777777" w:rsidR="007F5064" w:rsidRPr="00402654" w:rsidRDefault="007F5064" w:rsidP="007F506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templates/forms/EEI/eei_modal.tpl.html</w:t>
      </w:r>
    </w:p>
    <w:p w14:paraId="34EBD230" w14:textId="77777777" w:rsidR="007F5064" w:rsidRPr="004C48FB" w:rsidRDefault="007F5064" w:rsidP="007F5064">
      <w:pPr>
        <w:tabs>
          <w:tab w:val="left" w:pos="4020"/>
        </w:tabs>
        <w:rPr>
          <w:sz w:val="28"/>
          <w:szCs w:val="28"/>
        </w:rPr>
      </w:pPr>
    </w:p>
    <w:p w14:paraId="55EB5700" w14:textId="77777777" w:rsidR="007F5064" w:rsidRDefault="007F5064" w:rsidP="007F506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0757EFE" w14:textId="77777777" w:rsidR="007F5064" w:rsidRDefault="007F5064" w:rsidP="007F506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Revised sections from post QA updates.</w:t>
      </w:r>
    </w:p>
    <w:p w14:paraId="7695AC4A" w14:textId="77777777" w:rsidR="007F5064" w:rsidRDefault="007F5064" w:rsidP="007F506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Added helper class for toggle</w:t>
      </w:r>
    </w:p>
    <w:p w14:paraId="66FF80CD" w14:textId="77777777" w:rsidR="007F5064" w:rsidRDefault="007F5064" w:rsidP="007F506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All column sizes are now col-md-6</w:t>
      </w:r>
    </w:p>
    <w:p w14:paraId="72FD244B" w14:textId="77777777" w:rsidR="007F5064" w:rsidRPr="00BA5CC2" w:rsidRDefault="007F5064" w:rsidP="007F506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Created unique id’s for sub header sections</w:t>
      </w:r>
    </w:p>
    <w:p w14:paraId="2EB81A55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7D70AF7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FCC88A3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4A2A611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EC98D48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53DB1FC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AE1FE8C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AEEE6DA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A1AF031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67D6E14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4F4CCC9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46639B1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0C04399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AEE07A5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8A80E38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E60F47D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8904576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C5A8D7" w14:textId="77777777" w:rsidR="007F5064" w:rsidRDefault="007F5064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66CE25E" w14:textId="47C446B1" w:rsidR="00AF0477" w:rsidRDefault="00AF0477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#1: TFS#495482</w:t>
      </w:r>
    </w:p>
    <w:p w14:paraId="0A34FD07" w14:textId="47A09EC5" w:rsidR="00AF0477" w:rsidRDefault="00012532" w:rsidP="00AF0477">
      <w:pPr>
        <w:tabs>
          <w:tab w:val="left" w:pos="4020"/>
        </w:tabs>
        <w:spacing w:line="276" w:lineRule="auto"/>
      </w:pPr>
      <w:r>
        <w:t xml:space="preserve">UPSO-2506 </w:t>
      </w:r>
      <w:r w:rsidR="0042473D" w:rsidRPr="0042473D">
        <w:t>Content: Update address validation text</w:t>
      </w:r>
    </w:p>
    <w:p w14:paraId="2DDBB6F5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1069E6F" w14:textId="77777777" w:rsidR="00AF0477" w:rsidRDefault="00AF0477" w:rsidP="00AF0477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5F8E276" w14:textId="4ADC399D" w:rsidR="00AF0477" w:rsidRPr="00130AE0" w:rsidRDefault="00AF0477" w:rsidP="00AF0477">
      <w:pPr>
        <w:pStyle w:val="ListParagraph"/>
        <w:numPr>
          <w:ilvl w:val="0"/>
          <w:numId w:val="15"/>
        </w:numPr>
        <w:tabs>
          <w:tab w:val="left" w:pos="4020"/>
        </w:tabs>
      </w:pPr>
      <w:r>
        <w:t>Modal</w:t>
      </w:r>
      <w:r w:rsidRPr="00130AE0">
        <w:t xml:space="preserve"> - </w:t>
      </w:r>
      <w:hyperlink r:id="rId14" w:anchor="/nonFormsModals" w:history="1">
        <w:r w:rsidR="0042473D">
          <w:rPr>
            <w:rStyle w:val="Hyperlink"/>
          </w:rPr>
          <w:t>http://icdev.ups.co/8081:nbs_spa.html#/nonFormsModals</w:t>
        </w:r>
      </w:hyperlink>
    </w:p>
    <w:p w14:paraId="4814B66A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DA6C969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289B73B" w14:textId="63A1AF85" w:rsidR="00AF0477" w:rsidRPr="006C65D0" w:rsidRDefault="00AF0477" w:rsidP="00AF047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components/modalInvAdd_component.ts</w:t>
      </w:r>
    </w:p>
    <w:p w14:paraId="58473676" w14:textId="00BEF1F1" w:rsidR="00AF0477" w:rsidRPr="00AF0477" w:rsidRDefault="00AF0477" w:rsidP="00AF047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templates/modalInvAdd.tpl.html</w:t>
      </w:r>
    </w:p>
    <w:p w14:paraId="4263FE81" w14:textId="30C659CC" w:rsidR="00AF0477" w:rsidRPr="006C65D0" w:rsidRDefault="00AF0477" w:rsidP="00AF047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components/modalInvAddWrapper_component.ts</w:t>
      </w:r>
    </w:p>
    <w:p w14:paraId="4AB950F7" w14:textId="446FBD47" w:rsidR="00AF0477" w:rsidRPr="00BA5CC2" w:rsidRDefault="00AF0477" w:rsidP="00AF047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templates/modalInvAddWrapper.tpl.html</w:t>
      </w:r>
    </w:p>
    <w:p w14:paraId="3F013983" w14:textId="77777777" w:rsidR="00AF0477" w:rsidRPr="004C48FB" w:rsidRDefault="00AF0477" w:rsidP="00AF0477">
      <w:pPr>
        <w:tabs>
          <w:tab w:val="left" w:pos="4020"/>
        </w:tabs>
        <w:rPr>
          <w:sz w:val="28"/>
          <w:szCs w:val="28"/>
        </w:rPr>
      </w:pPr>
    </w:p>
    <w:p w14:paraId="2D083EF7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3FBCAEF" w14:textId="77777777" w:rsidR="00AF0477" w:rsidRPr="00AF0477" w:rsidRDefault="00AF0477" w:rsidP="00AF0477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 w:rsidRPr="00AF0477">
        <w:rPr>
          <w:sz w:val="28"/>
          <w:szCs w:val="28"/>
        </w:rPr>
        <w:t>content</w:t>
      </w:r>
      <w:proofErr w:type="gramEnd"/>
      <w:r w:rsidRPr="00AF0477">
        <w:rPr>
          <w:sz w:val="28"/>
          <w:szCs w:val="28"/>
        </w:rPr>
        <w:t xml:space="preserve"> update</w:t>
      </w:r>
    </w:p>
    <w:p w14:paraId="1DA52218" w14:textId="32E3FCDF" w:rsidR="00AF0477" w:rsidRPr="00AF0477" w:rsidRDefault="00AF0477" w:rsidP="00AF0477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 w:rsidRPr="00AF0477">
        <w:rPr>
          <w:sz w:val="28"/>
          <w:szCs w:val="28"/>
        </w:rPr>
        <w:t>html</w:t>
      </w:r>
      <w:proofErr w:type="gramEnd"/>
      <w:r w:rsidRPr="00AF0477">
        <w:rPr>
          <w:sz w:val="28"/>
          <w:szCs w:val="28"/>
        </w:rPr>
        <w:t xml:space="preserve"> structure cleanup</w:t>
      </w:r>
    </w:p>
    <w:p w14:paraId="3064648B" w14:textId="6F68BDD1" w:rsidR="00AF0477" w:rsidRPr="00BA5CC2" w:rsidRDefault="00AF0477" w:rsidP="00AF0477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 w:rsidRPr="00AF0477">
        <w:rPr>
          <w:sz w:val="28"/>
          <w:szCs w:val="28"/>
        </w:rPr>
        <w:t>there</w:t>
      </w:r>
      <w:proofErr w:type="gramEnd"/>
      <w:r w:rsidRPr="00AF0477">
        <w:rPr>
          <w:sz w:val="28"/>
          <w:szCs w:val="28"/>
        </w:rPr>
        <w:t xml:space="preserve"> was no way to view the modal in browser so I added a modal </w:t>
      </w:r>
      <w:proofErr w:type="spellStart"/>
      <w:r w:rsidRPr="00AF0477">
        <w:rPr>
          <w:sz w:val="28"/>
          <w:szCs w:val="28"/>
        </w:rPr>
        <w:t>wraper</w:t>
      </w:r>
      <w:proofErr w:type="spellEnd"/>
    </w:p>
    <w:p w14:paraId="5476A58E" w14:textId="61785735" w:rsidR="007951EA" w:rsidRDefault="007951EA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726C35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ADF471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9873599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31FD7F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7AC3394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44362BC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2F9DB3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5C1C4A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5A11DD7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102BAA4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0BEF108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831965F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62ABE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168A9C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455B35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AC8DC7D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BF9841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F40BE5E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C3078C" w14:textId="532EE468" w:rsidR="00AF0477" w:rsidRDefault="00AF0477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#2: TFS#495488</w:t>
      </w:r>
    </w:p>
    <w:p w14:paraId="7B055EB9" w14:textId="77F7B6CB" w:rsidR="00AF0477" w:rsidRDefault="00012532" w:rsidP="00AF0477">
      <w:pPr>
        <w:tabs>
          <w:tab w:val="left" w:pos="4020"/>
        </w:tabs>
        <w:spacing w:line="276" w:lineRule="auto"/>
      </w:pPr>
      <w:r>
        <w:t xml:space="preserve">UPSO-2507 </w:t>
      </w:r>
      <w:r w:rsidR="0042473D" w:rsidRPr="0042473D">
        <w:t xml:space="preserve">Content: Update text on </w:t>
      </w:r>
      <w:proofErr w:type="spellStart"/>
      <w:r w:rsidR="0042473D" w:rsidRPr="0042473D">
        <w:t>resi</w:t>
      </w:r>
      <w:proofErr w:type="spellEnd"/>
      <w:r w:rsidR="0042473D" w:rsidRPr="0042473D">
        <w:t>/</w:t>
      </w:r>
      <w:proofErr w:type="spellStart"/>
      <w:r w:rsidR="0042473D" w:rsidRPr="0042473D">
        <w:t>comm</w:t>
      </w:r>
      <w:proofErr w:type="spellEnd"/>
      <w:r w:rsidR="0042473D" w:rsidRPr="0042473D">
        <w:t xml:space="preserve"> dialog</w:t>
      </w:r>
    </w:p>
    <w:p w14:paraId="180FC96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AD76EA" w14:textId="77777777" w:rsidR="00AF0477" w:rsidRDefault="00AF0477" w:rsidP="00AF0477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09B7BF56" w14:textId="16B139B8" w:rsidR="00AF0477" w:rsidRPr="00130AE0" w:rsidRDefault="00AF0477" w:rsidP="00AF0477">
      <w:pPr>
        <w:pStyle w:val="ListParagraph"/>
        <w:numPr>
          <w:ilvl w:val="0"/>
          <w:numId w:val="15"/>
        </w:numPr>
        <w:tabs>
          <w:tab w:val="left" w:pos="4020"/>
        </w:tabs>
      </w:pPr>
      <w:r>
        <w:t>Modal</w:t>
      </w:r>
      <w:r w:rsidRPr="00130AE0">
        <w:t xml:space="preserve"> - </w:t>
      </w:r>
      <w:hyperlink r:id="rId15" w:anchor="/nonFormsModals" w:history="1">
        <w:r w:rsidR="0042473D">
          <w:rPr>
            <w:rStyle w:val="Hyperlink"/>
          </w:rPr>
          <w:t>http://icdev.ups.co/8081:nbs_spa.html#/nonFormsModals</w:t>
        </w:r>
      </w:hyperlink>
    </w:p>
    <w:p w14:paraId="6933EEED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61EC24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FACE617" w14:textId="77777777" w:rsidR="00AF0477" w:rsidRPr="006C65D0" w:rsidRDefault="00AF0477" w:rsidP="00AF047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components/modalInvAdd_component.ts</w:t>
      </w:r>
    </w:p>
    <w:p w14:paraId="4DB7D4F9" w14:textId="48FD5CDF" w:rsidR="00AF0477" w:rsidRPr="00AF0477" w:rsidRDefault="00AF0477" w:rsidP="00AF047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templates/modalInvAdd.tpl.html</w:t>
      </w:r>
    </w:p>
    <w:p w14:paraId="14B7848A" w14:textId="77777777" w:rsidR="00AF0477" w:rsidRPr="00AF0477" w:rsidRDefault="00AF0477" w:rsidP="00AF0477">
      <w:pPr>
        <w:tabs>
          <w:tab w:val="left" w:pos="4020"/>
        </w:tabs>
        <w:rPr>
          <w:sz w:val="28"/>
          <w:szCs w:val="28"/>
        </w:rPr>
      </w:pPr>
    </w:p>
    <w:p w14:paraId="20722C93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724CE41" w14:textId="77777777" w:rsidR="00AF0477" w:rsidRDefault="00AF0477" w:rsidP="00AF0477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 w:rsidRPr="00AF0477">
        <w:rPr>
          <w:sz w:val="28"/>
          <w:szCs w:val="28"/>
        </w:rPr>
        <w:t>content</w:t>
      </w:r>
      <w:proofErr w:type="gramEnd"/>
      <w:r w:rsidRPr="00AF0477">
        <w:rPr>
          <w:sz w:val="28"/>
          <w:szCs w:val="28"/>
        </w:rPr>
        <w:t xml:space="preserve"> update</w:t>
      </w:r>
    </w:p>
    <w:p w14:paraId="56DF377C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0C18CA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D1FD4FA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93A3B4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0034E9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4FA91A1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BB1B629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BA63995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FBD82E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2A12863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B974957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E54D3F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D13E09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45921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E019C39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ED30ED3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EC7F81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8E4634F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C2B9AB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BCAC489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559CB96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0E3F3B6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4096C21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CCE9F6" w14:textId="1B109B22" w:rsidR="00AF0477" w:rsidRPr="004B33F6" w:rsidRDefault="00AF0477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#3: TFS#526470</w:t>
      </w:r>
    </w:p>
    <w:p w14:paraId="12384D60" w14:textId="5533C16A" w:rsidR="00AF0477" w:rsidRDefault="00C804F2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UPSO-1317 </w:t>
      </w:r>
      <w:r w:rsidR="0042473D" w:rsidRPr="0042473D">
        <w:rPr>
          <w:sz w:val="28"/>
          <w:szCs w:val="28"/>
        </w:rPr>
        <w:t>DX Single Page Framework Updates: increase spacing</w:t>
      </w:r>
    </w:p>
    <w:p w14:paraId="0860F2DE" w14:textId="77777777" w:rsidR="0042473D" w:rsidRDefault="0042473D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FD0889" w14:textId="77777777" w:rsidR="00AF0477" w:rsidRDefault="00AF0477" w:rsidP="00AF0477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A3D2D23" w14:textId="2DB20589" w:rsidR="00AF0477" w:rsidRPr="00130AE0" w:rsidRDefault="00FB0644" w:rsidP="00AF0477">
      <w:pPr>
        <w:pStyle w:val="ListParagraph"/>
        <w:numPr>
          <w:ilvl w:val="0"/>
          <w:numId w:val="15"/>
        </w:numPr>
        <w:tabs>
          <w:tab w:val="left" w:pos="4020"/>
        </w:tabs>
      </w:pPr>
      <w:r>
        <w:t>Single Page</w:t>
      </w:r>
      <w:r w:rsidR="00AF0477" w:rsidRPr="00130AE0">
        <w:t xml:space="preserve"> - </w:t>
      </w:r>
      <w:hyperlink r:id="rId16" w:anchor="/nbsSpa" w:history="1">
        <w:r w:rsidR="00AF0477">
          <w:rPr>
            <w:rStyle w:val="Hyperlink"/>
          </w:rPr>
          <w:t>http://icdev.ups.co/8081:nbs_spa.html#/nbsSpa</w:t>
        </w:r>
      </w:hyperlink>
    </w:p>
    <w:p w14:paraId="27F9687D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62A55E8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2DCBDCA" w14:textId="50255C20" w:rsidR="00AF0477" w:rsidRPr="00BA5CC2" w:rsidRDefault="00AF0477" w:rsidP="00AF047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</w:t>
      </w:r>
      <w:r>
        <w:t>assets/sass/v5/_</w:t>
      </w:r>
      <w:proofErr w:type="spellStart"/>
      <w:r>
        <w:t>nbs.scss</w:t>
      </w:r>
      <w:proofErr w:type="spellEnd"/>
    </w:p>
    <w:p w14:paraId="3969AC6D" w14:textId="77777777" w:rsidR="00AF0477" w:rsidRPr="004C48FB" w:rsidRDefault="00AF0477" w:rsidP="00AF0477">
      <w:pPr>
        <w:tabs>
          <w:tab w:val="left" w:pos="4020"/>
        </w:tabs>
        <w:rPr>
          <w:sz w:val="28"/>
          <w:szCs w:val="28"/>
        </w:rPr>
      </w:pPr>
    </w:p>
    <w:p w14:paraId="2608945C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FC79655" w14:textId="085303AE" w:rsidR="00AF0477" w:rsidRPr="00BA5CC2" w:rsidRDefault="004B33F6" w:rsidP="00AF0477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ups-section updating margin-bottom from 30px (global) to 45px</w:t>
      </w:r>
    </w:p>
    <w:p w14:paraId="1D9E58D8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D27493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CF14D4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05ED24B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0B679CF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36BEFFC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E28510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317B3F2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5F0B94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C4BFD3E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A3F0126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1BEF89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0C147B7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E91584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5EB4137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D31DA22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C8A2DA1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C056D2E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3A4292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18B21B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B759232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8766095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063F47E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136F9C5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44914C" w14:textId="0A51F23D" w:rsidR="004B33F6" w:rsidRDefault="004B33F6" w:rsidP="004B33F6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#4: TFS#501544</w:t>
      </w:r>
    </w:p>
    <w:p w14:paraId="04C6BB7F" w14:textId="3B18F5F5" w:rsidR="0042473D" w:rsidRPr="0042473D" w:rsidRDefault="00012532" w:rsidP="004B33F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UPSO-2503 </w:t>
      </w:r>
      <w:r w:rsidR="0042473D" w:rsidRPr="0042473D">
        <w:rPr>
          <w:sz w:val="28"/>
          <w:szCs w:val="28"/>
        </w:rPr>
        <w:t>Content: Duplicate package switch control</w:t>
      </w:r>
    </w:p>
    <w:p w14:paraId="5713A67E" w14:textId="77777777" w:rsidR="0042473D" w:rsidRPr="0042473D" w:rsidRDefault="0042473D" w:rsidP="004B33F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E870127" w14:textId="77777777" w:rsidR="004B33F6" w:rsidRDefault="004B33F6" w:rsidP="004B33F6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C440844" w14:textId="3930D620" w:rsidR="004B33F6" w:rsidRPr="004B33F6" w:rsidRDefault="00FB0644" w:rsidP="004B33F6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t>Single Page</w:t>
      </w:r>
      <w:r w:rsidR="004B33F6" w:rsidRPr="00130AE0">
        <w:t xml:space="preserve"> - </w:t>
      </w:r>
      <w:hyperlink r:id="rId17" w:anchor="/nbsSpa" w:history="1">
        <w:r w:rsidR="004B33F6">
          <w:rPr>
            <w:rStyle w:val="Hyperlink"/>
          </w:rPr>
          <w:t>http://icdev.ups.co/8081:nbs_spa.html#/nbsSpa</w:t>
        </w:r>
      </w:hyperlink>
    </w:p>
    <w:p w14:paraId="02FB6421" w14:textId="013CE576" w:rsidR="004B33F6" w:rsidRPr="004B33F6" w:rsidRDefault="004B33F6" w:rsidP="004B33F6">
      <w:pPr>
        <w:pStyle w:val="ListParagraph"/>
        <w:numPr>
          <w:ilvl w:val="1"/>
          <w:numId w:val="15"/>
        </w:numPr>
        <w:tabs>
          <w:tab w:val="left" w:pos="4020"/>
        </w:tabs>
      </w:pPr>
      <w:r w:rsidRPr="004B33F6">
        <w:rPr>
          <w:rStyle w:val="Hyperlink"/>
          <w:color w:val="auto"/>
          <w:u w:val="none"/>
        </w:rPr>
        <w:t>What section</w:t>
      </w:r>
    </w:p>
    <w:p w14:paraId="48FDDD0A" w14:textId="77777777" w:rsidR="004B33F6" w:rsidRDefault="004B33F6" w:rsidP="004B33F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159549" w14:textId="77777777" w:rsidR="004B33F6" w:rsidRDefault="004B33F6" w:rsidP="004B33F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D0CE464" w14:textId="09EDC202" w:rsidR="004B33F6" w:rsidRPr="00BA5CC2" w:rsidRDefault="004B33F6" w:rsidP="004B33F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>
        <w:t>angular/templates/what_section.tpl.html</w:t>
      </w:r>
    </w:p>
    <w:p w14:paraId="62A2A61F" w14:textId="77777777" w:rsidR="004B33F6" w:rsidRPr="004C48FB" w:rsidRDefault="004B33F6" w:rsidP="004B33F6">
      <w:pPr>
        <w:tabs>
          <w:tab w:val="left" w:pos="4020"/>
        </w:tabs>
        <w:rPr>
          <w:sz w:val="28"/>
          <w:szCs w:val="28"/>
        </w:rPr>
      </w:pPr>
    </w:p>
    <w:p w14:paraId="14CBCC48" w14:textId="77777777" w:rsidR="004B33F6" w:rsidRDefault="004B33F6" w:rsidP="004B33F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968918A" w14:textId="65F1A95E" w:rsidR="004B33F6" w:rsidRPr="00BA5CC2" w:rsidRDefault="004B33F6" w:rsidP="004B33F6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content</w:t>
      </w:r>
      <w:proofErr w:type="gramEnd"/>
      <w:r>
        <w:rPr>
          <w:sz w:val="28"/>
          <w:szCs w:val="28"/>
        </w:rPr>
        <w:t xml:space="preserve"> change</w:t>
      </w:r>
    </w:p>
    <w:p w14:paraId="6BA43B7D" w14:textId="77777777" w:rsidR="004B33F6" w:rsidRPr="00BA5CC2" w:rsidRDefault="004B33F6" w:rsidP="004B33F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518BC95" w14:textId="77777777" w:rsidR="004B33F6" w:rsidRDefault="004B33F6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CE2AC2A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F38C6A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05EB173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CA54D5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C2530DE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9D0850B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F8CF360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6197CB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409327E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E2ED67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BA7C42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3DC2EB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C6BB480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AF8412F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0E961C5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4589729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ABDC81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D372E30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F39B71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49EF3C6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C80EBDB" w14:textId="77777777" w:rsidR="00363C0B" w:rsidRDefault="00363C0B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790035" w14:textId="77777777" w:rsidR="00363C0B" w:rsidRPr="004B33F6" w:rsidRDefault="00363C0B" w:rsidP="00363C0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#5: TFS#526464</w:t>
      </w:r>
    </w:p>
    <w:p w14:paraId="0409D73C" w14:textId="5F2E8ADE" w:rsidR="00363C0B" w:rsidRDefault="00BF0B01" w:rsidP="00363C0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UPSO-1331 </w:t>
      </w:r>
      <w:r w:rsidR="00363C0B" w:rsidRPr="006827D8">
        <w:rPr>
          <w:sz w:val="28"/>
          <w:szCs w:val="28"/>
        </w:rPr>
        <w:t>DX Single Page Framework Updates: Drawer Design</w:t>
      </w:r>
    </w:p>
    <w:p w14:paraId="0892D485" w14:textId="77777777" w:rsidR="00363C0B" w:rsidRDefault="00363C0B" w:rsidP="00363C0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3EF9CE1" w14:textId="77777777" w:rsidR="00363C0B" w:rsidRDefault="00363C0B" w:rsidP="00363C0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11E5F46" w14:textId="5FFAAB96" w:rsidR="00363C0B" w:rsidRPr="004B33F6" w:rsidRDefault="00FB0644" w:rsidP="00FB0644">
      <w:pPr>
        <w:pStyle w:val="ListParagraph"/>
        <w:numPr>
          <w:ilvl w:val="0"/>
          <w:numId w:val="15"/>
        </w:numPr>
        <w:tabs>
          <w:tab w:val="left" w:pos="4020"/>
        </w:tabs>
      </w:pPr>
      <w:r>
        <w:t>Single Page</w:t>
      </w:r>
      <w:r w:rsidR="00363C0B" w:rsidRPr="00130AE0">
        <w:t xml:space="preserve"> - </w:t>
      </w:r>
      <w:hyperlink r:id="rId18" w:anchor="/nbsSpa" w:history="1">
        <w:r w:rsidR="00363C0B">
          <w:rPr>
            <w:rStyle w:val="Hyperlink"/>
          </w:rPr>
          <w:t>http://icdev.ups.co/8081:nbs_spa.html#/nbsSpa</w:t>
        </w:r>
      </w:hyperlink>
    </w:p>
    <w:p w14:paraId="4539C870" w14:textId="77777777" w:rsidR="00363C0B" w:rsidRDefault="00363C0B" w:rsidP="00363C0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4CB3984" w14:textId="77777777" w:rsidR="00363C0B" w:rsidRDefault="00363C0B" w:rsidP="00363C0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4C0D6B0" w14:textId="77777777" w:rsidR="00363C0B" w:rsidRPr="00BA5CC2" w:rsidRDefault="00363C0B" w:rsidP="00363C0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</w:t>
      </w:r>
      <w:r>
        <w:t>sass/v5/_</w:t>
      </w:r>
      <w:proofErr w:type="spellStart"/>
      <w:r>
        <w:t>nbs.scss</w:t>
      </w:r>
      <w:proofErr w:type="spellEnd"/>
    </w:p>
    <w:p w14:paraId="24F90A36" w14:textId="77777777" w:rsidR="00363C0B" w:rsidRPr="004C48FB" w:rsidRDefault="00363C0B" w:rsidP="00363C0B">
      <w:pPr>
        <w:tabs>
          <w:tab w:val="left" w:pos="4020"/>
        </w:tabs>
        <w:rPr>
          <w:sz w:val="28"/>
          <w:szCs w:val="28"/>
        </w:rPr>
      </w:pPr>
    </w:p>
    <w:p w14:paraId="01097F3B" w14:textId="77777777" w:rsidR="00363C0B" w:rsidRDefault="00363C0B" w:rsidP="00363C0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462A418" w14:textId="77777777" w:rsidR="00363C0B" w:rsidRPr="006827D8" w:rsidRDefault="00363C0B" w:rsidP="00363C0B">
      <w:pPr>
        <w:pStyle w:val="ListParagraph"/>
        <w:shd w:val="clear" w:color="auto" w:fill="FFFFFF"/>
        <w:ind w:left="360"/>
        <w:rPr>
          <w:rFonts w:ascii="Arial" w:hAnsi="Arial" w:cs="Arial"/>
          <w:b/>
          <w:color w:val="333333"/>
          <w:sz w:val="21"/>
          <w:szCs w:val="21"/>
        </w:rPr>
      </w:pPr>
      <w:r w:rsidRPr="006827D8">
        <w:rPr>
          <w:rFonts w:ascii="Arial" w:hAnsi="Arial" w:cs="Arial"/>
          <w:b/>
          <w:color w:val="333333"/>
          <w:sz w:val="21"/>
          <w:szCs w:val="21"/>
        </w:rPr>
        <w:t>Updated</w:t>
      </w:r>
    </w:p>
    <w:p w14:paraId="373E0643" w14:textId="77777777" w:rsidR="00363C0B" w:rsidRDefault="00363C0B" w:rsidP="00363C0B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Font Size &amp; Weight</w:t>
      </w:r>
    </w:p>
    <w:p w14:paraId="6182F99A" w14:textId="77777777" w:rsidR="00363C0B" w:rsidRDefault="00363C0B" w:rsidP="00363C0B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6827D8">
        <w:rPr>
          <w:rFonts w:ascii="Arial" w:hAnsi="Arial" w:cs="Arial"/>
          <w:color w:val="333333"/>
          <w:sz w:val="21"/>
          <w:szCs w:val="21"/>
        </w:rPr>
        <w:t>Colored completed icon (sa</w:t>
      </w:r>
      <w:r>
        <w:rPr>
          <w:rFonts w:ascii="Arial" w:hAnsi="Arial" w:cs="Arial"/>
          <w:color w:val="333333"/>
          <w:sz w:val="21"/>
          <w:szCs w:val="21"/>
        </w:rPr>
        <w:t>me as tracking progress bar)</w:t>
      </w:r>
    </w:p>
    <w:p w14:paraId="78AE6ACC" w14:textId="77777777" w:rsidR="00363C0B" w:rsidRPr="006827D8" w:rsidRDefault="00363C0B" w:rsidP="00363C0B">
      <w:pPr>
        <w:pStyle w:val="ListParagraph"/>
        <w:numPr>
          <w:ilvl w:val="0"/>
          <w:numId w:val="40"/>
        </w:numPr>
        <w:shd w:val="clear" w:color="auto" w:fill="FFFFFF"/>
        <w:rPr>
          <w:rFonts w:ascii="Times" w:hAnsi="Times"/>
          <w:sz w:val="20"/>
          <w:szCs w:val="20"/>
        </w:rPr>
      </w:pPr>
      <w:r w:rsidRPr="006827D8">
        <w:rPr>
          <w:rFonts w:ascii="Arial" w:hAnsi="Arial" w:cs="Arial"/>
          <w:color w:val="333333"/>
          <w:sz w:val="21"/>
          <w:szCs w:val="21"/>
        </w:rPr>
        <w:t>Darken gray background color (check contrast of green icon and gray background)</w:t>
      </w:r>
      <w:r w:rsidRPr="006827D8">
        <w:rPr>
          <w:rFonts w:ascii="Times" w:hAnsi="Times"/>
          <w:sz w:val="20"/>
          <w:szCs w:val="20"/>
        </w:rPr>
        <w:t xml:space="preserve"> </w:t>
      </w:r>
    </w:p>
    <w:p w14:paraId="7795750C" w14:textId="77777777" w:rsidR="00FB0644" w:rsidRPr="00BA5CC2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BB847A5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7A14934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1821592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6827F65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5E1B2E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45BD94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86B8FF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73ED92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6DD932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32473A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FE363C6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1776564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798B97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ECE6A9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59D430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52DF368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DF9893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805ED24" w14:textId="77777777" w:rsidR="00AF7672" w:rsidRDefault="00AF7672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2ED174A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CA37490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18B18C3" w14:textId="77777777" w:rsidR="00FB0644" w:rsidRDefault="00FB0644" w:rsidP="00FB0644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B242F10" w14:textId="5BC04E0F" w:rsidR="00FB0644" w:rsidRPr="004B33F6" w:rsidRDefault="00FB0644" w:rsidP="00FB064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#6: TFS#504825</w:t>
      </w:r>
    </w:p>
    <w:p w14:paraId="662E71F8" w14:textId="2624F9F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UPSO-2025 </w:t>
      </w:r>
      <w:r w:rsidRPr="00FB0644">
        <w:rPr>
          <w:sz w:val="28"/>
          <w:szCs w:val="28"/>
        </w:rPr>
        <w:t>HTML: Check My Discount in single-page</w:t>
      </w:r>
    </w:p>
    <w:p w14:paraId="1ED72C5C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CD832A" w14:textId="77777777" w:rsidR="00FB0644" w:rsidRDefault="00FB0644" w:rsidP="00FB06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A2DAF82" w14:textId="6477E8C3" w:rsidR="00FB0644" w:rsidRPr="004B33F6" w:rsidRDefault="00FB0644" w:rsidP="00FB0644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t>Guided Flow</w:t>
      </w:r>
      <w:r w:rsidRPr="00130AE0">
        <w:t xml:space="preserve"> - </w:t>
      </w:r>
      <w:hyperlink r:id="rId19" w:anchor="/gfWrapper/whereFrom" w:history="1">
        <w:r>
          <w:rPr>
            <w:rStyle w:val="Hyperlink"/>
          </w:rPr>
          <w:t>http://icdev.ups.co/8081:nbs_spa.html#/gfWrapper/whereFrom</w:t>
        </w:r>
      </w:hyperlink>
    </w:p>
    <w:p w14:paraId="55B2F27B" w14:textId="6A259B0B" w:rsidR="00FB0644" w:rsidRDefault="00283C31" w:rsidP="00FB0644">
      <w:pPr>
        <w:pStyle w:val="ListParagraph"/>
        <w:numPr>
          <w:ilvl w:val="1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Click Continue</w:t>
      </w:r>
    </w:p>
    <w:p w14:paraId="416C131A" w14:textId="595CF597" w:rsidR="00283C31" w:rsidRDefault="00283C31" w:rsidP="00FB0644">
      <w:pPr>
        <w:pStyle w:val="ListParagraph"/>
        <w:numPr>
          <w:ilvl w:val="1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Scroll down to the demo buttons in the To section</w:t>
      </w:r>
    </w:p>
    <w:p w14:paraId="3FB9E397" w14:textId="659B78E6" w:rsidR="00283C31" w:rsidRDefault="00283C31" w:rsidP="00FB0644">
      <w:pPr>
        <w:pStyle w:val="ListParagraph"/>
        <w:numPr>
          <w:ilvl w:val="1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Click Logged In (w/ Contacts)</w:t>
      </w:r>
    </w:p>
    <w:p w14:paraId="1879F310" w14:textId="196E68AF" w:rsidR="00283C31" w:rsidRPr="004B33F6" w:rsidRDefault="00283C31" w:rsidP="00FB0644">
      <w:pPr>
        <w:pStyle w:val="ListParagraph"/>
        <w:numPr>
          <w:ilvl w:val="1"/>
          <w:numId w:val="15"/>
        </w:numPr>
        <w:tabs>
          <w:tab w:val="left" w:pos="4020"/>
        </w:tabs>
      </w:pPr>
      <w:r>
        <w:rPr>
          <w:rStyle w:val="Hyperlink"/>
          <w:color w:val="auto"/>
          <w:u w:val="none"/>
        </w:rPr>
        <w:t>Scroll to the top of the To section</w:t>
      </w:r>
    </w:p>
    <w:p w14:paraId="4D0D33DF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E8BCE07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46B981E" w14:textId="2706BE0E" w:rsidR="00FB0644" w:rsidRPr="00283C31" w:rsidRDefault="00FB0644" w:rsidP="00FB064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 w:rsidR="00283C31">
        <w:t>assets/angular/templates/whereTo_section.tpl.html</w:t>
      </w:r>
    </w:p>
    <w:p w14:paraId="07F32F95" w14:textId="13D7653B" w:rsidR="00283C31" w:rsidRPr="00BA5CC2" w:rsidRDefault="00283C31" w:rsidP="00FB064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>
        <w:t>assets/angular/components/whereTo_components.ts</w:t>
      </w:r>
    </w:p>
    <w:p w14:paraId="4EB78BDE" w14:textId="77777777" w:rsidR="00FB0644" w:rsidRPr="004C48FB" w:rsidRDefault="00FB0644" w:rsidP="00FB0644">
      <w:pPr>
        <w:tabs>
          <w:tab w:val="left" w:pos="4020"/>
        </w:tabs>
        <w:rPr>
          <w:sz w:val="28"/>
          <w:szCs w:val="28"/>
        </w:rPr>
      </w:pPr>
    </w:p>
    <w:p w14:paraId="727D9CBC" w14:textId="77777777" w:rsidR="00FB0644" w:rsidRDefault="00FB0644" w:rsidP="00FB064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8E4F438" w14:textId="213CEBAE" w:rsidR="00363C0B" w:rsidRDefault="00283C31" w:rsidP="00283C31">
      <w:pPr>
        <w:pStyle w:val="ListParagraph"/>
        <w:numPr>
          <w:ilvl w:val="0"/>
          <w:numId w:val="41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My Account dropdown and See account details to the top of the section</w:t>
      </w:r>
    </w:p>
    <w:p w14:paraId="18C6CFF2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FA5523F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450F8A0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15F05BD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56C07E9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C787732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4819540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A479B28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181E60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5248B5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FBBF695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EFA021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BDEC65D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6CB659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19C68FF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74D170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935E27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48FB4F1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81D52EC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8030B9D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E2BDA3" w14:textId="30C09617" w:rsidR="003A7D0C" w:rsidRDefault="003A7D0C" w:rsidP="003A7D0C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#7: TFS#444764</w:t>
      </w:r>
    </w:p>
    <w:p w14:paraId="519216A4" w14:textId="6FBA7255" w:rsidR="003A7D0C" w:rsidRPr="0042473D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UPSO-1913 </w:t>
      </w:r>
      <w:r w:rsidRPr="003A7D0C">
        <w:rPr>
          <w:sz w:val="28"/>
          <w:szCs w:val="28"/>
        </w:rPr>
        <w:t>HTML: Package Options display in static text</w:t>
      </w:r>
    </w:p>
    <w:p w14:paraId="6C7B784D" w14:textId="77777777" w:rsidR="003A7D0C" w:rsidRPr="0042473D" w:rsidRDefault="003A7D0C" w:rsidP="003A7D0C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7C3234C" w14:textId="77777777" w:rsidR="003A7D0C" w:rsidRDefault="003A7D0C" w:rsidP="003A7D0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42E083A" w14:textId="77777777" w:rsidR="003A7D0C" w:rsidRPr="004B33F6" w:rsidRDefault="003A7D0C" w:rsidP="003A7D0C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t>Single Page</w:t>
      </w:r>
      <w:r w:rsidRPr="00130AE0">
        <w:t xml:space="preserve"> - </w:t>
      </w:r>
      <w:hyperlink r:id="rId20" w:anchor="/nbsSpa" w:history="1">
        <w:r>
          <w:rPr>
            <w:rStyle w:val="Hyperlink"/>
          </w:rPr>
          <w:t>http://icdev.ups.co/8081:nbs_spa.html#/nbsSpa</w:t>
        </w:r>
      </w:hyperlink>
    </w:p>
    <w:p w14:paraId="24FE8F4F" w14:textId="77777777" w:rsidR="003A7D0C" w:rsidRDefault="003A7D0C" w:rsidP="003A7D0C">
      <w:pPr>
        <w:pStyle w:val="ListParagraph"/>
        <w:numPr>
          <w:ilvl w:val="1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 w:rsidRPr="004B33F6">
        <w:rPr>
          <w:rStyle w:val="Hyperlink"/>
          <w:color w:val="auto"/>
          <w:u w:val="none"/>
        </w:rPr>
        <w:t>What section</w:t>
      </w:r>
    </w:p>
    <w:p w14:paraId="5EC12CC6" w14:textId="5D9A5870" w:rsidR="003A7D0C" w:rsidRPr="004B33F6" w:rsidRDefault="00F24D17" w:rsidP="003A7D0C">
      <w:pPr>
        <w:pStyle w:val="ListParagraph"/>
        <w:numPr>
          <w:ilvl w:val="1"/>
          <w:numId w:val="15"/>
        </w:numPr>
        <w:tabs>
          <w:tab w:val="left" w:pos="4020"/>
        </w:tabs>
      </w:pPr>
      <w:r>
        <w:rPr>
          <w:rStyle w:val="Hyperlink"/>
          <w:color w:val="auto"/>
          <w:u w:val="none"/>
        </w:rPr>
        <w:t>In demo box click Review Options</w:t>
      </w:r>
    </w:p>
    <w:p w14:paraId="54CC9573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8E4F1E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97E12C8" w14:textId="3F0ACE69" w:rsidR="003A7D0C" w:rsidRPr="00F24D17" w:rsidRDefault="003A7D0C" w:rsidP="003A7D0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 w:rsidR="00F24D17">
        <w:t>assets/</w:t>
      </w:r>
      <w:r>
        <w:t>angular/templates/what_section.tpl.html</w:t>
      </w:r>
    </w:p>
    <w:p w14:paraId="738E04EB" w14:textId="7FF37D14" w:rsidR="00F24D17" w:rsidRPr="00BA5CC2" w:rsidRDefault="00F24D17" w:rsidP="003A7D0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>
        <w:t>assets/angular/components/what_component.ts</w:t>
      </w:r>
    </w:p>
    <w:p w14:paraId="34A3572D" w14:textId="77777777" w:rsidR="003A7D0C" w:rsidRPr="004C48FB" w:rsidRDefault="003A7D0C" w:rsidP="003A7D0C">
      <w:pPr>
        <w:tabs>
          <w:tab w:val="left" w:pos="4020"/>
        </w:tabs>
        <w:rPr>
          <w:sz w:val="28"/>
          <w:szCs w:val="28"/>
        </w:rPr>
      </w:pPr>
    </w:p>
    <w:p w14:paraId="79542EFD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D9B915A" w14:textId="280DD519" w:rsidR="003A7D0C" w:rsidRPr="00BA5CC2" w:rsidRDefault="00AF7672" w:rsidP="003A7D0C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a review of all possible options</w:t>
      </w:r>
    </w:p>
    <w:p w14:paraId="363CD89B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4E875A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AAB67C0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B82BB6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0719B70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650BFB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894C11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37DE46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570E51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2CD045B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E2CE31D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B119107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BF56394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FF9FAC8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416B893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B3CB26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85524A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B2A06C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AC12A45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F7F8D81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C59B9FD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940E93D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B647231" w14:textId="3E667E11" w:rsidR="0067186D" w:rsidRDefault="0067186D" w:rsidP="0067186D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#8: TFS#556422</w:t>
      </w:r>
    </w:p>
    <w:p w14:paraId="4A07C5E5" w14:textId="0DAACD24" w:rsidR="0067186D" w:rsidRDefault="00446010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UPSO-2501 </w:t>
      </w:r>
      <w:r w:rsidR="0067186D" w:rsidRPr="0067186D">
        <w:rPr>
          <w:sz w:val="28"/>
          <w:szCs w:val="28"/>
        </w:rPr>
        <w:t>HTML: Update review mode for package options and additional options</w:t>
      </w:r>
    </w:p>
    <w:p w14:paraId="275B023A" w14:textId="77777777" w:rsidR="0067186D" w:rsidRPr="0042473D" w:rsidRDefault="0067186D" w:rsidP="0067186D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73FBE81" w14:textId="77777777" w:rsidR="0067186D" w:rsidRDefault="0067186D" w:rsidP="0067186D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37C2C4F" w14:textId="77777777" w:rsidR="0067186D" w:rsidRPr="004B33F6" w:rsidRDefault="0067186D" w:rsidP="0067186D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t>Single Page</w:t>
      </w:r>
      <w:r w:rsidRPr="00130AE0">
        <w:t xml:space="preserve"> - </w:t>
      </w:r>
      <w:hyperlink r:id="rId21" w:anchor="/nbsSpa" w:history="1">
        <w:r>
          <w:rPr>
            <w:rStyle w:val="Hyperlink"/>
          </w:rPr>
          <w:t>http://icdev.ups.co/8081:nbs_spa.html#/nbsSpa</w:t>
        </w:r>
      </w:hyperlink>
    </w:p>
    <w:p w14:paraId="2CC07E73" w14:textId="1462352B" w:rsidR="0067186D" w:rsidRPr="004B33F6" w:rsidRDefault="0067186D" w:rsidP="0067186D">
      <w:pPr>
        <w:pStyle w:val="ListParagraph"/>
        <w:numPr>
          <w:ilvl w:val="1"/>
          <w:numId w:val="15"/>
        </w:numPr>
        <w:tabs>
          <w:tab w:val="left" w:pos="4020"/>
        </w:tabs>
      </w:pPr>
      <w:r>
        <w:rPr>
          <w:rStyle w:val="Hyperlink"/>
          <w:color w:val="auto"/>
          <w:u w:val="none"/>
        </w:rPr>
        <w:t>Options</w:t>
      </w:r>
    </w:p>
    <w:p w14:paraId="6FBFCC67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118853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7A7AA33" w14:textId="55D3BDD9" w:rsidR="0067186D" w:rsidRPr="00F24D17" w:rsidRDefault="0067186D" w:rsidP="0067186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>
        <w:t>assets/angular/templates/details_section.tpl.html</w:t>
      </w:r>
    </w:p>
    <w:p w14:paraId="36393C65" w14:textId="70B9F381" w:rsidR="0067186D" w:rsidRPr="00BA5CC2" w:rsidRDefault="0067186D" w:rsidP="0067186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>
        <w:t>assets/angular/components/details_component.ts</w:t>
      </w:r>
    </w:p>
    <w:p w14:paraId="4CCECEAD" w14:textId="77777777" w:rsidR="0067186D" w:rsidRPr="004C48FB" w:rsidRDefault="0067186D" w:rsidP="0067186D">
      <w:pPr>
        <w:tabs>
          <w:tab w:val="left" w:pos="4020"/>
        </w:tabs>
        <w:rPr>
          <w:sz w:val="28"/>
          <w:szCs w:val="28"/>
        </w:rPr>
      </w:pPr>
    </w:p>
    <w:p w14:paraId="34DB9079" w14:textId="77777777" w:rsidR="0067186D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64252B0" w14:textId="77777777" w:rsidR="0067186D" w:rsidRPr="00BA5CC2" w:rsidRDefault="0067186D" w:rsidP="0067186D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a review of all possible options</w:t>
      </w:r>
    </w:p>
    <w:p w14:paraId="196B16E3" w14:textId="77777777" w:rsidR="0067186D" w:rsidRPr="003A7D0C" w:rsidRDefault="0067186D" w:rsidP="0067186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E164C0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D8F4D8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35EA18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627CA7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F54D5A8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955059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38104B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4D5DC4B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B711B49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D30AAE4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F18D1E9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398C65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8CBD3BD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E86B35B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9B7EA8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56A947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FA8F61D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FF69C5C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D96FDA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AA4F6E8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4EE912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385B0E9" w14:textId="4F9FC79F" w:rsidR="007B0CD7" w:rsidRDefault="007B0CD7" w:rsidP="007B0CD7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#9: TFS#549544 – UPSO 1955</w:t>
      </w:r>
    </w:p>
    <w:p w14:paraId="1AE0B935" w14:textId="466711D4" w:rsidR="007B0CD7" w:rsidRPr="007B0CD7" w:rsidRDefault="007B0CD7" w:rsidP="007B0CD7">
      <w:pPr>
        <w:rPr>
          <w:rFonts w:ascii="Times" w:hAnsi="Times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UPSO-1955 </w:t>
      </w:r>
      <w:r w:rsidRPr="007B0CD7">
        <w:rPr>
          <w:rFonts w:ascii="Arial" w:hAnsi="Arial" w:cs="Arial"/>
          <w:color w:val="000000"/>
          <w:sz w:val="28"/>
          <w:szCs w:val="28"/>
          <w:shd w:val="clear" w:color="auto" w:fill="FFFFFF"/>
        </w:rPr>
        <w:t>HTML: List of forms</w:t>
      </w:r>
    </w:p>
    <w:p w14:paraId="3A2DE292" w14:textId="77777777" w:rsidR="007B0CD7" w:rsidRDefault="007B0CD7" w:rsidP="007B0CD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D59DD59" w14:textId="77777777" w:rsidR="007B0CD7" w:rsidRDefault="007B0CD7" w:rsidP="007B0CD7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B8D5ECC" w14:textId="126E3019" w:rsidR="007B0CD7" w:rsidRPr="00222761" w:rsidRDefault="00222761" w:rsidP="007B0CD7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t>Single Page</w:t>
      </w:r>
      <w:r w:rsidR="007B0CD7" w:rsidRPr="00130AE0">
        <w:t xml:space="preserve"> - </w:t>
      </w:r>
      <w:hyperlink r:id="rId22" w:history="1">
        <w:r w:rsidR="007B0CD7">
          <w:rPr>
            <w:rStyle w:val="Hyperlink"/>
          </w:rPr>
          <w:t>http://uidev.ups.com/nbs_spa.html</w:t>
        </w:r>
      </w:hyperlink>
    </w:p>
    <w:p w14:paraId="2837E5B5" w14:textId="17376190" w:rsidR="00222761" w:rsidRPr="00222761" w:rsidRDefault="00222761" w:rsidP="00222761">
      <w:pPr>
        <w:pStyle w:val="ListParagraph"/>
        <w:numPr>
          <w:ilvl w:val="1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 w:rsidRPr="00222761">
        <w:rPr>
          <w:rStyle w:val="Hyperlink"/>
          <w:color w:val="auto"/>
          <w:u w:val="none"/>
        </w:rPr>
        <w:t>Open International Forms</w:t>
      </w:r>
    </w:p>
    <w:p w14:paraId="03741432" w14:textId="09DF23F2" w:rsidR="00222761" w:rsidRPr="00222761" w:rsidRDefault="00222761" w:rsidP="00222761">
      <w:pPr>
        <w:pStyle w:val="ListParagraph"/>
        <w:numPr>
          <w:ilvl w:val="1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 w:rsidRPr="00222761">
        <w:rPr>
          <w:rStyle w:val="Hyperlink"/>
          <w:color w:val="auto"/>
          <w:u w:val="none"/>
        </w:rPr>
        <w:t>Click yes</w:t>
      </w:r>
    </w:p>
    <w:p w14:paraId="42A688E9" w14:textId="744D9BDD" w:rsidR="00222761" w:rsidRPr="00222761" w:rsidRDefault="00222761" w:rsidP="00222761">
      <w:pPr>
        <w:pStyle w:val="ListParagraph"/>
        <w:numPr>
          <w:ilvl w:val="1"/>
          <w:numId w:val="15"/>
        </w:numPr>
        <w:tabs>
          <w:tab w:val="left" w:pos="4020"/>
        </w:tabs>
      </w:pPr>
      <w:r w:rsidRPr="00222761">
        <w:rPr>
          <w:rStyle w:val="Hyperlink"/>
          <w:color w:val="auto"/>
          <w:u w:val="none"/>
        </w:rPr>
        <w:t>Click Trigger Review</w:t>
      </w:r>
    </w:p>
    <w:p w14:paraId="097A8C2F" w14:textId="77777777" w:rsidR="007B0CD7" w:rsidRDefault="007B0CD7" w:rsidP="007B0CD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D6092E8" w14:textId="77777777" w:rsidR="007B0CD7" w:rsidRDefault="007B0CD7" w:rsidP="007B0CD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CF0B216" w14:textId="77777777" w:rsidR="007B0CD7" w:rsidRPr="006C65D0" w:rsidRDefault="007B0CD7" w:rsidP="007B0CD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components/internationalFormsNo_component.ts</w:t>
      </w:r>
    </w:p>
    <w:p w14:paraId="78ECCDBB" w14:textId="77777777" w:rsidR="007B0CD7" w:rsidRPr="007D0D09" w:rsidRDefault="007B0CD7" w:rsidP="007B0CD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templates/internationalFormsNo.tpl.html</w:t>
      </w:r>
    </w:p>
    <w:p w14:paraId="2F9D73AC" w14:textId="77777777" w:rsidR="007B0CD7" w:rsidRPr="006C65D0" w:rsidRDefault="007B0CD7" w:rsidP="007B0CD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components/internationalFormsYes_component.ts</w:t>
      </w:r>
    </w:p>
    <w:p w14:paraId="466B6753" w14:textId="77777777" w:rsidR="007B0CD7" w:rsidRPr="00BA5CC2" w:rsidRDefault="007B0CD7" w:rsidP="007B0CD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templates/internationalFormsYes.tpl.html</w:t>
      </w:r>
    </w:p>
    <w:p w14:paraId="2167ACD4" w14:textId="77777777" w:rsidR="007B0CD7" w:rsidRPr="007D0D09" w:rsidRDefault="007B0CD7" w:rsidP="007B0CD7">
      <w:pPr>
        <w:tabs>
          <w:tab w:val="left" w:pos="4020"/>
        </w:tabs>
        <w:rPr>
          <w:sz w:val="28"/>
          <w:szCs w:val="28"/>
        </w:rPr>
      </w:pPr>
    </w:p>
    <w:p w14:paraId="215DF40B" w14:textId="77777777" w:rsidR="007B0CD7" w:rsidRPr="004C48FB" w:rsidRDefault="007B0CD7" w:rsidP="007B0CD7">
      <w:pPr>
        <w:tabs>
          <w:tab w:val="left" w:pos="4020"/>
        </w:tabs>
        <w:rPr>
          <w:sz w:val="28"/>
          <w:szCs w:val="28"/>
        </w:rPr>
      </w:pPr>
    </w:p>
    <w:p w14:paraId="2C681839" w14:textId="77777777" w:rsidR="007B0CD7" w:rsidRDefault="007B0CD7" w:rsidP="007B0CD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0760E76" w14:textId="77777777" w:rsidR="007B0CD7" w:rsidRDefault="007B0CD7" w:rsidP="007B0CD7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Added updates to the list of forms</w:t>
      </w:r>
    </w:p>
    <w:p w14:paraId="2A503ECB" w14:textId="77777777" w:rsidR="007B0CD7" w:rsidRDefault="007B0CD7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812DDF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C9765D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CCEAA05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5D72A8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048600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B95884A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29A5401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956B08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037BC05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34C271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4142C7D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4FB7D2B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EFDB895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9EFD6D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6D1B83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C52D0E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AC075DC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0029002" w14:textId="576A0EA3" w:rsidR="000149D8" w:rsidRPr="000149D8" w:rsidRDefault="000149D8" w:rsidP="003A7D0C">
      <w:pPr>
        <w:tabs>
          <w:tab w:val="left" w:pos="4020"/>
        </w:tabs>
        <w:spacing w:line="276" w:lineRule="auto"/>
        <w:rPr>
          <w:b/>
          <w:sz w:val="40"/>
          <w:szCs w:val="40"/>
          <w:u w:val="single"/>
        </w:rPr>
      </w:pPr>
      <w:r w:rsidRPr="000149D8">
        <w:rPr>
          <w:b/>
          <w:sz w:val="40"/>
          <w:szCs w:val="40"/>
          <w:u w:val="single"/>
        </w:rPr>
        <w:lastRenderedPageBreak/>
        <w:t>Content Updates</w:t>
      </w:r>
    </w:p>
    <w:p w14:paraId="1D5B5FA4" w14:textId="77777777" w:rsidR="000149D8" w:rsidRDefault="000149D8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9F3F08" w14:textId="77777777" w:rsidR="000149D8" w:rsidRDefault="000149D8" w:rsidP="000149D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P02SGit_UIDEV\src\apps\nbs\assets\angular\templates\intForms_section.tpl.html</w:t>
      </w:r>
    </w:p>
    <w:p w14:paraId="3941F31E" w14:textId="77777777" w:rsidR="000149D8" w:rsidRDefault="005703E2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hyperlink r:id="rId23" w:anchor="/nbsSpa" w:history="1">
        <w:r w:rsidR="000149D8"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http://uidev.ups.com/nbs_spa.html#/nbsSpa</w:t>
        </w:r>
      </w:hyperlink>
    </w:p>
    <w:p w14:paraId="32189E3D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 </w:t>
      </w:r>
      <w:proofErr w:type="gramStart"/>
      <w:r>
        <w:rPr>
          <w:rFonts w:ascii="Calibri" w:hAnsi="Calibri" w:cs="Calibri"/>
          <w:sz w:val="30"/>
          <w:szCs w:val="30"/>
        </w:rPr>
        <w:t>open</w:t>
      </w:r>
      <w:proofErr w:type="gramEnd"/>
      <w:r>
        <w:rPr>
          <w:rFonts w:ascii="Calibri" w:hAnsi="Calibri" w:cs="Calibri"/>
          <w:sz w:val="30"/>
          <w:szCs w:val="30"/>
        </w:rPr>
        <w:t xml:space="preserve"> International Forms drawer</w:t>
      </w:r>
    </w:p>
    <w:p w14:paraId="757B69EA" w14:textId="77777777" w:rsidR="000149D8" w:rsidRDefault="005703E2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hyperlink r:id="rId24" w:anchor="/gfWrapper/intForms" w:history="1">
        <w:r w:rsidR="000149D8"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http://uidev.ups.com/nbs_spa.html#/gfWrapper/intForms</w:t>
        </w:r>
      </w:hyperlink>
    </w:p>
    <w:p w14:paraId="1A9B3B75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5044BE4F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Contents of Movement Reference Number help tooltip entirely replaced.</w:t>
      </w:r>
    </w:p>
    <w:p w14:paraId="7845CF7C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2935D2BE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10E27EE5" w14:textId="77777777" w:rsidR="000149D8" w:rsidRDefault="000149D8" w:rsidP="000149D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P02SGit_UIDEV\src\apps\nbs\assets\angular\templates\nbs_spa.tpl.html</w:t>
      </w:r>
    </w:p>
    <w:p w14:paraId="5C2ACFB0" w14:textId="77777777" w:rsidR="000149D8" w:rsidRDefault="005703E2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hyperlink r:id="rId25" w:anchor="/nbsSpa" w:history="1">
        <w:r w:rsidR="000149D8"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http://uidev.ups.com/nbs_spa.html#/nbsSpa</w:t>
        </w:r>
      </w:hyperlink>
    </w:p>
    <w:p w14:paraId="716E6B20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             Header content and all drawers in review mode</w:t>
      </w:r>
    </w:p>
    <w:p w14:paraId="3410A2D0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7D42C686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Content changes for clarity, spelling, grammar, and translatability.</w:t>
      </w:r>
    </w:p>
    <w:p w14:paraId="05C6EF08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3BCCAC32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35F6CD09" w14:textId="77777777" w:rsidR="000149D8" w:rsidRDefault="000149D8" w:rsidP="000149D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P02SGit_UIDEV\src\apps\nbs\assets\angular\templates\whereFrom_section.tpl.html</w:t>
      </w:r>
    </w:p>
    <w:p w14:paraId="5824A810" w14:textId="77777777" w:rsidR="000149D8" w:rsidRDefault="000149D8" w:rsidP="000149D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115046D5" w14:textId="77777777" w:rsidR="000149D8" w:rsidRDefault="005703E2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hyperlink r:id="rId26" w:anchor="/nbsSpa" w:history="1">
        <w:r w:rsidR="000149D8"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http://uidev.ups.com/nbs_spa.html#/nbsSpa</w:t>
        </w:r>
      </w:hyperlink>
    </w:p>
    <w:p w14:paraId="4FBA04C3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                </w:t>
      </w:r>
      <w:proofErr w:type="gramStart"/>
      <w:r>
        <w:rPr>
          <w:rFonts w:ascii="Calibri" w:hAnsi="Calibri" w:cs="Calibri"/>
          <w:sz w:val="30"/>
          <w:szCs w:val="30"/>
        </w:rPr>
        <w:t>open</w:t>
      </w:r>
      <w:proofErr w:type="gramEnd"/>
      <w:r>
        <w:rPr>
          <w:rFonts w:ascii="Calibri" w:hAnsi="Calibri" w:cs="Calibri"/>
          <w:sz w:val="30"/>
          <w:szCs w:val="30"/>
        </w:rPr>
        <w:t xml:space="preserve"> Ship From drawer</w:t>
      </w:r>
    </w:p>
    <w:p w14:paraId="2E558D33" w14:textId="77777777" w:rsidR="000149D8" w:rsidRDefault="005703E2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hyperlink r:id="rId27" w:anchor="/gfWrapper/whereFrom" w:history="1">
        <w:r w:rsidR="000149D8"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http://uidev.ups.com/nbs_spa.html#/gfWrapper/whereFrom</w:t>
        </w:r>
      </w:hyperlink>
    </w:p>
    <w:p w14:paraId="2316A7A2" w14:textId="77777777" w:rsidR="000149D8" w:rsidRDefault="000149D8" w:rsidP="000149D8">
      <w:pPr>
        <w:widowControl w:val="0"/>
        <w:autoSpaceDE w:val="0"/>
        <w:autoSpaceDN w:val="0"/>
        <w:adjustRightInd w:val="0"/>
        <w:ind w:left="960" w:hanging="96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5570D1EC" w14:textId="3729BDFB" w:rsidR="000149D8" w:rsidRPr="003A7D0C" w:rsidRDefault="000149D8" w:rsidP="000149D8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rFonts w:ascii="Calibri" w:hAnsi="Calibri" w:cs="Calibri"/>
          <w:sz w:val="30"/>
          <w:szCs w:val="30"/>
        </w:rPr>
        <w:t>Content edits for grammar, style, and clarity.</w:t>
      </w:r>
    </w:p>
    <w:sectPr w:rsidR="000149D8" w:rsidRPr="003A7D0C" w:rsidSect="00BF22AF">
      <w:headerReference w:type="even" r:id="rId28"/>
      <w:headerReference w:type="default" r:id="rId29"/>
      <w:footerReference w:type="even" r:id="rId30"/>
      <w:footerReference w:type="default" r:id="rId31"/>
      <w:footerReference w:type="first" r:id="rId32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A04E22" w:rsidRDefault="00A04E22">
      <w:r>
        <w:separator/>
      </w:r>
    </w:p>
  </w:endnote>
  <w:endnote w:type="continuationSeparator" w:id="0">
    <w:p w14:paraId="6F5C6B8B" w14:textId="77777777" w:rsidR="00A04E22" w:rsidRDefault="00A0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A04E22" w:rsidRDefault="00A04E22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A04E22" w:rsidRPr="00E40E84" w:rsidRDefault="00A04E22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5703E2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A04E22" w:rsidRDefault="00A04E2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A04E22" w:rsidRDefault="00A04E2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A04E22" w:rsidRDefault="00A04E22">
      <w:r>
        <w:separator/>
      </w:r>
    </w:p>
  </w:footnote>
  <w:footnote w:type="continuationSeparator" w:id="0">
    <w:p w14:paraId="47904BCF" w14:textId="77777777" w:rsidR="00A04E22" w:rsidRDefault="00A04E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A04E22" w:rsidRDefault="00A04E22">
    <w:pPr>
      <w:pStyle w:val="Header"/>
    </w:pPr>
  </w:p>
  <w:p w14:paraId="45D22A94" w14:textId="77777777" w:rsidR="00A04E22" w:rsidRDefault="00A04E22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5703E2">
      <w:rPr>
        <w:noProof/>
      </w:rPr>
      <w:t>2/10/18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A04E22" w:rsidRPr="00EE4744" w:rsidRDefault="00A04E22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A04E22" w:rsidRPr="00EE4744" w:rsidRDefault="00A04E22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A04E22" w:rsidRDefault="00A04E22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855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21AD4"/>
    <w:multiLevelType w:val="hybridMultilevel"/>
    <w:tmpl w:val="DB5C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C0419C"/>
    <w:multiLevelType w:val="hybridMultilevel"/>
    <w:tmpl w:val="940A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27A14"/>
    <w:multiLevelType w:val="hybridMultilevel"/>
    <w:tmpl w:val="325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4"/>
  </w:num>
  <w:num w:numId="14">
    <w:abstractNumId w:val="36"/>
  </w:num>
  <w:num w:numId="15">
    <w:abstractNumId w:val="17"/>
  </w:num>
  <w:num w:numId="16">
    <w:abstractNumId w:val="41"/>
  </w:num>
  <w:num w:numId="17">
    <w:abstractNumId w:val="15"/>
  </w:num>
  <w:num w:numId="18">
    <w:abstractNumId w:val="33"/>
  </w:num>
  <w:num w:numId="19">
    <w:abstractNumId w:val="21"/>
  </w:num>
  <w:num w:numId="20">
    <w:abstractNumId w:val="26"/>
  </w:num>
  <w:num w:numId="21">
    <w:abstractNumId w:val="24"/>
  </w:num>
  <w:num w:numId="22">
    <w:abstractNumId w:val="22"/>
  </w:num>
  <w:num w:numId="23">
    <w:abstractNumId w:val="37"/>
  </w:num>
  <w:num w:numId="24">
    <w:abstractNumId w:val="40"/>
  </w:num>
  <w:num w:numId="25">
    <w:abstractNumId w:val="13"/>
  </w:num>
  <w:num w:numId="26">
    <w:abstractNumId w:val="35"/>
  </w:num>
  <w:num w:numId="27">
    <w:abstractNumId w:val="32"/>
  </w:num>
  <w:num w:numId="28">
    <w:abstractNumId w:val="39"/>
  </w:num>
  <w:num w:numId="29">
    <w:abstractNumId w:val="10"/>
  </w:num>
  <w:num w:numId="30">
    <w:abstractNumId w:val="19"/>
  </w:num>
  <w:num w:numId="31">
    <w:abstractNumId w:val="28"/>
  </w:num>
  <w:num w:numId="32">
    <w:abstractNumId w:val="27"/>
  </w:num>
  <w:num w:numId="33">
    <w:abstractNumId w:val="18"/>
  </w:num>
  <w:num w:numId="34">
    <w:abstractNumId w:val="12"/>
  </w:num>
  <w:num w:numId="35">
    <w:abstractNumId w:val="16"/>
  </w:num>
  <w:num w:numId="36">
    <w:abstractNumId w:val="31"/>
  </w:num>
  <w:num w:numId="37">
    <w:abstractNumId w:val="38"/>
  </w:num>
  <w:num w:numId="38">
    <w:abstractNumId w:val="14"/>
  </w:num>
  <w:num w:numId="39">
    <w:abstractNumId w:val="25"/>
  </w:num>
  <w:num w:numId="40">
    <w:abstractNumId w:val="30"/>
  </w:num>
  <w:num w:numId="41">
    <w:abstractNumId w:val="23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12532"/>
    <w:rsid w:val="00013EB3"/>
    <w:rsid w:val="000149D8"/>
    <w:rsid w:val="00026403"/>
    <w:rsid w:val="00033EBE"/>
    <w:rsid w:val="00041CA4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B592F"/>
    <w:rsid w:val="000C2844"/>
    <w:rsid w:val="000D4377"/>
    <w:rsid w:val="000D514C"/>
    <w:rsid w:val="000E65A0"/>
    <w:rsid w:val="000E677E"/>
    <w:rsid w:val="000F08AF"/>
    <w:rsid w:val="000F250C"/>
    <w:rsid w:val="000F7D6F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761"/>
    <w:rsid w:val="0022297D"/>
    <w:rsid w:val="00231101"/>
    <w:rsid w:val="00240117"/>
    <w:rsid w:val="0025029B"/>
    <w:rsid w:val="00283C31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570DD"/>
    <w:rsid w:val="00363C0B"/>
    <w:rsid w:val="003823D1"/>
    <w:rsid w:val="003A6B45"/>
    <w:rsid w:val="003A7D0C"/>
    <w:rsid w:val="003B037D"/>
    <w:rsid w:val="003B3D3F"/>
    <w:rsid w:val="003C2884"/>
    <w:rsid w:val="003C3864"/>
    <w:rsid w:val="003E1396"/>
    <w:rsid w:val="003E542B"/>
    <w:rsid w:val="0040069F"/>
    <w:rsid w:val="00402654"/>
    <w:rsid w:val="00417EDB"/>
    <w:rsid w:val="00421CAB"/>
    <w:rsid w:val="00422A39"/>
    <w:rsid w:val="0042473D"/>
    <w:rsid w:val="00427823"/>
    <w:rsid w:val="00446010"/>
    <w:rsid w:val="0045236E"/>
    <w:rsid w:val="00463294"/>
    <w:rsid w:val="00473348"/>
    <w:rsid w:val="00474227"/>
    <w:rsid w:val="00475E12"/>
    <w:rsid w:val="004801BC"/>
    <w:rsid w:val="00486854"/>
    <w:rsid w:val="004B33F6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60C90"/>
    <w:rsid w:val="005703E2"/>
    <w:rsid w:val="00587A17"/>
    <w:rsid w:val="0059004E"/>
    <w:rsid w:val="005B2CC8"/>
    <w:rsid w:val="005C13F6"/>
    <w:rsid w:val="005E430A"/>
    <w:rsid w:val="0060060C"/>
    <w:rsid w:val="006111F8"/>
    <w:rsid w:val="0062432E"/>
    <w:rsid w:val="00626C02"/>
    <w:rsid w:val="006271C9"/>
    <w:rsid w:val="00633011"/>
    <w:rsid w:val="006361AA"/>
    <w:rsid w:val="00644D94"/>
    <w:rsid w:val="00646FD3"/>
    <w:rsid w:val="006474FB"/>
    <w:rsid w:val="006700C2"/>
    <w:rsid w:val="00670535"/>
    <w:rsid w:val="0067186D"/>
    <w:rsid w:val="00672922"/>
    <w:rsid w:val="00683D48"/>
    <w:rsid w:val="006A0EF7"/>
    <w:rsid w:val="006A1325"/>
    <w:rsid w:val="006A1A8D"/>
    <w:rsid w:val="006C35E0"/>
    <w:rsid w:val="006C65D0"/>
    <w:rsid w:val="006C690B"/>
    <w:rsid w:val="006E09B6"/>
    <w:rsid w:val="0072385F"/>
    <w:rsid w:val="00724325"/>
    <w:rsid w:val="00725BB7"/>
    <w:rsid w:val="00727901"/>
    <w:rsid w:val="00743757"/>
    <w:rsid w:val="00744AAC"/>
    <w:rsid w:val="007539F1"/>
    <w:rsid w:val="00753DDC"/>
    <w:rsid w:val="0075456D"/>
    <w:rsid w:val="00763FCD"/>
    <w:rsid w:val="00771C94"/>
    <w:rsid w:val="007748D5"/>
    <w:rsid w:val="007951EA"/>
    <w:rsid w:val="00797A97"/>
    <w:rsid w:val="007B0CD7"/>
    <w:rsid w:val="007B721B"/>
    <w:rsid w:val="007C12B9"/>
    <w:rsid w:val="007E17BD"/>
    <w:rsid w:val="007F5064"/>
    <w:rsid w:val="00800403"/>
    <w:rsid w:val="00815101"/>
    <w:rsid w:val="008176E4"/>
    <w:rsid w:val="00820031"/>
    <w:rsid w:val="008331A3"/>
    <w:rsid w:val="00837654"/>
    <w:rsid w:val="00840582"/>
    <w:rsid w:val="0086197D"/>
    <w:rsid w:val="00864E40"/>
    <w:rsid w:val="0086542F"/>
    <w:rsid w:val="00877C71"/>
    <w:rsid w:val="00884E49"/>
    <w:rsid w:val="00891795"/>
    <w:rsid w:val="0089200C"/>
    <w:rsid w:val="00896461"/>
    <w:rsid w:val="008A037B"/>
    <w:rsid w:val="008A057B"/>
    <w:rsid w:val="008B249E"/>
    <w:rsid w:val="008C61AA"/>
    <w:rsid w:val="008D087E"/>
    <w:rsid w:val="008E64A2"/>
    <w:rsid w:val="008F2A4A"/>
    <w:rsid w:val="0090778B"/>
    <w:rsid w:val="009262DC"/>
    <w:rsid w:val="00930A98"/>
    <w:rsid w:val="00944D1F"/>
    <w:rsid w:val="00950C3C"/>
    <w:rsid w:val="00960AF1"/>
    <w:rsid w:val="00976D09"/>
    <w:rsid w:val="00985737"/>
    <w:rsid w:val="009A1B1A"/>
    <w:rsid w:val="009A62B5"/>
    <w:rsid w:val="009A65F0"/>
    <w:rsid w:val="009C64E7"/>
    <w:rsid w:val="009E165D"/>
    <w:rsid w:val="009E61A7"/>
    <w:rsid w:val="009E7AC3"/>
    <w:rsid w:val="009F313B"/>
    <w:rsid w:val="009F6550"/>
    <w:rsid w:val="00A02E3E"/>
    <w:rsid w:val="00A04E22"/>
    <w:rsid w:val="00A13C83"/>
    <w:rsid w:val="00A32E2F"/>
    <w:rsid w:val="00A35912"/>
    <w:rsid w:val="00A534E8"/>
    <w:rsid w:val="00A5430B"/>
    <w:rsid w:val="00A54D7D"/>
    <w:rsid w:val="00A55145"/>
    <w:rsid w:val="00A55878"/>
    <w:rsid w:val="00A558D5"/>
    <w:rsid w:val="00A56C34"/>
    <w:rsid w:val="00A61109"/>
    <w:rsid w:val="00A7474E"/>
    <w:rsid w:val="00A95FD6"/>
    <w:rsid w:val="00A9629D"/>
    <w:rsid w:val="00AA11C6"/>
    <w:rsid w:val="00AA7034"/>
    <w:rsid w:val="00AB3506"/>
    <w:rsid w:val="00AB6492"/>
    <w:rsid w:val="00AC136D"/>
    <w:rsid w:val="00AC2D32"/>
    <w:rsid w:val="00AD07BD"/>
    <w:rsid w:val="00AD70AE"/>
    <w:rsid w:val="00AD7F19"/>
    <w:rsid w:val="00AE3498"/>
    <w:rsid w:val="00AF0477"/>
    <w:rsid w:val="00AF7672"/>
    <w:rsid w:val="00B0318F"/>
    <w:rsid w:val="00B04CD2"/>
    <w:rsid w:val="00B052D6"/>
    <w:rsid w:val="00B0611A"/>
    <w:rsid w:val="00B212AA"/>
    <w:rsid w:val="00B2720D"/>
    <w:rsid w:val="00B305C7"/>
    <w:rsid w:val="00B529FC"/>
    <w:rsid w:val="00B732CD"/>
    <w:rsid w:val="00B90440"/>
    <w:rsid w:val="00B92D3C"/>
    <w:rsid w:val="00B9502F"/>
    <w:rsid w:val="00BA0CBA"/>
    <w:rsid w:val="00BA5CC2"/>
    <w:rsid w:val="00BB41E3"/>
    <w:rsid w:val="00BB57C9"/>
    <w:rsid w:val="00BC13DC"/>
    <w:rsid w:val="00BD1BC2"/>
    <w:rsid w:val="00BD23D7"/>
    <w:rsid w:val="00BD2583"/>
    <w:rsid w:val="00BE3C91"/>
    <w:rsid w:val="00BF0463"/>
    <w:rsid w:val="00BF0B01"/>
    <w:rsid w:val="00BF22AF"/>
    <w:rsid w:val="00BF395E"/>
    <w:rsid w:val="00C029F8"/>
    <w:rsid w:val="00C03DB8"/>
    <w:rsid w:val="00C3208A"/>
    <w:rsid w:val="00C66F33"/>
    <w:rsid w:val="00C804F2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5FAB"/>
    <w:rsid w:val="00D2241F"/>
    <w:rsid w:val="00D313B2"/>
    <w:rsid w:val="00D417F3"/>
    <w:rsid w:val="00D4460A"/>
    <w:rsid w:val="00D523A0"/>
    <w:rsid w:val="00D52C15"/>
    <w:rsid w:val="00D54BD8"/>
    <w:rsid w:val="00D72B45"/>
    <w:rsid w:val="00D80CB4"/>
    <w:rsid w:val="00D87C92"/>
    <w:rsid w:val="00D95EF1"/>
    <w:rsid w:val="00DA54DE"/>
    <w:rsid w:val="00DB23F2"/>
    <w:rsid w:val="00DB2A9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5E97"/>
    <w:rsid w:val="00E578B0"/>
    <w:rsid w:val="00E61DD1"/>
    <w:rsid w:val="00E62EF7"/>
    <w:rsid w:val="00E63208"/>
    <w:rsid w:val="00E638D2"/>
    <w:rsid w:val="00E71A99"/>
    <w:rsid w:val="00E72015"/>
    <w:rsid w:val="00E76543"/>
    <w:rsid w:val="00E77566"/>
    <w:rsid w:val="00E95033"/>
    <w:rsid w:val="00EB1B04"/>
    <w:rsid w:val="00EB610A"/>
    <w:rsid w:val="00EB6584"/>
    <w:rsid w:val="00ED53E8"/>
    <w:rsid w:val="00EE1AFB"/>
    <w:rsid w:val="00EE2018"/>
    <w:rsid w:val="00EE4744"/>
    <w:rsid w:val="00EE762D"/>
    <w:rsid w:val="00EF16C2"/>
    <w:rsid w:val="00EF62B9"/>
    <w:rsid w:val="00F03D27"/>
    <w:rsid w:val="00F04BD4"/>
    <w:rsid w:val="00F07F82"/>
    <w:rsid w:val="00F15826"/>
    <w:rsid w:val="00F24D17"/>
    <w:rsid w:val="00F268FC"/>
    <w:rsid w:val="00F3435A"/>
    <w:rsid w:val="00F36391"/>
    <w:rsid w:val="00F37DDB"/>
    <w:rsid w:val="00F41DBE"/>
    <w:rsid w:val="00F42E58"/>
    <w:rsid w:val="00F47C07"/>
    <w:rsid w:val="00F55237"/>
    <w:rsid w:val="00F62CAA"/>
    <w:rsid w:val="00F65035"/>
    <w:rsid w:val="00F700EE"/>
    <w:rsid w:val="00F740C0"/>
    <w:rsid w:val="00F76B3E"/>
    <w:rsid w:val="00F801B5"/>
    <w:rsid w:val="00F878BF"/>
    <w:rsid w:val="00F90F58"/>
    <w:rsid w:val="00F955D2"/>
    <w:rsid w:val="00FA1730"/>
    <w:rsid w:val="00FA5F3C"/>
    <w:rsid w:val="00FB0644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cdev.ups.co/8081:nbs_spa.html" TargetMode="External"/><Relationship Id="rId21" Type="http://schemas.openxmlformats.org/officeDocument/2006/relationships/hyperlink" Target="http://icdev.ups.co/8081:nbs_spa.html" TargetMode="External"/><Relationship Id="rId22" Type="http://schemas.openxmlformats.org/officeDocument/2006/relationships/hyperlink" Target="http://uidev.ups.com/nbs_spa.html" TargetMode="External"/><Relationship Id="rId23" Type="http://schemas.openxmlformats.org/officeDocument/2006/relationships/hyperlink" Target="http://uidev.ups.com/nbs_spa.html" TargetMode="External"/><Relationship Id="rId24" Type="http://schemas.openxmlformats.org/officeDocument/2006/relationships/hyperlink" Target="http://uidev.ups.com/nbs_spa.html" TargetMode="External"/><Relationship Id="rId25" Type="http://schemas.openxmlformats.org/officeDocument/2006/relationships/hyperlink" Target="http://uidev.ups.com/nbs_spa.html" TargetMode="External"/><Relationship Id="rId26" Type="http://schemas.openxmlformats.org/officeDocument/2006/relationships/hyperlink" Target="http://uidev.ups.com/nbs_spa.html" TargetMode="External"/><Relationship Id="rId27" Type="http://schemas.openxmlformats.org/officeDocument/2006/relationships/hyperlink" Target="http://uidev.ups.com/nbs_spa.html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oter" Target="footer3.xml"/><Relationship Id="rId9" Type="http://schemas.openxmlformats.org/officeDocument/2006/relationships/image" Target="media/image1.jpe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icdev.ups.com:8081/nbs_spa.html" TargetMode="External"/><Relationship Id="rId11" Type="http://schemas.openxmlformats.org/officeDocument/2006/relationships/hyperlink" Target="http://icdev.ups.com:8081/nbs_spa.html" TargetMode="External"/><Relationship Id="rId12" Type="http://schemas.openxmlformats.org/officeDocument/2006/relationships/hyperlink" Target="http://icdev.ups.com:8081/nbs_spa.html" TargetMode="External"/><Relationship Id="rId13" Type="http://schemas.openxmlformats.org/officeDocument/2006/relationships/hyperlink" Target="http://icdev.ups.com:8081/nbs_spa.html" TargetMode="External"/><Relationship Id="rId14" Type="http://schemas.openxmlformats.org/officeDocument/2006/relationships/hyperlink" Target="http://icdev.ups.co/8081:nbs_spa.html" TargetMode="External"/><Relationship Id="rId15" Type="http://schemas.openxmlformats.org/officeDocument/2006/relationships/hyperlink" Target="http://icdev.ups.co/8081:nbs_spa.html" TargetMode="External"/><Relationship Id="rId16" Type="http://schemas.openxmlformats.org/officeDocument/2006/relationships/hyperlink" Target="http://icdev.ups.co/8081:nbs_spa.html" TargetMode="External"/><Relationship Id="rId17" Type="http://schemas.openxmlformats.org/officeDocument/2006/relationships/hyperlink" Target="http://icdev.ups.co/8081:nbs_spa.html" TargetMode="External"/><Relationship Id="rId18" Type="http://schemas.openxmlformats.org/officeDocument/2006/relationships/hyperlink" Target="http://icdev.ups.co/8081:nbs_spa.html" TargetMode="External"/><Relationship Id="rId19" Type="http://schemas.openxmlformats.org/officeDocument/2006/relationships/hyperlink" Target="http://icdev.ups.co/8081:nbs_spa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8DEB35-C596-2A44-B302-31D34112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12</TotalTime>
  <Pages>16</Pages>
  <Words>1408</Words>
  <Characters>8031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7</cp:revision>
  <cp:lastPrinted>2009-08-03T17:48:00Z</cp:lastPrinted>
  <dcterms:created xsi:type="dcterms:W3CDTF">2018-02-09T19:15:00Z</dcterms:created>
  <dcterms:modified xsi:type="dcterms:W3CDTF">2018-02-10T12:40:00Z</dcterms:modified>
</cp:coreProperties>
</file>