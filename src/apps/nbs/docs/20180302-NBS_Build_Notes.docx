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911B1D" w:rsidRPr="00E23F2C" w:rsidRDefault="00911B1D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911B1D" w:rsidRPr="00E23F2C" w:rsidRDefault="00911B1D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92"/>
        <w:gridCol w:w="1185"/>
        <w:gridCol w:w="3459"/>
      </w:tblGrid>
      <w:tr w:rsidR="0045516A" w14:paraId="30A911CE" w14:textId="77777777" w:rsidTr="00B44830">
        <w:trPr>
          <w:trHeight w:val="6318"/>
        </w:trPr>
        <w:tc>
          <w:tcPr>
            <w:tcW w:w="8208" w:type="dxa"/>
            <w:gridSpan w:val="2"/>
          </w:tcPr>
          <w:p w14:paraId="12279F64" w14:textId="58862C77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0BA758B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3570DD">
              <w:rPr>
                <w:b/>
                <w:sz w:val="28"/>
                <w:szCs w:val="28"/>
              </w:rPr>
              <w:t>7</w:t>
            </w:r>
            <w:r w:rsidR="00AB2B88">
              <w:rPr>
                <w:b/>
                <w:sz w:val="28"/>
                <w:szCs w:val="28"/>
              </w:rPr>
              <w:t>7</w:t>
            </w:r>
            <w:r w:rsidR="00421CAB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48605867" w:rsidR="00E0342F" w:rsidRDefault="004C48FB" w:rsidP="00587A17">
            <w:r>
              <w:t>Sprint end date: 0</w:t>
            </w:r>
            <w:r w:rsidR="009A33EC">
              <w:t>3</w:t>
            </w:r>
            <w:r w:rsidR="00DF4D9A">
              <w:t>/</w:t>
            </w:r>
            <w:r w:rsidR="009A33EC">
              <w:t>02</w:t>
            </w:r>
            <w:r>
              <w:t>/2018</w:t>
            </w:r>
          </w:p>
          <w:p w14:paraId="1FB82F61" w14:textId="49C67A33" w:rsidR="00E0342F" w:rsidRDefault="00E0342F" w:rsidP="00587A17"/>
          <w:p w14:paraId="77FE51CF" w14:textId="00BDDC38" w:rsidR="00E53063" w:rsidRDefault="00E53063" w:rsidP="00587A17">
            <w:r>
              <w:t>Branch: Gold</w:t>
            </w:r>
          </w:p>
          <w:p w14:paraId="66A85FD7" w14:textId="60883417" w:rsidR="00626C02" w:rsidRPr="00DE6F47" w:rsidRDefault="008965A6" w:rsidP="008965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4B33A0" wp14:editId="5690FD5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282575</wp:posOffset>
                      </wp:positionV>
                      <wp:extent cx="1805940" cy="2735580"/>
                      <wp:effectExtent l="0" t="0" r="0" b="762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940" cy="273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C65D90" w14:textId="79C6AB0B" w:rsidR="00911B1D" w:rsidRDefault="00911B1D" w:rsidP="009A33EC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8232D0">
                                    <w:t>05a2d0f5</w:t>
                                  </w:r>
                                </w:p>
                                <w:p w14:paraId="293C8E69" w14:textId="69C67624" w:rsidR="00911B1D" w:rsidRDefault="00911B1D" w:rsidP="009A33EC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8232D0">
                                    <w:t>04816b83</w:t>
                                  </w:r>
                                </w:p>
                                <w:p w14:paraId="342C8DFB" w14:textId="4ABB7DE9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A33F85">
                                    <w:t>2d2eae4d</w:t>
                                  </w:r>
                                </w:p>
                                <w:p w14:paraId="446DA93D" w14:textId="3E026EFD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t>e1b30907</w:t>
                                  </w:r>
                                  <w:proofErr w:type="gramEnd"/>
                                </w:p>
                                <w:p w14:paraId="36F4DB6A" w14:textId="6A92505D" w:rsidR="001A5481" w:rsidRDefault="001A5481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t>c4ec0245</w:t>
                                  </w:r>
                                  <w:proofErr w:type="gramEnd"/>
                                </w:p>
                                <w:p w14:paraId="2A183D1D" w14:textId="1B34BF28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770278">
                                    <w:t>cc6da3f</w:t>
                                  </w:r>
                                  <w:proofErr w:type="gramEnd"/>
                                </w:p>
                                <w:p w14:paraId="319450A4" w14:textId="7F0ECFBF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7356BC">
                                    <w:t>56f27ca</w:t>
                                  </w:r>
                                </w:p>
                                <w:p w14:paraId="7138BE02" w14:textId="2A7E469A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7356BC">
                                    <w:t>54add59</w:t>
                                  </w:r>
                                </w:p>
                                <w:p w14:paraId="26E09082" w14:textId="234C6F19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911B1D">
                                    <w:t>26118eb</w:t>
                                  </w:r>
                                </w:p>
                                <w:p w14:paraId="2B3A889C" w14:textId="77777777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7356BC">
                                    <w:t>ee51a03</w:t>
                                  </w:r>
                                  <w:proofErr w:type="gramEnd"/>
                                </w:p>
                                <w:p w14:paraId="71A50332" w14:textId="62788D1F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2e2f137</w:t>
                                  </w:r>
                                </w:p>
                                <w:p w14:paraId="67105EAC" w14:textId="748B437B" w:rsidR="00911B1D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7356BC">
                                    <w:t>f76e36c</w:t>
                                  </w:r>
                                  <w:proofErr w:type="gramEnd"/>
                                  <w:r w:rsidRPr="007356BC"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proofErr w:type="spellStart"/>
                                  <w:r w:rsidRPr="007356BC">
                                    <w:t>css</w:t>
                                  </w:r>
                                  <w:proofErr w:type="spellEnd"/>
                                </w:p>
                                <w:p w14:paraId="05FE8071" w14:textId="4606101D" w:rsidR="00911B1D" w:rsidRPr="00C2543C" w:rsidRDefault="00911B1D" w:rsidP="00D37E6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7356BC">
                                    <w:t>bd3db14</w:t>
                                  </w:r>
                                  <w:proofErr w:type="gramEnd"/>
                                  <w:r>
                                    <w:t xml:space="preserve"> - </w:t>
                                  </w:r>
                                  <w:proofErr w:type="spellStart"/>
                                  <w:r>
                                    <w:t>css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7" type="#_x0000_t202" style="position:absolute;margin-left:-5.35pt;margin-top:22.25pt;width:142.2pt;height:21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" filled="f" stroked="f">
                      <v:textbox>
                        <w:txbxContent>
                          <w:p w14:paraId="46C65D90" w14:textId="79C6AB0B" w:rsidR="00911B1D" w:rsidRDefault="00911B1D" w:rsidP="009A33E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8232D0">
                              <w:t>05a2d0f5</w:t>
                            </w:r>
                          </w:p>
                          <w:p w14:paraId="293C8E69" w14:textId="69C67624" w:rsidR="00911B1D" w:rsidRDefault="00911B1D" w:rsidP="009A33E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8232D0">
                              <w:t>04816b83</w:t>
                            </w:r>
                          </w:p>
                          <w:p w14:paraId="342C8DFB" w14:textId="4ABB7DE9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A33F85">
                              <w:t>2d2eae4d</w:t>
                            </w:r>
                          </w:p>
                          <w:p w14:paraId="446DA93D" w14:textId="3E026EFD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t>e1b30907</w:t>
                            </w:r>
                            <w:proofErr w:type="gramEnd"/>
                          </w:p>
                          <w:p w14:paraId="36F4DB6A" w14:textId="6A92505D" w:rsidR="001A5481" w:rsidRDefault="001A5481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t>c4ec0245</w:t>
                            </w:r>
                            <w:proofErr w:type="gramEnd"/>
                          </w:p>
                          <w:p w14:paraId="2A183D1D" w14:textId="1B34BF28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770278">
                              <w:t>cc6da3f</w:t>
                            </w:r>
                            <w:proofErr w:type="gramEnd"/>
                          </w:p>
                          <w:p w14:paraId="319450A4" w14:textId="7F0ECFBF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7356BC">
                              <w:t>56f27ca</w:t>
                            </w:r>
                          </w:p>
                          <w:p w14:paraId="7138BE02" w14:textId="2A7E469A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7356BC">
                              <w:t>54add59</w:t>
                            </w:r>
                          </w:p>
                          <w:p w14:paraId="26E09082" w14:textId="234C6F19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911B1D">
                              <w:t>26118eb</w:t>
                            </w:r>
                          </w:p>
                          <w:p w14:paraId="2B3A889C" w14:textId="77777777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7356BC">
                              <w:t>ee51a03</w:t>
                            </w:r>
                            <w:proofErr w:type="gramEnd"/>
                          </w:p>
                          <w:p w14:paraId="71A50332" w14:textId="62788D1F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2e2f137</w:t>
                            </w:r>
                          </w:p>
                          <w:p w14:paraId="67105EAC" w14:textId="748B437B" w:rsidR="00911B1D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7356BC">
                              <w:t>f76e36c</w:t>
                            </w:r>
                            <w:proofErr w:type="gramEnd"/>
                            <w:r w:rsidRPr="007356BC">
                              <w:t xml:space="preserve"> </w:t>
                            </w:r>
                            <w:r>
                              <w:t>–</w:t>
                            </w:r>
                            <w:proofErr w:type="spellStart"/>
                            <w:r w:rsidRPr="007356BC">
                              <w:t>css</w:t>
                            </w:r>
                            <w:proofErr w:type="spellEnd"/>
                          </w:p>
                          <w:p w14:paraId="05FE8071" w14:textId="4606101D" w:rsidR="00911B1D" w:rsidRPr="00C2543C" w:rsidRDefault="00911B1D" w:rsidP="00D37E6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7356BC">
                              <w:t>bd3db14</w:t>
                            </w:r>
                            <w:proofErr w:type="gramEnd"/>
                            <w:r>
                              <w:t xml:space="preserve"> -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t>Commits:</w:t>
            </w:r>
          </w:p>
          <w:p w14:paraId="36B607CA" w14:textId="5A9F389C" w:rsidR="00DE6F47" w:rsidRDefault="008965A6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AACCF5" wp14:editId="5A77D3BA">
                      <wp:simplePos x="0" y="0"/>
                      <wp:positionH relativeFrom="margin">
                        <wp:posOffset>2286000</wp:posOffset>
                      </wp:positionH>
                      <wp:positionV relativeFrom="paragraph">
                        <wp:posOffset>99695</wp:posOffset>
                      </wp:positionV>
                      <wp:extent cx="1805940" cy="2461260"/>
                      <wp:effectExtent l="0" t="0" r="0" b="254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940" cy="2461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333342" w14:textId="175881BA" w:rsidR="00911B1D" w:rsidRDefault="00911B1D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8965A6">
                                    <w:t>012f511</w:t>
                                  </w:r>
                                </w:p>
                                <w:p w14:paraId="68E83313" w14:textId="5A71FA62" w:rsidR="00911B1D" w:rsidRDefault="00911B1D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8965A6">
                                    <w:t>41bc0e1</w:t>
                                  </w:r>
                                </w:p>
                                <w:p w14:paraId="3E3559AA" w14:textId="61E37987" w:rsidR="00911B1D" w:rsidRDefault="00911B1D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770278">
                                    <w:t>de39b84</w:t>
                                  </w:r>
                                  <w:proofErr w:type="gramEnd"/>
                                </w:p>
                                <w:p w14:paraId="743C1C33" w14:textId="160D1BB0" w:rsidR="00911B1D" w:rsidRDefault="00911B1D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770278">
                                    <w:t>3885419</w:t>
                                  </w:r>
                                </w:p>
                                <w:p w14:paraId="54B4AF26" w14:textId="3102BFD5" w:rsidR="00B44830" w:rsidRDefault="00B44830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 w:rsidRPr="00B44830">
                                    <w:t>2daa3dc</w:t>
                                  </w:r>
                                </w:p>
                                <w:p w14:paraId="642F355E" w14:textId="3FF1F822" w:rsidR="00B44830" w:rsidRPr="00C2543C" w:rsidRDefault="00B44830" w:rsidP="008965A6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 w:rsidRPr="00B44830">
                                    <w:t>b4b4ef9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180pt;margin-top:7.85pt;width:142.2pt;height:19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OLrNECAAAY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" filled="f" stroked="f">
                      <v:textbox>
                        <w:txbxContent>
                          <w:p w14:paraId="5C333342" w14:textId="175881BA" w:rsidR="00911B1D" w:rsidRDefault="00911B1D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8965A6">
                              <w:t>012f511</w:t>
                            </w:r>
                          </w:p>
                          <w:p w14:paraId="68E83313" w14:textId="5A71FA62" w:rsidR="00911B1D" w:rsidRDefault="00911B1D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8965A6">
                              <w:t>41bc0e1</w:t>
                            </w:r>
                          </w:p>
                          <w:p w14:paraId="3E3559AA" w14:textId="61E37987" w:rsidR="00911B1D" w:rsidRDefault="00911B1D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770278">
                              <w:t>de39b84</w:t>
                            </w:r>
                            <w:proofErr w:type="gramEnd"/>
                          </w:p>
                          <w:p w14:paraId="743C1C33" w14:textId="160D1BB0" w:rsidR="00911B1D" w:rsidRDefault="00911B1D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770278">
                              <w:t>3885419</w:t>
                            </w:r>
                          </w:p>
                          <w:p w14:paraId="54B4AF26" w14:textId="3102BFD5" w:rsidR="00B44830" w:rsidRDefault="00B44830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B44830">
                              <w:t>2daa3dc</w:t>
                            </w:r>
                          </w:p>
                          <w:p w14:paraId="642F355E" w14:textId="3FF1F822" w:rsidR="00B44830" w:rsidRPr="00C2543C" w:rsidRDefault="00B44830" w:rsidP="008965A6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 w:rsidRPr="00B44830">
                              <w:t>b4b4ef9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2BEE45" w14:textId="0B691D8C" w:rsidR="002D4E1A" w:rsidRPr="00DC3212" w:rsidRDefault="002D4E1A" w:rsidP="0045516A">
            <w:pPr>
              <w:pStyle w:val="ListParagraph"/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3BC6811A" w14:textId="3615871E" w:rsidR="0045516A" w:rsidRDefault="0045516A" w:rsidP="00D37E69">
            <w:pPr>
              <w:pStyle w:val="ListParagraph"/>
            </w:pPr>
          </w:p>
        </w:tc>
        <w:tc>
          <w:tcPr>
            <w:tcW w:w="3528" w:type="dxa"/>
            <w:vMerge w:val="restart"/>
            <w:shd w:val="clear" w:color="auto" w:fill="F0E4D8"/>
          </w:tcPr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B2F88BC" w14:textId="2775705C" w:rsidR="009E7A25" w:rsidRPr="009E7A25" w:rsidRDefault="009E7A25" w:rsidP="009E7A25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BD1BC2">
              <w:rPr>
                <w:b/>
                <w:color w:val="003436"/>
              </w:rPr>
              <w:t xml:space="preserve"> #</w:t>
            </w:r>
            <w:r w:rsidR="00DB2A92">
              <w:rPr>
                <w:b/>
                <w:color w:val="003436"/>
              </w:rPr>
              <w:t>1</w:t>
            </w:r>
            <w:r w:rsidR="00BD1BC2">
              <w:rPr>
                <w:b/>
                <w:color w:val="003436"/>
              </w:rPr>
              <w:t xml:space="preserve">: </w:t>
            </w:r>
            <w:r>
              <w:rPr>
                <w:b/>
                <w:color w:val="003436"/>
              </w:rPr>
              <w:t>TFS#</w:t>
            </w:r>
            <w:r w:rsidRPr="009E7A25">
              <w:rPr>
                <w:b/>
                <w:color w:val="003436"/>
              </w:rPr>
              <w:t>556422</w:t>
            </w:r>
          </w:p>
          <w:p w14:paraId="3BE6E5A6" w14:textId="707C49FE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09EE6BE" w14:textId="3B4F2A23" w:rsidR="009E7A25" w:rsidRDefault="009E7A25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#2:</w:t>
            </w:r>
            <w:r w:rsidR="007356BC">
              <w:rPr>
                <w:b/>
                <w:color w:val="003436"/>
              </w:rPr>
              <w:t xml:space="preserve"> TFS#554097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3894F050" w:rsidR="00E77566" w:rsidRPr="00E53063" w:rsidRDefault="00231101" w:rsidP="007951EA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#3: </w:t>
            </w:r>
            <w:r w:rsidR="00911B1D">
              <w:rPr>
                <w:b/>
                <w:color w:val="003436"/>
              </w:rPr>
              <w:t>TFS#550545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521FA8FC" w:rsidR="002E13DE" w:rsidRPr="009E7A25" w:rsidRDefault="00997F2E" w:rsidP="009E7A25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9E7A25" w:rsidRPr="009E7A25">
              <w:rPr>
                <w:b/>
                <w:color w:val="003436"/>
              </w:rPr>
              <w:t>444656</w:t>
            </w:r>
          </w:p>
          <w:p w14:paraId="4EA7AB91" w14:textId="25FDB7E9" w:rsidR="00AC136D" w:rsidRPr="008965A6" w:rsidRDefault="00880AE4" w:rsidP="008965A6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8965A6" w:rsidRPr="008965A6">
              <w:rPr>
                <w:b/>
                <w:color w:val="003436"/>
              </w:rPr>
              <w:t>527126</w:t>
            </w:r>
          </w:p>
          <w:p w14:paraId="6BC391C9" w14:textId="77777777" w:rsidR="00770278" w:rsidRPr="00770278" w:rsidRDefault="00BA5CC2" w:rsidP="00770278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770278" w:rsidRPr="00770278">
              <w:rPr>
                <w:b/>
                <w:color w:val="003436"/>
              </w:rPr>
              <w:t>526390</w:t>
            </w:r>
          </w:p>
          <w:p w14:paraId="2041D440" w14:textId="27D2AC9F" w:rsidR="00B0611A" w:rsidRDefault="00770278" w:rsidP="00421CAB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 w:rsidRPr="00770278">
              <w:rPr>
                <w:b/>
                <w:color w:val="003436"/>
              </w:rPr>
              <w:t>TFS#530623</w:t>
            </w:r>
          </w:p>
          <w:p w14:paraId="583521F5" w14:textId="07F0B628" w:rsidR="00770278" w:rsidRDefault="00770278" w:rsidP="004A69C5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 w:rsidRPr="00770278">
              <w:rPr>
                <w:b/>
                <w:color w:val="003436"/>
              </w:rPr>
              <w:t>TFS#</w:t>
            </w:r>
            <w:r w:rsidR="007356BC">
              <w:rPr>
                <w:b/>
                <w:color w:val="003436"/>
              </w:rPr>
              <w:t>587383</w:t>
            </w:r>
          </w:p>
          <w:p w14:paraId="3888CFB5" w14:textId="77777777" w:rsidR="004A69C5" w:rsidRPr="004A69C5" w:rsidRDefault="004A69C5" w:rsidP="004A69C5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C29CED2" w14:textId="64A6BD0B" w:rsidR="00B0611A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Content Updates</w:t>
            </w:r>
          </w:p>
          <w:p w14:paraId="6BAF2DB4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A794302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90C7DDD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F4574D4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369FD849" w14:textId="77777777" w:rsidR="00B44830" w:rsidRDefault="00B44830" w:rsidP="00B44830">
            <w:pPr>
              <w:tabs>
                <w:tab w:val="left" w:pos="4020"/>
              </w:tabs>
              <w:rPr>
                <w:b/>
                <w:color w:val="003436"/>
              </w:rPr>
            </w:pPr>
            <w:bookmarkStart w:id="0" w:name="_GoBack"/>
            <w:bookmarkEnd w:id="0"/>
          </w:p>
          <w:p w14:paraId="2D39383F" w14:textId="77777777" w:rsidR="00B44830" w:rsidRDefault="00B44830" w:rsidP="00B44830">
            <w:pPr>
              <w:tabs>
                <w:tab w:val="left" w:pos="4020"/>
              </w:tabs>
              <w:rPr>
                <w:color w:val="003436"/>
              </w:rPr>
            </w:pPr>
          </w:p>
          <w:p w14:paraId="1289AE3B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EDB692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109E110" w14:textId="77777777" w:rsidR="007951EA" w:rsidRDefault="007951E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911B1D" w:rsidRPr="00743757" w:rsidRDefault="00911B1D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911B1D" w:rsidRPr="00743757" w:rsidRDefault="00911B1D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5516A" w14:paraId="27BF63B7" w14:textId="77777777" w:rsidTr="00D37E69">
        <w:trPr>
          <w:trHeight w:val="1398"/>
        </w:trPr>
        <w:tc>
          <w:tcPr>
            <w:tcW w:w="6948" w:type="dxa"/>
          </w:tcPr>
          <w:p w14:paraId="2C5C12C1" w14:textId="2E64C1C6" w:rsidR="00B92D3C" w:rsidRPr="00E0342F" w:rsidRDefault="0045516A" w:rsidP="00E034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782734" wp14:editId="57FB8A2B">
                      <wp:simplePos x="0" y="0"/>
                      <wp:positionH relativeFrom="margin">
                        <wp:posOffset>-91440</wp:posOffset>
                      </wp:positionH>
                      <wp:positionV relativeFrom="paragraph">
                        <wp:posOffset>731520</wp:posOffset>
                      </wp:positionV>
                      <wp:extent cx="4366260" cy="2867025"/>
                      <wp:effectExtent l="0" t="0" r="0" b="3175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66260" cy="286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AE7B9" w14:textId="0B8D8C71" w:rsidR="00911B1D" w:rsidRDefault="00911B1D" w:rsidP="0045516A">
                                  <w:r>
                                    <w:t>Additional Notes:</w:t>
                                  </w:r>
                                </w:p>
                                <w:p w14:paraId="45906FC2" w14:textId="77777777" w:rsidR="00911B1D" w:rsidRPr="00C2543C" w:rsidRDefault="00911B1D" w:rsidP="00F6422D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margin-left:-7.15pt;margin-top:57.6pt;width:343.8pt;height:22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XI9MCAAAY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" filled="f" stroked="f">
                      <v:textbox>
                        <w:txbxContent>
                          <w:p w14:paraId="2B1AE7B9" w14:textId="0B8D8C71" w:rsidR="00911B1D" w:rsidRDefault="00911B1D" w:rsidP="0045516A">
                            <w:r>
                              <w:t>Additional Notes:</w:t>
                            </w:r>
                          </w:p>
                          <w:p w14:paraId="45906FC2" w14:textId="77777777" w:rsidR="00911B1D" w:rsidRPr="00C2543C" w:rsidRDefault="00911B1D" w:rsidP="00F6422D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528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1B1B433" w14:textId="2DB57972" w:rsidR="009E7A25" w:rsidRPr="009E7A25" w:rsidRDefault="009E7A25" w:rsidP="009E7A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</w:t>
      </w:r>
      <w:r w:rsidR="00BA5CC2">
        <w:rPr>
          <w:b/>
          <w:sz w:val="32"/>
          <w:szCs w:val="32"/>
        </w:rPr>
        <w:t xml:space="preserve"> #1:</w:t>
      </w:r>
      <w:r w:rsidR="0040160F">
        <w:rPr>
          <w:b/>
          <w:sz w:val="32"/>
          <w:szCs w:val="32"/>
        </w:rPr>
        <w:t xml:space="preserve"> </w:t>
      </w:r>
      <w:r w:rsidRPr="009E7A25">
        <w:rPr>
          <w:b/>
          <w:sz w:val="32"/>
          <w:szCs w:val="32"/>
        </w:rPr>
        <w:t>556422</w:t>
      </w:r>
    </w:p>
    <w:p w14:paraId="79F49D25" w14:textId="09B00B64" w:rsidR="00BA5CC2" w:rsidRPr="009E7A25" w:rsidRDefault="00DA6E65" w:rsidP="009E7A25">
      <w:pPr>
        <w:tabs>
          <w:tab w:val="left" w:pos="4020"/>
        </w:tabs>
      </w:pPr>
      <w:r w:rsidRPr="009E7A25">
        <w:t>HTML: Update Review mode for package options and additional options</w:t>
      </w:r>
    </w:p>
    <w:p w14:paraId="383D7E04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1836BF" w14:textId="77777777" w:rsidR="00BA5CC2" w:rsidRDefault="00BA5CC2" w:rsidP="00BA5C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5C0D77A" w14:textId="4CF20FC1" w:rsidR="00BA5CC2" w:rsidRPr="00130AE0" w:rsidRDefault="009A33EC" w:rsidP="00BA5CC2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="00BA5CC2" w:rsidRPr="00130AE0">
        <w:t xml:space="preserve"> - </w:t>
      </w:r>
      <w:r w:rsidR="007F1D40" w:rsidRPr="007F1D40">
        <w:t>http://uidev.ups.com/</w:t>
      </w:r>
      <w:r w:rsidR="007E5F4A">
        <w:t>nbs_spa</w:t>
      </w:r>
      <w:r w:rsidR="007F1D40" w:rsidRPr="007F1D40">
        <w:t>.html#/</w:t>
      </w:r>
      <w:r w:rsidR="00F27400">
        <w:t>nbsSpa/</w:t>
      </w:r>
    </w:p>
    <w:p w14:paraId="62174B3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AE8741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30087FC" w14:textId="4227E8DB" w:rsidR="007D0D09" w:rsidRPr="00F6422D" w:rsidRDefault="00BA5CC2" w:rsidP="00F2740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 w:rsidR="00F27400">
        <w:t>nbs</w:t>
      </w:r>
      <w:r w:rsidRPr="00130AE0">
        <w:t>/angular/</w:t>
      </w:r>
      <w:r w:rsidR="00F27400">
        <w:t>templates</w:t>
      </w:r>
      <w:r>
        <w:t>/</w:t>
      </w:r>
      <w:r w:rsidR="00F27400">
        <w:t>what_section.tpl.html</w:t>
      </w:r>
    </w:p>
    <w:p w14:paraId="1DB67907" w14:textId="6D2CC1A5" w:rsidR="00F6422D" w:rsidRPr="00F27400" w:rsidRDefault="00F6422D" w:rsidP="00F2740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 w:rsidRPr="00130AE0">
        <w:t>/angular/</w:t>
      </w:r>
      <w:r>
        <w:t>component/</w:t>
      </w:r>
      <w:proofErr w:type="spellStart"/>
      <w:r>
        <w:t>what_component.ts</w:t>
      </w:r>
      <w:proofErr w:type="spellEnd"/>
    </w:p>
    <w:p w14:paraId="77536E6F" w14:textId="14DEB7B2" w:rsidR="00BA5CC2" w:rsidRPr="004C48FB" w:rsidRDefault="00F27400" w:rsidP="00F27400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56C0960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476A58E" w14:textId="42BEC34B" w:rsidR="007951EA" w:rsidRDefault="00AB2B88" w:rsidP="00BA5CC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 w:rsidRPr="009A33EC">
        <w:t xml:space="preserve">Added </w:t>
      </w:r>
      <w:r w:rsidR="009A33EC" w:rsidRPr="009A33EC">
        <w:t>HTML: Update review mode for package options and additional options</w:t>
      </w:r>
    </w:p>
    <w:p w14:paraId="690DC9A8" w14:textId="3DA4357A" w:rsidR="00F6422D" w:rsidRPr="009A33EC" w:rsidRDefault="00F6422D" w:rsidP="00BA5CC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>
        <w:t xml:space="preserve">Removed Reference Number result from </w:t>
      </w:r>
      <w:proofErr w:type="spellStart"/>
      <w:r>
        <w:t>AddedOptions</w:t>
      </w:r>
      <w:proofErr w:type="spellEnd"/>
      <w:r>
        <w:t xml:space="preserve"> and moved to Add Reference Numbers</w:t>
      </w:r>
    </w:p>
    <w:p w14:paraId="100CBF3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9DC44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4969C9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6C05A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21DC5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0FE6EE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1AF7B3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9D738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66ED2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A4871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E0929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63AA81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90EAF0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91B07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2C60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8BB8C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3C654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05934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F0FAC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DD10C7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D8143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8C336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9DFEA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D7AC54" w14:textId="08F88C32" w:rsidR="007356BC" w:rsidRPr="009E7A25" w:rsidRDefault="007356BC" w:rsidP="007356B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#2: 554097</w:t>
      </w:r>
    </w:p>
    <w:p w14:paraId="3EBAE3C7" w14:textId="77777777" w:rsidR="007356BC" w:rsidRPr="007356BC" w:rsidRDefault="007356BC" w:rsidP="007356BC">
      <w:pPr>
        <w:tabs>
          <w:tab w:val="left" w:pos="4020"/>
        </w:tabs>
        <w:spacing w:line="276" w:lineRule="auto"/>
      </w:pPr>
      <w:r w:rsidRPr="007356BC">
        <w:t>HTML: Description of Goods bubble help missing</w:t>
      </w:r>
    </w:p>
    <w:p w14:paraId="09C8AB0B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2568282" w14:textId="77777777" w:rsidR="007356BC" w:rsidRDefault="007356BC" w:rsidP="007356B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BD9BA4C" w14:textId="54D83CCE" w:rsidR="007356BC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Pr="00130AE0">
        <w:t xml:space="preserve"> - </w:t>
      </w:r>
      <w:hyperlink r:id="rId10" w:anchor="/nbsSpa/" w:history="1">
        <w:r w:rsidRPr="005855E8">
          <w:rPr>
            <w:rStyle w:val="Hyperlink"/>
          </w:rPr>
          <w:t>http://uidev.ups.com/nbs_spa.html#/nbsSpa/</w:t>
        </w:r>
      </w:hyperlink>
    </w:p>
    <w:p w14:paraId="677BD4DD" w14:textId="06A182F5" w:rsidR="007356BC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</w:pPr>
      <w:r>
        <w:t>Open the options drawer</w:t>
      </w:r>
    </w:p>
    <w:p w14:paraId="7D29957E" w14:textId="1445A61A" w:rsidR="007356BC" w:rsidRPr="00130AE0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</w:pPr>
      <w:r>
        <w:t>Put focus on What are you shipping</w:t>
      </w:r>
    </w:p>
    <w:p w14:paraId="6ACCE639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A91935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38F3DF" w14:textId="177A981B" w:rsidR="007356BC" w:rsidRPr="00F6422D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templates/intForms_section.tpl.html</w:t>
      </w:r>
    </w:p>
    <w:p w14:paraId="26F0A840" w14:textId="495BF686" w:rsidR="007356BC" w:rsidRPr="00911B1D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 w:rsidRPr="00130AE0">
        <w:t>/angular/</w:t>
      </w:r>
      <w:proofErr w:type="spellStart"/>
      <w:r>
        <w:t>app.ts</w:t>
      </w:r>
      <w:proofErr w:type="spellEnd"/>
    </w:p>
    <w:p w14:paraId="6CABBD0E" w14:textId="414557A8" w:rsidR="00911B1D" w:rsidRPr="00911B1D" w:rsidRDefault="00911B1D" w:rsidP="007356B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</w:t>
      </w:r>
      <w:r>
        <w:t>/common/wem/assets/sass/bootstrap/_B03_popover.scss</w:t>
      </w:r>
    </w:p>
    <w:p w14:paraId="535A10DA" w14:textId="301A4FEF" w:rsidR="00911B1D" w:rsidRPr="00F27400" w:rsidRDefault="00911B1D" w:rsidP="007356B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</w:t>
      </w:r>
      <w:r>
        <w:t>/common/wem/assets/sass/configs/_bs_overrides.scss</w:t>
      </w:r>
    </w:p>
    <w:p w14:paraId="79736AD9" w14:textId="77777777" w:rsidR="007356BC" w:rsidRPr="004C48FB" w:rsidRDefault="007356BC" w:rsidP="007356BC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5BD71199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CF3B929" w14:textId="77777777" w:rsidR="007356BC" w:rsidRPr="007356BC" w:rsidRDefault="007356BC" w:rsidP="007356BC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proofErr w:type="gramStart"/>
      <w:r w:rsidRPr="007356BC">
        <w:t>added</w:t>
      </w:r>
      <w:proofErr w:type="gramEnd"/>
      <w:r w:rsidRPr="007356BC">
        <w:t xml:space="preserve"> nix-bootstrap popover to </w:t>
      </w:r>
      <w:proofErr w:type="spellStart"/>
      <w:r w:rsidRPr="007356BC">
        <w:t>int</w:t>
      </w:r>
      <w:proofErr w:type="spellEnd"/>
      <w:r w:rsidRPr="007356BC">
        <w:t xml:space="preserve"> Forms component</w:t>
      </w:r>
    </w:p>
    <w:p w14:paraId="5B5A0A86" w14:textId="7278FB10" w:rsidR="007356BC" w:rsidRDefault="007356BC" w:rsidP="007356BC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proofErr w:type="gramStart"/>
      <w:r w:rsidRPr="007356BC">
        <w:t>imported</w:t>
      </w:r>
      <w:proofErr w:type="gramEnd"/>
      <w:r w:rsidRPr="007356BC">
        <w:t xml:space="preserve"> </w:t>
      </w:r>
      <w:proofErr w:type="spellStart"/>
      <w:r w:rsidRPr="007356BC">
        <w:t>PopoverModule</w:t>
      </w:r>
      <w:proofErr w:type="spellEnd"/>
      <w:r w:rsidRPr="007356BC">
        <w:t xml:space="preserve"> into </w:t>
      </w:r>
      <w:proofErr w:type="spellStart"/>
      <w:r w:rsidRPr="007356BC">
        <w:t>app.ts</w:t>
      </w:r>
      <w:proofErr w:type="spellEnd"/>
    </w:p>
    <w:p w14:paraId="219EDBD9" w14:textId="38DADCE3" w:rsidR="00911B1D" w:rsidRPr="00911B1D" w:rsidRDefault="00911B1D" w:rsidP="00911B1D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proofErr w:type="gramStart"/>
      <w:r>
        <w:t>mak</w:t>
      </w:r>
      <w:r w:rsidRPr="00911B1D">
        <w:t>e</w:t>
      </w:r>
      <w:r>
        <w:t>s</w:t>
      </w:r>
      <w:proofErr w:type="gramEnd"/>
      <w:r w:rsidRPr="00911B1D">
        <w:t xml:space="preserve"> sure popover z-index is always 1 less than the z-index for the WEM header</w:t>
      </w:r>
    </w:p>
    <w:p w14:paraId="55CEE2A8" w14:textId="77777777" w:rsidR="00911B1D" w:rsidRPr="009A33EC" w:rsidRDefault="00911B1D" w:rsidP="00911B1D">
      <w:pPr>
        <w:tabs>
          <w:tab w:val="left" w:pos="4020"/>
        </w:tabs>
        <w:spacing w:line="276" w:lineRule="auto"/>
        <w:ind w:left="360"/>
      </w:pPr>
    </w:p>
    <w:p w14:paraId="2852935E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EC4B14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08EE25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A4DDE7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E1DD4F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F3D2E1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EDB789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A6ECA5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DD142AB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F773F6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28760B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2453706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5CAF69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2C1F488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CEF7C0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0033B6B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0B5A53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99515EA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FE0599" w14:textId="145F25F3" w:rsidR="00911B1D" w:rsidRPr="009E7A25" w:rsidRDefault="00911B1D" w:rsidP="00911B1D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550545</w:t>
      </w:r>
    </w:p>
    <w:p w14:paraId="58DD67CE" w14:textId="77777777" w:rsidR="00911B1D" w:rsidRPr="00911B1D" w:rsidRDefault="00911B1D" w:rsidP="00911B1D">
      <w:pPr>
        <w:tabs>
          <w:tab w:val="left" w:pos="4020"/>
        </w:tabs>
        <w:spacing w:line="276" w:lineRule="auto"/>
      </w:pPr>
      <w:r w:rsidRPr="00911B1D">
        <w:t>HTML: Update payment review mode text</w:t>
      </w:r>
    </w:p>
    <w:p w14:paraId="1389A4BC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2817CC4" w14:textId="77777777" w:rsidR="00911B1D" w:rsidRDefault="00911B1D" w:rsidP="00911B1D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C9C3515" w14:textId="0F7CBB20" w:rsidR="00911B1D" w:rsidRDefault="00911B1D" w:rsidP="00911B1D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Pr="00130AE0">
        <w:t xml:space="preserve"> - </w:t>
      </w:r>
      <w:hyperlink r:id="rId11" w:anchor="/nbsSpa/" w:history="1">
        <w:r w:rsidRPr="005855E8">
          <w:rPr>
            <w:rStyle w:val="Hyperlink"/>
          </w:rPr>
          <w:t>http://uidev.ups.com/nbs_spa.html#/nbsSpa/</w:t>
        </w:r>
      </w:hyperlink>
    </w:p>
    <w:p w14:paraId="0E6F9089" w14:textId="55B6A928" w:rsidR="00911B1D" w:rsidRDefault="00911B1D" w:rsidP="00911B1D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the payment drawer</w:t>
      </w:r>
    </w:p>
    <w:p w14:paraId="463761FB" w14:textId="0393107B" w:rsidR="00911B1D" w:rsidRPr="00130AE0" w:rsidRDefault="00911B1D" w:rsidP="00911B1D">
      <w:pPr>
        <w:pStyle w:val="ListParagraph"/>
        <w:numPr>
          <w:ilvl w:val="1"/>
          <w:numId w:val="15"/>
        </w:numPr>
        <w:tabs>
          <w:tab w:val="left" w:pos="4020"/>
        </w:tabs>
      </w:pPr>
      <w:r>
        <w:t>Toggle through the options in the Review Payment Section dropdown</w:t>
      </w:r>
    </w:p>
    <w:p w14:paraId="6FAD4436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1EC6CC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8BD71A0" w14:textId="647C8EA9" w:rsidR="00911B1D" w:rsidRPr="00F6422D" w:rsidRDefault="00911B1D" w:rsidP="00911B1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templates/payment_section.tpl.html</w:t>
      </w:r>
    </w:p>
    <w:p w14:paraId="46BCE815" w14:textId="7345D84C" w:rsidR="00911B1D" w:rsidRPr="00F27400" w:rsidRDefault="00911B1D" w:rsidP="00911B1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 w:rsidRPr="00130AE0">
        <w:t>/angular/</w:t>
      </w:r>
      <w:r>
        <w:t>component/</w:t>
      </w:r>
      <w:proofErr w:type="spellStart"/>
      <w:r>
        <w:t>payment_component.ts</w:t>
      </w:r>
      <w:proofErr w:type="spellEnd"/>
    </w:p>
    <w:p w14:paraId="5820491D" w14:textId="77777777" w:rsidR="00911B1D" w:rsidRPr="004C48FB" w:rsidRDefault="00911B1D" w:rsidP="00911B1D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69A1D56B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71B4568" w14:textId="4BCA81D2" w:rsidR="00911B1D" w:rsidRPr="009A33EC" w:rsidRDefault="00911B1D" w:rsidP="00911B1D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proofErr w:type="gramStart"/>
      <w:r w:rsidRPr="00911B1D">
        <w:t>added</w:t>
      </w:r>
      <w:proofErr w:type="gramEnd"/>
      <w:r w:rsidRPr="00911B1D">
        <w:t xml:space="preserve"> all of the Payment review states</w:t>
      </w:r>
    </w:p>
    <w:p w14:paraId="0C4271CA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140A8A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E54282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356CE4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99F1D60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836CEB4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9A4BFA2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588796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F566840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EA2251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1332058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6C9C2D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EB01EEA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9EA774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8ABDF6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FA633AA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18BFD0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83667E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FFBC59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99499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F68B7F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1312A90" w14:textId="77777777" w:rsidR="00911B1D" w:rsidRDefault="00911B1D" w:rsidP="00911B1D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22D89B6" w14:textId="77777777" w:rsidR="008965A6" w:rsidRDefault="00DA6E65" w:rsidP="00997F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8965A6">
        <w:rPr>
          <w:b/>
          <w:sz w:val="32"/>
          <w:szCs w:val="32"/>
        </w:rPr>
        <w:t xml:space="preserve"> #1</w:t>
      </w:r>
      <w:r w:rsidR="00997F2E">
        <w:rPr>
          <w:b/>
          <w:sz w:val="32"/>
          <w:szCs w:val="32"/>
        </w:rPr>
        <w:t xml:space="preserve">: </w:t>
      </w:r>
      <w:r w:rsidR="008965A6" w:rsidRPr="008965A6">
        <w:rPr>
          <w:b/>
          <w:sz w:val="32"/>
          <w:szCs w:val="32"/>
        </w:rPr>
        <w:t>444656</w:t>
      </w:r>
    </w:p>
    <w:p w14:paraId="25568CEF" w14:textId="7808C3D6" w:rsidR="00997F2E" w:rsidRPr="008965A6" w:rsidRDefault="00DA6E65" w:rsidP="008965A6">
      <w:pPr>
        <w:tabs>
          <w:tab w:val="left" w:pos="4020"/>
        </w:tabs>
      </w:pPr>
      <w:r w:rsidRPr="008965A6">
        <w:t xml:space="preserve">HTML: Indicate </w:t>
      </w:r>
      <w:proofErr w:type="spellStart"/>
      <w:r w:rsidRPr="008965A6">
        <w:t>payor</w:t>
      </w:r>
      <w:proofErr w:type="spellEnd"/>
      <w:r w:rsidRPr="008965A6">
        <w:t xml:space="preserve"> of pickup charges and duty on review screen in single-page</w:t>
      </w:r>
    </w:p>
    <w:p w14:paraId="5D57B0D6" w14:textId="77777777" w:rsidR="00997F2E" w:rsidRDefault="00997F2E" w:rsidP="00997F2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71BED8D" w14:textId="77777777" w:rsidR="00DA6E65" w:rsidRDefault="00DA6E65" w:rsidP="00DA6E65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57511A9" w14:textId="77777777" w:rsidR="00DA6E65" w:rsidRPr="00130AE0" w:rsidRDefault="00DA6E65" w:rsidP="00DA6E65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Pr="00130AE0">
        <w:t xml:space="preserve"> - </w:t>
      </w:r>
      <w:r w:rsidRPr="007F1D40">
        <w:t>http://uidev.ups.com/</w:t>
      </w:r>
      <w:r>
        <w:t>nbs_spa</w:t>
      </w:r>
      <w:r w:rsidRPr="007F1D40">
        <w:t>.html#/</w:t>
      </w:r>
      <w:r>
        <w:t>nbsSpa/</w:t>
      </w:r>
    </w:p>
    <w:p w14:paraId="27337FA0" w14:textId="77777777" w:rsidR="00DA6E65" w:rsidRDefault="00DA6E65" w:rsidP="00DA6E6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B3E115" w14:textId="77777777" w:rsidR="00DA6E65" w:rsidRDefault="00DA6E65" w:rsidP="00DA6E6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8CED92A" w14:textId="7C588DE7" w:rsidR="00DA6E65" w:rsidRPr="00F6422D" w:rsidRDefault="00DA6E65" w:rsidP="00DA6E65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templates/payment_section.tpl.html</w:t>
      </w:r>
    </w:p>
    <w:p w14:paraId="326E07E3" w14:textId="4511843C" w:rsidR="00DA6E65" w:rsidRPr="00F27400" w:rsidRDefault="00DA6E65" w:rsidP="00DA6E65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 w:rsidRPr="00130AE0">
        <w:t>/angular/</w:t>
      </w:r>
      <w:r>
        <w:t>component/</w:t>
      </w:r>
      <w:proofErr w:type="spellStart"/>
      <w:r w:rsidR="003A7F85">
        <w:t>payment</w:t>
      </w:r>
      <w:r>
        <w:t>_component.ts</w:t>
      </w:r>
      <w:proofErr w:type="spellEnd"/>
    </w:p>
    <w:p w14:paraId="42314B08" w14:textId="77777777" w:rsidR="00DA6E65" w:rsidRPr="004C48FB" w:rsidRDefault="00DA6E65" w:rsidP="00DA6E65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78185B41" w14:textId="77777777" w:rsidR="00DA6E65" w:rsidRDefault="00DA6E65" w:rsidP="00DA6E6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971B549" w14:textId="1DD7FA25" w:rsidR="00DA6E65" w:rsidRDefault="00DA6E65" w:rsidP="00DA6E65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 w:rsidRPr="009A33EC">
        <w:t xml:space="preserve">Added </w:t>
      </w:r>
      <w:r w:rsidR="000A565A">
        <w:t>Bill Pickup charges to: under the payment accordion.</w:t>
      </w:r>
    </w:p>
    <w:p w14:paraId="5F649FF9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5A0580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91C482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2C943A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3F6F94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A85A02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91BF03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959D073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9E9715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16C928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2FFD24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D0F206E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5BC0FA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070653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F8A46EB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CF51A7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A7C5AEC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FB8CEC0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FE06C5F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AA636F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B57AE2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B37F69B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1C0BACE" w14:textId="77777777" w:rsidR="008965A6" w:rsidRDefault="008965A6" w:rsidP="008965A6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CFC9597" w14:textId="48274669" w:rsidR="008965A6" w:rsidRDefault="008965A6" w:rsidP="008965A6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 #2: </w:t>
      </w:r>
      <w:r w:rsidRPr="008965A6">
        <w:rPr>
          <w:b/>
          <w:sz w:val="32"/>
          <w:szCs w:val="32"/>
        </w:rPr>
        <w:t>527126</w:t>
      </w:r>
    </w:p>
    <w:p w14:paraId="71CC4C26" w14:textId="77777777" w:rsidR="008965A6" w:rsidRPr="008965A6" w:rsidRDefault="008965A6" w:rsidP="008965A6">
      <w:pPr>
        <w:tabs>
          <w:tab w:val="left" w:pos="4020"/>
        </w:tabs>
        <w:spacing w:line="276" w:lineRule="auto"/>
      </w:pPr>
      <w:r w:rsidRPr="008965A6">
        <w:t>HTML: Remove planes/clocks from UI under Service</w:t>
      </w:r>
    </w:p>
    <w:p w14:paraId="30C3E0FF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9B5666" w14:textId="77777777" w:rsidR="008965A6" w:rsidRDefault="008965A6" w:rsidP="008965A6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34E7700" w14:textId="219B1E94" w:rsidR="008965A6" w:rsidRDefault="008965A6" w:rsidP="008965A6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Pr="00130AE0">
        <w:t xml:space="preserve"> - </w:t>
      </w:r>
      <w:hyperlink r:id="rId12" w:anchor="/nbsSpa/" w:history="1">
        <w:r w:rsidRPr="005855E8">
          <w:rPr>
            <w:rStyle w:val="Hyperlink"/>
          </w:rPr>
          <w:t>http://uidev.ups.com/nbs_spa.html#/nbsSpa/</w:t>
        </w:r>
      </w:hyperlink>
    </w:p>
    <w:p w14:paraId="0B085A16" w14:textId="56F0EA15" w:rsidR="008965A6" w:rsidRDefault="008965A6" w:rsidP="008965A6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the service drawer</w:t>
      </w:r>
    </w:p>
    <w:p w14:paraId="73510B0E" w14:textId="42413E3F" w:rsidR="008965A6" w:rsidRDefault="008965A6" w:rsidP="008965A6">
      <w:pPr>
        <w:pStyle w:val="ListParagraph"/>
        <w:numPr>
          <w:ilvl w:val="1"/>
          <w:numId w:val="15"/>
        </w:numPr>
        <w:tabs>
          <w:tab w:val="left" w:pos="4020"/>
        </w:tabs>
      </w:pPr>
      <w:r>
        <w:t>Toggle View Review States from Yes to No</w:t>
      </w:r>
    </w:p>
    <w:p w14:paraId="072219B7" w14:textId="4DB88587" w:rsidR="008965A6" w:rsidRPr="00130AE0" w:rsidRDefault="008965A6" w:rsidP="008965A6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through the various states of the service schedule to see planes/clocks removed.</w:t>
      </w:r>
    </w:p>
    <w:p w14:paraId="4437FCB6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E6B76C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6C5BA83" w14:textId="7FADE63C" w:rsidR="008965A6" w:rsidRPr="008965A6" w:rsidRDefault="008965A6" w:rsidP="008965A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templates/schedule_section.tpl.html</w:t>
      </w:r>
    </w:p>
    <w:p w14:paraId="42F8266F" w14:textId="466DDC6C" w:rsidR="008965A6" w:rsidRPr="00F27400" w:rsidRDefault="008965A6" w:rsidP="008965A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templates/payment_section.tpl.html</w:t>
      </w:r>
    </w:p>
    <w:p w14:paraId="3A90EE69" w14:textId="77777777" w:rsidR="008965A6" w:rsidRPr="004C48FB" w:rsidRDefault="008965A6" w:rsidP="008965A6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6516FC2C" w14:textId="77777777" w:rsidR="008965A6" w:rsidRDefault="008965A6" w:rsidP="008965A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E542680" w14:textId="68ED3D24" w:rsidR="00997F2E" w:rsidRPr="001B5A03" w:rsidRDefault="00997F2E" w:rsidP="003A7F85">
      <w:pPr>
        <w:pStyle w:val="ListParagraph"/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1C71888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04BCB2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6C7E7B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1102F0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AA9883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4A9C5F0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01B54B1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38CCF3C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BF70ED5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000D9A5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BAA67BC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5A5424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B5AAF6F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10924AA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D08AF7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96FED35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EC1565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CFDA95E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5767A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87CB57C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2FFF61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0C82ED" w14:textId="03ADC102" w:rsidR="00770278" w:rsidRDefault="00770278" w:rsidP="00770278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 #3: </w:t>
      </w:r>
      <w:r w:rsidRPr="00770278">
        <w:rPr>
          <w:b/>
          <w:sz w:val="32"/>
          <w:szCs w:val="32"/>
        </w:rPr>
        <w:t>526390</w:t>
      </w:r>
    </w:p>
    <w:p w14:paraId="378F3E2D" w14:textId="77777777" w:rsidR="00770278" w:rsidRPr="00770278" w:rsidRDefault="00770278" w:rsidP="00770278">
      <w:pPr>
        <w:tabs>
          <w:tab w:val="left" w:pos="4020"/>
        </w:tabs>
        <w:spacing w:line="276" w:lineRule="auto"/>
      </w:pPr>
      <w:r w:rsidRPr="00770278">
        <w:t>HTML Updates: Receiver and Consignee Billing - no slider</w:t>
      </w:r>
    </w:p>
    <w:p w14:paraId="2C164AF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467CF5" w14:textId="77777777" w:rsidR="00770278" w:rsidRDefault="00770278" w:rsidP="00770278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134A8AF" w14:textId="77777777" w:rsidR="00770278" w:rsidRDefault="00770278" w:rsidP="00770278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Pr="00130AE0">
        <w:t xml:space="preserve"> - </w:t>
      </w:r>
      <w:hyperlink r:id="rId13" w:anchor="/nbsSpa/" w:history="1">
        <w:r w:rsidRPr="005855E8">
          <w:rPr>
            <w:rStyle w:val="Hyperlink"/>
          </w:rPr>
          <w:t>http://uidev.ups.com/nbs_spa.html#/nbsSpa/</w:t>
        </w:r>
      </w:hyperlink>
    </w:p>
    <w:p w14:paraId="7C3807C7" w14:textId="4D621A81" w:rsidR="00770278" w:rsidRDefault="00770278" w:rsidP="00770278">
      <w:pPr>
        <w:pStyle w:val="ListParagraph"/>
        <w:numPr>
          <w:ilvl w:val="1"/>
          <w:numId w:val="15"/>
        </w:numPr>
        <w:tabs>
          <w:tab w:val="left" w:pos="4020"/>
        </w:tabs>
      </w:pPr>
      <w:r>
        <w:t>Open the payment drawer</w:t>
      </w:r>
    </w:p>
    <w:p w14:paraId="0C8F6511" w14:textId="5520C5D1" w:rsidR="00770278" w:rsidRDefault="00770278" w:rsidP="00770278">
      <w:pPr>
        <w:pStyle w:val="ListParagraph"/>
        <w:numPr>
          <w:ilvl w:val="1"/>
          <w:numId w:val="15"/>
        </w:numPr>
        <w:tabs>
          <w:tab w:val="left" w:pos="4020"/>
        </w:tabs>
      </w:pPr>
      <w:r>
        <w:t>Click Toggle editable</w:t>
      </w:r>
    </w:p>
    <w:p w14:paraId="7424F5BE" w14:textId="3C1D3B67" w:rsidR="00770278" w:rsidRPr="00130AE0" w:rsidRDefault="00770278" w:rsidP="00770278">
      <w:pPr>
        <w:pStyle w:val="ListParagraph"/>
        <w:numPr>
          <w:ilvl w:val="1"/>
          <w:numId w:val="15"/>
        </w:numPr>
        <w:tabs>
          <w:tab w:val="left" w:pos="4020"/>
        </w:tabs>
      </w:pPr>
      <w:r>
        <w:t>In Payment Section click through the various states under bill someone else</w:t>
      </w:r>
    </w:p>
    <w:p w14:paraId="48F47F8C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6CDEBB5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EF600E8" w14:textId="77777777" w:rsidR="00770278" w:rsidRPr="00F27400" w:rsidRDefault="00770278" w:rsidP="0077027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templates/payment_section.tpl.html</w:t>
      </w:r>
    </w:p>
    <w:p w14:paraId="3E8DC9A7" w14:textId="77777777" w:rsidR="00770278" w:rsidRPr="004C48FB" w:rsidRDefault="00770278" w:rsidP="00770278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607DF1CB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03FBBB2" w14:textId="77777777" w:rsidR="004716A5" w:rsidRDefault="004716A5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DC98C8C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21882A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9717AAB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17BA991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025096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E6733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EDE9A5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D3A62B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9A79B1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73B4C60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EDC6E1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4F394EF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A55D93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03DEEB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D8BA36D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09866E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5771122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D94A1F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1FD825E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57F3AC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FE83B1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B0ED4E5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D33242F" w14:textId="2CFFD14B" w:rsidR="00770278" w:rsidRDefault="00770278" w:rsidP="00770278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#4: 530623</w:t>
      </w:r>
    </w:p>
    <w:p w14:paraId="1DFFE283" w14:textId="77777777" w:rsidR="00770278" w:rsidRPr="008965A6" w:rsidRDefault="00770278" w:rsidP="00770278">
      <w:pPr>
        <w:tabs>
          <w:tab w:val="left" w:pos="4020"/>
        </w:tabs>
      </w:pPr>
      <w:r w:rsidRPr="008965A6">
        <w:t xml:space="preserve">HTML: Indicate </w:t>
      </w:r>
      <w:proofErr w:type="spellStart"/>
      <w:r w:rsidRPr="008965A6">
        <w:t>payor</w:t>
      </w:r>
      <w:proofErr w:type="spellEnd"/>
      <w:r w:rsidRPr="008965A6">
        <w:t xml:space="preserve"> of pickup charges and duty on review screen in single-page</w:t>
      </w:r>
    </w:p>
    <w:p w14:paraId="7CA18158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C114A" w14:textId="77777777" w:rsidR="00770278" w:rsidRDefault="00770278" w:rsidP="00770278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D603BB2" w14:textId="77777777" w:rsidR="00770278" w:rsidRPr="00130AE0" w:rsidRDefault="00770278" w:rsidP="00770278">
      <w:pPr>
        <w:pStyle w:val="ListParagraph"/>
        <w:numPr>
          <w:ilvl w:val="0"/>
          <w:numId w:val="15"/>
        </w:numPr>
        <w:tabs>
          <w:tab w:val="left" w:pos="4020"/>
        </w:tabs>
      </w:pPr>
      <w:r>
        <w:t>NBS</w:t>
      </w:r>
      <w:r w:rsidRPr="00130AE0">
        <w:t xml:space="preserve"> - </w:t>
      </w:r>
      <w:r w:rsidRPr="007F1D40">
        <w:t>http://uidev.ups.com/</w:t>
      </w:r>
      <w:r>
        <w:t>nbs_spa</w:t>
      </w:r>
      <w:r w:rsidRPr="007F1D40">
        <w:t>.html#/</w:t>
      </w:r>
      <w:r>
        <w:t>nbsSpa/</w:t>
      </w:r>
    </w:p>
    <w:p w14:paraId="5FDEE02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49EC66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2FEA952" w14:textId="05ED910C" w:rsidR="00770278" w:rsidRPr="00F6422D" w:rsidRDefault="00770278" w:rsidP="0077027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templates/what_section.tpl.html</w:t>
      </w:r>
    </w:p>
    <w:p w14:paraId="1EB28555" w14:textId="51CD74AE" w:rsidR="00770278" w:rsidRPr="00F27400" w:rsidRDefault="00770278" w:rsidP="00770278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nbs</w:t>
      </w:r>
      <w:proofErr w:type="spellEnd"/>
      <w:r w:rsidRPr="00130AE0">
        <w:t>/angular/</w:t>
      </w:r>
      <w:r>
        <w:t>component/</w:t>
      </w:r>
      <w:proofErr w:type="spellStart"/>
      <w:r>
        <w:t>what_component.ts</w:t>
      </w:r>
      <w:proofErr w:type="spellEnd"/>
    </w:p>
    <w:p w14:paraId="41B1DFDA" w14:textId="77777777" w:rsidR="00770278" w:rsidRPr="004C48FB" w:rsidRDefault="00770278" w:rsidP="00770278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5FE57D18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76F524A" w14:textId="77777777" w:rsidR="00770278" w:rsidRPr="00770278" w:rsidRDefault="00770278" w:rsidP="00770278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 w:rsidRPr="00770278">
        <w:t>Updated “Total Identical Packages” dropdown so it now shows 20 options</w:t>
      </w:r>
    </w:p>
    <w:p w14:paraId="01FCE5D4" w14:textId="7F34E321" w:rsidR="00770278" w:rsidRDefault="00770278" w:rsidP="00770278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</w:pPr>
      <w:r w:rsidRPr="00770278">
        <w:t>If user chooses 2+ the word total is added to Dim Weight and the word shipment is added to Declared Value.</w:t>
      </w:r>
    </w:p>
    <w:p w14:paraId="23508CC3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434E1DD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BC9D0FF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63AE2F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31E4253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AE350A7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D9A0318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755CD3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976F1D3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328306C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7D69A58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EBE628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94B3F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F88B00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3F9540B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F1A0A0E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008FAE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194E2D3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CE7F9D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8025E0A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DDE5B5C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6394F7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5569893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6283F3C" w14:textId="09825E6E" w:rsidR="007356BC" w:rsidRDefault="007356BC" w:rsidP="007356BC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#5: 587383</w:t>
      </w:r>
    </w:p>
    <w:p w14:paraId="46AE9ADC" w14:textId="25957748" w:rsidR="007356BC" w:rsidRDefault="007356BC" w:rsidP="007356BC">
      <w:pPr>
        <w:tabs>
          <w:tab w:val="left" w:pos="4020"/>
        </w:tabs>
        <w:spacing w:line="276" w:lineRule="auto"/>
      </w:pPr>
      <w:r w:rsidRPr="007356BC">
        <w:t>HTML: Split reference numbers into a separate slider (package level)</w:t>
      </w:r>
    </w:p>
    <w:p w14:paraId="720DB94E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377D465" w14:textId="77777777" w:rsidR="007356BC" w:rsidRDefault="007356BC" w:rsidP="007356BC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71C04CE" w14:textId="3D197596" w:rsidR="007356BC" w:rsidRPr="00130AE0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Compact </w:t>
      </w:r>
      <w:r w:rsidRPr="00130AE0">
        <w:t xml:space="preserve"> - </w:t>
      </w:r>
      <w:r w:rsidRPr="007F1D40">
        <w:t>http://uidev.ups.com/</w:t>
      </w:r>
      <w:r>
        <w:t>nbs_spa</w:t>
      </w:r>
      <w:r w:rsidRPr="007F1D40">
        <w:t>.html#/</w:t>
      </w:r>
      <w:r>
        <w:t>nbsSpa/</w:t>
      </w:r>
    </w:p>
    <w:p w14:paraId="28F10BB5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5AF36C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13769C3" w14:textId="5A5CD342" w:rsidR="007356BC" w:rsidRPr="007356BC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>
        <w:t>nbs</w:t>
      </w:r>
      <w:r w:rsidRPr="00130AE0">
        <w:t>/angular/</w:t>
      </w:r>
      <w:r>
        <w:t>templates/what_section.tpl.html</w:t>
      </w:r>
    </w:p>
    <w:p w14:paraId="55E13894" w14:textId="77777777" w:rsidR="007356BC" w:rsidRPr="004C48FB" w:rsidRDefault="007356BC" w:rsidP="007356BC">
      <w:pPr>
        <w:pStyle w:val="ListParagraph"/>
        <w:tabs>
          <w:tab w:val="left" w:pos="4020"/>
        </w:tabs>
        <w:rPr>
          <w:sz w:val="28"/>
          <w:szCs w:val="28"/>
        </w:rPr>
      </w:pPr>
      <w:r w:rsidRPr="004C48FB">
        <w:rPr>
          <w:sz w:val="28"/>
          <w:szCs w:val="28"/>
        </w:rPr>
        <w:t xml:space="preserve"> </w:t>
      </w:r>
    </w:p>
    <w:p w14:paraId="3C445E55" w14:textId="77777777" w:rsidR="007356BC" w:rsidRDefault="007356BC" w:rsidP="007356B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1D0727C" w14:textId="77777777" w:rsidR="007356BC" w:rsidRPr="007356BC" w:rsidRDefault="007356BC" w:rsidP="007356BC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7356BC">
        <w:t>Moved the Reference Numbers toggle into its own show/hide section "Add Reference Number"</w:t>
      </w:r>
    </w:p>
    <w:p w14:paraId="330A4CDA" w14:textId="77777777" w:rsidR="00770278" w:rsidRDefault="00770278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09BACE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506248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2D717EE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0BDF302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205CA2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8E8294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C34256E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8CD99B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84F7AF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51ECF62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A06E880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1240C1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54B062D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38D2EC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009B33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F4EC9D9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A246E6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86C0D1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9FF4E9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834019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13ED46C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682F2A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B7E13A" w14:textId="77777777" w:rsidR="00B44830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4F4EE2D" w14:textId="77777777" w:rsidR="00B44830" w:rsidRPr="00B44830" w:rsidRDefault="00B44830" w:rsidP="00B4483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B44830">
        <w:rPr>
          <w:b/>
          <w:sz w:val="32"/>
          <w:szCs w:val="32"/>
        </w:rPr>
        <w:lastRenderedPageBreak/>
        <w:t>Content Build Notes</w:t>
      </w:r>
    </w:p>
    <w:p w14:paraId="63620532" w14:textId="77777777" w:rsidR="00B44830" w:rsidRDefault="00B44830" w:rsidP="00B44830">
      <w:pPr>
        <w:rPr>
          <w:b/>
        </w:rPr>
      </w:pPr>
      <w:r>
        <w:rPr>
          <w:b/>
        </w:rPr>
        <w:t>2/23 – 3/2/18, Errol Crane</w:t>
      </w:r>
    </w:p>
    <w:p w14:paraId="426E28A1" w14:textId="77777777" w:rsidR="00B44830" w:rsidRDefault="00B44830" w:rsidP="00B44830">
      <w:pPr>
        <w:rPr>
          <w:b/>
        </w:rPr>
      </w:pPr>
      <w:r>
        <w:rPr>
          <w:b/>
        </w:rPr>
        <w:t>Pushed to NBS_SPA:</w:t>
      </w:r>
      <w:r>
        <w:rPr>
          <w:b/>
        </w:rPr>
        <w:tab/>
        <w:t>3/2/18</w:t>
      </w:r>
    </w:p>
    <w:p w14:paraId="17197DAF" w14:textId="77777777" w:rsidR="00B44830" w:rsidRDefault="00B44830" w:rsidP="00B44830">
      <w:pPr>
        <w:rPr>
          <w:b/>
        </w:rPr>
      </w:pPr>
    </w:p>
    <w:p w14:paraId="47F76A35" w14:textId="77777777" w:rsidR="00B44830" w:rsidRPr="00F74E12" w:rsidRDefault="00B44830" w:rsidP="00B44830">
      <w:pPr>
        <w:rPr>
          <w:b/>
          <w:sz w:val="20"/>
          <w:szCs w:val="20"/>
        </w:rPr>
      </w:pPr>
      <w:r w:rsidRPr="00F74E12">
        <w:rPr>
          <w:b/>
          <w:sz w:val="20"/>
          <w:szCs w:val="20"/>
        </w:rPr>
        <w:t>P02SGit_UIDEV\src\apps\nbs\assets\angular\templates\intForms_section.tpl.html</w:t>
      </w:r>
    </w:p>
    <w:p w14:paraId="79B23F9A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Revised ‘Export Details’ and ‘help with int’l forms’ headlines</w:t>
      </w:r>
    </w:p>
    <w:p w14:paraId="463EFAAB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Removed formatting on ‘customs value greater than $2,500’ message</w:t>
      </w:r>
    </w:p>
    <w:p w14:paraId="7923588B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Copy edits</w:t>
      </w:r>
    </w:p>
    <w:p w14:paraId="5C08D850" w14:textId="77777777" w:rsidR="00B44830" w:rsidRPr="00F74E12" w:rsidRDefault="00B44830" w:rsidP="00B44830">
      <w:pPr>
        <w:rPr>
          <w:sz w:val="20"/>
          <w:szCs w:val="20"/>
        </w:rPr>
      </w:pPr>
    </w:p>
    <w:p w14:paraId="5A5F4CCD" w14:textId="77777777" w:rsidR="00B44830" w:rsidRPr="00F74E12" w:rsidRDefault="00B44830" w:rsidP="00B44830">
      <w:pPr>
        <w:rPr>
          <w:b/>
          <w:sz w:val="20"/>
          <w:szCs w:val="20"/>
        </w:rPr>
      </w:pPr>
      <w:r w:rsidRPr="00F74E12">
        <w:rPr>
          <w:b/>
          <w:sz w:val="20"/>
          <w:szCs w:val="20"/>
        </w:rPr>
        <w:t>P02SGit_UIDEV\src\apps\nbs\assets\angular\templates\payment_section.tpl.html</w:t>
      </w:r>
    </w:p>
    <w:p w14:paraId="15124937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Corrected ‘receiver’</w:t>
      </w:r>
    </w:p>
    <w:p w14:paraId="798F764E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Added ‘or territory’</w:t>
      </w:r>
    </w:p>
    <w:p w14:paraId="0FBA7870" w14:textId="77777777" w:rsidR="00B44830" w:rsidRPr="00F74E12" w:rsidRDefault="00B44830" w:rsidP="00B44830">
      <w:pPr>
        <w:rPr>
          <w:sz w:val="20"/>
          <w:szCs w:val="20"/>
        </w:rPr>
      </w:pPr>
    </w:p>
    <w:p w14:paraId="7FAB1BF4" w14:textId="77777777" w:rsidR="00B44830" w:rsidRPr="00F74E12" w:rsidRDefault="00B44830" w:rsidP="00B44830">
      <w:pPr>
        <w:rPr>
          <w:b/>
          <w:sz w:val="20"/>
          <w:szCs w:val="20"/>
        </w:rPr>
      </w:pPr>
      <w:r w:rsidRPr="00F74E12">
        <w:rPr>
          <w:b/>
          <w:sz w:val="20"/>
          <w:szCs w:val="20"/>
        </w:rPr>
        <w:t>P02SGit_UIDEV\src\apps\nbs\assets\angular\templates\forms\EEI\eei_modal.tpl.html</w:t>
      </w:r>
    </w:p>
    <w:p w14:paraId="625C537A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Added Tax ID Types list options</w:t>
      </w:r>
    </w:p>
    <w:p w14:paraId="0AFB68A2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Added Ultimate Consignee Types list items</w:t>
      </w:r>
    </w:p>
    <w:p w14:paraId="69E9C53F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‘</w:t>
      </w:r>
      <w:proofErr w:type="gramStart"/>
      <w:r w:rsidRPr="00F74E12">
        <w:rPr>
          <w:sz w:val="20"/>
          <w:szCs w:val="20"/>
        </w:rPr>
        <w:t>country</w:t>
      </w:r>
      <w:proofErr w:type="gramEnd"/>
      <w:r w:rsidRPr="00F74E12">
        <w:rPr>
          <w:sz w:val="20"/>
          <w:szCs w:val="20"/>
        </w:rPr>
        <w:t xml:space="preserve"> or territory’ corrections</w:t>
      </w:r>
    </w:p>
    <w:p w14:paraId="4840FD25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Copy, capitalization, grammar edits</w:t>
      </w:r>
    </w:p>
    <w:p w14:paraId="003C4691" w14:textId="77777777" w:rsidR="00B44830" w:rsidRPr="00F74E12" w:rsidRDefault="00B44830" w:rsidP="00B44830">
      <w:pPr>
        <w:rPr>
          <w:b/>
          <w:sz w:val="20"/>
          <w:szCs w:val="20"/>
        </w:rPr>
      </w:pPr>
      <w:r w:rsidRPr="00F74E12">
        <w:rPr>
          <w:b/>
          <w:sz w:val="20"/>
          <w:szCs w:val="20"/>
        </w:rPr>
        <w:t>P02SGit_UIDEV\src\apps\nbs\assets\angular\templates\forms\NAFTA\nafta_modal.tpl.html</w:t>
      </w:r>
    </w:p>
    <w:p w14:paraId="236BDF27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proofErr w:type="gramStart"/>
      <w:r w:rsidRPr="00F74E12">
        <w:rPr>
          <w:sz w:val="20"/>
          <w:szCs w:val="20"/>
        </w:rPr>
        <w:t>add</w:t>
      </w:r>
      <w:proofErr w:type="gramEnd"/>
      <w:r w:rsidRPr="00F74E12">
        <w:rPr>
          <w:sz w:val="20"/>
          <w:szCs w:val="20"/>
        </w:rPr>
        <w:t xml:space="preserve"> 'exporter = producer' option; revise add-producer option</w:t>
      </w:r>
    </w:p>
    <w:p w14:paraId="7C5C90AA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NEW CONTENT: helper text for RVC</w:t>
      </w:r>
    </w:p>
    <w:p w14:paraId="0626CC83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‘</w:t>
      </w:r>
      <w:proofErr w:type="gramStart"/>
      <w:r w:rsidRPr="00F74E12">
        <w:rPr>
          <w:sz w:val="20"/>
          <w:szCs w:val="20"/>
        </w:rPr>
        <w:t>country</w:t>
      </w:r>
      <w:proofErr w:type="gramEnd"/>
      <w:r w:rsidRPr="00F74E12">
        <w:rPr>
          <w:sz w:val="20"/>
          <w:szCs w:val="20"/>
        </w:rPr>
        <w:t xml:space="preserve"> or territory’ corrections</w:t>
      </w:r>
    </w:p>
    <w:p w14:paraId="19806FB8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Revisions for clarity, spelling, capitalization</w:t>
      </w:r>
    </w:p>
    <w:p w14:paraId="6F4AAD2C" w14:textId="77777777" w:rsidR="00B44830" w:rsidRPr="00F74E12" w:rsidRDefault="00B44830" w:rsidP="00B44830">
      <w:pPr>
        <w:rPr>
          <w:b/>
          <w:sz w:val="20"/>
          <w:szCs w:val="20"/>
        </w:rPr>
      </w:pPr>
      <w:r w:rsidRPr="00F74E12">
        <w:rPr>
          <w:b/>
          <w:sz w:val="20"/>
          <w:szCs w:val="20"/>
        </w:rPr>
        <w:t>P02SGit_UIDEV\src\apps\nbs\assets\angular\templates\forms\forms_wizard\formsWizStep2_1.tpl.html</w:t>
      </w:r>
    </w:p>
    <w:p w14:paraId="1EE26E31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‘</w:t>
      </w:r>
      <w:proofErr w:type="gramStart"/>
      <w:r w:rsidRPr="00F74E12">
        <w:rPr>
          <w:sz w:val="20"/>
          <w:szCs w:val="20"/>
        </w:rPr>
        <w:t>country</w:t>
      </w:r>
      <w:proofErr w:type="gramEnd"/>
      <w:r w:rsidRPr="00F74E12">
        <w:rPr>
          <w:sz w:val="20"/>
          <w:szCs w:val="20"/>
        </w:rPr>
        <w:t xml:space="preserve"> or territory’ corrections</w:t>
      </w:r>
    </w:p>
    <w:p w14:paraId="6FAA155B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Moved dynamic elements in page intro to separate p-div and revised</w:t>
      </w:r>
    </w:p>
    <w:p w14:paraId="6B022FCE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Changed wrong field label for gross weight</w:t>
      </w:r>
    </w:p>
    <w:p w14:paraId="4DF0D378" w14:textId="77777777" w:rsidR="00B44830" w:rsidRPr="00DF6FFD" w:rsidRDefault="00B44830" w:rsidP="00B44830">
      <w:pPr>
        <w:rPr>
          <w:b/>
          <w:sz w:val="20"/>
          <w:szCs w:val="20"/>
        </w:rPr>
      </w:pPr>
      <w:r w:rsidRPr="00DF6FFD">
        <w:rPr>
          <w:b/>
          <w:sz w:val="20"/>
          <w:szCs w:val="20"/>
        </w:rPr>
        <w:t>P02SGit_UIDEV\src\apps\nbs\assets\angular\templates\forms\forms_wizard\formsWizStep2_2.tpl.html</w:t>
      </w:r>
    </w:p>
    <w:p w14:paraId="2AED7025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Moved dynamic elements in page intro to separate p-div and revised</w:t>
      </w:r>
    </w:p>
    <w:p w14:paraId="71F41534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Revised ship tip</w:t>
      </w:r>
    </w:p>
    <w:p w14:paraId="3BDE5CF5" w14:textId="77777777" w:rsidR="00B44830" w:rsidRPr="00DF6FFD" w:rsidRDefault="00B44830" w:rsidP="00B44830">
      <w:pPr>
        <w:rPr>
          <w:b/>
          <w:sz w:val="20"/>
          <w:szCs w:val="20"/>
        </w:rPr>
      </w:pPr>
      <w:r w:rsidRPr="00DF6FFD">
        <w:rPr>
          <w:b/>
          <w:sz w:val="20"/>
          <w:szCs w:val="20"/>
        </w:rPr>
        <w:t>P02SGit_UIDEV\src\apps\nbs\assets\angular\templates\forms\forms_wizard\formsWizStep2_7.tpl.html</w:t>
      </w:r>
    </w:p>
    <w:p w14:paraId="5CA10097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Corrections and copyedits in export license ship tip; removed formatting; moved links to outside sentences for translatability</w:t>
      </w:r>
    </w:p>
    <w:p w14:paraId="27A075AD" w14:textId="77777777" w:rsidR="00B44830" w:rsidRPr="00DF6FFD" w:rsidRDefault="00B44830" w:rsidP="00B44830">
      <w:pPr>
        <w:rPr>
          <w:b/>
          <w:sz w:val="20"/>
          <w:szCs w:val="20"/>
        </w:rPr>
      </w:pPr>
      <w:r w:rsidRPr="00DF6FFD">
        <w:rPr>
          <w:b/>
          <w:sz w:val="20"/>
          <w:szCs w:val="20"/>
        </w:rPr>
        <w:t>P02SGit_UIDEV\</w:t>
      </w:r>
      <w:proofErr w:type="spellStart"/>
      <w:r w:rsidRPr="00DF6FFD">
        <w:rPr>
          <w:b/>
          <w:sz w:val="20"/>
          <w:szCs w:val="20"/>
        </w:rPr>
        <w:t>src</w:t>
      </w:r>
      <w:proofErr w:type="spellEnd"/>
      <w:r w:rsidRPr="00DF6FFD">
        <w:rPr>
          <w:b/>
          <w:sz w:val="20"/>
          <w:szCs w:val="20"/>
        </w:rPr>
        <w:t>\apps\</w:t>
      </w:r>
      <w:proofErr w:type="spellStart"/>
      <w:r w:rsidRPr="00DF6FFD">
        <w:rPr>
          <w:b/>
          <w:sz w:val="20"/>
          <w:szCs w:val="20"/>
        </w:rPr>
        <w:t>nbs</w:t>
      </w:r>
      <w:proofErr w:type="spellEnd"/>
      <w:r w:rsidRPr="00DF6FFD">
        <w:rPr>
          <w:b/>
          <w:sz w:val="20"/>
          <w:szCs w:val="20"/>
        </w:rPr>
        <w:t>\data\forms-</w:t>
      </w:r>
      <w:proofErr w:type="spellStart"/>
      <w:r w:rsidRPr="00DF6FFD">
        <w:rPr>
          <w:b/>
          <w:sz w:val="20"/>
          <w:szCs w:val="20"/>
        </w:rPr>
        <w:t>hmc.json</w:t>
      </w:r>
      <w:proofErr w:type="spellEnd"/>
    </w:p>
    <w:p w14:paraId="51CF3900" w14:textId="77777777" w:rsidR="00B44830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‘</w:t>
      </w:r>
      <w:proofErr w:type="gramStart"/>
      <w:r>
        <w:rPr>
          <w:sz w:val="20"/>
          <w:szCs w:val="20"/>
        </w:rPr>
        <w:t>country</w:t>
      </w:r>
      <w:proofErr w:type="gramEnd"/>
      <w:r>
        <w:rPr>
          <w:sz w:val="20"/>
          <w:szCs w:val="20"/>
        </w:rPr>
        <w:t xml:space="preserve"> or territory’ corrections</w:t>
      </w:r>
    </w:p>
    <w:p w14:paraId="15CA95F6" w14:textId="77777777" w:rsidR="00B44830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 w:rsidRPr="00F74E12">
        <w:rPr>
          <w:sz w:val="20"/>
          <w:szCs w:val="20"/>
        </w:rPr>
        <w:t>Corrections and copyedits in export license ship tip; removed formatting; moved links to outside sentences for translatability</w:t>
      </w:r>
    </w:p>
    <w:p w14:paraId="17E7B37E" w14:textId="77777777" w:rsidR="00B44830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Removed dynamic element at ‘have certificate’ question</w:t>
      </w:r>
    </w:p>
    <w:p w14:paraId="2EDDBA4C" w14:textId="77777777" w:rsidR="00B44830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Removed placeholder </w:t>
      </w:r>
      <w:proofErr w:type="spellStart"/>
      <w:r>
        <w:rPr>
          <w:sz w:val="20"/>
          <w:szCs w:val="20"/>
        </w:rPr>
        <w:t>lorem</w:t>
      </w:r>
      <w:proofErr w:type="spellEnd"/>
      <w:r>
        <w:rPr>
          <w:sz w:val="20"/>
          <w:szCs w:val="20"/>
        </w:rPr>
        <w:t xml:space="preserve"> helper text at ‘have certificate’</w:t>
      </w:r>
    </w:p>
    <w:p w14:paraId="0B40C111" w14:textId="77777777" w:rsidR="00B44830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Corrected ‘Internal Transaction Number’ (from ‘International’) in 15 places</w:t>
      </w:r>
    </w:p>
    <w:p w14:paraId="4E3B5947" w14:textId="77777777" w:rsidR="00B44830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Added Dangerous Goods tooltip text</w:t>
      </w:r>
    </w:p>
    <w:p w14:paraId="55DCEA29" w14:textId="77777777" w:rsidR="00B44830" w:rsidRPr="00F74E12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Revisions for clarity</w:t>
      </w:r>
    </w:p>
    <w:p w14:paraId="170FF9EB" w14:textId="77777777" w:rsidR="00B44830" w:rsidRPr="00DF6FFD" w:rsidRDefault="00B44830" w:rsidP="00B44830">
      <w:pPr>
        <w:rPr>
          <w:b/>
          <w:sz w:val="20"/>
          <w:szCs w:val="20"/>
        </w:rPr>
      </w:pPr>
      <w:r w:rsidRPr="00DF6FFD">
        <w:rPr>
          <w:b/>
          <w:sz w:val="20"/>
          <w:szCs w:val="20"/>
        </w:rPr>
        <w:t>P02SGit_UIDEV\</w:t>
      </w:r>
      <w:proofErr w:type="spellStart"/>
      <w:r w:rsidRPr="00DF6FFD">
        <w:rPr>
          <w:b/>
          <w:sz w:val="20"/>
          <w:szCs w:val="20"/>
        </w:rPr>
        <w:t>src</w:t>
      </w:r>
      <w:proofErr w:type="spellEnd"/>
      <w:r w:rsidRPr="00DF6FFD">
        <w:rPr>
          <w:b/>
          <w:sz w:val="20"/>
          <w:szCs w:val="20"/>
        </w:rPr>
        <w:t>\apps\</w:t>
      </w:r>
      <w:proofErr w:type="spellStart"/>
      <w:r w:rsidRPr="00DF6FFD">
        <w:rPr>
          <w:b/>
          <w:sz w:val="20"/>
          <w:szCs w:val="20"/>
        </w:rPr>
        <w:t>nbs</w:t>
      </w:r>
      <w:proofErr w:type="spellEnd"/>
      <w:r w:rsidRPr="00DF6FFD">
        <w:rPr>
          <w:b/>
          <w:sz w:val="20"/>
          <w:szCs w:val="20"/>
        </w:rPr>
        <w:t>\data\</w:t>
      </w:r>
      <w:proofErr w:type="spellStart"/>
      <w:r w:rsidRPr="00DF6FFD">
        <w:rPr>
          <w:b/>
          <w:sz w:val="20"/>
          <w:szCs w:val="20"/>
        </w:rPr>
        <w:t>int_forms.json</w:t>
      </w:r>
      <w:proofErr w:type="spellEnd"/>
    </w:p>
    <w:p w14:paraId="5AF369BC" w14:textId="77777777" w:rsidR="00B44830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Corrected ‘Internal Transaction Number’ (from ‘International’) in two places</w:t>
      </w:r>
    </w:p>
    <w:p w14:paraId="472C486F" w14:textId="77777777" w:rsidR="00B44830" w:rsidRPr="00DF6FFD" w:rsidRDefault="00B44830" w:rsidP="00B44830">
      <w:pPr>
        <w:rPr>
          <w:b/>
          <w:sz w:val="20"/>
          <w:szCs w:val="20"/>
        </w:rPr>
      </w:pPr>
      <w:r w:rsidRPr="00DF6FFD">
        <w:rPr>
          <w:b/>
          <w:sz w:val="20"/>
          <w:szCs w:val="20"/>
        </w:rPr>
        <w:t>P02SGit_UIDEV\src\apps\nbs\assets\angular\templates\nonFormModals\modalBeta.tpl.html</w:t>
      </w:r>
    </w:p>
    <w:p w14:paraId="08E39CD3" w14:textId="77777777" w:rsidR="00B44830" w:rsidRPr="00DF6FFD" w:rsidRDefault="00B44830" w:rsidP="00B44830">
      <w:pPr>
        <w:pStyle w:val="ListParagraph"/>
        <w:numPr>
          <w:ilvl w:val="0"/>
          <w:numId w:val="4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Updated beta modal content to version 4</w:t>
      </w:r>
    </w:p>
    <w:p w14:paraId="7048691A" w14:textId="77777777" w:rsidR="00B44830" w:rsidRPr="004716A5" w:rsidRDefault="00B44830" w:rsidP="00770278">
      <w:pPr>
        <w:tabs>
          <w:tab w:val="left" w:pos="4020"/>
        </w:tabs>
        <w:spacing w:line="276" w:lineRule="auto"/>
        <w:rPr>
          <w:sz w:val="28"/>
          <w:szCs w:val="28"/>
        </w:rPr>
      </w:pPr>
    </w:p>
    <w:sectPr w:rsidR="00B44830" w:rsidRPr="004716A5" w:rsidSect="00BF22A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911B1D" w:rsidRDefault="00911B1D">
      <w:r>
        <w:separator/>
      </w:r>
    </w:p>
  </w:endnote>
  <w:endnote w:type="continuationSeparator" w:id="0">
    <w:p w14:paraId="6F5C6B8B" w14:textId="77777777" w:rsidR="00911B1D" w:rsidRDefault="0091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911B1D" w:rsidRDefault="00911B1D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911B1D" w:rsidRPr="00E40E84" w:rsidRDefault="00911B1D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B44830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911B1D" w:rsidRDefault="00911B1D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911B1D" w:rsidRDefault="00911B1D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911B1D" w:rsidRDefault="00911B1D">
      <w:r>
        <w:separator/>
      </w:r>
    </w:p>
  </w:footnote>
  <w:footnote w:type="continuationSeparator" w:id="0">
    <w:p w14:paraId="47904BCF" w14:textId="77777777" w:rsidR="00911B1D" w:rsidRDefault="00911B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911B1D" w:rsidRDefault="00911B1D">
    <w:pPr>
      <w:pStyle w:val="Header"/>
    </w:pPr>
  </w:p>
  <w:p w14:paraId="45D22A94" w14:textId="77777777" w:rsidR="00911B1D" w:rsidRDefault="00911B1D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B44830">
      <w:rPr>
        <w:noProof/>
      </w:rPr>
      <w:t>3/5/18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911B1D" w:rsidRPr="00EE4744" w:rsidRDefault="00911B1D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1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911B1D" w:rsidRPr="00EE4744" w:rsidRDefault="00911B1D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911B1D" w:rsidRDefault="00911B1D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EBC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EE0F40"/>
    <w:multiLevelType w:val="hybridMultilevel"/>
    <w:tmpl w:val="9EA4A634"/>
    <w:lvl w:ilvl="0" w:tplc="F81E2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3"/>
  </w:num>
  <w:num w:numId="14">
    <w:abstractNumId w:val="35"/>
  </w:num>
  <w:num w:numId="15">
    <w:abstractNumId w:val="17"/>
  </w:num>
  <w:num w:numId="16">
    <w:abstractNumId w:val="40"/>
  </w:num>
  <w:num w:numId="17">
    <w:abstractNumId w:val="15"/>
  </w:num>
  <w:num w:numId="18">
    <w:abstractNumId w:val="32"/>
  </w:num>
  <w:num w:numId="19">
    <w:abstractNumId w:val="21"/>
  </w:num>
  <w:num w:numId="20">
    <w:abstractNumId w:val="25"/>
  </w:num>
  <w:num w:numId="21">
    <w:abstractNumId w:val="23"/>
  </w:num>
  <w:num w:numId="22">
    <w:abstractNumId w:val="22"/>
  </w:num>
  <w:num w:numId="23">
    <w:abstractNumId w:val="36"/>
  </w:num>
  <w:num w:numId="24">
    <w:abstractNumId w:val="39"/>
  </w:num>
  <w:num w:numId="25">
    <w:abstractNumId w:val="13"/>
  </w:num>
  <w:num w:numId="26">
    <w:abstractNumId w:val="34"/>
  </w:num>
  <w:num w:numId="27">
    <w:abstractNumId w:val="31"/>
  </w:num>
  <w:num w:numId="28">
    <w:abstractNumId w:val="38"/>
  </w:num>
  <w:num w:numId="29">
    <w:abstractNumId w:val="10"/>
  </w:num>
  <w:num w:numId="30">
    <w:abstractNumId w:val="19"/>
  </w:num>
  <w:num w:numId="31">
    <w:abstractNumId w:val="27"/>
  </w:num>
  <w:num w:numId="32">
    <w:abstractNumId w:val="26"/>
  </w:num>
  <w:num w:numId="33">
    <w:abstractNumId w:val="18"/>
  </w:num>
  <w:num w:numId="34">
    <w:abstractNumId w:val="12"/>
  </w:num>
  <w:num w:numId="35">
    <w:abstractNumId w:val="16"/>
  </w:num>
  <w:num w:numId="36">
    <w:abstractNumId w:val="30"/>
  </w:num>
  <w:num w:numId="37">
    <w:abstractNumId w:val="37"/>
  </w:num>
  <w:num w:numId="38">
    <w:abstractNumId w:val="14"/>
  </w:num>
  <w:num w:numId="39">
    <w:abstractNumId w:val="24"/>
  </w:num>
  <w:num w:numId="40">
    <w:abstractNumId w:val="28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3EBE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A565A"/>
    <w:rsid w:val="000B592F"/>
    <w:rsid w:val="000C2844"/>
    <w:rsid w:val="000D4377"/>
    <w:rsid w:val="000D514C"/>
    <w:rsid w:val="000E0B7C"/>
    <w:rsid w:val="000E65A0"/>
    <w:rsid w:val="000E677E"/>
    <w:rsid w:val="000F08AF"/>
    <w:rsid w:val="000F250C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A5481"/>
    <w:rsid w:val="001B5A03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633B4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522C1"/>
    <w:rsid w:val="003570DD"/>
    <w:rsid w:val="003823D1"/>
    <w:rsid w:val="003971EE"/>
    <w:rsid w:val="003A6B45"/>
    <w:rsid w:val="003A7F85"/>
    <w:rsid w:val="003B037D"/>
    <w:rsid w:val="003B3698"/>
    <w:rsid w:val="003B3D3F"/>
    <w:rsid w:val="003C2884"/>
    <w:rsid w:val="003C3864"/>
    <w:rsid w:val="003D73FE"/>
    <w:rsid w:val="003E542B"/>
    <w:rsid w:val="0040069F"/>
    <w:rsid w:val="0040160F"/>
    <w:rsid w:val="00417EDB"/>
    <w:rsid w:val="00421CAB"/>
    <w:rsid w:val="00422A39"/>
    <w:rsid w:val="00427823"/>
    <w:rsid w:val="0045236E"/>
    <w:rsid w:val="0045516A"/>
    <w:rsid w:val="00463294"/>
    <w:rsid w:val="004716A5"/>
    <w:rsid w:val="00473348"/>
    <w:rsid w:val="00473E60"/>
    <w:rsid w:val="00474227"/>
    <w:rsid w:val="00475E12"/>
    <w:rsid w:val="00485167"/>
    <w:rsid w:val="00486854"/>
    <w:rsid w:val="004A69C5"/>
    <w:rsid w:val="004B683B"/>
    <w:rsid w:val="004C379F"/>
    <w:rsid w:val="004C48FB"/>
    <w:rsid w:val="004C4B7F"/>
    <w:rsid w:val="004C703A"/>
    <w:rsid w:val="004D4D94"/>
    <w:rsid w:val="004E2C6B"/>
    <w:rsid w:val="0050074E"/>
    <w:rsid w:val="00503C44"/>
    <w:rsid w:val="005245CA"/>
    <w:rsid w:val="00524BAF"/>
    <w:rsid w:val="005305E1"/>
    <w:rsid w:val="00562236"/>
    <w:rsid w:val="00587A17"/>
    <w:rsid w:val="0059004E"/>
    <w:rsid w:val="005B2CC8"/>
    <w:rsid w:val="005C13F6"/>
    <w:rsid w:val="005E430A"/>
    <w:rsid w:val="0060060C"/>
    <w:rsid w:val="006111F8"/>
    <w:rsid w:val="0062432E"/>
    <w:rsid w:val="00624B0C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B02B9"/>
    <w:rsid w:val="006C35E0"/>
    <w:rsid w:val="006C65D0"/>
    <w:rsid w:val="006C690B"/>
    <w:rsid w:val="006E6DCA"/>
    <w:rsid w:val="0072385F"/>
    <w:rsid w:val="00724325"/>
    <w:rsid w:val="00725BB7"/>
    <w:rsid w:val="007356BC"/>
    <w:rsid w:val="00743757"/>
    <w:rsid w:val="00744AAC"/>
    <w:rsid w:val="00747A68"/>
    <w:rsid w:val="007539F1"/>
    <w:rsid w:val="00753DDC"/>
    <w:rsid w:val="0075456D"/>
    <w:rsid w:val="00763FCD"/>
    <w:rsid w:val="00770278"/>
    <w:rsid w:val="00771C94"/>
    <w:rsid w:val="007748D5"/>
    <w:rsid w:val="0078345B"/>
    <w:rsid w:val="007951EA"/>
    <w:rsid w:val="00797A97"/>
    <w:rsid w:val="007B721B"/>
    <w:rsid w:val="007C12B9"/>
    <w:rsid w:val="007D0D09"/>
    <w:rsid w:val="007E17BD"/>
    <w:rsid w:val="007E5F4A"/>
    <w:rsid w:val="007F1D40"/>
    <w:rsid w:val="00800403"/>
    <w:rsid w:val="00810D8D"/>
    <w:rsid w:val="00815101"/>
    <w:rsid w:val="008176E4"/>
    <w:rsid w:val="00820031"/>
    <w:rsid w:val="008232D0"/>
    <w:rsid w:val="008331A3"/>
    <w:rsid w:val="00837654"/>
    <w:rsid w:val="00840582"/>
    <w:rsid w:val="0086197D"/>
    <w:rsid w:val="00864E40"/>
    <w:rsid w:val="0086542F"/>
    <w:rsid w:val="00877C71"/>
    <w:rsid w:val="00880AE4"/>
    <w:rsid w:val="00884E49"/>
    <w:rsid w:val="00891795"/>
    <w:rsid w:val="0089200C"/>
    <w:rsid w:val="00896461"/>
    <w:rsid w:val="008965A6"/>
    <w:rsid w:val="008A037B"/>
    <w:rsid w:val="008A057B"/>
    <w:rsid w:val="008B249E"/>
    <w:rsid w:val="008C61AA"/>
    <w:rsid w:val="008D087E"/>
    <w:rsid w:val="008E64A2"/>
    <w:rsid w:val="008F2A4A"/>
    <w:rsid w:val="008F6650"/>
    <w:rsid w:val="0090778B"/>
    <w:rsid w:val="00911B1D"/>
    <w:rsid w:val="009262DC"/>
    <w:rsid w:val="00930A98"/>
    <w:rsid w:val="00944D1F"/>
    <w:rsid w:val="00950C3C"/>
    <w:rsid w:val="00960AF1"/>
    <w:rsid w:val="00976D09"/>
    <w:rsid w:val="00985737"/>
    <w:rsid w:val="00997F2E"/>
    <w:rsid w:val="009A1B1A"/>
    <w:rsid w:val="009A33EC"/>
    <w:rsid w:val="009A65F0"/>
    <w:rsid w:val="009C64E7"/>
    <w:rsid w:val="009D131B"/>
    <w:rsid w:val="009D3851"/>
    <w:rsid w:val="009E165D"/>
    <w:rsid w:val="009E61A7"/>
    <w:rsid w:val="009E7A25"/>
    <w:rsid w:val="009E7AC3"/>
    <w:rsid w:val="009F313B"/>
    <w:rsid w:val="00A02E3E"/>
    <w:rsid w:val="00A13C83"/>
    <w:rsid w:val="00A32E2F"/>
    <w:rsid w:val="00A33F85"/>
    <w:rsid w:val="00A35912"/>
    <w:rsid w:val="00A534E8"/>
    <w:rsid w:val="00A5430B"/>
    <w:rsid w:val="00A54D7D"/>
    <w:rsid w:val="00A55145"/>
    <w:rsid w:val="00A558D5"/>
    <w:rsid w:val="00A56C34"/>
    <w:rsid w:val="00A61109"/>
    <w:rsid w:val="00A61755"/>
    <w:rsid w:val="00A7474E"/>
    <w:rsid w:val="00A84D6B"/>
    <w:rsid w:val="00A95FD6"/>
    <w:rsid w:val="00A9629D"/>
    <w:rsid w:val="00AA11C6"/>
    <w:rsid w:val="00AB2B88"/>
    <w:rsid w:val="00AB3506"/>
    <w:rsid w:val="00AB6492"/>
    <w:rsid w:val="00AC136D"/>
    <w:rsid w:val="00AC2D32"/>
    <w:rsid w:val="00AD07BD"/>
    <w:rsid w:val="00AD46F0"/>
    <w:rsid w:val="00AD70AE"/>
    <w:rsid w:val="00AD7F19"/>
    <w:rsid w:val="00AE3498"/>
    <w:rsid w:val="00B0318F"/>
    <w:rsid w:val="00B052D6"/>
    <w:rsid w:val="00B0611A"/>
    <w:rsid w:val="00B212AA"/>
    <w:rsid w:val="00B2720D"/>
    <w:rsid w:val="00B305C7"/>
    <w:rsid w:val="00B44830"/>
    <w:rsid w:val="00B50FAC"/>
    <w:rsid w:val="00B529FC"/>
    <w:rsid w:val="00B732CD"/>
    <w:rsid w:val="00B90440"/>
    <w:rsid w:val="00B92D3C"/>
    <w:rsid w:val="00B9502F"/>
    <w:rsid w:val="00BA0CBA"/>
    <w:rsid w:val="00BA5CC2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2543C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1A78"/>
    <w:rsid w:val="00D15FAB"/>
    <w:rsid w:val="00D2241F"/>
    <w:rsid w:val="00D313B2"/>
    <w:rsid w:val="00D37E69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A6E65"/>
    <w:rsid w:val="00DB0B7C"/>
    <w:rsid w:val="00DB2054"/>
    <w:rsid w:val="00DB23F2"/>
    <w:rsid w:val="00DB2A92"/>
    <w:rsid w:val="00DB6081"/>
    <w:rsid w:val="00DC3212"/>
    <w:rsid w:val="00DD0FD9"/>
    <w:rsid w:val="00DD4900"/>
    <w:rsid w:val="00DE3A70"/>
    <w:rsid w:val="00DE5854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3208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D5A2A"/>
    <w:rsid w:val="00EE1AFB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27400"/>
    <w:rsid w:val="00F30EBE"/>
    <w:rsid w:val="00F3435A"/>
    <w:rsid w:val="00F36391"/>
    <w:rsid w:val="00F37DDB"/>
    <w:rsid w:val="00F41DBE"/>
    <w:rsid w:val="00F42E58"/>
    <w:rsid w:val="00F47C07"/>
    <w:rsid w:val="00F55237"/>
    <w:rsid w:val="00F62CAA"/>
    <w:rsid w:val="00F6422D"/>
    <w:rsid w:val="00F65035"/>
    <w:rsid w:val="00F700EE"/>
    <w:rsid w:val="00F740C0"/>
    <w:rsid w:val="00F76B3E"/>
    <w:rsid w:val="00F801B5"/>
    <w:rsid w:val="00F90F58"/>
    <w:rsid w:val="00FA1730"/>
    <w:rsid w:val="00FA5F3C"/>
    <w:rsid w:val="00FB3373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B1D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B1D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546289-24EF-924E-A99C-6D28AB48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22</TotalTime>
  <Pages>10</Pages>
  <Words>983</Words>
  <Characters>5608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5</cp:revision>
  <cp:lastPrinted>2009-08-03T17:48:00Z</cp:lastPrinted>
  <dcterms:created xsi:type="dcterms:W3CDTF">2018-03-02T14:03:00Z</dcterms:created>
  <dcterms:modified xsi:type="dcterms:W3CDTF">2018-03-05T15:28:00Z</dcterms:modified>
</cp:coreProperties>
</file>