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9E7AC3" w:rsidRPr="00E23F2C" w:rsidRDefault="009E7AC3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9E7AC3" w:rsidRPr="00E23F2C" w:rsidRDefault="009E7AC3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4D1527B0" w:rsidR="00BC13DC" w:rsidRPr="006A1A8D" w:rsidRDefault="00BC13DC" w:rsidP="00FE42A5">
      <w:pPr>
        <w:rPr>
          <w:sz w:val="18"/>
          <w:szCs w:val="18"/>
        </w:rPr>
      </w:pP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0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18"/>
        <w:gridCol w:w="3739"/>
        <w:gridCol w:w="3492"/>
      </w:tblGrid>
      <w:tr w:rsidR="00B92D3C" w14:paraId="30A911CE" w14:textId="77777777" w:rsidTr="00B92D3C">
        <w:trPr>
          <w:trHeight w:val="4023"/>
        </w:trPr>
        <w:tc>
          <w:tcPr>
            <w:tcW w:w="7557" w:type="dxa"/>
            <w:gridSpan w:val="2"/>
          </w:tcPr>
          <w:p w14:paraId="12279F64" w14:textId="69188BCD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74223060" w:rsidR="00E0342F" w:rsidRPr="00AA11C6" w:rsidRDefault="00AB3506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1.68</w:t>
            </w:r>
            <w:r w:rsidR="0022297D">
              <w:rPr>
                <w:b/>
                <w:sz w:val="28"/>
                <w:szCs w:val="28"/>
              </w:rPr>
              <w:t>.0</w:t>
            </w:r>
          </w:p>
          <w:p w14:paraId="368FEE05" w14:textId="77777777" w:rsidR="00E0342F" w:rsidRPr="00211A27" w:rsidRDefault="00E0342F" w:rsidP="00587A17"/>
          <w:p w14:paraId="4AAB1101" w14:textId="3EF70F4B" w:rsidR="00E0342F" w:rsidRDefault="00B0611A" w:rsidP="00587A17">
            <w:r>
              <w:t>Sprint end date: 12</w:t>
            </w:r>
            <w:r w:rsidR="00DF4D9A">
              <w:t>/</w:t>
            </w:r>
            <w:r w:rsidR="00AB3506">
              <w:t>22</w:t>
            </w:r>
            <w:bookmarkStart w:id="0" w:name="_GoBack"/>
            <w:bookmarkEnd w:id="0"/>
            <w:r w:rsidR="00891795">
              <w:t>/2017</w:t>
            </w:r>
          </w:p>
          <w:p w14:paraId="1FB82F61" w14:textId="49C67A33" w:rsidR="00E0342F" w:rsidRDefault="00E0342F" w:rsidP="00587A17"/>
          <w:p w14:paraId="77FE51CF" w14:textId="77777777" w:rsidR="00E53063" w:rsidRDefault="00E53063" w:rsidP="00587A17">
            <w:r>
              <w:t>Branch: Gold</w:t>
            </w:r>
          </w:p>
          <w:p w14:paraId="72956D87" w14:textId="77777777" w:rsidR="00E53063" w:rsidRDefault="00E53063" w:rsidP="00587A17">
            <w:r>
              <w:t>Commits:</w:t>
            </w:r>
          </w:p>
          <w:p w14:paraId="66A85FD7" w14:textId="7BFFBEC8" w:rsidR="00626C02" w:rsidRPr="00DE6F47" w:rsidRDefault="009A65F0" w:rsidP="00A35912">
            <w:pPr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C4030A1" wp14:editId="2BDAD74F">
                      <wp:simplePos x="0" y="0"/>
                      <wp:positionH relativeFrom="margin">
                        <wp:posOffset>2103120</wp:posOffset>
                      </wp:positionH>
                      <wp:positionV relativeFrom="paragraph">
                        <wp:posOffset>99695</wp:posOffset>
                      </wp:positionV>
                      <wp:extent cx="2377440" cy="274320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77440" cy="274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7A2D2B" w14:textId="07AD9795" w:rsidR="009E7AC3" w:rsidRDefault="009E7AC3" w:rsidP="009A1B1A">
                                  <w:pPr>
                                    <w:pStyle w:val="ListParagrap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7" type="#_x0000_t202" style="position:absolute;left:0;text-align:left;margin-left:165.6pt;margin-top:7.85pt;width:187.2pt;height:3in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" filled="f" stroked="f">
                      <v:textbox>
                        <w:txbxContent>
                          <w:p w14:paraId="047A2D2B" w14:textId="07AD9795" w:rsidR="009E7AC3" w:rsidRDefault="009E7AC3" w:rsidP="009A1B1A">
                            <w:pPr>
                              <w:pStyle w:val="ListParagraph"/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36B607CA" w14:textId="7CEE008D" w:rsidR="00DE6F47" w:rsidRDefault="00DE6F47" w:rsidP="00DE6F47"/>
          <w:p w14:paraId="74475A3C" w14:textId="519814B0" w:rsidR="00CE66D0" w:rsidRDefault="009A65F0" w:rsidP="002D4E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AF80B20" wp14:editId="2B97BF29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-250825</wp:posOffset>
                      </wp:positionV>
                      <wp:extent cx="2171700" cy="28346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1700" cy="2834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B2037A" w14:textId="506AA26D" w:rsidR="009E7AC3" w:rsidRDefault="009E7AC3" w:rsidP="001C3A10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</w:pPr>
                                  <w:r w:rsidRPr="001C3A10">
                                    <w:t>0a85499</w:t>
                                  </w:r>
                                </w:p>
                                <w:p w14:paraId="0896F63D" w14:textId="6B268B44" w:rsidR="009E7AC3" w:rsidRPr="001C3A10" w:rsidRDefault="009E7AC3" w:rsidP="001C3A10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</w:pPr>
                                  <w:r w:rsidRPr="001C3A10">
                                    <w:t>153c408</w:t>
                                  </w:r>
                                </w:p>
                                <w:p w14:paraId="40B99A7A" w14:textId="51EE852C" w:rsidR="009E7AC3" w:rsidRPr="001C3A10" w:rsidRDefault="009E7AC3" w:rsidP="001C3A10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</w:pPr>
                                  <w:r w:rsidRPr="001C3A10">
                                    <w:t>a9a129b</w:t>
                                  </w:r>
                                </w:p>
                                <w:p w14:paraId="4677BB08" w14:textId="428446EA" w:rsidR="009E7AC3" w:rsidRPr="001C3A10" w:rsidRDefault="009E7AC3" w:rsidP="001C3A10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</w:pPr>
                                  <w:r w:rsidRPr="001C3A10">
                                    <w:t>cd7756f</w:t>
                                  </w:r>
                                </w:p>
                                <w:p w14:paraId="67A14CB5" w14:textId="107381F8" w:rsidR="009E7AC3" w:rsidRPr="001C3A10" w:rsidRDefault="009E7AC3" w:rsidP="001C3A10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</w:pPr>
                                  <w:r w:rsidRPr="001C3A10">
                                    <w:t>d328f00</w:t>
                                  </w:r>
                                </w:p>
                                <w:p w14:paraId="3A4DBEFE" w14:textId="522C00BD" w:rsidR="009E7AC3" w:rsidRPr="001C3A10" w:rsidRDefault="009E7AC3" w:rsidP="001C3A10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</w:pPr>
                                  <w:r w:rsidRPr="001C3A10">
                                    <w:t>cd4c993 - css</w:t>
                                  </w:r>
                                </w:p>
                                <w:p w14:paraId="14606C6B" w14:textId="16E99383" w:rsidR="009E7AC3" w:rsidRPr="001C3A10" w:rsidRDefault="009E7AC3" w:rsidP="001C3A10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</w:pPr>
                                  <w:r w:rsidRPr="001C3A10">
                                    <w:t>783f092</w:t>
                                  </w:r>
                                </w:p>
                                <w:p w14:paraId="19CCB420" w14:textId="3AF3EAD0" w:rsidR="009E7AC3" w:rsidRPr="001C3A10" w:rsidRDefault="009E7AC3" w:rsidP="001C3A10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</w:pPr>
                                  <w:r w:rsidRPr="001C3A10">
                                    <w:t>2548b35</w:t>
                                  </w:r>
                                </w:p>
                                <w:p w14:paraId="3A83FA71" w14:textId="4438D8A9" w:rsidR="009E7AC3" w:rsidRDefault="009E7AC3" w:rsidP="001C3A10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</w:pPr>
                                  <w:r w:rsidRPr="001C3A10">
                                    <w:t>4bb9c78</w:t>
                                  </w:r>
                                </w:p>
                                <w:p w14:paraId="0652E8D5" w14:textId="77777777" w:rsidR="009A1B1A" w:rsidRDefault="009A1B1A" w:rsidP="009A1B1A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</w:pPr>
                                  <w:r w:rsidRPr="009E7AC3">
                                    <w:t>680ed54</w:t>
                                  </w:r>
                                </w:p>
                                <w:p w14:paraId="082B75CD" w14:textId="07169061" w:rsidR="009A1B1A" w:rsidRDefault="009A1B1A" w:rsidP="009A1B1A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</w:pPr>
                                  <w:r w:rsidRPr="009E7AC3">
                                    <w:t>9e52a36 - css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28" type="#_x0000_t202" style="position:absolute;margin-left:-5.35pt;margin-top:-19.7pt;width:171pt;height:223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" filled="f" stroked="f">
                      <v:textbox>
                        <w:txbxContent>
                          <w:p w14:paraId="78B2037A" w14:textId="506AA26D" w:rsidR="009E7AC3" w:rsidRDefault="009E7AC3" w:rsidP="001C3A10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 w:rsidRPr="001C3A10">
                              <w:t>0a85499</w:t>
                            </w:r>
                          </w:p>
                          <w:p w14:paraId="0896F63D" w14:textId="6B268B44" w:rsidR="009E7AC3" w:rsidRPr="001C3A10" w:rsidRDefault="009E7AC3" w:rsidP="001C3A10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 w:rsidRPr="001C3A10">
                              <w:t>153c408</w:t>
                            </w:r>
                          </w:p>
                          <w:p w14:paraId="40B99A7A" w14:textId="51EE852C" w:rsidR="009E7AC3" w:rsidRPr="001C3A10" w:rsidRDefault="009E7AC3" w:rsidP="001C3A10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 w:rsidRPr="001C3A10">
                              <w:t>a9a129b</w:t>
                            </w:r>
                          </w:p>
                          <w:p w14:paraId="4677BB08" w14:textId="428446EA" w:rsidR="009E7AC3" w:rsidRPr="001C3A10" w:rsidRDefault="009E7AC3" w:rsidP="001C3A10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 w:rsidRPr="001C3A10">
                              <w:t>cd7756f</w:t>
                            </w:r>
                          </w:p>
                          <w:p w14:paraId="67A14CB5" w14:textId="107381F8" w:rsidR="009E7AC3" w:rsidRPr="001C3A10" w:rsidRDefault="009E7AC3" w:rsidP="001C3A10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 w:rsidRPr="001C3A10">
                              <w:t>d328f00</w:t>
                            </w:r>
                          </w:p>
                          <w:p w14:paraId="3A4DBEFE" w14:textId="522C00BD" w:rsidR="009E7AC3" w:rsidRPr="001C3A10" w:rsidRDefault="009E7AC3" w:rsidP="001C3A10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 w:rsidRPr="001C3A10">
                              <w:t>cd4c993 - css</w:t>
                            </w:r>
                          </w:p>
                          <w:p w14:paraId="14606C6B" w14:textId="16E99383" w:rsidR="009E7AC3" w:rsidRPr="001C3A10" w:rsidRDefault="009E7AC3" w:rsidP="001C3A10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 w:rsidRPr="001C3A10">
                              <w:t>783f092</w:t>
                            </w:r>
                          </w:p>
                          <w:p w14:paraId="19CCB420" w14:textId="3AF3EAD0" w:rsidR="009E7AC3" w:rsidRPr="001C3A10" w:rsidRDefault="009E7AC3" w:rsidP="001C3A10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 w:rsidRPr="001C3A10">
                              <w:t>2548b35</w:t>
                            </w:r>
                          </w:p>
                          <w:p w14:paraId="3A83FA71" w14:textId="4438D8A9" w:rsidR="009E7AC3" w:rsidRDefault="009E7AC3" w:rsidP="001C3A10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 w:rsidRPr="001C3A10">
                              <w:t>4bb9c78</w:t>
                            </w:r>
                          </w:p>
                          <w:p w14:paraId="0652E8D5" w14:textId="77777777" w:rsidR="009A1B1A" w:rsidRDefault="009A1B1A" w:rsidP="009A1B1A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 w:rsidRPr="009E7AC3">
                              <w:t>680ed54</w:t>
                            </w:r>
                          </w:p>
                          <w:p w14:paraId="082B75CD" w14:textId="07169061" w:rsidR="009A1B1A" w:rsidRDefault="009A1B1A" w:rsidP="009A1B1A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 w:rsidRPr="009E7AC3">
                              <w:t>9e52a36 - css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2E13DE">
              <w:t>Known Issues:</w:t>
            </w:r>
            <w:r w:rsidR="002E1AE4">
              <w:t xml:space="preserve"> </w:t>
            </w:r>
          </w:p>
          <w:p w14:paraId="362BEE45" w14:textId="3845F305" w:rsidR="002D4E1A" w:rsidRPr="00DC3212" w:rsidRDefault="002D4E1A" w:rsidP="00DC3212">
            <w:pPr>
              <w:pStyle w:val="ListParagraph"/>
              <w:numPr>
                <w:ilvl w:val="0"/>
                <w:numId w:val="33"/>
              </w:numPr>
              <w:rPr>
                <w:rFonts w:ascii="Times" w:hAnsi="Times"/>
                <w:sz w:val="20"/>
                <w:szCs w:val="20"/>
              </w:rPr>
            </w:pPr>
          </w:p>
          <w:p w14:paraId="53F29371" w14:textId="77777777" w:rsidR="00486854" w:rsidRDefault="00486854" w:rsidP="00486854"/>
          <w:p w14:paraId="4F499044" w14:textId="77777777" w:rsidR="001654D0" w:rsidRDefault="00646FD3" w:rsidP="002D4E1A">
            <w:r>
              <w:t>Additional Notes:</w:t>
            </w:r>
          </w:p>
          <w:p w14:paraId="3BC6811A" w14:textId="6E88E659" w:rsidR="003C2884" w:rsidRDefault="003C2884" w:rsidP="002D4E1A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3492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25C80367" w14:textId="77777777" w:rsidR="00E0342F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05375120" w14:textId="77777777" w:rsidR="00E0342F" w:rsidRPr="00DB23F2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</w:rPr>
            </w:pPr>
          </w:p>
          <w:p w14:paraId="17280666" w14:textId="77777777" w:rsidR="001C3A10" w:rsidRPr="001C3A10" w:rsidRDefault="00891795" w:rsidP="001C3A10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 #1: TFS#</w:t>
            </w:r>
            <w:r w:rsidR="001C3A10" w:rsidRPr="001C3A10">
              <w:rPr>
                <w:b/>
                <w:color w:val="003436"/>
              </w:rPr>
              <w:t>438238</w:t>
            </w:r>
          </w:p>
          <w:p w14:paraId="680E4CC7" w14:textId="03275657" w:rsidR="00E0342F" w:rsidRPr="00DB23F2" w:rsidRDefault="00E0342F" w:rsidP="00753DDC">
            <w:pPr>
              <w:tabs>
                <w:tab w:val="left" w:pos="4020"/>
              </w:tabs>
              <w:rPr>
                <w:color w:val="003436"/>
              </w:rPr>
            </w:pPr>
          </w:p>
          <w:p w14:paraId="339C13B7" w14:textId="1568DBF1" w:rsidR="00AE3498" w:rsidRPr="00AE3498" w:rsidRDefault="007E17BD" w:rsidP="00AE3498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</w:t>
            </w:r>
            <w:r w:rsidR="00E0342F" w:rsidRPr="00DB23F2">
              <w:rPr>
                <w:b/>
                <w:color w:val="003436"/>
              </w:rPr>
              <w:t xml:space="preserve"> </w:t>
            </w:r>
            <w:r>
              <w:rPr>
                <w:b/>
                <w:color w:val="003436"/>
              </w:rPr>
              <w:t>#</w:t>
            </w:r>
            <w:r w:rsidR="00E0342F" w:rsidRPr="00DB23F2">
              <w:rPr>
                <w:b/>
                <w:color w:val="003436"/>
              </w:rPr>
              <w:t>2</w:t>
            </w:r>
            <w:r w:rsidR="006111F8">
              <w:rPr>
                <w:b/>
                <w:color w:val="003436"/>
              </w:rPr>
              <w:t>: TFS#</w:t>
            </w:r>
            <w:r w:rsidR="001C3A10" w:rsidRPr="001C3A10">
              <w:rPr>
                <w:b/>
                <w:color w:val="003436"/>
              </w:rPr>
              <w:t>488401</w:t>
            </w:r>
          </w:p>
          <w:p w14:paraId="34ADBA8B" w14:textId="77777777" w:rsidR="00343AD7" w:rsidRPr="00DB23F2" w:rsidRDefault="00343AD7" w:rsidP="00343AD7">
            <w:pPr>
              <w:tabs>
                <w:tab w:val="left" w:pos="4020"/>
              </w:tabs>
              <w:rPr>
                <w:color w:val="003436"/>
              </w:rPr>
            </w:pPr>
          </w:p>
          <w:p w14:paraId="07A463EF" w14:textId="20153003" w:rsidR="00FB54E2" w:rsidRPr="00E53063" w:rsidRDefault="00343AD7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</w:t>
            </w:r>
            <w:r w:rsidRPr="00DB23F2">
              <w:rPr>
                <w:b/>
                <w:color w:val="003436"/>
              </w:rPr>
              <w:t xml:space="preserve"> </w:t>
            </w:r>
            <w:r>
              <w:rPr>
                <w:b/>
                <w:color w:val="003436"/>
              </w:rPr>
              <w:t>#3: TFS#</w:t>
            </w:r>
            <w:r w:rsidR="009E7AC3" w:rsidRPr="009E7AC3">
              <w:rPr>
                <w:b/>
                <w:color w:val="003436"/>
              </w:rPr>
              <w:t>438247</w:t>
            </w:r>
          </w:p>
          <w:p w14:paraId="489A820B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6A7BBF01" w14:textId="77777777" w:rsidR="00FB54E2" w:rsidRPr="007E17BD" w:rsidRDefault="007E17BD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Defects resolved</w:t>
            </w:r>
          </w:p>
          <w:p w14:paraId="285B6F7E" w14:textId="77777777" w:rsidR="00FB54E2" w:rsidRDefault="00FB54E2" w:rsidP="00FB54E2">
            <w:pPr>
              <w:tabs>
                <w:tab w:val="left" w:pos="4020"/>
              </w:tabs>
              <w:rPr>
                <w:color w:val="003436"/>
              </w:rPr>
            </w:pPr>
          </w:p>
          <w:p w14:paraId="56D0FE5A" w14:textId="3398A9C5" w:rsidR="00E0342F" w:rsidRPr="00DB23F2" w:rsidRDefault="002E13DE" w:rsidP="002A46AF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2ABAAAC6" w14:textId="13702D9E" w:rsidR="00E0342F" w:rsidRPr="00DB23F2" w:rsidRDefault="002E13DE" w:rsidP="00753DDC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56362CDE" w14:textId="5192CCD5" w:rsidR="00E0342F" w:rsidRDefault="002E13DE" w:rsidP="00753DDC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07C8EE56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43BE1CB5" w14:textId="77777777" w:rsidR="002E13DE" w:rsidRP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  <w:r w:rsidRPr="002E13DE">
              <w:rPr>
                <w:b/>
                <w:color w:val="003436"/>
              </w:rPr>
              <w:t>Tasks Completed</w:t>
            </w:r>
          </w:p>
          <w:p w14:paraId="6F60352D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61B152A0" w14:textId="6FC0F752" w:rsidR="002E13DE" w:rsidRDefault="002E13DE" w:rsidP="002E13D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489DE16F" w14:textId="6BDE3AF6" w:rsidR="002E13DE" w:rsidRDefault="002E13DE" w:rsidP="002E13D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6799EF1F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041D44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878527A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B00C0C6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6F05D7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0E3DBF6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1E37AFF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3EF28086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8396021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C29CED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AF0197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80CE50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1BA595D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503243E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AE4BE6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46833CE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C9831E3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E43DDAE" w14:textId="77777777" w:rsidR="007C12B9" w:rsidRDefault="007C12B9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4EE47B3" w14:textId="77777777" w:rsidR="007C12B9" w:rsidRDefault="007C12B9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5BEB951" w14:textId="77777777" w:rsidR="00B0611A" w:rsidRP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76430AA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59ABD8CD" w14:textId="77777777" w:rsidR="00E0342F" w:rsidRPr="00DD0FD9" w:rsidRDefault="00E40E84" w:rsidP="00E23F2C">
            <w:pPr>
              <w:tabs>
                <w:tab w:val="left" w:pos="4020"/>
              </w:tabs>
              <w:rPr>
                <w:color w:val="82530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9E7AC3" w:rsidRPr="00743757" w:rsidRDefault="009E7AC3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9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" filled="f" stroked="f">
                      <v:textbox>
                        <w:txbxContent>
                          <w:p w14:paraId="3D40545F" w14:textId="77777777" w:rsidR="009E7AC3" w:rsidRPr="00743757" w:rsidRDefault="009E7AC3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92D3C" w14:paraId="27BF63B7" w14:textId="77777777" w:rsidTr="00B92D3C">
        <w:trPr>
          <w:trHeight w:val="1678"/>
        </w:trPr>
        <w:tc>
          <w:tcPr>
            <w:tcW w:w="3818" w:type="dxa"/>
          </w:tcPr>
          <w:p w14:paraId="2C5C12C1" w14:textId="77777777" w:rsidR="00B92D3C" w:rsidRPr="00E0342F" w:rsidRDefault="00B92D3C" w:rsidP="00E0342F"/>
        </w:tc>
        <w:tc>
          <w:tcPr>
            <w:tcW w:w="3739" w:type="dxa"/>
          </w:tcPr>
          <w:p w14:paraId="63484370" w14:textId="77777777" w:rsidR="00B92D3C" w:rsidRDefault="00B92D3C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492" w:type="dxa"/>
            <w:vMerge/>
            <w:shd w:val="clear" w:color="auto" w:fill="F0E4D8"/>
          </w:tcPr>
          <w:p w14:paraId="66500AE8" w14:textId="77777777" w:rsidR="00B92D3C" w:rsidRDefault="00B92D3C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715EF02B" w14:textId="77777777" w:rsidR="009E7AC3" w:rsidRDefault="009E7AC3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22A424C" w14:textId="3EDCFC42" w:rsidR="00884E49" w:rsidRDefault="006A1325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 w:rsidRPr="006A1325">
        <w:rPr>
          <w:b/>
          <w:sz w:val="32"/>
          <w:szCs w:val="32"/>
        </w:rPr>
        <w:lastRenderedPageBreak/>
        <w:t>Feature #1</w:t>
      </w:r>
      <w:r w:rsidR="00891795">
        <w:rPr>
          <w:b/>
          <w:sz w:val="32"/>
          <w:szCs w:val="32"/>
        </w:rPr>
        <w:t>: TFS#</w:t>
      </w:r>
      <w:r w:rsidR="00CE66D0" w:rsidRPr="00CE66D0">
        <w:rPr>
          <w:rFonts w:ascii="Helvetica Neue" w:hAnsi="Helvetica Neue"/>
          <w:color w:val="212121"/>
          <w:sz w:val="27"/>
          <w:szCs w:val="27"/>
          <w:shd w:val="clear" w:color="auto" w:fill="FFFFFF"/>
        </w:rPr>
        <w:t xml:space="preserve"> </w:t>
      </w:r>
      <w:r w:rsidR="001C3A10" w:rsidRPr="001C3A10">
        <w:rPr>
          <w:b/>
          <w:sz w:val="32"/>
          <w:szCs w:val="32"/>
        </w:rPr>
        <w:t>438238</w:t>
      </w:r>
    </w:p>
    <w:p w14:paraId="3C6CB048" w14:textId="0BF6C674" w:rsidR="006A1325" w:rsidRPr="001C3A10" w:rsidRDefault="001C3A10" w:rsidP="006A1325">
      <w:pPr>
        <w:tabs>
          <w:tab w:val="left" w:pos="4020"/>
        </w:tabs>
        <w:spacing w:line="276" w:lineRule="auto"/>
      </w:pPr>
      <w:r w:rsidRPr="001C3A10">
        <w:t>Angular 4 Forms - Wizard step 2.5</w:t>
      </w:r>
    </w:p>
    <w:p w14:paraId="618940E3" w14:textId="77777777" w:rsidR="00CE66D0" w:rsidRDefault="00CE66D0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D1983D7" w14:textId="77777777" w:rsidR="000C2844" w:rsidRDefault="006A1325" w:rsidP="000C2844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1987EF0C" w14:textId="1179C12F" w:rsidR="000C2844" w:rsidRPr="00130AE0" w:rsidRDefault="00B0611A" w:rsidP="00E53063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Forms/Packing List </w:t>
      </w:r>
      <w:r w:rsidR="001C3A10">
        <w:t xml:space="preserve"> - </w:t>
      </w:r>
      <w:hyperlink r:id="rId10" w:anchor="/forms/forms_wizard/formsWiz" w:history="1">
        <w:r w:rsidR="001C3A10" w:rsidRPr="001C3A10">
          <w:rPr>
            <w:rStyle w:val="Hyperlink"/>
          </w:rPr>
          <w:t>http://uidev.ups.com/nbs_spa.html - /forms/forms_wizard/formsWiz</w:t>
        </w:r>
      </w:hyperlink>
    </w:p>
    <w:p w14:paraId="0867DFC5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4004184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5F292A77" w14:textId="60ACF20E" w:rsidR="00B92D3C" w:rsidRPr="0062432E" w:rsidRDefault="00FE51E6" w:rsidP="00B92D3C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 w:rsidR="008F2A4A">
        <w:t>component/</w:t>
      </w:r>
      <w:r w:rsidR="00B0611A" w:rsidRPr="00B0611A">
        <w:t xml:space="preserve"> </w:t>
      </w:r>
      <w:r w:rsidR="00B0611A">
        <w:t>forms/</w:t>
      </w:r>
      <w:r w:rsidR="001C3A10" w:rsidRPr="001C3A10">
        <w:t xml:space="preserve"> forms_wizard</w:t>
      </w:r>
      <w:r w:rsidR="00B0611A">
        <w:t>/</w:t>
      </w:r>
      <w:r w:rsidR="001C3A10" w:rsidRPr="001C3A10">
        <w:t>formsWizStep2_5_component</w:t>
      </w:r>
      <w:r w:rsidR="008F2A4A">
        <w:t>.ts</w:t>
      </w:r>
    </w:p>
    <w:p w14:paraId="51F437D0" w14:textId="65CEF37A" w:rsidR="008F2A4A" w:rsidRPr="0062432E" w:rsidRDefault="008F2A4A" w:rsidP="008F2A4A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</w:t>
      </w:r>
      <w:r w:rsidR="00B0611A">
        <w:t>forms/</w:t>
      </w:r>
      <w:r w:rsidR="001C3A10" w:rsidRPr="001C3A10">
        <w:t xml:space="preserve"> forms_wizard</w:t>
      </w:r>
      <w:r w:rsidR="00B0611A">
        <w:t>/</w:t>
      </w:r>
      <w:r w:rsidR="001C3A10" w:rsidRPr="001C3A10">
        <w:t>formsWizStep2_5.tpl</w:t>
      </w:r>
      <w:r w:rsidR="00B0611A">
        <w:t>.html</w:t>
      </w:r>
    </w:p>
    <w:p w14:paraId="100E2DF9" w14:textId="4F5F7AD8" w:rsidR="00B0611A" w:rsidRPr="0062432E" w:rsidRDefault="00B0611A" w:rsidP="00B0611A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component/</w:t>
      </w:r>
      <w:r w:rsidRPr="00B0611A">
        <w:t xml:space="preserve"> </w:t>
      </w:r>
      <w:r>
        <w:t>forms/</w:t>
      </w:r>
      <w:r w:rsidR="001C3A10" w:rsidRPr="001C3A10">
        <w:t xml:space="preserve"> forms_wizard</w:t>
      </w:r>
      <w:r>
        <w:t>/</w:t>
      </w:r>
      <w:r w:rsidR="001C3A10" w:rsidRPr="001C3A10">
        <w:t>formsWizWrapper_component</w:t>
      </w:r>
      <w:r>
        <w:t>.ts</w:t>
      </w:r>
    </w:p>
    <w:p w14:paraId="235A0D57" w14:textId="378AB37E" w:rsidR="000E677E" w:rsidRPr="00B0611A" w:rsidRDefault="00B0611A" w:rsidP="00B0611A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templates/forms/</w:t>
      </w:r>
      <w:r w:rsidR="001C3A10" w:rsidRPr="001C3A10">
        <w:t xml:space="preserve"> forms_wizard</w:t>
      </w:r>
      <w:r>
        <w:t>/plWrapper.tpl.html</w:t>
      </w:r>
    </w:p>
    <w:p w14:paraId="76941EAF" w14:textId="2FE1264D" w:rsidR="000E677E" w:rsidRPr="00B0611A" w:rsidRDefault="000E677E" w:rsidP="00B0611A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</w:t>
      </w:r>
      <w:r>
        <w:t>common/wem/</w:t>
      </w:r>
      <w:r w:rsidR="001C3A10">
        <w:t>assets</w:t>
      </w:r>
      <w:r>
        <w:t>/</w:t>
      </w:r>
      <w:r w:rsidR="001C3A10">
        <w:t>sass/layout/_ul.scss</w:t>
      </w:r>
    </w:p>
    <w:p w14:paraId="79229BD1" w14:textId="3C62FBAF" w:rsidR="000E677E" w:rsidRDefault="00B0611A" w:rsidP="00B0611A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app.ts</w:t>
      </w:r>
    </w:p>
    <w:p w14:paraId="3C5E3BBF" w14:textId="77777777" w:rsidR="00B0611A" w:rsidRPr="00B0611A" w:rsidRDefault="00B0611A" w:rsidP="00B0611A">
      <w:pPr>
        <w:tabs>
          <w:tab w:val="left" w:pos="4020"/>
        </w:tabs>
        <w:rPr>
          <w:sz w:val="28"/>
          <w:szCs w:val="28"/>
        </w:rPr>
      </w:pPr>
    </w:p>
    <w:p w14:paraId="4788CED3" w14:textId="72F86E07" w:rsidR="002E13DE" w:rsidRDefault="002E13DE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45AD729B" w14:textId="71FAF9D7" w:rsidR="00CB4F4B" w:rsidRPr="001C3A10" w:rsidRDefault="00CB4F4B" w:rsidP="001C3A10">
      <w:pPr>
        <w:pStyle w:val="ListParagraph"/>
        <w:numPr>
          <w:ilvl w:val="0"/>
          <w:numId w:val="15"/>
        </w:numPr>
        <w:tabs>
          <w:tab w:val="left" w:pos="4020"/>
        </w:tabs>
      </w:pPr>
    </w:p>
    <w:p w14:paraId="3A07D29D" w14:textId="77777777" w:rsidR="00CB4F4B" w:rsidRDefault="00CB4F4B" w:rsidP="00CB4F4B">
      <w:pPr>
        <w:pStyle w:val="ListParagraph"/>
        <w:ind w:left="1440"/>
      </w:pPr>
    </w:p>
    <w:p w14:paraId="2BEB424D" w14:textId="77777777" w:rsidR="003E542B" w:rsidRDefault="003E542B" w:rsidP="003E542B"/>
    <w:p w14:paraId="18283095" w14:textId="77777777" w:rsidR="00176DBB" w:rsidRDefault="00176DBB" w:rsidP="00176DBB"/>
    <w:p w14:paraId="58DC71E9" w14:textId="77777777" w:rsidR="00176DBB" w:rsidRDefault="00176DBB" w:rsidP="00176DBB"/>
    <w:p w14:paraId="1C0AD0D0" w14:textId="77777777" w:rsidR="00176DBB" w:rsidRDefault="00176DBB" w:rsidP="00176DBB"/>
    <w:p w14:paraId="65F974E1" w14:textId="77777777" w:rsidR="00176DBB" w:rsidRDefault="00176DBB" w:rsidP="00176DBB"/>
    <w:p w14:paraId="2E05DA38" w14:textId="77777777" w:rsidR="00176DBB" w:rsidRDefault="00176DBB" w:rsidP="00176DBB"/>
    <w:p w14:paraId="31916133" w14:textId="77777777" w:rsidR="00176DBB" w:rsidRDefault="00176DBB" w:rsidP="00176DBB"/>
    <w:p w14:paraId="314AA69D" w14:textId="77777777" w:rsidR="00176DBB" w:rsidRDefault="00176DBB" w:rsidP="00176DBB"/>
    <w:p w14:paraId="17E69AA5" w14:textId="77777777" w:rsidR="00176DBB" w:rsidRDefault="00176DBB" w:rsidP="00176DBB"/>
    <w:p w14:paraId="04C77BF8" w14:textId="77777777" w:rsidR="00176DBB" w:rsidRDefault="00176DBB" w:rsidP="00176DBB"/>
    <w:p w14:paraId="73EB8C44" w14:textId="608F8C0F" w:rsidR="003E542B" w:rsidRDefault="003E542B" w:rsidP="00176DBB">
      <w:r>
        <w:br w:type="page"/>
      </w:r>
    </w:p>
    <w:p w14:paraId="1C77F40F" w14:textId="32AF0742" w:rsidR="00B92D3C" w:rsidRDefault="003E542B" w:rsidP="00B92D3C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Feature #2: </w:t>
      </w:r>
      <w:r w:rsidR="00B92D3C">
        <w:rPr>
          <w:b/>
          <w:sz w:val="32"/>
          <w:szCs w:val="32"/>
        </w:rPr>
        <w:t>TFS#</w:t>
      </w:r>
      <w:r w:rsidR="00B92D3C" w:rsidRPr="00CE66D0">
        <w:rPr>
          <w:rFonts w:ascii="Helvetica Neue" w:hAnsi="Helvetica Neue"/>
          <w:color w:val="212121"/>
          <w:sz w:val="27"/>
          <w:szCs w:val="27"/>
          <w:shd w:val="clear" w:color="auto" w:fill="FFFFFF"/>
        </w:rPr>
        <w:t xml:space="preserve"> </w:t>
      </w:r>
      <w:r w:rsidR="001C3A10" w:rsidRPr="001C3A10">
        <w:rPr>
          <w:b/>
          <w:sz w:val="32"/>
          <w:szCs w:val="32"/>
        </w:rPr>
        <w:t>488401</w:t>
      </w:r>
    </w:p>
    <w:p w14:paraId="40DA9188" w14:textId="26F359BB" w:rsidR="00B92D3C" w:rsidRDefault="001C3A10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1C3A10">
        <w:rPr>
          <w:sz w:val="28"/>
          <w:szCs w:val="28"/>
        </w:rPr>
        <w:t>Update Payment - Bill my Account</w:t>
      </w:r>
    </w:p>
    <w:p w14:paraId="1C0DDD15" w14:textId="77777777" w:rsidR="00B92D3C" w:rsidRDefault="00B92D3C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AE73DD4" w14:textId="77777777" w:rsidR="00B92D3C" w:rsidRDefault="00B92D3C" w:rsidP="00B92D3C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743BC7A1" w14:textId="77777777" w:rsidR="00B92D3C" w:rsidRPr="00130AE0" w:rsidRDefault="00B92D3C" w:rsidP="00B92D3C">
      <w:pPr>
        <w:pStyle w:val="ListParagraph"/>
        <w:numPr>
          <w:ilvl w:val="0"/>
          <w:numId w:val="21"/>
        </w:numPr>
        <w:tabs>
          <w:tab w:val="left" w:pos="4020"/>
        </w:tabs>
        <w:spacing w:line="276" w:lineRule="auto"/>
      </w:pPr>
      <w:r w:rsidRPr="00130AE0">
        <w:t xml:space="preserve">Single Page version – </w:t>
      </w:r>
      <w:hyperlink r:id="rId11" w:anchor="/nbsSpa" w:history="1">
        <w:r w:rsidRPr="00130AE0">
          <w:rPr>
            <w:rStyle w:val="Hyperlink"/>
          </w:rPr>
          <w:t>uidev.ups.com/nbs_spa.html#/nbsSpa</w:t>
        </w:r>
      </w:hyperlink>
    </w:p>
    <w:p w14:paraId="53E2E93A" w14:textId="06105E41" w:rsidR="00B92D3C" w:rsidRPr="001C3A10" w:rsidRDefault="00B92D3C" w:rsidP="001C3A10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  <w:rPr>
          <w:sz w:val="28"/>
          <w:szCs w:val="28"/>
        </w:rPr>
      </w:pPr>
      <w:r w:rsidRPr="00130AE0">
        <w:t>Guided Flow version -</w:t>
      </w:r>
      <w:r w:rsidR="001C3A10">
        <w:t xml:space="preserve"> </w:t>
      </w:r>
      <w:hyperlink r:id="rId12" w:anchor="/gfWrapper/payment" w:history="1">
        <w:r w:rsidR="001C3A10" w:rsidRPr="001C3A10">
          <w:rPr>
            <w:rStyle w:val="Hyperlink"/>
          </w:rPr>
          <w:t>http://uidev.ups.com/nbs_spa.html - /gfWrapper/payment</w:t>
        </w:r>
      </w:hyperlink>
    </w:p>
    <w:p w14:paraId="431A2A24" w14:textId="77777777" w:rsidR="00B92D3C" w:rsidRDefault="00B92D3C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0D5F4F99" w14:textId="4000ED41" w:rsidR="00DE6F47" w:rsidRPr="0062432E" w:rsidRDefault="00DE6F47" w:rsidP="00DE6F47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component/</w:t>
      </w:r>
      <w:r w:rsidRPr="00B0611A">
        <w:t xml:space="preserve"> </w:t>
      </w:r>
      <w:r w:rsidR="001C3A10">
        <w:t>payment</w:t>
      </w:r>
      <w:r>
        <w:t>_component.ts</w:t>
      </w:r>
    </w:p>
    <w:p w14:paraId="0635138B" w14:textId="48995F09" w:rsidR="00B92D3C" w:rsidRPr="001C3A10" w:rsidRDefault="00DE6F47" w:rsidP="001C3A10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</w:t>
      </w:r>
      <w:r w:rsidR="001C3A10">
        <w:t>payment</w:t>
      </w:r>
      <w:r>
        <w:t>_section.tpl.html</w:t>
      </w:r>
    </w:p>
    <w:p w14:paraId="3EDFB955" w14:textId="77777777" w:rsidR="001C3A10" w:rsidRPr="001C3A10" w:rsidRDefault="001C3A10" w:rsidP="001C3A10">
      <w:pPr>
        <w:tabs>
          <w:tab w:val="left" w:pos="4020"/>
        </w:tabs>
        <w:rPr>
          <w:sz w:val="28"/>
          <w:szCs w:val="28"/>
        </w:rPr>
      </w:pPr>
    </w:p>
    <w:p w14:paraId="3D3B6395" w14:textId="77777777" w:rsidR="00B92D3C" w:rsidRDefault="00B92D3C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6D64E56E" w14:textId="77777777" w:rsidR="00D523A0" w:rsidRPr="001C3A10" w:rsidRDefault="00D523A0" w:rsidP="001C3A10">
      <w:pPr>
        <w:pStyle w:val="ListParagraph"/>
        <w:numPr>
          <w:ilvl w:val="0"/>
          <w:numId w:val="36"/>
        </w:numPr>
        <w:tabs>
          <w:tab w:val="left" w:pos="4020"/>
        </w:tabs>
        <w:rPr>
          <w:sz w:val="28"/>
          <w:szCs w:val="28"/>
        </w:rPr>
      </w:pPr>
    </w:p>
    <w:p w14:paraId="29AB9E89" w14:textId="4588642D" w:rsidR="00CB4F4B" w:rsidRDefault="00CB4F4B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A818396" w14:textId="77777777" w:rsidR="001C3A10" w:rsidRDefault="001C3A10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5A1E20B" w14:textId="77777777" w:rsidR="001C3A10" w:rsidRDefault="001C3A10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E697D95" w14:textId="77777777" w:rsidR="001C3A10" w:rsidRDefault="001C3A10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003C92C" w14:textId="77777777" w:rsidR="001C3A10" w:rsidRDefault="001C3A10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C496332" w14:textId="77777777" w:rsidR="001C3A10" w:rsidRDefault="001C3A10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66F3035" w14:textId="77777777" w:rsidR="001C3A10" w:rsidRDefault="001C3A10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2994030" w14:textId="77777777" w:rsidR="001C3A10" w:rsidRDefault="001C3A10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C405099" w14:textId="77777777" w:rsidR="001C3A10" w:rsidRDefault="001C3A10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A60CB49" w14:textId="77777777" w:rsidR="001C3A10" w:rsidRDefault="001C3A10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E6370DC" w14:textId="77777777" w:rsidR="001C3A10" w:rsidRDefault="001C3A10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7ED6A63" w14:textId="77777777" w:rsidR="001C3A10" w:rsidRDefault="001C3A10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A170FDD" w14:textId="77777777" w:rsidR="001C3A10" w:rsidRDefault="001C3A10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1C85818" w14:textId="77777777" w:rsidR="001C3A10" w:rsidRDefault="001C3A10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DE85D26" w14:textId="77777777" w:rsidR="001C3A10" w:rsidRDefault="001C3A10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64A38C4" w14:textId="77777777" w:rsidR="001C3A10" w:rsidRDefault="001C3A10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870BFBA" w14:textId="77777777" w:rsidR="001C3A10" w:rsidRDefault="001C3A10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877F440" w14:textId="77777777" w:rsidR="001C3A10" w:rsidRDefault="001C3A10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CE1FF22" w14:textId="77777777" w:rsidR="001C3A10" w:rsidRDefault="001C3A10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505AAEC" w14:textId="77777777" w:rsidR="001C3A10" w:rsidRDefault="001C3A10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57AE50B" w14:textId="77777777" w:rsidR="001C3A10" w:rsidRDefault="001C3A10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6B1B182" w14:textId="77777777" w:rsidR="001C3A10" w:rsidRDefault="001C3A10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9F3B240" w14:textId="77777777" w:rsidR="001C3A10" w:rsidRPr="0062432E" w:rsidRDefault="001C3A10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3EAD5FF" w14:textId="3E0DA1E3" w:rsidR="00D523A0" w:rsidRDefault="00D523A0" w:rsidP="00D523A0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Feature #3: TFS#</w:t>
      </w:r>
      <w:r w:rsidRPr="00CE66D0">
        <w:rPr>
          <w:rFonts w:ascii="Helvetica Neue" w:hAnsi="Helvetica Neue"/>
          <w:color w:val="212121"/>
          <w:sz w:val="27"/>
          <w:szCs w:val="27"/>
          <w:shd w:val="clear" w:color="auto" w:fill="FFFFFF"/>
        </w:rPr>
        <w:t xml:space="preserve"> </w:t>
      </w:r>
      <w:r w:rsidR="00896461" w:rsidRPr="00896461">
        <w:rPr>
          <w:b/>
          <w:sz w:val="32"/>
          <w:szCs w:val="32"/>
        </w:rPr>
        <w:t>438247</w:t>
      </w:r>
    </w:p>
    <w:p w14:paraId="66DAA121" w14:textId="441F2E6C" w:rsidR="00D523A0" w:rsidRDefault="00896461" w:rsidP="00D523A0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896461">
        <w:rPr>
          <w:sz w:val="28"/>
          <w:szCs w:val="28"/>
        </w:rPr>
        <w:t>Angular 4 Forms - Wizard step 2.6 &amp; 2.7</w:t>
      </w:r>
    </w:p>
    <w:p w14:paraId="5C0B5CBF" w14:textId="77777777" w:rsidR="00D523A0" w:rsidRDefault="00D523A0" w:rsidP="00D523A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102449C" w14:textId="77777777" w:rsidR="009E7AC3" w:rsidRDefault="009E7AC3" w:rsidP="009E7AC3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5F0EFA93" w14:textId="77777777" w:rsidR="009E7AC3" w:rsidRPr="00130AE0" w:rsidRDefault="009E7AC3" w:rsidP="009E7AC3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Forms/Packing List  - </w:t>
      </w:r>
      <w:hyperlink r:id="rId13" w:anchor="/forms/forms_wizard/formsWiz" w:history="1">
        <w:r w:rsidRPr="001C3A10">
          <w:rPr>
            <w:rStyle w:val="Hyperlink"/>
          </w:rPr>
          <w:t>http://uidev.ups.com/nbs_spa.html - /forms/forms_wizard/formsWiz</w:t>
        </w:r>
      </w:hyperlink>
    </w:p>
    <w:p w14:paraId="5CAFB470" w14:textId="77777777" w:rsidR="009E7AC3" w:rsidRDefault="009E7AC3" w:rsidP="009E7AC3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BAA2120" w14:textId="77777777" w:rsidR="009E7AC3" w:rsidRDefault="009E7AC3" w:rsidP="009E7AC3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28C5ACCE" w14:textId="59DD395D" w:rsidR="009E7AC3" w:rsidRPr="0062432E" w:rsidRDefault="009E7AC3" w:rsidP="009E7AC3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component/</w:t>
      </w:r>
      <w:r w:rsidRPr="00B0611A">
        <w:t xml:space="preserve"> </w:t>
      </w:r>
      <w:r>
        <w:t>forms/</w:t>
      </w:r>
      <w:r w:rsidRPr="001C3A10">
        <w:t xml:space="preserve"> forms_wizard</w:t>
      </w:r>
      <w:r>
        <w:t>/formsWizStep2_6</w:t>
      </w:r>
      <w:r w:rsidRPr="001C3A10">
        <w:t>_component</w:t>
      </w:r>
      <w:r>
        <w:t>.ts</w:t>
      </w:r>
    </w:p>
    <w:p w14:paraId="42832F0E" w14:textId="5842BD5D" w:rsidR="009E7AC3" w:rsidRPr="0062432E" w:rsidRDefault="009E7AC3" w:rsidP="009E7AC3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templates/forms/</w:t>
      </w:r>
      <w:r w:rsidRPr="001C3A10">
        <w:t xml:space="preserve"> forms_wizard</w:t>
      </w:r>
      <w:r>
        <w:t>/formsWizStep2_6</w:t>
      </w:r>
      <w:r w:rsidRPr="001C3A10">
        <w:t>.tpl</w:t>
      </w:r>
      <w:r>
        <w:t>.html</w:t>
      </w:r>
    </w:p>
    <w:p w14:paraId="347DC653" w14:textId="7DE8A0C3" w:rsidR="009E7AC3" w:rsidRPr="0062432E" w:rsidRDefault="009E7AC3" w:rsidP="009E7AC3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component/</w:t>
      </w:r>
      <w:r w:rsidRPr="00B0611A">
        <w:t xml:space="preserve"> </w:t>
      </w:r>
      <w:r>
        <w:t>forms/</w:t>
      </w:r>
      <w:r w:rsidRPr="001C3A10">
        <w:t xml:space="preserve"> forms_wizard</w:t>
      </w:r>
      <w:r>
        <w:t>/formsWizStep2_7</w:t>
      </w:r>
      <w:r w:rsidRPr="001C3A10">
        <w:t>_component</w:t>
      </w:r>
      <w:r>
        <w:t>.ts</w:t>
      </w:r>
    </w:p>
    <w:p w14:paraId="1BB2C6B5" w14:textId="3542537F" w:rsidR="009E7AC3" w:rsidRPr="009E7AC3" w:rsidRDefault="009E7AC3" w:rsidP="009E7AC3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templates/forms/</w:t>
      </w:r>
      <w:r w:rsidRPr="001C3A10">
        <w:t xml:space="preserve"> forms_wizard</w:t>
      </w:r>
      <w:r>
        <w:t>/formsWizStep2_7</w:t>
      </w:r>
      <w:r w:rsidRPr="001C3A10">
        <w:t>.tpl</w:t>
      </w:r>
      <w:r>
        <w:t>.html</w:t>
      </w:r>
    </w:p>
    <w:p w14:paraId="331FEBC6" w14:textId="02BC34C4" w:rsidR="009E7AC3" w:rsidRPr="00B0611A" w:rsidRDefault="009E7AC3" w:rsidP="009E7AC3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component/</w:t>
      </w:r>
      <w:r w:rsidRPr="00B0611A">
        <w:t xml:space="preserve"> </w:t>
      </w:r>
      <w:r>
        <w:t>forms/</w:t>
      </w:r>
      <w:r w:rsidRPr="001C3A10">
        <w:t xml:space="preserve"> forms_wizard</w:t>
      </w:r>
      <w:r>
        <w:t>/</w:t>
      </w:r>
      <w:r w:rsidRPr="001C3A10">
        <w:t>formsWizWrapper_component</w:t>
      </w:r>
      <w:r>
        <w:t>.ts</w:t>
      </w:r>
    </w:p>
    <w:p w14:paraId="19E9C33D" w14:textId="2948A341" w:rsidR="00D523A0" w:rsidRPr="0062432E" w:rsidRDefault="009E7AC3" w:rsidP="009E7AC3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</w:t>
      </w:r>
      <w:r w:rsidR="00896461">
        <w:t>SGit_UIDEV/src/apps/nbs/assets/sass/v5/_nbs.scss</w:t>
      </w:r>
    </w:p>
    <w:p w14:paraId="37F3CD82" w14:textId="77777777" w:rsidR="00D523A0" w:rsidRPr="0062432E" w:rsidRDefault="00D523A0" w:rsidP="00D523A0">
      <w:pPr>
        <w:tabs>
          <w:tab w:val="left" w:pos="4020"/>
        </w:tabs>
        <w:rPr>
          <w:sz w:val="28"/>
          <w:szCs w:val="28"/>
        </w:rPr>
      </w:pPr>
    </w:p>
    <w:p w14:paraId="1F1FBF9B" w14:textId="77777777" w:rsidR="00D523A0" w:rsidRDefault="00D523A0" w:rsidP="00D523A0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36F041A6" w14:textId="50232B2E" w:rsidR="00D523A0" w:rsidRDefault="00D523A0" w:rsidP="00626C02">
      <w:pPr>
        <w:pStyle w:val="ListParagraph"/>
        <w:numPr>
          <w:ilvl w:val="0"/>
          <w:numId w:val="28"/>
        </w:numPr>
        <w:tabs>
          <w:tab w:val="left" w:pos="4020"/>
        </w:tabs>
      </w:pPr>
    </w:p>
    <w:p w14:paraId="3A134CCE" w14:textId="77777777" w:rsidR="00D523A0" w:rsidRDefault="00D523A0" w:rsidP="00D523A0"/>
    <w:p w14:paraId="117649F7" w14:textId="77777777" w:rsidR="00D523A0" w:rsidRDefault="00D523A0" w:rsidP="00D523A0"/>
    <w:p w14:paraId="02003504" w14:textId="77777777" w:rsidR="00D523A0" w:rsidRDefault="00D523A0" w:rsidP="00D523A0"/>
    <w:p w14:paraId="5CFE9B57" w14:textId="77777777" w:rsidR="00D523A0" w:rsidRDefault="00D523A0" w:rsidP="00D523A0"/>
    <w:p w14:paraId="2E9A3DFD" w14:textId="77777777" w:rsidR="00D523A0" w:rsidRDefault="00D523A0" w:rsidP="00D523A0"/>
    <w:p w14:paraId="6E48D42C" w14:textId="77777777" w:rsidR="00D523A0" w:rsidRDefault="00D523A0" w:rsidP="00D523A0"/>
    <w:p w14:paraId="7B007DD6" w14:textId="77777777" w:rsidR="00D523A0" w:rsidRDefault="00D523A0" w:rsidP="00D523A0"/>
    <w:p w14:paraId="5CE883A2" w14:textId="77777777" w:rsidR="00D523A0" w:rsidRDefault="00D523A0" w:rsidP="00D523A0"/>
    <w:p w14:paraId="5F0ED8A8" w14:textId="77777777" w:rsidR="00D523A0" w:rsidRDefault="00D523A0" w:rsidP="00D523A0"/>
    <w:p w14:paraId="579A9A11" w14:textId="77777777" w:rsidR="00D523A0" w:rsidRPr="00B92D3C" w:rsidRDefault="00D523A0" w:rsidP="00D523A0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11573BD" w14:textId="77777777" w:rsidR="00D523A0" w:rsidRDefault="00D523A0" w:rsidP="00D523A0">
      <w:pPr>
        <w:tabs>
          <w:tab w:val="left" w:pos="4020"/>
        </w:tabs>
        <w:spacing w:line="276" w:lineRule="auto"/>
      </w:pPr>
    </w:p>
    <w:p w14:paraId="0F05F347" w14:textId="77777777" w:rsidR="00D523A0" w:rsidRDefault="00D523A0" w:rsidP="00D523A0"/>
    <w:p w14:paraId="7252A78F" w14:textId="77777777" w:rsidR="00D523A0" w:rsidRDefault="00D523A0" w:rsidP="00D523A0"/>
    <w:p w14:paraId="2878B01F" w14:textId="77777777" w:rsidR="00CB4F4B" w:rsidRDefault="00CB4F4B" w:rsidP="00CB4F4B"/>
    <w:p w14:paraId="39096BE1" w14:textId="77777777" w:rsidR="00CB4F4B" w:rsidRDefault="00CB4F4B" w:rsidP="00CB4F4B"/>
    <w:p w14:paraId="397C6FAE" w14:textId="77777777" w:rsidR="00CB4F4B" w:rsidRDefault="00CB4F4B" w:rsidP="00CB4F4B"/>
    <w:p w14:paraId="75D530FD" w14:textId="77777777" w:rsidR="00CB4F4B" w:rsidRDefault="00CB4F4B" w:rsidP="00CB4F4B"/>
    <w:p w14:paraId="0EC53E64" w14:textId="77777777" w:rsidR="00CB4F4B" w:rsidRDefault="00CB4F4B" w:rsidP="00CB4F4B"/>
    <w:p w14:paraId="3FF74C22" w14:textId="77777777" w:rsidR="00CB4F4B" w:rsidRDefault="00CB4F4B" w:rsidP="00CB4F4B"/>
    <w:p w14:paraId="0D308AF9" w14:textId="77777777" w:rsidR="00CB4F4B" w:rsidRDefault="00CB4F4B" w:rsidP="00CB4F4B"/>
    <w:p w14:paraId="25C08240" w14:textId="739BDA61" w:rsidR="00E23357" w:rsidRDefault="00CB4F4B" w:rsidP="00176DBB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F2178F2" w14:textId="6BEEAA91" w:rsidR="00176DBB" w:rsidRDefault="00486854" w:rsidP="00176DBB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</w:t>
      </w:r>
      <w:r w:rsidR="00176DBB" w:rsidRPr="006A1325">
        <w:rPr>
          <w:b/>
          <w:sz w:val="32"/>
          <w:szCs w:val="32"/>
        </w:rPr>
        <w:t xml:space="preserve"> #</w:t>
      </w:r>
      <w:r>
        <w:rPr>
          <w:b/>
          <w:sz w:val="32"/>
          <w:szCs w:val="32"/>
        </w:rPr>
        <w:t>1</w:t>
      </w:r>
      <w:r w:rsidR="00176DBB">
        <w:rPr>
          <w:b/>
          <w:sz w:val="32"/>
          <w:szCs w:val="32"/>
        </w:rPr>
        <w:t>: TFS#</w:t>
      </w:r>
    </w:p>
    <w:p w14:paraId="1229A5B9" w14:textId="218E520E" w:rsidR="00176DBB" w:rsidRPr="00644D94" w:rsidRDefault="00176DBB" w:rsidP="00176DBB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2C75A76" w14:textId="77777777" w:rsidR="00176DBB" w:rsidRDefault="00176DBB" w:rsidP="00176DBB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4E639CF" w14:textId="77777777" w:rsidR="00176DBB" w:rsidRDefault="00176DBB" w:rsidP="00176DBB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1EBEC9AA" w14:textId="77777777" w:rsidR="00E23357" w:rsidRPr="00E23357" w:rsidRDefault="00E23357" w:rsidP="00E23357">
      <w:pPr>
        <w:pStyle w:val="ListParagraph"/>
        <w:numPr>
          <w:ilvl w:val="0"/>
          <w:numId w:val="28"/>
        </w:numPr>
        <w:tabs>
          <w:tab w:val="left" w:pos="4020"/>
        </w:tabs>
        <w:rPr>
          <w:sz w:val="28"/>
          <w:szCs w:val="28"/>
        </w:rPr>
      </w:pPr>
    </w:p>
    <w:p w14:paraId="184B3AA1" w14:textId="77777777" w:rsidR="00E23357" w:rsidRPr="00E23357" w:rsidRDefault="00E23357" w:rsidP="00E23357">
      <w:pPr>
        <w:tabs>
          <w:tab w:val="left" w:pos="4020"/>
        </w:tabs>
        <w:rPr>
          <w:sz w:val="28"/>
          <w:szCs w:val="28"/>
        </w:rPr>
      </w:pPr>
    </w:p>
    <w:p w14:paraId="4B5BFE1A" w14:textId="049DCF51" w:rsidR="00474227" w:rsidRDefault="00176DBB" w:rsidP="00474227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  <w:r w:rsidR="00474227" w:rsidRPr="00474227">
        <w:rPr>
          <w:sz w:val="28"/>
          <w:szCs w:val="28"/>
        </w:rPr>
        <w:t xml:space="preserve"> </w:t>
      </w:r>
    </w:p>
    <w:p w14:paraId="352700E9" w14:textId="4DBE88AE" w:rsidR="00E23357" w:rsidRDefault="00E23357" w:rsidP="00E23357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 </w:t>
      </w:r>
    </w:p>
    <w:p w14:paraId="74769E6F" w14:textId="7BECFD4E" w:rsidR="00474227" w:rsidRPr="00474227" w:rsidRDefault="00474227" w:rsidP="00E23357">
      <w:pPr>
        <w:pStyle w:val="ListParagraph"/>
        <w:tabs>
          <w:tab w:val="left" w:pos="4020"/>
        </w:tabs>
        <w:rPr>
          <w:sz w:val="28"/>
          <w:szCs w:val="28"/>
        </w:rPr>
      </w:pPr>
    </w:p>
    <w:p w14:paraId="54BA44F5" w14:textId="77777777" w:rsidR="00474227" w:rsidRPr="00486854" w:rsidRDefault="00474227" w:rsidP="00474227">
      <w:pPr>
        <w:pStyle w:val="ListParagraph"/>
        <w:tabs>
          <w:tab w:val="left" w:pos="4020"/>
        </w:tabs>
        <w:rPr>
          <w:sz w:val="28"/>
          <w:szCs w:val="28"/>
        </w:rPr>
      </w:pPr>
    </w:p>
    <w:p w14:paraId="0C0CC4DA" w14:textId="3DB45CE1" w:rsidR="00486854" w:rsidRDefault="00486854" w:rsidP="0047422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5841660" w14:textId="25BF63ED" w:rsidR="00486854" w:rsidRDefault="00486854" w:rsidP="00486854">
      <w:p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9C7E85" w14:textId="4A011BD7" w:rsidR="00486854" w:rsidRDefault="00486854" w:rsidP="00486854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Defect</w:t>
      </w:r>
      <w:r w:rsidRPr="006A1325">
        <w:rPr>
          <w:b/>
          <w:sz w:val="32"/>
          <w:szCs w:val="32"/>
        </w:rPr>
        <w:t xml:space="preserve"> #</w:t>
      </w:r>
      <w:r>
        <w:rPr>
          <w:b/>
          <w:sz w:val="32"/>
          <w:szCs w:val="32"/>
        </w:rPr>
        <w:t>1: TFS#</w:t>
      </w:r>
    </w:p>
    <w:p w14:paraId="1BAE974D" w14:textId="77777777" w:rsidR="00486854" w:rsidRPr="00644D94" w:rsidRDefault="00486854" w:rsidP="0048685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3EF1681" w14:textId="77777777" w:rsidR="00486854" w:rsidRDefault="00486854" w:rsidP="0048685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63F08D0" w14:textId="77777777" w:rsidR="00486854" w:rsidRDefault="00486854" w:rsidP="00486854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4B41E502" w14:textId="77777777" w:rsidR="00486854" w:rsidRPr="00130AE0" w:rsidRDefault="00486854" w:rsidP="00486854">
      <w:pPr>
        <w:pStyle w:val="ListParagraph"/>
        <w:numPr>
          <w:ilvl w:val="0"/>
          <w:numId w:val="15"/>
        </w:numPr>
        <w:tabs>
          <w:tab w:val="left" w:pos="4020"/>
        </w:tabs>
      </w:pPr>
    </w:p>
    <w:p w14:paraId="39FB6893" w14:textId="77777777" w:rsidR="00486854" w:rsidRDefault="00486854" w:rsidP="0048685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CE7A9FD" w14:textId="77777777" w:rsidR="00486854" w:rsidRDefault="00486854" w:rsidP="00486854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5E713FE7" w14:textId="77777777" w:rsidR="00486854" w:rsidRPr="00AE3498" w:rsidRDefault="00486854" w:rsidP="00486854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</w:p>
    <w:p w14:paraId="3A69382A" w14:textId="77777777" w:rsidR="00486854" w:rsidRPr="00486854" w:rsidRDefault="00486854" w:rsidP="00486854">
      <w:pPr>
        <w:tabs>
          <w:tab w:val="left" w:pos="4020"/>
        </w:tabs>
        <w:rPr>
          <w:sz w:val="28"/>
          <w:szCs w:val="28"/>
        </w:rPr>
      </w:pPr>
    </w:p>
    <w:sectPr w:rsidR="00486854" w:rsidRPr="00486854" w:rsidSect="00BF22AF">
      <w:headerReference w:type="even" r:id="rId14"/>
      <w:headerReference w:type="default" r:id="rId15"/>
      <w:footerReference w:type="even" r:id="rId16"/>
      <w:footerReference w:type="default" r:id="rId17"/>
      <w:footerReference w:type="first" r:id="rId18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9E7AC3" w:rsidRDefault="009E7AC3">
      <w:r>
        <w:separator/>
      </w:r>
    </w:p>
  </w:endnote>
  <w:endnote w:type="continuationSeparator" w:id="0">
    <w:p w14:paraId="6F5C6B8B" w14:textId="77777777" w:rsidR="009E7AC3" w:rsidRDefault="009E7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9E7AC3" w:rsidRDefault="009E7AC3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3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9E7AC3" w:rsidRPr="00E40E84" w:rsidRDefault="009E7AC3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AB3506">
      <w:rPr>
        <w:rStyle w:val="PageNumber"/>
        <w:rFonts w:ascii="Arial" w:hAnsi="Arial"/>
        <w:b/>
        <w:noProof/>
        <w:color w:val="FFFFFF" w:themeColor="background1"/>
      </w:rPr>
      <w:t>2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9E7AC3" w:rsidRDefault="009E7AC3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6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9E7AC3" w:rsidRDefault="009E7AC3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8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9E7AC3" w:rsidRDefault="009E7AC3">
      <w:r>
        <w:separator/>
      </w:r>
    </w:p>
  </w:footnote>
  <w:footnote w:type="continuationSeparator" w:id="0">
    <w:p w14:paraId="47904BCF" w14:textId="77777777" w:rsidR="009E7AC3" w:rsidRDefault="009E7A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9E7AC3" w:rsidRDefault="009E7AC3">
    <w:pPr>
      <w:pStyle w:val="Header"/>
    </w:pPr>
  </w:p>
  <w:p w14:paraId="45D22A94" w14:textId="77777777" w:rsidR="009E7AC3" w:rsidRDefault="009E7AC3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12/22/17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9E7AC3" w:rsidRPr="00EE4744" w:rsidRDefault="009E7AC3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30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9E7AC3" w:rsidRPr="00EE4744" w:rsidRDefault="009E7AC3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9E7AC3" w:rsidRDefault="009E7AC3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2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1C7333"/>
    <w:multiLevelType w:val="hybridMultilevel"/>
    <w:tmpl w:val="8942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8833EC"/>
    <w:multiLevelType w:val="hybridMultilevel"/>
    <w:tmpl w:val="4A807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ACF38A4"/>
    <w:multiLevelType w:val="hybridMultilevel"/>
    <w:tmpl w:val="6A36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AA311E"/>
    <w:multiLevelType w:val="hybridMultilevel"/>
    <w:tmpl w:val="0B74BF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D0B2CC3"/>
    <w:multiLevelType w:val="hybridMultilevel"/>
    <w:tmpl w:val="C1CE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7556EB"/>
    <w:multiLevelType w:val="hybridMultilevel"/>
    <w:tmpl w:val="8244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EA7A25"/>
    <w:multiLevelType w:val="hybridMultilevel"/>
    <w:tmpl w:val="EE68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81674C"/>
    <w:multiLevelType w:val="hybridMultilevel"/>
    <w:tmpl w:val="1E22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8F25B3"/>
    <w:multiLevelType w:val="hybridMultilevel"/>
    <w:tmpl w:val="DB02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546605"/>
    <w:multiLevelType w:val="hybridMultilevel"/>
    <w:tmpl w:val="4D30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606E50"/>
    <w:multiLevelType w:val="hybridMultilevel"/>
    <w:tmpl w:val="8BBA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2F5EBA"/>
    <w:multiLevelType w:val="hybridMultilevel"/>
    <w:tmpl w:val="7FB2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3D48D1"/>
    <w:multiLevelType w:val="hybridMultilevel"/>
    <w:tmpl w:val="76B6A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906DF8"/>
    <w:multiLevelType w:val="hybridMultilevel"/>
    <w:tmpl w:val="161A4C0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8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9C18A7"/>
    <w:multiLevelType w:val="hybridMultilevel"/>
    <w:tmpl w:val="381E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0B187A"/>
    <w:multiLevelType w:val="hybridMultilevel"/>
    <w:tmpl w:val="65E0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5A7B04"/>
    <w:multiLevelType w:val="hybridMultilevel"/>
    <w:tmpl w:val="3228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25623C"/>
    <w:multiLevelType w:val="hybridMultilevel"/>
    <w:tmpl w:val="AC86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29"/>
  </w:num>
  <w:num w:numId="14">
    <w:abstractNumId w:val="31"/>
  </w:num>
  <w:num w:numId="15">
    <w:abstractNumId w:val="16"/>
  </w:num>
  <w:num w:numId="16">
    <w:abstractNumId w:val="35"/>
  </w:num>
  <w:num w:numId="17">
    <w:abstractNumId w:val="14"/>
  </w:num>
  <w:num w:numId="18">
    <w:abstractNumId w:val="28"/>
  </w:num>
  <w:num w:numId="19">
    <w:abstractNumId w:val="20"/>
  </w:num>
  <w:num w:numId="20">
    <w:abstractNumId w:val="23"/>
  </w:num>
  <w:num w:numId="21">
    <w:abstractNumId w:val="22"/>
  </w:num>
  <w:num w:numId="22">
    <w:abstractNumId w:val="21"/>
  </w:num>
  <w:num w:numId="23">
    <w:abstractNumId w:val="32"/>
  </w:num>
  <w:num w:numId="24">
    <w:abstractNumId w:val="34"/>
  </w:num>
  <w:num w:numId="25">
    <w:abstractNumId w:val="13"/>
  </w:num>
  <w:num w:numId="26">
    <w:abstractNumId w:val="30"/>
  </w:num>
  <w:num w:numId="27">
    <w:abstractNumId w:val="27"/>
  </w:num>
  <w:num w:numId="28">
    <w:abstractNumId w:val="33"/>
  </w:num>
  <w:num w:numId="29">
    <w:abstractNumId w:val="10"/>
  </w:num>
  <w:num w:numId="30">
    <w:abstractNumId w:val="18"/>
  </w:num>
  <w:num w:numId="31">
    <w:abstractNumId w:val="25"/>
  </w:num>
  <w:num w:numId="32">
    <w:abstractNumId w:val="24"/>
  </w:num>
  <w:num w:numId="33">
    <w:abstractNumId w:val="17"/>
  </w:num>
  <w:num w:numId="34">
    <w:abstractNumId w:val="12"/>
  </w:num>
  <w:num w:numId="35">
    <w:abstractNumId w:val="15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11B3F"/>
    <w:rsid w:val="00026403"/>
    <w:rsid w:val="0004366A"/>
    <w:rsid w:val="00050EA9"/>
    <w:rsid w:val="0006292C"/>
    <w:rsid w:val="00066AA2"/>
    <w:rsid w:val="000701E9"/>
    <w:rsid w:val="0007295E"/>
    <w:rsid w:val="000957AD"/>
    <w:rsid w:val="000A4BDB"/>
    <w:rsid w:val="000B592F"/>
    <w:rsid w:val="000C2844"/>
    <w:rsid w:val="000D4377"/>
    <w:rsid w:val="000D514C"/>
    <w:rsid w:val="000E65A0"/>
    <w:rsid w:val="000E677E"/>
    <w:rsid w:val="000F250C"/>
    <w:rsid w:val="00130AE0"/>
    <w:rsid w:val="00142810"/>
    <w:rsid w:val="00151C56"/>
    <w:rsid w:val="001654D0"/>
    <w:rsid w:val="00176DBB"/>
    <w:rsid w:val="00177EFD"/>
    <w:rsid w:val="00184433"/>
    <w:rsid w:val="001C3A10"/>
    <w:rsid w:val="001C3EA2"/>
    <w:rsid w:val="001C7314"/>
    <w:rsid w:val="001D413B"/>
    <w:rsid w:val="001E150A"/>
    <w:rsid w:val="001E56C3"/>
    <w:rsid w:val="00211A27"/>
    <w:rsid w:val="00216AB3"/>
    <w:rsid w:val="0022297D"/>
    <w:rsid w:val="00240117"/>
    <w:rsid w:val="0025029B"/>
    <w:rsid w:val="00284D83"/>
    <w:rsid w:val="002877BD"/>
    <w:rsid w:val="002A46AF"/>
    <w:rsid w:val="002A55B3"/>
    <w:rsid w:val="002B023F"/>
    <w:rsid w:val="002B4C26"/>
    <w:rsid w:val="002D4E1A"/>
    <w:rsid w:val="002D5320"/>
    <w:rsid w:val="002E13DE"/>
    <w:rsid w:val="002E1AE4"/>
    <w:rsid w:val="002E499E"/>
    <w:rsid w:val="002F5A2C"/>
    <w:rsid w:val="003065F3"/>
    <w:rsid w:val="00312752"/>
    <w:rsid w:val="00322C4E"/>
    <w:rsid w:val="003342EF"/>
    <w:rsid w:val="00343AD7"/>
    <w:rsid w:val="00347C79"/>
    <w:rsid w:val="003A6B45"/>
    <w:rsid w:val="003B037D"/>
    <w:rsid w:val="003C2884"/>
    <w:rsid w:val="003E542B"/>
    <w:rsid w:val="0040069F"/>
    <w:rsid w:val="00417EDB"/>
    <w:rsid w:val="00422A39"/>
    <w:rsid w:val="00427823"/>
    <w:rsid w:val="0045236E"/>
    <w:rsid w:val="00463294"/>
    <w:rsid w:val="00473348"/>
    <w:rsid w:val="00474227"/>
    <w:rsid w:val="00475E12"/>
    <w:rsid w:val="00486854"/>
    <w:rsid w:val="004B683B"/>
    <w:rsid w:val="004C4B7F"/>
    <w:rsid w:val="0050074E"/>
    <w:rsid w:val="00524BAF"/>
    <w:rsid w:val="00587A17"/>
    <w:rsid w:val="0059004E"/>
    <w:rsid w:val="005C13F6"/>
    <w:rsid w:val="0060060C"/>
    <w:rsid w:val="006111F8"/>
    <w:rsid w:val="0062432E"/>
    <w:rsid w:val="00626C02"/>
    <w:rsid w:val="006361AA"/>
    <w:rsid w:val="00644D94"/>
    <w:rsid w:val="00646FD3"/>
    <w:rsid w:val="006700C2"/>
    <w:rsid w:val="00672922"/>
    <w:rsid w:val="006A0EF7"/>
    <w:rsid w:val="006A1325"/>
    <w:rsid w:val="006A1A8D"/>
    <w:rsid w:val="006C690B"/>
    <w:rsid w:val="0072385F"/>
    <w:rsid w:val="00724325"/>
    <w:rsid w:val="00725BB7"/>
    <w:rsid w:val="00743757"/>
    <w:rsid w:val="00744AAC"/>
    <w:rsid w:val="007539F1"/>
    <w:rsid w:val="00753DDC"/>
    <w:rsid w:val="0075456D"/>
    <w:rsid w:val="00771C94"/>
    <w:rsid w:val="00797A97"/>
    <w:rsid w:val="007B721B"/>
    <w:rsid w:val="007C12B9"/>
    <w:rsid w:val="007E17BD"/>
    <w:rsid w:val="00800403"/>
    <w:rsid w:val="00815101"/>
    <w:rsid w:val="00820031"/>
    <w:rsid w:val="008331A3"/>
    <w:rsid w:val="0086197D"/>
    <w:rsid w:val="00864E40"/>
    <w:rsid w:val="00884E49"/>
    <w:rsid w:val="00891795"/>
    <w:rsid w:val="0089200C"/>
    <w:rsid w:val="00896461"/>
    <w:rsid w:val="008A037B"/>
    <w:rsid w:val="008A057B"/>
    <w:rsid w:val="008C61AA"/>
    <w:rsid w:val="008D087E"/>
    <w:rsid w:val="008E64A2"/>
    <w:rsid w:val="008F2A4A"/>
    <w:rsid w:val="0090778B"/>
    <w:rsid w:val="00930A98"/>
    <w:rsid w:val="00944D1F"/>
    <w:rsid w:val="00950C3C"/>
    <w:rsid w:val="00960AF1"/>
    <w:rsid w:val="00985737"/>
    <w:rsid w:val="009A1B1A"/>
    <w:rsid w:val="009A65F0"/>
    <w:rsid w:val="009E165D"/>
    <w:rsid w:val="009E61A7"/>
    <w:rsid w:val="009E7AC3"/>
    <w:rsid w:val="00A02E3E"/>
    <w:rsid w:val="00A13C83"/>
    <w:rsid w:val="00A32E2F"/>
    <w:rsid w:val="00A35912"/>
    <w:rsid w:val="00A534E8"/>
    <w:rsid w:val="00A5430B"/>
    <w:rsid w:val="00A54D7D"/>
    <w:rsid w:val="00A55145"/>
    <w:rsid w:val="00A558D5"/>
    <w:rsid w:val="00A56C34"/>
    <w:rsid w:val="00A61109"/>
    <w:rsid w:val="00A7474E"/>
    <w:rsid w:val="00A95FD6"/>
    <w:rsid w:val="00A9629D"/>
    <w:rsid w:val="00AA11C6"/>
    <w:rsid w:val="00AB3506"/>
    <w:rsid w:val="00AB6492"/>
    <w:rsid w:val="00AC2D32"/>
    <w:rsid w:val="00AD07BD"/>
    <w:rsid w:val="00AD7F19"/>
    <w:rsid w:val="00AE3498"/>
    <w:rsid w:val="00B0318F"/>
    <w:rsid w:val="00B052D6"/>
    <w:rsid w:val="00B0611A"/>
    <w:rsid w:val="00B212AA"/>
    <w:rsid w:val="00B2720D"/>
    <w:rsid w:val="00B305C7"/>
    <w:rsid w:val="00B732CD"/>
    <w:rsid w:val="00B92D3C"/>
    <w:rsid w:val="00B9502F"/>
    <w:rsid w:val="00BA0CBA"/>
    <w:rsid w:val="00BC13DC"/>
    <w:rsid w:val="00BD23D7"/>
    <w:rsid w:val="00BD2583"/>
    <w:rsid w:val="00BE3C91"/>
    <w:rsid w:val="00BF0463"/>
    <w:rsid w:val="00BF22AF"/>
    <w:rsid w:val="00BF395E"/>
    <w:rsid w:val="00C029F8"/>
    <w:rsid w:val="00C03DB8"/>
    <w:rsid w:val="00C3208A"/>
    <w:rsid w:val="00C66F33"/>
    <w:rsid w:val="00C8108A"/>
    <w:rsid w:val="00C81EB1"/>
    <w:rsid w:val="00CB1AB8"/>
    <w:rsid w:val="00CB4F4B"/>
    <w:rsid w:val="00CC1595"/>
    <w:rsid w:val="00CC4EF6"/>
    <w:rsid w:val="00CC638F"/>
    <w:rsid w:val="00CD28D3"/>
    <w:rsid w:val="00CE66D0"/>
    <w:rsid w:val="00CF1F24"/>
    <w:rsid w:val="00D0376A"/>
    <w:rsid w:val="00D15FAB"/>
    <w:rsid w:val="00D2241F"/>
    <w:rsid w:val="00D313B2"/>
    <w:rsid w:val="00D417F3"/>
    <w:rsid w:val="00D4460A"/>
    <w:rsid w:val="00D523A0"/>
    <w:rsid w:val="00D52C15"/>
    <w:rsid w:val="00D72B45"/>
    <w:rsid w:val="00D80CB4"/>
    <w:rsid w:val="00DB23F2"/>
    <w:rsid w:val="00DC3212"/>
    <w:rsid w:val="00DD0FD9"/>
    <w:rsid w:val="00DE6F47"/>
    <w:rsid w:val="00DF18F4"/>
    <w:rsid w:val="00DF4D9A"/>
    <w:rsid w:val="00DF554F"/>
    <w:rsid w:val="00E0342F"/>
    <w:rsid w:val="00E10B3C"/>
    <w:rsid w:val="00E147A8"/>
    <w:rsid w:val="00E232D7"/>
    <w:rsid w:val="00E23357"/>
    <w:rsid w:val="00E23F2C"/>
    <w:rsid w:val="00E27BD7"/>
    <w:rsid w:val="00E40E84"/>
    <w:rsid w:val="00E53063"/>
    <w:rsid w:val="00E5579E"/>
    <w:rsid w:val="00E71A99"/>
    <w:rsid w:val="00E72015"/>
    <w:rsid w:val="00E76543"/>
    <w:rsid w:val="00E95033"/>
    <w:rsid w:val="00EB610A"/>
    <w:rsid w:val="00EB6584"/>
    <w:rsid w:val="00ED53E8"/>
    <w:rsid w:val="00EE2018"/>
    <w:rsid w:val="00EE4744"/>
    <w:rsid w:val="00EF62B9"/>
    <w:rsid w:val="00F04BD4"/>
    <w:rsid w:val="00F07F82"/>
    <w:rsid w:val="00F15826"/>
    <w:rsid w:val="00F268FC"/>
    <w:rsid w:val="00F3435A"/>
    <w:rsid w:val="00F36391"/>
    <w:rsid w:val="00F41DBE"/>
    <w:rsid w:val="00F42E58"/>
    <w:rsid w:val="00F47C07"/>
    <w:rsid w:val="00F55237"/>
    <w:rsid w:val="00F65035"/>
    <w:rsid w:val="00F740C0"/>
    <w:rsid w:val="00F76B3E"/>
    <w:rsid w:val="00F801B5"/>
    <w:rsid w:val="00F90F58"/>
    <w:rsid w:val="00FA1730"/>
    <w:rsid w:val="00FA5F3C"/>
    <w:rsid w:val="00FB54E2"/>
    <w:rsid w:val="00FB7B63"/>
    <w:rsid w:val="00FC53DF"/>
    <w:rsid w:val="00FD3E4C"/>
    <w:rsid w:val="00FE42A5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theme" Target="theme/theme1.xml"/><Relationship Id="rId10" Type="http://schemas.openxmlformats.org/officeDocument/2006/relationships/hyperlink" Target="http://uidev.ups.com/nbs_spa.html" TargetMode="External"/><Relationship Id="rId11" Type="http://schemas.openxmlformats.org/officeDocument/2006/relationships/hyperlink" Target="http://uidev.ups.com/nbs_spa.html" TargetMode="External"/><Relationship Id="rId12" Type="http://schemas.openxmlformats.org/officeDocument/2006/relationships/hyperlink" Target="http://uidev.ups.com/nbs_spa.html" TargetMode="External"/><Relationship Id="rId13" Type="http://schemas.openxmlformats.org/officeDocument/2006/relationships/hyperlink" Target="http://uidev.ups.com/nbs_spa.html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93FA7E-2647-E545-9DA8-D8B1123D3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12</TotalTime>
  <Pages>6</Pages>
  <Words>379</Words>
  <Characters>2161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William Driver</cp:lastModifiedBy>
  <cp:revision>6</cp:revision>
  <cp:lastPrinted>2009-08-03T17:48:00Z</cp:lastPrinted>
  <dcterms:created xsi:type="dcterms:W3CDTF">2017-12-22T16:08:00Z</dcterms:created>
  <dcterms:modified xsi:type="dcterms:W3CDTF">2017-12-22T16:37:00Z</dcterms:modified>
</cp:coreProperties>
</file>