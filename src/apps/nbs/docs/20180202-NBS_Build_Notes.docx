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C2543C" w:rsidRPr="00E23F2C" w:rsidRDefault="00C2543C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C2543C" w:rsidRPr="00E23F2C" w:rsidRDefault="00C2543C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69188BCD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3E9407AD" w:rsidR="00E0342F" w:rsidRPr="00AA11C6" w:rsidRDefault="004C48FB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3570DD">
              <w:rPr>
                <w:b/>
                <w:sz w:val="28"/>
                <w:szCs w:val="28"/>
              </w:rPr>
              <w:t>73</w:t>
            </w:r>
            <w:r w:rsidR="00421CAB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65CFF498" w:rsidR="00E0342F" w:rsidRDefault="004C48FB" w:rsidP="00587A17">
            <w:r>
              <w:t>Sprint end date: 01</w:t>
            </w:r>
            <w:r w:rsidR="00DF4D9A">
              <w:t>/</w:t>
            </w:r>
            <w:r w:rsidR="00BA5CC2">
              <w:t>29</w:t>
            </w:r>
            <w:r>
              <w:t>/2018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6A85FD7" w14:textId="7BFFBEC8" w:rsidR="00626C02" w:rsidRPr="00DE6F47" w:rsidRDefault="009A65F0" w:rsidP="00A35912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2BDAD74F">
                      <wp:simplePos x="0" y="0"/>
                      <wp:positionH relativeFrom="margin">
                        <wp:posOffset>2103120</wp:posOffset>
                      </wp:positionH>
                      <wp:positionV relativeFrom="paragraph">
                        <wp:posOffset>99695</wp:posOffset>
                      </wp:positionV>
                      <wp:extent cx="2377440" cy="2743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744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3EA0FA" w14:textId="55119A38" w:rsidR="00C2543C" w:rsidRDefault="00C2543C" w:rsidP="000A025F">
                                  <w:pPr>
                                    <w:pStyle w:val="ListParagraph"/>
                                    <w:ind w:left="108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left:0;text-align:left;margin-left:165.6pt;margin-top:7.85pt;width:187.2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" filled="f" stroked="f">
                      <v:textbox>
                        <w:txbxContent>
                          <w:p w14:paraId="313EA0FA" w14:textId="55119A38" w:rsidR="00C2543C" w:rsidRDefault="00C2543C" w:rsidP="000A025F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6B607CA" w14:textId="7CEE008D" w:rsidR="00DE6F47" w:rsidRDefault="00DE6F47" w:rsidP="00DE6F47"/>
          <w:p w14:paraId="74475A3C" w14:textId="519814B0" w:rsidR="00CE66D0" w:rsidRDefault="009A65F0" w:rsidP="002D4E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2B97BF2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-250825</wp:posOffset>
                      </wp:positionV>
                      <wp:extent cx="2171700" cy="28346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B1DA6" w14:textId="018DA999" w:rsidR="00C2543C" w:rsidRPr="006B02B9" w:rsidRDefault="00C2543C" w:rsidP="000A025F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6B02B9">
                                    <w:t>f2cae65</w:t>
                                  </w:r>
                                </w:p>
                                <w:p w14:paraId="247B0F6B" w14:textId="200B4EEE" w:rsidR="00C2543C" w:rsidRPr="006B02B9" w:rsidRDefault="00C2543C" w:rsidP="000A025F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6B02B9">
                                    <w:t>2acc291</w:t>
                                  </w:r>
                                </w:p>
                                <w:p w14:paraId="61E7C7AA" w14:textId="13E3BDEB" w:rsidR="00C2543C" w:rsidRDefault="00C2543C" w:rsidP="000A025F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6B02B9">
                                    <w:t>c34b24d</w:t>
                                  </w:r>
                                </w:p>
                                <w:p w14:paraId="3C3800D9" w14:textId="4B85638A" w:rsidR="00C2543C" w:rsidRDefault="00C2543C" w:rsidP="000A025F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C2543C">
                                    <w:t>7d9ce07</w:t>
                                  </w:r>
                                </w:p>
                                <w:p w14:paraId="5E412902" w14:textId="77777777" w:rsidR="004716A5" w:rsidRPr="004716A5" w:rsidRDefault="004716A5" w:rsidP="004716A5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4716A5">
                                    <w:t>d721ba1</w:t>
                                  </w:r>
                                </w:p>
                                <w:p w14:paraId="04CF14F0" w14:textId="77777777" w:rsidR="004716A5" w:rsidRPr="004716A5" w:rsidRDefault="004716A5" w:rsidP="004716A5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4716A5">
                                    <w:t>acbac82</w:t>
                                  </w:r>
                                </w:p>
                                <w:p w14:paraId="1762DB2F" w14:textId="77777777" w:rsidR="004716A5" w:rsidRPr="004716A5" w:rsidRDefault="004716A5" w:rsidP="004716A5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4716A5">
                                    <w:t>79b4224</w:t>
                                  </w:r>
                                </w:p>
                                <w:p w14:paraId="23891D99" w14:textId="77777777" w:rsidR="004716A5" w:rsidRPr="00C2543C" w:rsidRDefault="004716A5" w:rsidP="004716A5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-5.35pt;margin-top:-19.7pt;width:171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0DdM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" filled="f" stroked="f">
                      <v:textbox>
                        <w:txbxContent>
                          <w:p w14:paraId="3EDB1DA6" w14:textId="018DA999" w:rsidR="00C2543C" w:rsidRPr="006B02B9" w:rsidRDefault="00C2543C" w:rsidP="000A025F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6B02B9">
                              <w:t>f2cae65</w:t>
                            </w:r>
                            <w:proofErr w:type="gramEnd"/>
                          </w:p>
                          <w:p w14:paraId="247B0F6B" w14:textId="200B4EEE" w:rsidR="00C2543C" w:rsidRPr="006B02B9" w:rsidRDefault="00C2543C" w:rsidP="000A025F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6B02B9">
                              <w:t>2acc291</w:t>
                            </w:r>
                          </w:p>
                          <w:p w14:paraId="61E7C7AA" w14:textId="13E3BDEB" w:rsidR="00C2543C" w:rsidRDefault="00C2543C" w:rsidP="000A025F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6B02B9">
                              <w:t>c34b24d</w:t>
                            </w:r>
                            <w:proofErr w:type="gramEnd"/>
                          </w:p>
                          <w:p w14:paraId="3C3800D9" w14:textId="4B85638A" w:rsidR="00C2543C" w:rsidRDefault="00C2543C" w:rsidP="000A025F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C2543C">
                              <w:t>7d9ce07</w:t>
                            </w:r>
                          </w:p>
                          <w:p w14:paraId="5E412902" w14:textId="77777777" w:rsidR="004716A5" w:rsidRPr="004716A5" w:rsidRDefault="004716A5" w:rsidP="004716A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4716A5">
                              <w:t>d721ba1</w:t>
                            </w:r>
                            <w:proofErr w:type="gramEnd"/>
                          </w:p>
                          <w:p w14:paraId="04CF14F0" w14:textId="77777777" w:rsidR="004716A5" w:rsidRPr="004716A5" w:rsidRDefault="004716A5" w:rsidP="004716A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4716A5">
                              <w:t>acbac82</w:t>
                            </w:r>
                            <w:proofErr w:type="gramEnd"/>
                          </w:p>
                          <w:p w14:paraId="1762DB2F" w14:textId="77777777" w:rsidR="004716A5" w:rsidRPr="004716A5" w:rsidRDefault="004716A5" w:rsidP="004716A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4716A5">
                              <w:t>79b4224</w:t>
                            </w:r>
                          </w:p>
                          <w:p w14:paraId="23891D99" w14:textId="77777777" w:rsidR="004716A5" w:rsidRPr="00C2543C" w:rsidRDefault="004716A5" w:rsidP="004716A5">
                            <w:pPr>
                              <w:pStyle w:val="ListParagraph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E13DE">
              <w:t>Known Issues:</w:t>
            </w:r>
            <w:r w:rsidR="002E1AE4">
              <w:t xml:space="preserve"> </w:t>
            </w:r>
          </w:p>
          <w:p w14:paraId="362BEE45" w14:textId="19012A37" w:rsidR="002D4E1A" w:rsidRPr="00DC3212" w:rsidRDefault="002D4E1A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0C0BF02F" w:rsidR="009C64E7" w:rsidRDefault="009C64E7" w:rsidP="003823D1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50F40168" w14:textId="77777777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BE6E5A6" w14:textId="49504892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</w:t>
            </w:r>
            <w:r w:rsidR="00DB2A92">
              <w:rPr>
                <w:b/>
                <w:color w:val="003436"/>
              </w:rPr>
              <w:t>1</w:t>
            </w:r>
            <w:r>
              <w:rPr>
                <w:b/>
                <w:color w:val="003436"/>
              </w:rPr>
              <w:t xml:space="preserve">: </w:t>
            </w:r>
            <w:r w:rsidR="00BA5CC2">
              <w:rPr>
                <w:b/>
                <w:color w:val="003436"/>
              </w:rPr>
              <w:t>TFS#516214</w:t>
            </w:r>
          </w:p>
          <w:p w14:paraId="3BC3D1A7" w14:textId="77777777" w:rsidR="006271C9" w:rsidRDefault="006271C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24EC75C" w14:textId="47928895" w:rsidR="006271C9" w:rsidRDefault="006271C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#2: </w:t>
            </w:r>
            <w:r w:rsidR="00997F2E">
              <w:rPr>
                <w:b/>
                <w:color w:val="003436"/>
              </w:rPr>
              <w:t>TFS#550058</w:t>
            </w:r>
          </w:p>
          <w:p w14:paraId="521B288C" w14:textId="77777777" w:rsidR="00231101" w:rsidRDefault="00231101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61885E6" w14:textId="354F8AF4" w:rsidR="00E77566" w:rsidRPr="00E53063" w:rsidRDefault="00231101" w:rsidP="007951EA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#3: 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5795EB58" w:rsidR="002E13DE" w:rsidRDefault="00997F2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TFS#504558</w:t>
            </w:r>
          </w:p>
          <w:p w14:paraId="4EA7AB91" w14:textId="65E3B0D4" w:rsidR="00AC136D" w:rsidRDefault="00BA5CC2" w:rsidP="00AC136D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</w:t>
            </w:r>
          </w:p>
          <w:p w14:paraId="2041D440" w14:textId="038C0DB9" w:rsidR="00B0611A" w:rsidRDefault="00BA5CC2" w:rsidP="00421CAB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</w:t>
            </w:r>
          </w:p>
          <w:p w14:paraId="36D27DEB" w14:textId="77777777" w:rsidR="00AD70AE" w:rsidRDefault="00AD70AE" w:rsidP="00AD70AE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B92C090" w14:textId="77777777" w:rsidR="00AD70AE" w:rsidRPr="007E17BD" w:rsidRDefault="00AD70AE" w:rsidP="00AD70AE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7F243F5" w14:textId="77777777" w:rsidR="00AD70AE" w:rsidRDefault="00AD70AE" w:rsidP="00AD70AE">
            <w:pPr>
              <w:tabs>
                <w:tab w:val="left" w:pos="4020"/>
              </w:tabs>
              <w:rPr>
                <w:color w:val="003436"/>
              </w:rPr>
            </w:pPr>
          </w:p>
          <w:p w14:paraId="0FA521A0" w14:textId="5CE5DFCB" w:rsidR="007951EA" w:rsidRDefault="00BA5CC2" w:rsidP="007951E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</w:t>
            </w:r>
          </w:p>
          <w:p w14:paraId="4D07A5BB" w14:textId="6F439CA0" w:rsidR="007951EA" w:rsidRDefault="00BA5CC2" w:rsidP="007951E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</w:t>
            </w:r>
          </w:p>
          <w:p w14:paraId="396DD006" w14:textId="1BA9DB83" w:rsidR="007951EA" w:rsidRDefault="00BA5CC2" w:rsidP="007951E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</w:t>
            </w: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B4F3D1E" w14:textId="77777777" w:rsidR="00231101" w:rsidRDefault="00231101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1CCA584" w14:textId="77777777" w:rsidR="00E77566" w:rsidRDefault="00E77566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289AE3B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EDB692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881CE2A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109E110" w14:textId="77777777" w:rsidR="007951EA" w:rsidRDefault="007951E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6CEF3E8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C6FCC2C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7F87301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C2543C" w:rsidRPr="00743757" w:rsidRDefault="00C2543C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C2543C" w:rsidRPr="00743757" w:rsidRDefault="00C2543C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2D862E32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4749A29F" w14:textId="77777777" w:rsidR="000F08AF" w:rsidRDefault="000F08AF" w:rsidP="00BD1B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7FCEA13" w14:textId="77777777" w:rsidR="00BA5CC2" w:rsidRDefault="00BA5CC2" w:rsidP="00BD1B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A397971" w14:textId="3A328B9D" w:rsidR="00BA5CC2" w:rsidRDefault="00BA5CC2" w:rsidP="00BA5C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#1: TFS#516214</w:t>
      </w:r>
    </w:p>
    <w:p w14:paraId="79F49D25" w14:textId="77777777" w:rsidR="00BA5CC2" w:rsidRDefault="00BA5CC2" w:rsidP="00BA5CC2">
      <w:pPr>
        <w:tabs>
          <w:tab w:val="left" w:pos="4020"/>
        </w:tabs>
        <w:spacing w:line="276" w:lineRule="auto"/>
      </w:pPr>
    </w:p>
    <w:p w14:paraId="383D7E04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1836BF" w14:textId="77777777" w:rsidR="00BA5CC2" w:rsidRDefault="00BA5CC2" w:rsidP="00BA5CC2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5C0D77A" w14:textId="727728C0" w:rsidR="00BA5CC2" w:rsidRPr="00130AE0" w:rsidRDefault="00BA5CC2" w:rsidP="00BA5CC2">
      <w:pPr>
        <w:pStyle w:val="ListParagraph"/>
        <w:numPr>
          <w:ilvl w:val="0"/>
          <w:numId w:val="15"/>
        </w:numPr>
        <w:tabs>
          <w:tab w:val="left" w:pos="4020"/>
        </w:tabs>
      </w:pPr>
      <w:r>
        <w:t>Forms</w:t>
      </w:r>
      <w:r w:rsidRPr="00130AE0">
        <w:t xml:space="preserve"> - </w:t>
      </w:r>
      <w:hyperlink r:id="rId10" w:anchor="/forms/EEI" w:history="1">
        <w:r>
          <w:rPr>
            <w:rStyle w:val="Hyperlink"/>
          </w:rPr>
          <w:t>http://uidev.ups.com/nbs_spa.html - /forms/EEI</w:t>
        </w:r>
      </w:hyperlink>
    </w:p>
    <w:p w14:paraId="62174B3E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2AE8741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C879A82" w14:textId="5AE39048" w:rsidR="00BA5CC2" w:rsidRPr="006C65D0" w:rsidRDefault="00BA5CC2" w:rsidP="00BA5C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components/eei_component.ts</w:t>
      </w:r>
    </w:p>
    <w:p w14:paraId="63C0D25F" w14:textId="17E41A3D" w:rsidR="00BA5CC2" w:rsidRPr="00BA5CC2" w:rsidRDefault="00BA5CC2" w:rsidP="00BA5C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templates/eei_modal.tpl.html</w:t>
      </w:r>
    </w:p>
    <w:p w14:paraId="77536E6F" w14:textId="77777777" w:rsidR="00BA5CC2" w:rsidRPr="004C48FB" w:rsidRDefault="00BA5CC2" w:rsidP="00BA5CC2">
      <w:pPr>
        <w:tabs>
          <w:tab w:val="left" w:pos="4020"/>
        </w:tabs>
        <w:rPr>
          <w:sz w:val="28"/>
          <w:szCs w:val="28"/>
        </w:rPr>
      </w:pPr>
    </w:p>
    <w:p w14:paraId="56C0960E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476A58E" w14:textId="3C92A643" w:rsidR="007951EA" w:rsidRDefault="003570DD" w:rsidP="00BA5CC2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initial build of the shipment section of the EEI section.</w:t>
      </w:r>
    </w:p>
    <w:p w14:paraId="100CBF3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9DC44D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24969C9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56C05A8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C21DC5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0FE6EE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1AF7B3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89D738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B66ED26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A4871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0E09292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263AA81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490EAF0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691B07C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E2C60D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78BB8C6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3C6542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605934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EF0FAC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DD10C78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7D8143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78C336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89DFEAC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5568CEF" w14:textId="0B873310" w:rsidR="00997F2E" w:rsidRDefault="00997F2E" w:rsidP="00997F2E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#2: TFS#550058</w:t>
      </w:r>
    </w:p>
    <w:p w14:paraId="0469791B" w14:textId="77777777" w:rsidR="00997F2E" w:rsidRDefault="00997F2E" w:rsidP="00997F2E">
      <w:pPr>
        <w:tabs>
          <w:tab w:val="left" w:pos="4020"/>
        </w:tabs>
        <w:spacing w:line="276" w:lineRule="auto"/>
      </w:pPr>
    </w:p>
    <w:p w14:paraId="5D57B0D6" w14:textId="77777777" w:rsidR="00997F2E" w:rsidRDefault="00997F2E" w:rsidP="00997F2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827EC25" w14:textId="77777777" w:rsidR="00997F2E" w:rsidRDefault="00997F2E" w:rsidP="00997F2E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E9AF837" w14:textId="19FDD2B4" w:rsidR="00997F2E" w:rsidRPr="00130AE0" w:rsidRDefault="00997F2E" w:rsidP="00997F2E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Single Page - </w:t>
      </w:r>
      <w:hyperlink r:id="rId11" w:anchor="/nbsSpa" w:history="1">
        <w:r w:rsidRPr="009C4718">
          <w:rPr>
            <w:rStyle w:val="Hyperlink"/>
          </w:rPr>
          <w:t>uidev.ups.com/nbs_spa.html#/</w:t>
        </w:r>
        <w:r>
          <w:rPr>
            <w:rStyle w:val="Hyperlink"/>
          </w:rPr>
          <w:t>intForms</w:t>
        </w:r>
      </w:hyperlink>
    </w:p>
    <w:p w14:paraId="1A315FB4" w14:textId="77777777" w:rsidR="00997F2E" w:rsidRDefault="00997F2E" w:rsidP="00997F2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3312A78" w14:textId="77777777" w:rsidR="00997F2E" w:rsidRDefault="00997F2E" w:rsidP="00997F2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403732A2" w14:textId="557F1F50" w:rsidR="00997F2E" w:rsidRPr="006C65D0" w:rsidRDefault="00997F2E" w:rsidP="00997F2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components/internationalFormsYes_component.ts</w:t>
      </w:r>
    </w:p>
    <w:p w14:paraId="209E4034" w14:textId="3F5ADCB4" w:rsidR="00997F2E" w:rsidRPr="00BA5CC2" w:rsidRDefault="00997F2E" w:rsidP="00997F2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templates/internationalFormsYes.tpl.html</w:t>
      </w:r>
    </w:p>
    <w:p w14:paraId="7211CC13" w14:textId="77777777" w:rsidR="00997F2E" w:rsidRPr="004C48FB" w:rsidRDefault="00997F2E" w:rsidP="00997F2E">
      <w:pPr>
        <w:tabs>
          <w:tab w:val="left" w:pos="4020"/>
        </w:tabs>
        <w:rPr>
          <w:sz w:val="28"/>
          <w:szCs w:val="28"/>
        </w:rPr>
      </w:pPr>
    </w:p>
    <w:p w14:paraId="2FCEF628" w14:textId="77777777" w:rsidR="00997F2E" w:rsidRDefault="00997F2E" w:rsidP="00997F2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E542680" w14:textId="1E0CE767" w:rsidR="00997F2E" w:rsidRPr="001B5A03" w:rsidRDefault="001B5A03" w:rsidP="004716A5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t>Added updates to forms list.</w:t>
      </w:r>
      <w:bookmarkStart w:id="0" w:name="_GoBack"/>
      <w:bookmarkEnd w:id="0"/>
    </w:p>
    <w:p w14:paraId="5D55F6DB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5EC2126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EC096BC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D635B4E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7B26ADF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2BAB4F1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FBC69C6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A32C42B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89C8D65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8E94B7C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901AE30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0842E9F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9FD52AC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65939D8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80CF780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47FAFC8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1877409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47B31B9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52F3F60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09F366C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6F779F7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810396A" w14:textId="67268527" w:rsidR="004716A5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Task</w:t>
      </w:r>
      <w:r w:rsidR="004716A5">
        <w:rPr>
          <w:b/>
          <w:sz w:val="32"/>
          <w:szCs w:val="32"/>
        </w:rPr>
        <w:t>: TFS#504558</w:t>
      </w:r>
    </w:p>
    <w:p w14:paraId="11774F42" w14:textId="77777777" w:rsidR="004716A5" w:rsidRDefault="004716A5" w:rsidP="004716A5">
      <w:pPr>
        <w:tabs>
          <w:tab w:val="left" w:pos="4020"/>
        </w:tabs>
        <w:spacing w:line="276" w:lineRule="auto"/>
      </w:pPr>
    </w:p>
    <w:p w14:paraId="29285E3C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CFB9FB2" w14:textId="77777777" w:rsidR="004716A5" w:rsidRDefault="004716A5" w:rsidP="004716A5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2C2A37E5" w14:textId="77777777" w:rsidR="004716A5" w:rsidRPr="00130AE0" w:rsidRDefault="004716A5" w:rsidP="004716A5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Single Page - </w:t>
      </w:r>
      <w:hyperlink r:id="rId12" w:anchor="/nbsSpa" w:history="1">
        <w:r w:rsidRPr="009C4718">
          <w:rPr>
            <w:rStyle w:val="Hyperlink"/>
          </w:rPr>
          <w:t>uidev.ups.com/nbs_spa.html#/nbsSpa</w:t>
        </w:r>
      </w:hyperlink>
    </w:p>
    <w:p w14:paraId="6AAF29ED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CE84BDA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6B2D378" w14:textId="77777777" w:rsidR="004716A5" w:rsidRPr="006C65D0" w:rsidRDefault="004716A5" w:rsidP="004716A5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components/whereTo_component.ts</w:t>
      </w:r>
    </w:p>
    <w:p w14:paraId="2567844D" w14:textId="77777777" w:rsidR="004716A5" w:rsidRPr="00BA5CC2" w:rsidRDefault="004716A5" w:rsidP="004716A5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templates/whereTo_section.tpl.html</w:t>
      </w:r>
    </w:p>
    <w:p w14:paraId="0F4B526C" w14:textId="77777777" w:rsidR="004716A5" w:rsidRPr="004C48FB" w:rsidRDefault="004716A5" w:rsidP="004716A5">
      <w:pPr>
        <w:tabs>
          <w:tab w:val="left" w:pos="4020"/>
        </w:tabs>
        <w:rPr>
          <w:sz w:val="28"/>
          <w:szCs w:val="28"/>
        </w:rPr>
      </w:pPr>
    </w:p>
    <w:p w14:paraId="57A5A18B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08334710" w14:textId="77777777" w:rsidR="004716A5" w:rsidRPr="009C4718" w:rsidRDefault="004716A5" w:rsidP="004716A5">
      <w:pPr>
        <w:pStyle w:val="ListParagraph"/>
        <w:numPr>
          <w:ilvl w:val="0"/>
          <w:numId w:val="15"/>
        </w:numPr>
        <w:tabs>
          <w:tab w:val="left" w:pos="4020"/>
        </w:tabs>
      </w:pPr>
      <w:r w:rsidRPr="009C4718">
        <w:t>Added a ship tip to the Where To section</w:t>
      </w:r>
    </w:p>
    <w:p w14:paraId="003FBBB2" w14:textId="77777777" w:rsidR="004716A5" w:rsidRP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sectPr w:rsidR="004716A5" w:rsidRPr="004716A5" w:rsidSect="00BF22AF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C2543C" w:rsidRDefault="00C2543C">
      <w:r>
        <w:separator/>
      </w:r>
    </w:p>
  </w:endnote>
  <w:endnote w:type="continuationSeparator" w:id="0">
    <w:p w14:paraId="6F5C6B8B" w14:textId="77777777" w:rsidR="00C2543C" w:rsidRDefault="00C2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C2543C" w:rsidRDefault="00C2543C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C2543C" w:rsidRPr="00E40E84" w:rsidRDefault="00C2543C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1B5A03">
      <w:rPr>
        <w:rStyle w:val="PageNumber"/>
        <w:rFonts w:ascii="Arial" w:hAnsi="Arial"/>
        <w:b/>
        <w:noProof/>
        <w:color w:val="FFFFFF" w:themeColor="background1"/>
      </w:rPr>
      <w:t>3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C2543C" w:rsidRDefault="00C2543C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C2543C" w:rsidRDefault="00C2543C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C2543C" w:rsidRDefault="00C2543C">
      <w:r>
        <w:separator/>
      </w:r>
    </w:p>
  </w:footnote>
  <w:footnote w:type="continuationSeparator" w:id="0">
    <w:p w14:paraId="47904BCF" w14:textId="77777777" w:rsidR="00C2543C" w:rsidRDefault="00C254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C2543C" w:rsidRDefault="00C2543C">
    <w:pPr>
      <w:pStyle w:val="Header"/>
    </w:pPr>
  </w:p>
  <w:p w14:paraId="45D22A94" w14:textId="77777777" w:rsidR="00C2543C" w:rsidRDefault="00C2543C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1B5A03">
      <w:rPr>
        <w:noProof/>
      </w:rPr>
      <w:t>2/2/18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C2543C" w:rsidRPr="00EE4744" w:rsidRDefault="00C2543C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C2543C" w:rsidRPr="00EE4744" w:rsidRDefault="00C2543C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C2543C" w:rsidRDefault="00C2543C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8833EC"/>
    <w:multiLevelType w:val="hybridMultilevel"/>
    <w:tmpl w:val="4A80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F72992"/>
    <w:multiLevelType w:val="hybridMultilevel"/>
    <w:tmpl w:val="F2F65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AA311E"/>
    <w:multiLevelType w:val="hybridMultilevel"/>
    <w:tmpl w:val="0B74B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0B2CC3"/>
    <w:multiLevelType w:val="hybridMultilevel"/>
    <w:tmpl w:val="855C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EA132D"/>
    <w:multiLevelType w:val="hybridMultilevel"/>
    <w:tmpl w:val="D352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527A14"/>
    <w:multiLevelType w:val="hybridMultilevel"/>
    <w:tmpl w:val="3256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3D48D1"/>
    <w:multiLevelType w:val="hybridMultilevel"/>
    <w:tmpl w:val="76B6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1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476326"/>
    <w:multiLevelType w:val="hybridMultilevel"/>
    <w:tmpl w:val="FBD6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32"/>
  </w:num>
  <w:num w:numId="14">
    <w:abstractNumId w:val="34"/>
  </w:num>
  <w:num w:numId="15">
    <w:abstractNumId w:val="17"/>
  </w:num>
  <w:num w:numId="16">
    <w:abstractNumId w:val="39"/>
  </w:num>
  <w:num w:numId="17">
    <w:abstractNumId w:val="15"/>
  </w:num>
  <w:num w:numId="18">
    <w:abstractNumId w:val="31"/>
  </w:num>
  <w:num w:numId="19">
    <w:abstractNumId w:val="21"/>
  </w:num>
  <w:num w:numId="20">
    <w:abstractNumId w:val="25"/>
  </w:num>
  <w:num w:numId="21">
    <w:abstractNumId w:val="23"/>
  </w:num>
  <w:num w:numId="22">
    <w:abstractNumId w:val="22"/>
  </w:num>
  <w:num w:numId="23">
    <w:abstractNumId w:val="35"/>
  </w:num>
  <w:num w:numId="24">
    <w:abstractNumId w:val="38"/>
  </w:num>
  <w:num w:numId="25">
    <w:abstractNumId w:val="13"/>
  </w:num>
  <w:num w:numId="26">
    <w:abstractNumId w:val="33"/>
  </w:num>
  <w:num w:numId="27">
    <w:abstractNumId w:val="30"/>
  </w:num>
  <w:num w:numId="28">
    <w:abstractNumId w:val="37"/>
  </w:num>
  <w:num w:numId="29">
    <w:abstractNumId w:val="10"/>
  </w:num>
  <w:num w:numId="30">
    <w:abstractNumId w:val="19"/>
  </w:num>
  <w:num w:numId="31">
    <w:abstractNumId w:val="27"/>
  </w:num>
  <w:num w:numId="32">
    <w:abstractNumId w:val="26"/>
  </w:num>
  <w:num w:numId="33">
    <w:abstractNumId w:val="18"/>
  </w:num>
  <w:num w:numId="34">
    <w:abstractNumId w:val="12"/>
  </w:num>
  <w:num w:numId="35">
    <w:abstractNumId w:val="16"/>
  </w:num>
  <w:num w:numId="36">
    <w:abstractNumId w:val="29"/>
  </w:num>
  <w:num w:numId="37">
    <w:abstractNumId w:val="36"/>
  </w:num>
  <w:num w:numId="38">
    <w:abstractNumId w:val="14"/>
  </w:num>
  <w:num w:numId="39">
    <w:abstractNumId w:val="24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33EBE"/>
    <w:rsid w:val="0004366A"/>
    <w:rsid w:val="00050EA9"/>
    <w:rsid w:val="0006292C"/>
    <w:rsid w:val="00066AA2"/>
    <w:rsid w:val="000701E9"/>
    <w:rsid w:val="0007088E"/>
    <w:rsid w:val="0007295E"/>
    <w:rsid w:val="000957AD"/>
    <w:rsid w:val="00095C7D"/>
    <w:rsid w:val="000A025F"/>
    <w:rsid w:val="000A4BDB"/>
    <w:rsid w:val="000B592F"/>
    <w:rsid w:val="000C2844"/>
    <w:rsid w:val="000D4377"/>
    <w:rsid w:val="000D514C"/>
    <w:rsid w:val="000E65A0"/>
    <w:rsid w:val="000E677E"/>
    <w:rsid w:val="000F08AF"/>
    <w:rsid w:val="000F250C"/>
    <w:rsid w:val="00130AE0"/>
    <w:rsid w:val="00136DEA"/>
    <w:rsid w:val="00142810"/>
    <w:rsid w:val="00151C56"/>
    <w:rsid w:val="001654D0"/>
    <w:rsid w:val="0017507F"/>
    <w:rsid w:val="00176DBB"/>
    <w:rsid w:val="00177EFD"/>
    <w:rsid w:val="00184433"/>
    <w:rsid w:val="001A2D48"/>
    <w:rsid w:val="001B5A03"/>
    <w:rsid w:val="001C3A10"/>
    <w:rsid w:val="001C3EA2"/>
    <w:rsid w:val="001C7314"/>
    <w:rsid w:val="001D413B"/>
    <w:rsid w:val="001E150A"/>
    <w:rsid w:val="001E1864"/>
    <w:rsid w:val="001E56C3"/>
    <w:rsid w:val="00204AB6"/>
    <w:rsid w:val="00211A27"/>
    <w:rsid w:val="00216AB3"/>
    <w:rsid w:val="0022297D"/>
    <w:rsid w:val="00231101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E499E"/>
    <w:rsid w:val="002F5A2C"/>
    <w:rsid w:val="003065F3"/>
    <w:rsid w:val="00312752"/>
    <w:rsid w:val="00322C4E"/>
    <w:rsid w:val="003342EF"/>
    <w:rsid w:val="00343AD7"/>
    <w:rsid w:val="00347C79"/>
    <w:rsid w:val="003522C1"/>
    <w:rsid w:val="003570DD"/>
    <w:rsid w:val="003823D1"/>
    <w:rsid w:val="003971EE"/>
    <w:rsid w:val="003A6B45"/>
    <w:rsid w:val="003B037D"/>
    <w:rsid w:val="003B3D3F"/>
    <w:rsid w:val="003C2884"/>
    <w:rsid w:val="003C3864"/>
    <w:rsid w:val="003E542B"/>
    <w:rsid w:val="0040069F"/>
    <w:rsid w:val="00417EDB"/>
    <w:rsid w:val="00421CAB"/>
    <w:rsid w:val="00422A39"/>
    <w:rsid w:val="00427823"/>
    <w:rsid w:val="0045236E"/>
    <w:rsid w:val="00463294"/>
    <w:rsid w:val="004716A5"/>
    <w:rsid w:val="00473348"/>
    <w:rsid w:val="00474227"/>
    <w:rsid w:val="00475E12"/>
    <w:rsid w:val="00486854"/>
    <w:rsid w:val="004B683B"/>
    <w:rsid w:val="004C48FB"/>
    <w:rsid w:val="004C4B7F"/>
    <w:rsid w:val="004C703A"/>
    <w:rsid w:val="004D4D94"/>
    <w:rsid w:val="004E2C6B"/>
    <w:rsid w:val="0050074E"/>
    <w:rsid w:val="00503C44"/>
    <w:rsid w:val="00524BAF"/>
    <w:rsid w:val="005305E1"/>
    <w:rsid w:val="00587A17"/>
    <w:rsid w:val="0059004E"/>
    <w:rsid w:val="005B2CC8"/>
    <w:rsid w:val="005C13F6"/>
    <w:rsid w:val="005E430A"/>
    <w:rsid w:val="0060060C"/>
    <w:rsid w:val="006111F8"/>
    <w:rsid w:val="0062432E"/>
    <w:rsid w:val="00626C02"/>
    <w:rsid w:val="006271C9"/>
    <w:rsid w:val="006361AA"/>
    <w:rsid w:val="00644D94"/>
    <w:rsid w:val="00646FD3"/>
    <w:rsid w:val="006474FB"/>
    <w:rsid w:val="006700C2"/>
    <w:rsid w:val="00672922"/>
    <w:rsid w:val="006A0EF7"/>
    <w:rsid w:val="006A1325"/>
    <w:rsid w:val="006A1A8D"/>
    <w:rsid w:val="006B02B9"/>
    <w:rsid w:val="006C35E0"/>
    <w:rsid w:val="006C65D0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63FCD"/>
    <w:rsid w:val="00771C94"/>
    <w:rsid w:val="007748D5"/>
    <w:rsid w:val="007951EA"/>
    <w:rsid w:val="00797A97"/>
    <w:rsid w:val="007B721B"/>
    <w:rsid w:val="007C12B9"/>
    <w:rsid w:val="007E17BD"/>
    <w:rsid w:val="00800403"/>
    <w:rsid w:val="00815101"/>
    <w:rsid w:val="008176E4"/>
    <w:rsid w:val="00820031"/>
    <w:rsid w:val="008331A3"/>
    <w:rsid w:val="00837654"/>
    <w:rsid w:val="00840582"/>
    <w:rsid w:val="0086197D"/>
    <w:rsid w:val="00864E40"/>
    <w:rsid w:val="0086542F"/>
    <w:rsid w:val="00877C71"/>
    <w:rsid w:val="00884E49"/>
    <w:rsid w:val="00891795"/>
    <w:rsid w:val="0089200C"/>
    <w:rsid w:val="00896461"/>
    <w:rsid w:val="008A037B"/>
    <w:rsid w:val="008A057B"/>
    <w:rsid w:val="008B249E"/>
    <w:rsid w:val="008C61AA"/>
    <w:rsid w:val="008D087E"/>
    <w:rsid w:val="008E64A2"/>
    <w:rsid w:val="008F2A4A"/>
    <w:rsid w:val="0090778B"/>
    <w:rsid w:val="009262DC"/>
    <w:rsid w:val="00930A98"/>
    <w:rsid w:val="00944D1F"/>
    <w:rsid w:val="00950C3C"/>
    <w:rsid w:val="00960AF1"/>
    <w:rsid w:val="00976D09"/>
    <w:rsid w:val="00985737"/>
    <w:rsid w:val="00997F2E"/>
    <w:rsid w:val="009A1B1A"/>
    <w:rsid w:val="009A65F0"/>
    <w:rsid w:val="009C64E7"/>
    <w:rsid w:val="009E165D"/>
    <w:rsid w:val="009E61A7"/>
    <w:rsid w:val="009E7AC3"/>
    <w:rsid w:val="009F313B"/>
    <w:rsid w:val="00A02E3E"/>
    <w:rsid w:val="00A13C83"/>
    <w:rsid w:val="00A32E2F"/>
    <w:rsid w:val="00A35912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3506"/>
    <w:rsid w:val="00AB6492"/>
    <w:rsid w:val="00AC136D"/>
    <w:rsid w:val="00AC2D32"/>
    <w:rsid w:val="00AD07BD"/>
    <w:rsid w:val="00AD70AE"/>
    <w:rsid w:val="00AD7F19"/>
    <w:rsid w:val="00AE3498"/>
    <w:rsid w:val="00B0318F"/>
    <w:rsid w:val="00B052D6"/>
    <w:rsid w:val="00B0611A"/>
    <w:rsid w:val="00B212AA"/>
    <w:rsid w:val="00B2720D"/>
    <w:rsid w:val="00B305C7"/>
    <w:rsid w:val="00B529FC"/>
    <w:rsid w:val="00B732CD"/>
    <w:rsid w:val="00B90440"/>
    <w:rsid w:val="00B92D3C"/>
    <w:rsid w:val="00B9502F"/>
    <w:rsid w:val="00BA0CBA"/>
    <w:rsid w:val="00BA5CC2"/>
    <w:rsid w:val="00BB57C9"/>
    <w:rsid w:val="00BC13DC"/>
    <w:rsid w:val="00BD1BC2"/>
    <w:rsid w:val="00BD23D7"/>
    <w:rsid w:val="00BD2583"/>
    <w:rsid w:val="00BE3C91"/>
    <w:rsid w:val="00BF0463"/>
    <w:rsid w:val="00BF22AF"/>
    <w:rsid w:val="00BF395E"/>
    <w:rsid w:val="00C029F8"/>
    <w:rsid w:val="00C03DB8"/>
    <w:rsid w:val="00C2543C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5B98"/>
    <w:rsid w:val="00CE66D0"/>
    <w:rsid w:val="00CF1F24"/>
    <w:rsid w:val="00D0376A"/>
    <w:rsid w:val="00D07C30"/>
    <w:rsid w:val="00D15FAB"/>
    <w:rsid w:val="00D2241F"/>
    <w:rsid w:val="00D313B2"/>
    <w:rsid w:val="00D417F3"/>
    <w:rsid w:val="00D4460A"/>
    <w:rsid w:val="00D523A0"/>
    <w:rsid w:val="00D52C15"/>
    <w:rsid w:val="00D54BD8"/>
    <w:rsid w:val="00D72B45"/>
    <w:rsid w:val="00D80CB4"/>
    <w:rsid w:val="00D87C92"/>
    <w:rsid w:val="00D95EF1"/>
    <w:rsid w:val="00DA54DE"/>
    <w:rsid w:val="00DB23F2"/>
    <w:rsid w:val="00DB2A92"/>
    <w:rsid w:val="00DC3212"/>
    <w:rsid w:val="00DD0FD9"/>
    <w:rsid w:val="00DD4900"/>
    <w:rsid w:val="00DE6F47"/>
    <w:rsid w:val="00DF18F4"/>
    <w:rsid w:val="00DF4D9A"/>
    <w:rsid w:val="00DF554F"/>
    <w:rsid w:val="00E0342F"/>
    <w:rsid w:val="00E10B3C"/>
    <w:rsid w:val="00E147A8"/>
    <w:rsid w:val="00E232D7"/>
    <w:rsid w:val="00E23357"/>
    <w:rsid w:val="00E23F2C"/>
    <w:rsid w:val="00E27BD7"/>
    <w:rsid w:val="00E40E84"/>
    <w:rsid w:val="00E53063"/>
    <w:rsid w:val="00E5579E"/>
    <w:rsid w:val="00E55E97"/>
    <w:rsid w:val="00E578B0"/>
    <w:rsid w:val="00E63208"/>
    <w:rsid w:val="00E638D2"/>
    <w:rsid w:val="00E71A99"/>
    <w:rsid w:val="00E72015"/>
    <w:rsid w:val="00E76543"/>
    <w:rsid w:val="00E77566"/>
    <w:rsid w:val="00E95033"/>
    <w:rsid w:val="00EB610A"/>
    <w:rsid w:val="00EB6584"/>
    <w:rsid w:val="00ED53E8"/>
    <w:rsid w:val="00EE1AFB"/>
    <w:rsid w:val="00EE2018"/>
    <w:rsid w:val="00EE4744"/>
    <w:rsid w:val="00EE762D"/>
    <w:rsid w:val="00EF62B9"/>
    <w:rsid w:val="00F03D27"/>
    <w:rsid w:val="00F04BD4"/>
    <w:rsid w:val="00F07F82"/>
    <w:rsid w:val="00F15826"/>
    <w:rsid w:val="00F268FC"/>
    <w:rsid w:val="00F3435A"/>
    <w:rsid w:val="00F36391"/>
    <w:rsid w:val="00F37DDB"/>
    <w:rsid w:val="00F41DBE"/>
    <w:rsid w:val="00F42E58"/>
    <w:rsid w:val="00F47C07"/>
    <w:rsid w:val="00F55237"/>
    <w:rsid w:val="00F62CAA"/>
    <w:rsid w:val="00F65035"/>
    <w:rsid w:val="00F700EE"/>
    <w:rsid w:val="00F740C0"/>
    <w:rsid w:val="00F76B3E"/>
    <w:rsid w:val="00F801B5"/>
    <w:rsid w:val="00F90F58"/>
    <w:rsid w:val="00FA1730"/>
    <w:rsid w:val="00FA5F3C"/>
    <w:rsid w:val="00FB54E2"/>
    <w:rsid w:val="00FB7B63"/>
    <w:rsid w:val="00FC2F89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uidev.ups.com/nbs_spa.html" TargetMode="External"/><Relationship Id="rId12" Type="http://schemas.openxmlformats.org/officeDocument/2006/relationships/hyperlink" Target="uidev.ups.com/nbs_spa.html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uidev.ups.com/nbs_spa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47AB1E-D335-234E-9C2C-75B92D1CA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4</TotalTime>
  <Pages>4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Sequester McKinney</cp:lastModifiedBy>
  <cp:revision>4</cp:revision>
  <cp:lastPrinted>2009-08-03T17:48:00Z</cp:lastPrinted>
  <dcterms:created xsi:type="dcterms:W3CDTF">2018-02-02T22:11:00Z</dcterms:created>
  <dcterms:modified xsi:type="dcterms:W3CDTF">2018-02-02T22:25:00Z</dcterms:modified>
</cp:coreProperties>
</file>