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D87C92" w:rsidRPr="00E23F2C" w:rsidRDefault="00D87C92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0A025F" w:rsidRPr="00E23F2C" w:rsidRDefault="000A025F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4D1527B0" w:rsidR="00BC13DC" w:rsidRPr="006A1A8D" w:rsidRDefault="00BC13DC" w:rsidP="00FE42A5">
      <w:pPr>
        <w:rPr>
          <w:sz w:val="18"/>
          <w:szCs w:val="18"/>
        </w:rPr>
      </w:pP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0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18"/>
        <w:gridCol w:w="3739"/>
        <w:gridCol w:w="3492"/>
      </w:tblGrid>
      <w:tr w:rsidR="00B92D3C" w14:paraId="30A911CE" w14:textId="77777777" w:rsidTr="00B92D3C">
        <w:trPr>
          <w:trHeight w:val="4023"/>
        </w:trPr>
        <w:tc>
          <w:tcPr>
            <w:tcW w:w="7557" w:type="dxa"/>
            <w:gridSpan w:val="2"/>
          </w:tcPr>
          <w:p w14:paraId="12279F64" w14:textId="69188BCD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66136EAC" w:rsidR="00E0342F" w:rsidRPr="00AA11C6" w:rsidRDefault="004C48FB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 1.</w:t>
            </w:r>
            <w:r w:rsidR="00421CAB">
              <w:rPr>
                <w:b/>
                <w:sz w:val="28"/>
                <w:szCs w:val="28"/>
              </w:rPr>
              <w:t>72.0</w:t>
            </w:r>
          </w:p>
          <w:p w14:paraId="368FEE05" w14:textId="77777777" w:rsidR="00E0342F" w:rsidRPr="00211A27" w:rsidRDefault="00E0342F" w:rsidP="00587A17"/>
          <w:p w14:paraId="4AAB1101" w14:textId="489D2B95" w:rsidR="00E0342F" w:rsidRDefault="004C48FB" w:rsidP="00587A17">
            <w:r>
              <w:t>Sprint end date: 01</w:t>
            </w:r>
            <w:r w:rsidR="00DF4D9A">
              <w:t>/</w:t>
            </w:r>
            <w:r w:rsidR="00421CAB">
              <w:t>26</w:t>
            </w:r>
            <w:r>
              <w:t>/2018</w:t>
            </w:r>
          </w:p>
          <w:p w14:paraId="1FB82F61" w14:textId="49C67A33" w:rsidR="00E0342F" w:rsidRDefault="00E0342F" w:rsidP="00587A17"/>
          <w:p w14:paraId="77FE51CF" w14:textId="77777777" w:rsidR="00E53063" w:rsidRDefault="00E53063" w:rsidP="00587A17">
            <w:r>
              <w:t>Branch: Gold</w:t>
            </w:r>
          </w:p>
          <w:p w14:paraId="72956D87" w14:textId="77777777" w:rsidR="00E53063" w:rsidRDefault="00E53063" w:rsidP="00587A17">
            <w:r>
              <w:t>Commits:</w:t>
            </w:r>
          </w:p>
          <w:p w14:paraId="66A85FD7" w14:textId="7BFFBEC8" w:rsidR="00626C02" w:rsidRPr="00DE6F47" w:rsidRDefault="009A65F0" w:rsidP="00A35912">
            <w:pPr>
              <w:ind w:left="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C4030A1" wp14:editId="2BDAD74F">
                      <wp:simplePos x="0" y="0"/>
                      <wp:positionH relativeFrom="margin">
                        <wp:posOffset>2103120</wp:posOffset>
                      </wp:positionH>
                      <wp:positionV relativeFrom="paragraph">
                        <wp:posOffset>99695</wp:posOffset>
                      </wp:positionV>
                      <wp:extent cx="2377440" cy="274320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77440" cy="274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3EA0FA" w14:textId="55119A38" w:rsidR="00D87C92" w:rsidRDefault="00D87C92" w:rsidP="000A025F">
                                  <w:pPr>
                                    <w:pStyle w:val="ListParagraph"/>
                                    <w:ind w:left="108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0" o:spid="_x0000_s1027" type="#_x0000_t202" style="position:absolute;left:0;text-align:left;margin-left:165.6pt;margin-top:7.85pt;width:187.2pt;height:3in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" filled="f" stroked="f">
                      <v:textbox>
                        <w:txbxContent>
                          <w:p w14:paraId="313EA0FA" w14:textId="55119A38" w:rsidR="00D87C92" w:rsidRDefault="00D87C92" w:rsidP="000A025F">
                            <w:pPr>
                              <w:pStyle w:val="ListParagraph"/>
                              <w:ind w:left="1080"/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36B607CA" w14:textId="7CEE008D" w:rsidR="00DE6F47" w:rsidRDefault="00DE6F47" w:rsidP="00DE6F47"/>
          <w:p w14:paraId="74475A3C" w14:textId="519814B0" w:rsidR="00CE66D0" w:rsidRDefault="009A65F0" w:rsidP="002D4E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AF80B20" wp14:editId="2B97BF29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-250825</wp:posOffset>
                      </wp:positionV>
                      <wp:extent cx="2171700" cy="28346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1700" cy="2834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DB1DA6" w14:textId="7808BABA" w:rsidR="00D87C92" w:rsidRDefault="00D87C92" w:rsidP="000A025F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28" type="#_x0000_t202" style="position:absolute;margin-left:-5.35pt;margin-top:-19.7pt;width:171pt;height:223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" filled="f" stroked="f">
                      <v:textbox>
                        <w:txbxContent>
                          <w:p w14:paraId="3EDB1DA6" w14:textId="7808BABA" w:rsidR="00D87C92" w:rsidRDefault="00D87C92" w:rsidP="000A025F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2E13DE">
              <w:t>Known Issues:</w:t>
            </w:r>
            <w:r w:rsidR="002E1AE4">
              <w:t xml:space="preserve"> </w:t>
            </w:r>
          </w:p>
          <w:p w14:paraId="362BEE45" w14:textId="19012A37" w:rsidR="002D4E1A" w:rsidRPr="00DC3212" w:rsidRDefault="002D4E1A" w:rsidP="00DC3212">
            <w:pPr>
              <w:pStyle w:val="ListParagraph"/>
              <w:numPr>
                <w:ilvl w:val="0"/>
                <w:numId w:val="33"/>
              </w:numPr>
              <w:rPr>
                <w:rFonts w:ascii="Times" w:hAnsi="Times"/>
                <w:sz w:val="20"/>
                <w:szCs w:val="20"/>
              </w:rPr>
            </w:pPr>
          </w:p>
          <w:p w14:paraId="53F29371" w14:textId="77777777" w:rsidR="00486854" w:rsidRDefault="00486854" w:rsidP="00486854"/>
          <w:p w14:paraId="4F499044" w14:textId="77777777" w:rsidR="001654D0" w:rsidRDefault="00646FD3" w:rsidP="002D4E1A">
            <w:r>
              <w:t>Additional Notes:</w:t>
            </w:r>
          </w:p>
          <w:p w14:paraId="3BC6811A" w14:textId="0C0BF02F" w:rsidR="009C64E7" w:rsidRDefault="009C64E7" w:rsidP="003823D1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3492" w:type="dxa"/>
            <w:vMerge w:val="restart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25C80367" w14:textId="77777777" w:rsidR="00E0342F" w:rsidRPr="00DB23F2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50F40168" w14:textId="77777777" w:rsidR="00BD1BC2" w:rsidRDefault="00BD1BC2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3BE6E5A6" w14:textId="5329836D" w:rsidR="00BD1BC2" w:rsidRDefault="00BD1BC2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 #</w:t>
            </w:r>
            <w:r w:rsidR="00DB2A92">
              <w:rPr>
                <w:b/>
                <w:color w:val="003436"/>
              </w:rPr>
              <w:t>1</w:t>
            </w:r>
            <w:r>
              <w:rPr>
                <w:b/>
                <w:color w:val="003436"/>
              </w:rPr>
              <w:t xml:space="preserve">: </w:t>
            </w:r>
            <w:r w:rsidR="007951EA">
              <w:rPr>
                <w:b/>
                <w:color w:val="003436"/>
              </w:rPr>
              <w:t>Updates from Meeting</w:t>
            </w:r>
          </w:p>
          <w:p w14:paraId="3BC3D1A7" w14:textId="77777777" w:rsidR="006271C9" w:rsidRDefault="006271C9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624EC75C" w14:textId="7AA3DD70" w:rsidR="006271C9" w:rsidRDefault="006271C9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 xml:space="preserve">Feature #2: </w:t>
            </w:r>
            <w:r w:rsidR="006C65D0">
              <w:rPr>
                <w:b/>
                <w:color w:val="003436"/>
              </w:rPr>
              <w:t>UPSO-</w:t>
            </w:r>
          </w:p>
          <w:p w14:paraId="521B288C" w14:textId="77777777" w:rsidR="00231101" w:rsidRDefault="00231101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561885E6" w14:textId="713EA9FB" w:rsidR="00E77566" w:rsidRPr="00E53063" w:rsidRDefault="00231101" w:rsidP="007951EA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 xml:space="preserve">Feature #3: </w:t>
            </w:r>
            <w:r w:rsidR="000A025F">
              <w:rPr>
                <w:b/>
                <w:color w:val="003436"/>
              </w:rPr>
              <w:t>UPSO-</w:t>
            </w:r>
          </w:p>
          <w:p w14:paraId="07C8EE56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43BE1CB5" w14:textId="77777777" w:rsidR="002E13DE" w:rsidRPr="002E13DE" w:rsidRDefault="002E13DE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  <w:r w:rsidRPr="002E13DE">
              <w:rPr>
                <w:b/>
                <w:color w:val="003436"/>
              </w:rPr>
              <w:t>Tasks Completed</w:t>
            </w:r>
          </w:p>
          <w:p w14:paraId="6F60352D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61B152A0" w14:textId="7F0BE143" w:rsidR="002E13DE" w:rsidRDefault="00AD70AE" w:rsidP="002E13DE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UPSO-</w:t>
            </w:r>
          </w:p>
          <w:p w14:paraId="4EA7AB91" w14:textId="7F411692" w:rsidR="00AC136D" w:rsidRDefault="00AD70AE" w:rsidP="00AC136D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UPSO-</w:t>
            </w:r>
          </w:p>
          <w:p w14:paraId="2041D440" w14:textId="01F06AE2" w:rsidR="00B0611A" w:rsidRDefault="00AD70AE" w:rsidP="00421CAB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UPSO-</w:t>
            </w:r>
          </w:p>
          <w:p w14:paraId="36D27DEB" w14:textId="77777777" w:rsidR="00AD70AE" w:rsidRDefault="00AD70AE" w:rsidP="00AD70AE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5B92C090" w14:textId="77777777" w:rsidR="00AD70AE" w:rsidRPr="007E17BD" w:rsidRDefault="00AD70AE" w:rsidP="00AD70AE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Defects resolved</w:t>
            </w:r>
          </w:p>
          <w:p w14:paraId="27F243F5" w14:textId="77777777" w:rsidR="00AD70AE" w:rsidRDefault="00AD70AE" w:rsidP="00AD70AE">
            <w:pPr>
              <w:tabs>
                <w:tab w:val="left" w:pos="4020"/>
              </w:tabs>
              <w:rPr>
                <w:color w:val="003436"/>
              </w:rPr>
            </w:pPr>
          </w:p>
          <w:p w14:paraId="0FA521A0" w14:textId="77777777" w:rsidR="007951EA" w:rsidRDefault="007951EA" w:rsidP="007951EA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UPSO-</w:t>
            </w:r>
          </w:p>
          <w:p w14:paraId="4D07A5BB" w14:textId="77777777" w:rsidR="007951EA" w:rsidRDefault="007951EA" w:rsidP="007951EA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UPSO-</w:t>
            </w:r>
          </w:p>
          <w:p w14:paraId="396DD006" w14:textId="77777777" w:rsidR="007951EA" w:rsidRDefault="007951EA" w:rsidP="007951EA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UPSO-</w:t>
            </w:r>
          </w:p>
          <w:p w14:paraId="1878527A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C29CED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0B4F3D1E" w14:textId="77777777" w:rsidR="00231101" w:rsidRDefault="00231101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AF0197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80CE50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46833CE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1CCA584" w14:textId="77777777" w:rsidR="00E77566" w:rsidRDefault="00E77566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289AE3B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6EDB692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881CE2A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109E110" w14:textId="77777777" w:rsidR="007951EA" w:rsidRDefault="007951E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6CEF3E8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C6FCC2C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07F87301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C9831E3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E43DDAE" w14:textId="77777777" w:rsidR="007C12B9" w:rsidRDefault="007C12B9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54EE47B3" w14:textId="77777777" w:rsidR="007C12B9" w:rsidRDefault="007C12B9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5BEB951" w14:textId="77777777" w:rsidR="00B0611A" w:rsidRP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76430AA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59ABD8CD" w14:textId="77777777" w:rsidR="00E0342F" w:rsidRPr="00DD0FD9" w:rsidRDefault="00E40E84" w:rsidP="00E23F2C">
            <w:pPr>
              <w:tabs>
                <w:tab w:val="left" w:pos="4020"/>
              </w:tabs>
              <w:rPr>
                <w:color w:val="825300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D87C92" w:rsidRPr="00743757" w:rsidRDefault="00D87C92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9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" filled="f" stroked="f">
                      <v:textbox>
                        <w:txbxContent>
                          <w:p w14:paraId="3D40545F" w14:textId="77777777" w:rsidR="000A025F" w:rsidRPr="00743757" w:rsidRDefault="000A025F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92D3C" w14:paraId="27BF63B7" w14:textId="77777777" w:rsidTr="00B92D3C">
        <w:trPr>
          <w:trHeight w:val="1678"/>
        </w:trPr>
        <w:tc>
          <w:tcPr>
            <w:tcW w:w="3818" w:type="dxa"/>
          </w:tcPr>
          <w:p w14:paraId="2C5C12C1" w14:textId="2D862E32" w:rsidR="00B92D3C" w:rsidRPr="00E0342F" w:rsidRDefault="00B92D3C" w:rsidP="00E0342F"/>
        </w:tc>
        <w:tc>
          <w:tcPr>
            <w:tcW w:w="3739" w:type="dxa"/>
          </w:tcPr>
          <w:p w14:paraId="63484370" w14:textId="77777777" w:rsidR="00B92D3C" w:rsidRDefault="00B92D3C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492" w:type="dxa"/>
            <w:vMerge/>
            <w:shd w:val="clear" w:color="auto" w:fill="F0E4D8"/>
          </w:tcPr>
          <w:p w14:paraId="66500AE8" w14:textId="77777777" w:rsidR="00B92D3C" w:rsidRDefault="00B92D3C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4749A29F" w14:textId="77777777" w:rsidR="000F08AF" w:rsidRDefault="000F08AF" w:rsidP="00BD1BC2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3AA509C" w14:textId="2DDEC1F3" w:rsidR="00BD1BC2" w:rsidRDefault="007951EA" w:rsidP="00BD1BC2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These are the updates requested from the 10am meeting:</w:t>
      </w:r>
    </w:p>
    <w:p w14:paraId="67AC4E61" w14:textId="17442F7E" w:rsidR="007951EA" w:rsidRPr="007951EA" w:rsidRDefault="007951EA" w:rsidP="00BD1BC2">
      <w:pPr>
        <w:tabs>
          <w:tab w:val="left" w:pos="4020"/>
        </w:tabs>
        <w:spacing w:line="276" w:lineRule="auto"/>
      </w:pPr>
      <w:r w:rsidRPr="007951EA">
        <w:t>DX Code Review for CPC, Confirmation Page, and NAFTA</w:t>
      </w:r>
    </w:p>
    <w:p w14:paraId="0D74345E" w14:textId="77777777" w:rsidR="00BD1BC2" w:rsidRDefault="00BD1BC2" w:rsidP="00BD1BC2">
      <w:pPr>
        <w:tabs>
          <w:tab w:val="left" w:pos="4020"/>
        </w:tabs>
        <w:spacing w:line="276" w:lineRule="auto"/>
      </w:pPr>
    </w:p>
    <w:p w14:paraId="51A599AF" w14:textId="55C36490" w:rsidR="00421CAB" w:rsidRDefault="007951EA" w:rsidP="00BD1BC2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7951EA">
        <w:rPr>
          <w:b/>
          <w:sz w:val="28"/>
          <w:szCs w:val="28"/>
        </w:rPr>
        <w:t>VAT change</w:t>
      </w:r>
      <w:r>
        <w:rPr>
          <w:sz w:val="28"/>
          <w:szCs w:val="28"/>
        </w:rPr>
        <w:t>: Portugal version should not be a required field.</w:t>
      </w:r>
    </w:p>
    <w:p w14:paraId="3E09C42E" w14:textId="77777777" w:rsidR="00BD1BC2" w:rsidRDefault="00BD1BC2" w:rsidP="00BD1BC2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17B7DDDF" w14:textId="7EBC7751" w:rsidR="00BD1BC2" w:rsidRPr="00130AE0" w:rsidRDefault="00BD1BC2" w:rsidP="00BD1BC2">
      <w:pPr>
        <w:pStyle w:val="ListParagraph"/>
        <w:numPr>
          <w:ilvl w:val="0"/>
          <w:numId w:val="21"/>
        </w:numPr>
        <w:tabs>
          <w:tab w:val="left" w:pos="4020"/>
        </w:tabs>
        <w:spacing w:line="276" w:lineRule="auto"/>
      </w:pPr>
      <w:r w:rsidRPr="00130AE0">
        <w:t xml:space="preserve">Single Page version </w:t>
      </w:r>
      <w:r>
        <w:t xml:space="preserve">- </w:t>
      </w:r>
      <w:hyperlink r:id="rId10" w:anchor="/nbsSpa" w:history="1">
        <w:r w:rsidR="00F700EE">
          <w:rPr>
            <w:rStyle w:val="Hyperlink"/>
          </w:rPr>
          <w:t>http://uidev.ups.com/nbs_spa.html#/nbsSpa</w:t>
        </w:r>
      </w:hyperlink>
    </w:p>
    <w:p w14:paraId="03C78098" w14:textId="25BB7403" w:rsidR="00BD1BC2" w:rsidRPr="00130AE0" w:rsidRDefault="00BD1BC2" w:rsidP="00BD1BC2">
      <w:pPr>
        <w:pStyle w:val="ListParagraph"/>
        <w:numPr>
          <w:ilvl w:val="0"/>
          <w:numId w:val="15"/>
        </w:numPr>
        <w:tabs>
          <w:tab w:val="left" w:pos="4020"/>
        </w:tabs>
      </w:pPr>
      <w:r w:rsidRPr="00130AE0">
        <w:t xml:space="preserve">Guided Flow version - </w:t>
      </w:r>
      <w:hyperlink r:id="rId11" w:anchor="/gfWrapper/payment" w:history="1">
        <w:r w:rsidR="00F700EE">
          <w:rPr>
            <w:rStyle w:val="Hyperlink"/>
          </w:rPr>
          <w:t>http://uidev.ups.com/nbs_spa.html - /</w:t>
        </w:r>
        <w:proofErr w:type="spellStart"/>
        <w:r w:rsidR="00F700EE">
          <w:rPr>
            <w:rStyle w:val="Hyperlink"/>
          </w:rPr>
          <w:t>gfWrapper</w:t>
        </w:r>
        <w:proofErr w:type="spellEnd"/>
        <w:r w:rsidR="00F700EE">
          <w:rPr>
            <w:rStyle w:val="Hyperlink"/>
          </w:rPr>
          <w:t>/payment</w:t>
        </w:r>
      </w:hyperlink>
    </w:p>
    <w:p w14:paraId="179CECC3" w14:textId="77777777" w:rsidR="00BD1BC2" w:rsidRDefault="00BD1BC2" w:rsidP="00BD1BC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A33A863" w14:textId="77777777" w:rsidR="00BD1BC2" w:rsidRDefault="00BD1BC2" w:rsidP="00BD1BC2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035CEB71" w14:textId="7277B027" w:rsidR="00BD1BC2" w:rsidRPr="00421CAB" w:rsidRDefault="00BD1BC2" w:rsidP="00BD1BC2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</w:t>
      </w:r>
      <w:r w:rsidR="00421CAB">
        <w:t>common/apps/assets/angular/</w:t>
      </w:r>
      <w:proofErr w:type="spellStart"/>
      <w:r w:rsidR="00421CAB">
        <w:t>cpc.ts</w:t>
      </w:r>
      <w:proofErr w:type="spellEnd"/>
    </w:p>
    <w:p w14:paraId="4536427E" w14:textId="2775EF3D" w:rsidR="00421CAB" w:rsidRPr="00DE6F47" w:rsidRDefault="00421CAB" w:rsidP="00BD1BC2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</w:t>
      </w:r>
      <w:r>
        <w:t>common/apps/assets/angular/templates/cpc.tpl.html</w:t>
      </w:r>
    </w:p>
    <w:p w14:paraId="1EC0FD42" w14:textId="77777777" w:rsidR="00BD1BC2" w:rsidRPr="004C48FB" w:rsidRDefault="00BD1BC2" w:rsidP="00BD1BC2">
      <w:pPr>
        <w:tabs>
          <w:tab w:val="left" w:pos="4020"/>
        </w:tabs>
        <w:rPr>
          <w:sz w:val="28"/>
          <w:szCs w:val="28"/>
        </w:rPr>
      </w:pPr>
    </w:p>
    <w:p w14:paraId="6CC09115" w14:textId="77777777" w:rsidR="00BD1BC2" w:rsidRDefault="00BD1BC2" w:rsidP="00BD1BC2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17F887EC" w14:textId="7823FB8E" w:rsidR="000A025F" w:rsidRDefault="000A025F" w:rsidP="000A025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3F5C79F" w14:textId="481232F6" w:rsidR="007951EA" w:rsidRDefault="007951EA" w:rsidP="000A025F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7951EA">
        <w:rPr>
          <w:b/>
          <w:sz w:val="28"/>
          <w:szCs w:val="28"/>
        </w:rPr>
        <w:t>Confirmation Changes:</w:t>
      </w:r>
      <w:r>
        <w:rPr>
          <w:sz w:val="28"/>
          <w:szCs w:val="28"/>
        </w:rPr>
        <w:t xml:space="preserve"> Remove </w:t>
      </w:r>
      <w:r w:rsidR="00E63208">
        <w:rPr>
          <w:sz w:val="28"/>
          <w:szCs w:val="28"/>
        </w:rPr>
        <w:t xml:space="preserve">MRN, change a paragraph, </w:t>
      </w:r>
      <w:r>
        <w:rPr>
          <w:sz w:val="28"/>
          <w:szCs w:val="28"/>
        </w:rPr>
        <w:t>and fix a capitalization error</w:t>
      </w:r>
    </w:p>
    <w:p w14:paraId="66BA2B60" w14:textId="77777777" w:rsidR="007951EA" w:rsidRDefault="007951EA" w:rsidP="007951EA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4C501340" w14:textId="6E7C2A1F" w:rsidR="007951EA" w:rsidRPr="007951EA" w:rsidRDefault="007951EA" w:rsidP="007951EA">
      <w:pPr>
        <w:pStyle w:val="ListParagraph"/>
        <w:numPr>
          <w:ilvl w:val="0"/>
          <w:numId w:val="21"/>
        </w:numPr>
        <w:tabs>
          <w:tab w:val="left" w:pos="4020"/>
        </w:tabs>
        <w:spacing w:line="276" w:lineRule="auto"/>
        <w:rPr>
          <w:sz w:val="28"/>
          <w:szCs w:val="28"/>
        </w:rPr>
      </w:pPr>
      <w:r w:rsidRPr="00130AE0">
        <w:t xml:space="preserve">Single Page version </w:t>
      </w:r>
      <w:r>
        <w:t xml:space="preserve">- </w:t>
      </w:r>
      <w:hyperlink r:id="rId12" w:anchor="/confirmation" w:history="1">
        <w:r>
          <w:rPr>
            <w:rStyle w:val="Hyperlink"/>
          </w:rPr>
          <w:t>http://uidev.ups.com/nbs_spa.html #/confirmation</w:t>
        </w:r>
      </w:hyperlink>
    </w:p>
    <w:p w14:paraId="2C68CB84" w14:textId="77777777" w:rsidR="007951EA" w:rsidRPr="007951EA" w:rsidRDefault="007951EA" w:rsidP="007951EA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6FF5A90" w14:textId="77777777" w:rsidR="007951EA" w:rsidRDefault="007951EA" w:rsidP="007951EA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7D4217C2" w14:textId="2947A02C" w:rsidR="007951EA" w:rsidRPr="00421CAB" w:rsidRDefault="007951EA" w:rsidP="007951EA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</w:t>
      </w:r>
      <w:r>
        <w:t>apps/nbs/assets/angular</w:t>
      </w:r>
      <w:r w:rsidR="00E63208">
        <w:t>/templates/conf_section.tpl.html</w:t>
      </w:r>
    </w:p>
    <w:p w14:paraId="0C0D3D31" w14:textId="12704C52" w:rsidR="007951EA" w:rsidRPr="00DE6F47" w:rsidRDefault="007951EA" w:rsidP="007951EA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</w:t>
      </w:r>
      <w:r>
        <w:t>apps/</w:t>
      </w:r>
      <w:proofErr w:type="spellStart"/>
      <w:r>
        <w:t>nbs</w:t>
      </w:r>
      <w:proofErr w:type="spellEnd"/>
      <w:r>
        <w:t>/assets/angular</w:t>
      </w:r>
    </w:p>
    <w:p w14:paraId="01C742E5" w14:textId="77777777" w:rsidR="007951EA" w:rsidRPr="004C48FB" w:rsidRDefault="007951EA" w:rsidP="007951EA">
      <w:pPr>
        <w:tabs>
          <w:tab w:val="left" w:pos="4020"/>
        </w:tabs>
        <w:rPr>
          <w:sz w:val="28"/>
          <w:szCs w:val="28"/>
        </w:rPr>
      </w:pPr>
    </w:p>
    <w:p w14:paraId="545DFD78" w14:textId="77777777" w:rsidR="007951EA" w:rsidRDefault="007951EA" w:rsidP="007951EA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792C9956" w14:textId="77777777" w:rsidR="007951EA" w:rsidRDefault="007951EA" w:rsidP="007951EA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DCF3527" w14:textId="529A705E" w:rsidR="007951EA" w:rsidRDefault="007951EA" w:rsidP="007951EA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t>NAFTA Changes</w:t>
      </w:r>
      <w:r w:rsidRPr="007951EA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Make CAC 100% width</w:t>
      </w:r>
    </w:p>
    <w:p w14:paraId="0136DA23" w14:textId="77777777" w:rsidR="007951EA" w:rsidRDefault="007951EA" w:rsidP="007951EA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305B1056" w14:textId="4E99E3BF" w:rsidR="007951EA" w:rsidRPr="007951EA" w:rsidRDefault="007951EA" w:rsidP="007951EA">
      <w:pPr>
        <w:pStyle w:val="ListParagraph"/>
        <w:numPr>
          <w:ilvl w:val="0"/>
          <w:numId w:val="21"/>
        </w:numPr>
        <w:tabs>
          <w:tab w:val="left" w:pos="4020"/>
        </w:tabs>
        <w:spacing w:line="276" w:lineRule="auto"/>
        <w:rPr>
          <w:sz w:val="28"/>
          <w:szCs w:val="28"/>
        </w:rPr>
      </w:pPr>
      <w:r w:rsidRPr="00130AE0">
        <w:t xml:space="preserve">Single Page version </w:t>
      </w:r>
      <w:r>
        <w:t xml:space="preserve">- </w:t>
      </w:r>
      <w:hyperlink r:id="rId13" w:anchor="/forms/NAFTA" w:history="1">
        <w:r>
          <w:rPr>
            <w:rStyle w:val="Hyperlink"/>
          </w:rPr>
          <w:t>http://uidev.ups.com/nbs_spa.html #/forms/NAFTA</w:t>
        </w:r>
      </w:hyperlink>
    </w:p>
    <w:p w14:paraId="308E7FBF" w14:textId="77777777" w:rsidR="007951EA" w:rsidRPr="007951EA" w:rsidRDefault="007951EA" w:rsidP="007951EA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5C792D2" w14:textId="77777777" w:rsidR="007951EA" w:rsidRDefault="007951EA" w:rsidP="007951EA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3FA61F2C" w14:textId="4BC61AFF" w:rsidR="007951EA" w:rsidRPr="00DE6F47" w:rsidRDefault="007951EA" w:rsidP="007951EA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</w:t>
      </w:r>
      <w:r>
        <w:t>apps/nbs/assets/angular</w:t>
      </w:r>
      <w:r w:rsidR="00E63208">
        <w:t>/templates/forms/nafta/</w:t>
      </w:r>
      <w:r w:rsidR="00E63208" w:rsidRPr="00E63208">
        <w:t>nafta_modal.tpl</w:t>
      </w:r>
      <w:r w:rsidR="00E63208">
        <w:t>.html</w:t>
      </w:r>
    </w:p>
    <w:p w14:paraId="6306B738" w14:textId="77777777" w:rsidR="007951EA" w:rsidRPr="004C48FB" w:rsidRDefault="007951EA" w:rsidP="007951EA">
      <w:pPr>
        <w:tabs>
          <w:tab w:val="left" w:pos="4020"/>
        </w:tabs>
        <w:rPr>
          <w:sz w:val="28"/>
          <w:szCs w:val="28"/>
        </w:rPr>
      </w:pPr>
    </w:p>
    <w:p w14:paraId="13AFD030" w14:textId="77777777" w:rsidR="007951EA" w:rsidRDefault="007951EA" w:rsidP="007951EA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09D5AB88" w14:textId="77777777" w:rsidR="007951EA" w:rsidRDefault="007951EA" w:rsidP="007951EA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0C2F7CC" w14:textId="77777777" w:rsidR="007951EA" w:rsidRDefault="007951EA" w:rsidP="007951EA">
      <w:pPr>
        <w:tabs>
          <w:tab w:val="left" w:pos="4020"/>
        </w:tabs>
        <w:spacing w:line="276" w:lineRule="auto"/>
        <w:rPr>
          <w:b/>
          <w:sz w:val="28"/>
          <w:szCs w:val="28"/>
        </w:rPr>
      </w:pPr>
    </w:p>
    <w:p w14:paraId="35F2A409" w14:textId="77777777" w:rsidR="00D87C92" w:rsidRDefault="00D87C92" w:rsidP="007951EA">
      <w:pPr>
        <w:tabs>
          <w:tab w:val="left" w:pos="4020"/>
        </w:tabs>
        <w:spacing w:line="276" w:lineRule="auto"/>
        <w:rPr>
          <w:b/>
          <w:sz w:val="28"/>
          <w:szCs w:val="28"/>
        </w:rPr>
      </w:pPr>
    </w:p>
    <w:p w14:paraId="52A905AE" w14:textId="77777777" w:rsidR="007951EA" w:rsidRDefault="007951EA" w:rsidP="007951EA">
      <w:pPr>
        <w:tabs>
          <w:tab w:val="left" w:pos="4020"/>
        </w:tabs>
        <w:spacing w:line="276" w:lineRule="auto"/>
        <w:rPr>
          <w:b/>
          <w:sz w:val="28"/>
          <w:szCs w:val="28"/>
        </w:rPr>
      </w:pPr>
    </w:p>
    <w:p w14:paraId="6ACBA6AE" w14:textId="0C5FB8DB" w:rsidR="007951EA" w:rsidRDefault="007951EA" w:rsidP="007951EA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Error Handling Change</w:t>
      </w:r>
      <w:r w:rsidRPr="007951EA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Remove error handling on modal close</w:t>
      </w:r>
    </w:p>
    <w:p w14:paraId="21C642C5" w14:textId="77777777" w:rsidR="007951EA" w:rsidRDefault="007951EA" w:rsidP="007951EA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4DFC4639" w14:textId="4A714D7B" w:rsidR="007951EA" w:rsidRPr="00D87C92" w:rsidRDefault="00E63208" w:rsidP="007951EA">
      <w:pPr>
        <w:pStyle w:val="ListParagraph"/>
        <w:numPr>
          <w:ilvl w:val="0"/>
          <w:numId w:val="21"/>
        </w:numPr>
        <w:tabs>
          <w:tab w:val="left" w:pos="4020"/>
        </w:tabs>
        <w:spacing w:line="276" w:lineRule="auto"/>
        <w:rPr>
          <w:rStyle w:val="Hyperlink"/>
          <w:color w:val="auto"/>
          <w:sz w:val="28"/>
          <w:szCs w:val="28"/>
          <w:u w:val="none"/>
        </w:rPr>
      </w:pPr>
      <w:r>
        <w:t xml:space="preserve">Forms </w:t>
      </w:r>
      <w:r w:rsidR="007951EA" w:rsidRPr="00130AE0">
        <w:t xml:space="preserve"> </w:t>
      </w:r>
      <w:r w:rsidR="007951EA">
        <w:t xml:space="preserve">- </w:t>
      </w:r>
      <w:hyperlink r:id="rId14" w:anchor="/forms/NAFTA" w:history="1">
        <w:r w:rsidR="00D87C92">
          <w:rPr>
            <w:rStyle w:val="Hyperlink"/>
          </w:rPr>
          <w:t>http://uidev.ups.com/nbs_spa.html/forms/NAFTA</w:t>
        </w:r>
      </w:hyperlink>
    </w:p>
    <w:p w14:paraId="400BE583" w14:textId="3FB475B4" w:rsidR="00D87C92" w:rsidRPr="007951EA" w:rsidRDefault="00D87C92" w:rsidP="00D87C92">
      <w:pPr>
        <w:pStyle w:val="ListParagraph"/>
        <w:numPr>
          <w:ilvl w:val="0"/>
          <w:numId w:val="21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t xml:space="preserve">Forms </w:t>
      </w:r>
      <w:r w:rsidRPr="00130AE0">
        <w:t xml:space="preserve"> </w:t>
      </w:r>
      <w:r>
        <w:t xml:space="preserve">- </w:t>
      </w:r>
      <w:hyperlink r:id="rId15" w:anchor="/forms/commercial_invoice" w:history="1">
        <w:r>
          <w:rPr>
            <w:rStyle w:val="Hyperlink"/>
          </w:rPr>
          <w:t>http://uidev.ups.com/nbs_spa.html#/forms/com</w:t>
        </w:r>
        <w:bookmarkStart w:id="0" w:name="_GoBack"/>
        <w:bookmarkEnd w:id="0"/>
        <w:r>
          <w:rPr>
            <w:rStyle w:val="Hyperlink"/>
          </w:rPr>
          <w:t>m</w:t>
        </w:r>
        <w:r>
          <w:rPr>
            <w:rStyle w:val="Hyperlink"/>
          </w:rPr>
          <w:t>ercial_invoice</w:t>
        </w:r>
      </w:hyperlink>
    </w:p>
    <w:p w14:paraId="417BA8EA" w14:textId="6EC09C67" w:rsidR="00D87C92" w:rsidRPr="00D87C92" w:rsidRDefault="00D87C92" w:rsidP="00D87C92">
      <w:pPr>
        <w:pStyle w:val="ListParagraph"/>
        <w:numPr>
          <w:ilvl w:val="0"/>
          <w:numId w:val="21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t xml:space="preserve">Forms </w:t>
      </w:r>
      <w:r w:rsidRPr="00130AE0">
        <w:t xml:space="preserve"> </w:t>
      </w:r>
      <w:r>
        <w:t xml:space="preserve">- </w:t>
      </w:r>
      <w:hyperlink r:id="rId16" w:anchor="/forms/co/certificate_of_origin" w:history="1">
        <w:r>
          <w:rPr>
            <w:rStyle w:val="Hyperlink"/>
          </w:rPr>
          <w:t>http://uidev.ups.com/nbs_spa.html#/forms/co/certificate_of_origin</w:t>
        </w:r>
      </w:hyperlink>
    </w:p>
    <w:p w14:paraId="621EDD8F" w14:textId="77777777" w:rsidR="007951EA" w:rsidRPr="007951EA" w:rsidRDefault="007951EA" w:rsidP="007951EA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526A385" w14:textId="77777777" w:rsidR="007951EA" w:rsidRDefault="007951EA" w:rsidP="007951EA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537AC624" w14:textId="79ABE53F" w:rsidR="007951EA" w:rsidRPr="00D87C92" w:rsidRDefault="00E63208" w:rsidP="00D87C92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</w:t>
      </w:r>
      <w:r>
        <w:t>apps/nbs/assets/angular/components/forms/nafta/</w:t>
      </w:r>
      <w:r w:rsidRPr="00E63208">
        <w:t>nafta_component</w:t>
      </w:r>
      <w:r>
        <w:t>.ts</w:t>
      </w:r>
    </w:p>
    <w:p w14:paraId="2A4D8F34" w14:textId="77777777" w:rsidR="00D87C92" w:rsidRPr="00D87C92" w:rsidRDefault="00D87C92" w:rsidP="00D87C92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</w:t>
      </w:r>
      <w:r>
        <w:t>apps/nbs/assets/angular/components/forms/nafta/pl</w:t>
      </w:r>
      <w:r w:rsidRPr="00E63208">
        <w:t>_component</w:t>
      </w:r>
      <w:r>
        <w:t>.ts</w:t>
      </w:r>
    </w:p>
    <w:p w14:paraId="6522AD04" w14:textId="10A2FD17" w:rsidR="00D87C92" w:rsidRPr="00D87C92" w:rsidRDefault="00D87C92" w:rsidP="00D87C92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</w:t>
      </w:r>
      <w:r>
        <w:t>apps/nbs/assets/angular/components/forms/nafta/plInProgress</w:t>
      </w:r>
      <w:r w:rsidRPr="00E63208">
        <w:t>_component</w:t>
      </w:r>
      <w:r>
        <w:t>.ts</w:t>
      </w:r>
    </w:p>
    <w:p w14:paraId="7DAF32AA" w14:textId="34D6819E" w:rsidR="00D87C92" w:rsidRPr="00D87C92" w:rsidRDefault="00D87C92" w:rsidP="00D87C92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</w:t>
      </w:r>
      <w:r>
        <w:t>apps/nbs/assets/angular/components/forms/nafta/ci</w:t>
      </w:r>
      <w:r w:rsidRPr="00E63208">
        <w:t>_component</w:t>
      </w:r>
      <w:r>
        <w:t>.ts</w:t>
      </w:r>
    </w:p>
    <w:p w14:paraId="453790B4" w14:textId="46CB9EE2" w:rsidR="00D87C92" w:rsidRPr="00421CAB" w:rsidRDefault="00D87C92" w:rsidP="00D87C92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</w:t>
      </w:r>
      <w:r>
        <w:t>apps/nbs/assets/angular/components/forms/nafta/</w:t>
      </w:r>
      <w:r w:rsidRPr="00D87C92">
        <w:t>coWrapper_component</w:t>
      </w:r>
      <w:r>
        <w:t>.ts</w:t>
      </w:r>
    </w:p>
    <w:p w14:paraId="28081C9D" w14:textId="0ECF46A8" w:rsidR="00D87C92" w:rsidRPr="00D87C92" w:rsidRDefault="00D87C92" w:rsidP="00D87C92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</w:t>
      </w:r>
      <w:r>
        <w:t>apps/nbs/assets/angular/templates/forms/nafta/</w:t>
      </w:r>
      <w:r w:rsidRPr="00D87C92">
        <w:t>certificateOfOrigin_modal.tpl</w:t>
      </w:r>
      <w:r>
        <w:t>.html</w:t>
      </w:r>
    </w:p>
    <w:p w14:paraId="40D65181" w14:textId="57D40491" w:rsidR="00D87C92" w:rsidRPr="00D87C92" w:rsidRDefault="00D87C92" w:rsidP="00D87C92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</w:t>
      </w:r>
      <w:r>
        <w:t>apps/nbs/assets/angular/components/forms/</w:t>
      </w:r>
      <w:r w:rsidRPr="00D87C92">
        <w:t>coreForm_component.</w:t>
      </w:r>
      <w:r>
        <w:t>ts</w:t>
      </w:r>
    </w:p>
    <w:p w14:paraId="2810323D" w14:textId="77777777" w:rsidR="007951EA" w:rsidRPr="004C48FB" w:rsidRDefault="007951EA" w:rsidP="007951EA">
      <w:pPr>
        <w:tabs>
          <w:tab w:val="left" w:pos="4020"/>
        </w:tabs>
        <w:rPr>
          <w:sz w:val="28"/>
          <w:szCs w:val="28"/>
        </w:rPr>
      </w:pPr>
    </w:p>
    <w:p w14:paraId="10641BDD" w14:textId="77777777" w:rsidR="007951EA" w:rsidRDefault="007951EA" w:rsidP="007951EA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6B8DAE9F" w14:textId="77777777" w:rsidR="007951EA" w:rsidRDefault="007951EA" w:rsidP="007951EA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5222AAA" w14:textId="77777777" w:rsidR="007951EA" w:rsidRDefault="007951EA" w:rsidP="007951EA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AD28A0B" w14:textId="77777777" w:rsidR="007951EA" w:rsidRDefault="007951EA" w:rsidP="007951EA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476A58E" w14:textId="77777777" w:rsidR="007951EA" w:rsidRPr="007951EA" w:rsidRDefault="007951EA" w:rsidP="000A025F">
      <w:pPr>
        <w:tabs>
          <w:tab w:val="left" w:pos="4020"/>
        </w:tabs>
        <w:spacing w:line="276" w:lineRule="auto"/>
        <w:rPr>
          <w:sz w:val="28"/>
          <w:szCs w:val="28"/>
        </w:rPr>
      </w:pPr>
    </w:p>
    <w:sectPr w:rsidR="007951EA" w:rsidRPr="007951EA" w:rsidSect="00BF22AF">
      <w:headerReference w:type="even" r:id="rId17"/>
      <w:headerReference w:type="default" r:id="rId18"/>
      <w:footerReference w:type="even" r:id="rId19"/>
      <w:footerReference w:type="default" r:id="rId20"/>
      <w:footerReference w:type="first" r:id="rId21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D87C92" w:rsidRDefault="00D87C92">
      <w:r>
        <w:separator/>
      </w:r>
    </w:p>
  </w:endnote>
  <w:endnote w:type="continuationSeparator" w:id="0">
    <w:p w14:paraId="6F5C6B8B" w14:textId="77777777" w:rsidR="00D87C92" w:rsidRDefault="00D87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D87C92" w:rsidRDefault="00D87C92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3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D87C92" w:rsidRPr="00E40E84" w:rsidRDefault="00D87C92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3C3864">
      <w:rPr>
        <w:rStyle w:val="PageNumber"/>
        <w:rFonts w:ascii="Arial" w:hAnsi="Arial"/>
        <w:b/>
        <w:noProof/>
        <w:color w:val="FFFFFF" w:themeColor="background1"/>
      </w:rPr>
      <w:t>3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D87C92" w:rsidRDefault="00D87C92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6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D87C92" w:rsidRDefault="00D87C92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8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D87C92" w:rsidRDefault="00D87C92">
      <w:r>
        <w:separator/>
      </w:r>
    </w:p>
  </w:footnote>
  <w:footnote w:type="continuationSeparator" w:id="0">
    <w:p w14:paraId="47904BCF" w14:textId="77777777" w:rsidR="00D87C92" w:rsidRDefault="00D87C9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D87C92" w:rsidRDefault="00D87C92">
    <w:pPr>
      <w:pStyle w:val="Header"/>
    </w:pPr>
  </w:p>
  <w:p w14:paraId="45D22A94" w14:textId="77777777" w:rsidR="00D87C92" w:rsidRDefault="00D87C92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1/29/18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D87C92" w:rsidRPr="00EE4744" w:rsidRDefault="00D87C92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30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0A025F" w:rsidRPr="00EE4744" w:rsidRDefault="000A025F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D87C92" w:rsidRDefault="00D87C92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2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CEA6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38A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EE5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9A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C0227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7CB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5E2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5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A3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98B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1C7333"/>
    <w:multiLevelType w:val="hybridMultilevel"/>
    <w:tmpl w:val="8942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1C6F8A"/>
    <w:multiLevelType w:val="hybridMultilevel"/>
    <w:tmpl w:val="BAD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8833EC"/>
    <w:multiLevelType w:val="hybridMultilevel"/>
    <w:tmpl w:val="4A807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ACF38A4"/>
    <w:multiLevelType w:val="hybridMultilevel"/>
    <w:tmpl w:val="6A36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F72992"/>
    <w:multiLevelType w:val="hybridMultilevel"/>
    <w:tmpl w:val="F2F65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6357B5E"/>
    <w:multiLevelType w:val="hybridMultilevel"/>
    <w:tmpl w:val="568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AA311E"/>
    <w:multiLevelType w:val="hybridMultilevel"/>
    <w:tmpl w:val="0B74BF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D0B2CC3"/>
    <w:multiLevelType w:val="hybridMultilevel"/>
    <w:tmpl w:val="855C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7556EB"/>
    <w:multiLevelType w:val="hybridMultilevel"/>
    <w:tmpl w:val="8244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EA7A25"/>
    <w:multiLevelType w:val="hybridMultilevel"/>
    <w:tmpl w:val="EE68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0E4308"/>
    <w:multiLevelType w:val="hybridMultilevel"/>
    <w:tmpl w:val="87DED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FA140CC"/>
    <w:multiLevelType w:val="hybridMultilevel"/>
    <w:tmpl w:val="0A0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81674C"/>
    <w:multiLevelType w:val="hybridMultilevel"/>
    <w:tmpl w:val="1E22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8F25B3"/>
    <w:multiLevelType w:val="hybridMultilevel"/>
    <w:tmpl w:val="DB02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EA132D"/>
    <w:multiLevelType w:val="hybridMultilevel"/>
    <w:tmpl w:val="D3527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546605"/>
    <w:multiLevelType w:val="hybridMultilevel"/>
    <w:tmpl w:val="4D30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606E50"/>
    <w:multiLevelType w:val="hybridMultilevel"/>
    <w:tmpl w:val="8BBA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2F5EBA"/>
    <w:multiLevelType w:val="hybridMultilevel"/>
    <w:tmpl w:val="7FB2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3D48D1"/>
    <w:multiLevelType w:val="hybridMultilevel"/>
    <w:tmpl w:val="76B6A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906DF8"/>
    <w:multiLevelType w:val="hybridMultilevel"/>
    <w:tmpl w:val="161A4C0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0">
    <w:nsid w:val="6ABA3B2E"/>
    <w:multiLevelType w:val="hybridMultilevel"/>
    <w:tmpl w:val="27F2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766B38"/>
    <w:multiLevelType w:val="hybridMultilevel"/>
    <w:tmpl w:val="38E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9C18A7"/>
    <w:multiLevelType w:val="hybridMultilevel"/>
    <w:tmpl w:val="381E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593A97"/>
    <w:multiLevelType w:val="hybridMultilevel"/>
    <w:tmpl w:val="F91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0B187A"/>
    <w:multiLevelType w:val="hybridMultilevel"/>
    <w:tmpl w:val="65E0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476326"/>
    <w:multiLevelType w:val="hybridMultilevel"/>
    <w:tmpl w:val="FBD6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5A7B04"/>
    <w:multiLevelType w:val="hybridMultilevel"/>
    <w:tmpl w:val="3228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25623C"/>
    <w:multiLevelType w:val="hybridMultilevel"/>
    <w:tmpl w:val="AC86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3B5D9F"/>
    <w:multiLevelType w:val="hybridMultilevel"/>
    <w:tmpl w:val="B6C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31"/>
  </w:num>
  <w:num w:numId="14">
    <w:abstractNumId w:val="33"/>
  </w:num>
  <w:num w:numId="15">
    <w:abstractNumId w:val="17"/>
  </w:num>
  <w:num w:numId="16">
    <w:abstractNumId w:val="38"/>
  </w:num>
  <w:num w:numId="17">
    <w:abstractNumId w:val="15"/>
  </w:num>
  <w:num w:numId="18">
    <w:abstractNumId w:val="30"/>
  </w:num>
  <w:num w:numId="19">
    <w:abstractNumId w:val="21"/>
  </w:num>
  <w:num w:numId="20">
    <w:abstractNumId w:val="25"/>
  </w:num>
  <w:num w:numId="21">
    <w:abstractNumId w:val="23"/>
  </w:num>
  <w:num w:numId="22">
    <w:abstractNumId w:val="22"/>
  </w:num>
  <w:num w:numId="23">
    <w:abstractNumId w:val="34"/>
  </w:num>
  <w:num w:numId="24">
    <w:abstractNumId w:val="37"/>
  </w:num>
  <w:num w:numId="25">
    <w:abstractNumId w:val="13"/>
  </w:num>
  <w:num w:numId="26">
    <w:abstractNumId w:val="32"/>
  </w:num>
  <w:num w:numId="27">
    <w:abstractNumId w:val="29"/>
  </w:num>
  <w:num w:numId="28">
    <w:abstractNumId w:val="36"/>
  </w:num>
  <w:num w:numId="29">
    <w:abstractNumId w:val="10"/>
  </w:num>
  <w:num w:numId="30">
    <w:abstractNumId w:val="19"/>
  </w:num>
  <w:num w:numId="31">
    <w:abstractNumId w:val="27"/>
  </w:num>
  <w:num w:numId="32">
    <w:abstractNumId w:val="26"/>
  </w:num>
  <w:num w:numId="33">
    <w:abstractNumId w:val="18"/>
  </w:num>
  <w:num w:numId="34">
    <w:abstractNumId w:val="12"/>
  </w:num>
  <w:num w:numId="35">
    <w:abstractNumId w:val="16"/>
  </w:num>
  <w:num w:numId="36">
    <w:abstractNumId w:val="28"/>
  </w:num>
  <w:num w:numId="37">
    <w:abstractNumId w:val="35"/>
  </w:num>
  <w:num w:numId="38">
    <w:abstractNumId w:val="14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11B3F"/>
    <w:rsid w:val="00026403"/>
    <w:rsid w:val="00033EBE"/>
    <w:rsid w:val="0004366A"/>
    <w:rsid w:val="00050EA9"/>
    <w:rsid w:val="0006292C"/>
    <w:rsid w:val="00066AA2"/>
    <w:rsid w:val="000701E9"/>
    <w:rsid w:val="0007088E"/>
    <w:rsid w:val="0007295E"/>
    <w:rsid w:val="000957AD"/>
    <w:rsid w:val="00095C7D"/>
    <w:rsid w:val="000A025F"/>
    <w:rsid w:val="000A4BDB"/>
    <w:rsid w:val="000B592F"/>
    <w:rsid w:val="000C2844"/>
    <w:rsid w:val="000D4377"/>
    <w:rsid w:val="000D514C"/>
    <w:rsid w:val="000E65A0"/>
    <w:rsid w:val="000E677E"/>
    <w:rsid w:val="000F08AF"/>
    <w:rsid w:val="000F250C"/>
    <w:rsid w:val="00130AE0"/>
    <w:rsid w:val="00136DEA"/>
    <w:rsid w:val="00142810"/>
    <w:rsid w:val="00151C56"/>
    <w:rsid w:val="001654D0"/>
    <w:rsid w:val="0017507F"/>
    <w:rsid w:val="00176DBB"/>
    <w:rsid w:val="00177EFD"/>
    <w:rsid w:val="00184433"/>
    <w:rsid w:val="001A2D48"/>
    <w:rsid w:val="001C3A10"/>
    <w:rsid w:val="001C3EA2"/>
    <w:rsid w:val="001C7314"/>
    <w:rsid w:val="001D413B"/>
    <w:rsid w:val="001E150A"/>
    <w:rsid w:val="001E1864"/>
    <w:rsid w:val="001E56C3"/>
    <w:rsid w:val="00204AB6"/>
    <w:rsid w:val="00211A27"/>
    <w:rsid w:val="00216AB3"/>
    <w:rsid w:val="0022297D"/>
    <w:rsid w:val="00231101"/>
    <w:rsid w:val="00240117"/>
    <w:rsid w:val="0025029B"/>
    <w:rsid w:val="00284D83"/>
    <w:rsid w:val="002877BD"/>
    <w:rsid w:val="002A46AF"/>
    <w:rsid w:val="002A55B3"/>
    <w:rsid w:val="002B023F"/>
    <w:rsid w:val="002B4C26"/>
    <w:rsid w:val="002D4E1A"/>
    <w:rsid w:val="002D5320"/>
    <w:rsid w:val="002E13DE"/>
    <w:rsid w:val="002E1AE4"/>
    <w:rsid w:val="002E499E"/>
    <w:rsid w:val="002F5A2C"/>
    <w:rsid w:val="003065F3"/>
    <w:rsid w:val="00312752"/>
    <w:rsid w:val="00322C4E"/>
    <w:rsid w:val="003342EF"/>
    <w:rsid w:val="00343AD7"/>
    <w:rsid w:val="00347C79"/>
    <w:rsid w:val="003823D1"/>
    <w:rsid w:val="003A6B45"/>
    <w:rsid w:val="003B037D"/>
    <w:rsid w:val="003B3D3F"/>
    <w:rsid w:val="003C2884"/>
    <w:rsid w:val="003C3864"/>
    <w:rsid w:val="003E542B"/>
    <w:rsid w:val="0040069F"/>
    <w:rsid w:val="00417EDB"/>
    <w:rsid w:val="00421CAB"/>
    <w:rsid w:val="00422A39"/>
    <w:rsid w:val="00427823"/>
    <w:rsid w:val="0045236E"/>
    <w:rsid w:val="00463294"/>
    <w:rsid w:val="00473348"/>
    <w:rsid w:val="00474227"/>
    <w:rsid w:val="00475E12"/>
    <w:rsid w:val="00486854"/>
    <w:rsid w:val="004B683B"/>
    <w:rsid w:val="004C48FB"/>
    <w:rsid w:val="004C4B7F"/>
    <w:rsid w:val="004C703A"/>
    <w:rsid w:val="004D4D94"/>
    <w:rsid w:val="004E2C6B"/>
    <w:rsid w:val="0050074E"/>
    <w:rsid w:val="00503C44"/>
    <w:rsid w:val="00524BAF"/>
    <w:rsid w:val="005305E1"/>
    <w:rsid w:val="00587A17"/>
    <w:rsid w:val="0059004E"/>
    <w:rsid w:val="005B2CC8"/>
    <w:rsid w:val="005C13F6"/>
    <w:rsid w:val="005E430A"/>
    <w:rsid w:val="0060060C"/>
    <w:rsid w:val="006111F8"/>
    <w:rsid w:val="0062432E"/>
    <w:rsid w:val="00626C02"/>
    <w:rsid w:val="006271C9"/>
    <w:rsid w:val="006361AA"/>
    <w:rsid w:val="00644D94"/>
    <w:rsid w:val="00646FD3"/>
    <w:rsid w:val="006474FB"/>
    <w:rsid w:val="006700C2"/>
    <w:rsid w:val="00672922"/>
    <w:rsid w:val="006A0EF7"/>
    <w:rsid w:val="006A1325"/>
    <w:rsid w:val="006A1A8D"/>
    <w:rsid w:val="006C35E0"/>
    <w:rsid w:val="006C65D0"/>
    <w:rsid w:val="006C690B"/>
    <w:rsid w:val="0072385F"/>
    <w:rsid w:val="00724325"/>
    <w:rsid w:val="00725BB7"/>
    <w:rsid w:val="00743757"/>
    <w:rsid w:val="00744AAC"/>
    <w:rsid w:val="007539F1"/>
    <w:rsid w:val="00753DDC"/>
    <w:rsid w:val="0075456D"/>
    <w:rsid w:val="00763FCD"/>
    <w:rsid w:val="00771C94"/>
    <w:rsid w:val="007748D5"/>
    <w:rsid w:val="007951EA"/>
    <w:rsid w:val="00797A97"/>
    <w:rsid w:val="007B721B"/>
    <w:rsid w:val="007C12B9"/>
    <w:rsid w:val="007E17BD"/>
    <w:rsid w:val="00800403"/>
    <w:rsid w:val="00815101"/>
    <w:rsid w:val="008176E4"/>
    <w:rsid w:val="00820031"/>
    <w:rsid w:val="008331A3"/>
    <w:rsid w:val="00837654"/>
    <w:rsid w:val="00840582"/>
    <w:rsid w:val="0086197D"/>
    <w:rsid w:val="00864E40"/>
    <w:rsid w:val="0086542F"/>
    <w:rsid w:val="00877C71"/>
    <w:rsid w:val="00884E49"/>
    <w:rsid w:val="00891795"/>
    <w:rsid w:val="0089200C"/>
    <w:rsid w:val="00896461"/>
    <w:rsid w:val="008A037B"/>
    <w:rsid w:val="008A057B"/>
    <w:rsid w:val="008B249E"/>
    <w:rsid w:val="008C61AA"/>
    <w:rsid w:val="008D087E"/>
    <w:rsid w:val="008E64A2"/>
    <w:rsid w:val="008F2A4A"/>
    <w:rsid w:val="0090778B"/>
    <w:rsid w:val="009262DC"/>
    <w:rsid w:val="00930A98"/>
    <w:rsid w:val="00944D1F"/>
    <w:rsid w:val="00950C3C"/>
    <w:rsid w:val="00960AF1"/>
    <w:rsid w:val="00976D09"/>
    <w:rsid w:val="00985737"/>
    <w:rsid w:val="009A1B1A"/>
    <w:rsid w:val="009A65F0"/>
    <w:rsid w:val="009C64E7"/>
    <w:rsid w:val="009E165D"/>
    <w:rsid w:val="009E61A7"/>
    <w:rsid w:val="009E7AC3"/>
    <w:rsid w:val="009F313B"/>
    <w:rsid w:val="00A02E3E"/>
    <w:rsid w:val="00A13C83"/>
    <w:rsid w:val="00A32E2F"/>
    <w:rsid w:val="00A35912"/>
    <w:rsid w:val="00A534E8"/>
    <w:rsid w:val="00A5430B"/>
    <w:rsid w:val="00A54D7D"/>
    <w:rsid w:val="00A55145"/>
    <w:rsid w:val="00A558D5"/>
    <w:rsid w:val="00A56C34"/>
    <w:rsid w:val="00A61109"/>
    <w:rsid w:val="00A7474E"/>
    <w:rsid w:val="00A95FD6"/>
    <w:rsid w:val="00A9629D"/>
    <w:rsid w:val="00AA11C6"/>
    <w:rsid w:val="00AB3506"/>
    <w:rsid w:val="00AB6492"/>
    <w:rsid w:val="00AC136D"/>
    <w:rsid w:val="00AC2D32"/>
    <w:rsid w:val="00AD07BD"/>
    <w:rsid w:val="00AD70AE"/>
    <w:rsid w:val="00AD7F19"/>
    <w:rsid w:val="00AE3498"/>
    <w:rsid w:val="00B0318F"/>
    <w:rsid w:val="00B052D6"/>
    <w:rsid w:val="00B0611A"/>
    <w:rsid w:val="00B212AA"/>
    <w:rsid w:val="00B2720D"/>
    <w:rsid w:val="00B305C7"/>
    <w:rsid w:val="00B529FC"/>
    <w:rsid w:val="00B732CD"/>
    <w:rsid w:val="00B90440"/>
    <w:rsid w:val="00B92D3C"/>
    <w:rsid w:val="00B9502F"/>
    <w:rsid w:val="00BA0CBA"/>
    <w:rsid w:val="00BB57C9"/>
    <w:rsid w:val="00BC13DC"/>
    <w:rsid w:val="00BD1BC2"/>
    <w:rsid w:val="00BD23D7"/>
    <w:rsid w:val="00BD2583"/>
    <w:rsid w:val="00BE3C91"/>
    <w:rsid w:val="00BF0463"/>
    <w:rsid w:val="00BF22AF"/>
    <w:rsid w:val="00BF395E"/>
    <w:rsid w:val="00C029F8"/>
    <w:rsid w:val="00C03DB8"/>
    <w:rsid w:val="00C3208A"/>
    <w:rsid w:val="00C66F33"/>
    <w:rsid w:val="00C8108A"/>
    <w:rsid w:val="00C81EB1"/>
    <w:rsid w:val="00CB1AB8"/>
    <w:rsid w:val="00CB4F4B"/>
    <w:rsid w:val="00CC1595"/>
    <w:rsid w:val="00CC4EF6"/>
    <w:rsid w:val="00CC638F"/>
    <w:rsid w:val="00CD28D3"/>
    <w:rsid w:val="00CE5B98"/>
    <w:rsid w:val="00CE66D0"/>
    <w:rsid w:val="00CF1F24"/>
    <w:rsid w:val="00D0376A"/>
    <w:rsid w:val="00D07C30"/>
    <w:rsid w:val="00D15FAB"/>
    <w:rsid w:val="00D2241F"/>
    <w:rsid w:val="00D313B2"/>
    <w:rsid w:val="00D417F3"/>
    <w:rsid w:val="00D4460A"/>
    <w:rsid w:val="00D523A0"/>
    <w:rsid w:val="00D52C15"/>
    <w:rsid w:val="00D54BD8"/>
    <w:rsid w:val="00D72B45"/>
    <w:rsid w:val="00D80CB4"/>
    <w:rsid w:val="00D87C92"/>
    <w:rsid w:val="00D95EF1"/>
    <w:rsid w:val="00DA54DE"/>
    <w:rsid w:val="00DB23F2"/>
    <w:rsid w:val="00DB2A92"/>
    <w:rsid w:val="00DC3212"/>
    <w:rsid w:val="00DD0FD9"/>
    <w:rsid w:val="00DD4900"/>
    <w:rsid w:val="00DE6F47"/>
    <w:rsid w:val="00DF18F4"/>
    <w:rsid w:val="00DF4D9A"/>
    <w:rsid w:val="00DF554F"/>
    <w:rsid w:val="00E0342F"/>
    <w:rsid w:val="00E10B3C"/>
    <w:rsid w:val="00E147A8"/>
    <w:rsid w:val="00E232D7"/>
    <w:rsid w:val="00E23357"/>
    <w:rsid w:val="00E23F2C"/>
    <w:rsid w:val="00E27BD7"/>
    <w:rsid w:val="00E40E84"/>
    <w:rsid w:val="00E53063"/>
    <w:rsid w:val="00E5579E"/>
    <w:rsid w:val="00E55E97"/>
    <w:rsid w:val="00E578B0"/>
    <w:rsid w:val="00E63208"/>
    <w:rsid w:val="00E638D2"/>
    <w:rsid w:val="00E71A99"/>
    <w:rsid w:val="00E72015"/>
    <w:rsid w:val="00E76543"/>
    <w:rsid w:val="00E77566"/>
    <w:rsid w:val="00E95033"/>
    <w:rsid w:val="00EB610A"/>
    <w:rsid w:val="00EB6584"/>
    <w:rsid w:val="00ED53E8"/>
    <w:rsid w:val="00EE1AFB"/>
    <w:rsid w:val="00EE2018"/>
    <w:rsid w:val="00EE4744"/>
    <w:rsid w:val="00EE762D"/>
    <w:rsid w:val="00EF62B9"/>
    <w:rsid w:val="00F03D27"/>
    <w:rsid w:val="00F04BD4"/>
    <w:rsid w:val="00F07F82"/>
    <w:rsid w:val="00F15826"/>
    <w:rsid w:val="00F268FC"/>
    <w:rsid w:val="00F3435A"/>
    <w:rsid w:val="00F36391"/>
    <w:rsid w:val="00F37DDB"/>
    <w:rsid w:val="00F41DBE"/>
    <w:rsid w:val="00F42E58"/>
    <w:rsid w:val="00F47C07"/>
    <w:rsid w:val="00F55237"/>
    <w:rsid w:val="00F62CAA"/>
    <w:rsid w:val="00F65035"/>
    <w:rsid w:val="00F700EE"/>
    <w:rsid w:val="00F740C0"/>
    <w:rsid w:val="00F76B3E"/>
    <w:rsid w:val="00F801B5"/>
    <w:rsid w:val="00F90F58"/>
    <w:rsid w:val="00FA1730"/>
    <w:rsid w:val="00FA5F3C"/>
    <w:rsid w:val="00FB54E2"/>
    <w:rsid w:val="00FB7B63"/>
    <w:rsid w:val="00FC2F89"/>
    <w:rsid w:val="00FC53DF"/>
    <w:rsid w:val="00FD3E4C"/>
    <w:rsid w:val="00FE42A5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BD1B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BD1B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footer" Target="footer2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uidev.ups.com/nbs_spa.html" TargetMode="External"/><Relationship Id="rId11" Type="http://schemas.openxmlformats.org/officeDocument/2006/relationships/hyperlink" Target="http://uidev.ups.com/nbs_spa.html" TargetMode="External"/><Relationship Id="rId12" Type="http://schemas.openxmlformats.org/officeDocument/2006/relationships/hyperlink" Target="http://uidev.ups.com/nbs_spa.html" TargetMode="External"/><Relationship Id="rId13" Type="http://schemas.openxmlformats.org/officeDocument/2006/relationships/hyperlink" Target="http://uidev.ups.com/nbs_spa.html" TargetMode="External"/><Relationship Id="rId14" Type="http://schemas.openxmlformats.org/officeDocument/2006/relationships/hyperlink" Target="http://uidev.ups.com/nbs_spa.html" TargetMode="External"/><Relationship Id="rId15" Type="http://schemas.openxmlformats.org/officeDocument/2006/relationships/hyperlink" Target="http://uidev.ups.com/nbs_spa.html" TargetMode="External"/><Relationship Id="rId16" Type="http://schemas.openxmlformats.org/officeDocument/2006/relationships/hyperlink" Target="http://uidev.ups.com/nbs_spa.html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59D040-492A-5A42-8F19-456F4CF38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117</TotalTime>
  <Pages>3</Pages>
  <Words>416</Words>
  <Characters>2372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William Driver</cp:lastModifiedBy>
  <cp:revision>29</cp:revision>
  <cp:lastPrinted>2009-08-03T17:48:00Z</cp:lastPrinted>
  <dcterms:created xsi:type="dcterms:W3CDTF">2018-01-19T16:28:00Z</dcterms:created>
  <dcterms:modified xsi:type="dcterms:W3CDTF">2018-01-29T19:04:00Z</dcterms:modified>
</cp:coreProperties>
</file>