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1654D0" w:rsidRPr="00E23F2C" w:rsidRDefault="001654D0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1654D0" w:rsidRPr="00E23F2C" w:rsidRDefault="001654D0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21"/>
        <w:gridCol w:w="3837"/>
        <w:gridCol w:w="3585"/>
      </w:tblGrid>
      <w:tr w:rsidR="00176DBB" w14:paraId="30A911CE" w14:textId="77777777" w:rsidTr="00176DBB">
        <w:trPr>
          <w:trHeight w:val="4682"/>
        </w:trPr>
        <w:tc>
          <w:tcPr>
            <w:tcW w:w="7758" w:type="dxa"/>
            <w:gridSpan w:val="2"/>
          </w:tcPr>
          <w:p w14:paraId="12279F64" w14:textId="14660382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1C0765DF" w:rsidR="00E0342F" w:rsidRPr="00AA11C6" w:rsidRDefault="002D5320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1.61</w:t>
            </w:r>
            <w:r w:rsidR="001654D0">
              <w:rPr>
                <w:b/>
                <w:sz w:val="28"/>
                <w:szCs w:val="28"/>
              </w:rPr>
              <w:t>.1</w:t>
            </w:r>
          </w:p>
          <w:p w14:paraId="368FEE05" w14:textId="77777777" w:rsidR="00E0342F" w:rsidRPr="00211A27" w:rsidRDefault="00E0342F" w:rsidP="00587A17"/>
          <w:p w14:paraId="4AAB1101" w14:textId="1A937E87" w:rsidR="00E0342F" w:rsidRDefault="00DF4D9A" w:rsidP="00587A17">
            <w:r>
              <w:t>Sprint end date: 11/</w:t>
            </w:r>
            <w:r w:rsidR="002D5320">
              <w:t>10</w:t>
            </w:r>
            <w:r w:rsidR="00891795">
              <w:t>/2017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  <w:bookmarkStart w:id="0" w:name="_GoBack"/>
            <w:bookmarkEnd w:id="0"/>
          </w:p>
          <w:p w14:paraId="36297EE6" w14:textId="306C88B4" w:rsidR="00FA1730" w:rsidRPr="00FA1730" w:rsidRDefault="00FA1730" w:rsidP="001654D0">
            <w:pPr>
              <w:pStyle w:val="ListParagraph"/>
              <w:numPr>
                <w:ilvl w:val="0"/>
                <w:numId w:val="27"/>
              </w:numPr>
            </w:pPr>
            <w:proofErr w:type="gramStart"/>
            <w:r w:rsidRPr="00FA1730">
              <w:t>fc96e4d</w:t>
            </w:r>
            <w:proofErr w:type="gramEnd"/>
            <w:r w:rsidR="001654D0">
              <w:t xml:space="preserve"> ; </w:t>
            </w:r>
            <w:r w:rsidRPr="00FA1730">
              <w:t>5403c55</w:t>
            </w:r>
            <w:r w:rsidR="001654D0">
              <w:t xml:space="preserve"> ; </w:t>
            </w:r>
            <w:r w:rsidRPr="001654D0">
              <w:t>33d6a38</w:t>
            </w:r>
            <w:r w:rsidR="001654D0">
              <w:t xml:space="preserve"> ; </w:t>
            </w:r>
            <w:r w:rsidRPr="001654D0">
              <w:t>306ef45</w:t>
            </w:r>
            <w:r w:rsidR="001654D0">
              <w:t xml:space="preserve"> ; </w:t>
            </w:r>
            <w:r w:rsidRPr="001654D0">
              <w:t>5ea3a1a</w:t>
            </w:r>
            <w:r w:rsidR="001654D0">
              <w:t xml:space="preserve"> ; </w:t>
            </w:r>
            <w:r w:rsidRPr="001654D0">
              <w:t>579919c</w:t>
            </w:r>
          </w:p>
          <w:p w14:paraId="4610B645" w14:textId="29D400AF" w:rsidR="00FA1730" w:rsidRPr="00FA1730" w:rsidRDefault="00FA1730" w:rsidP="001654D0">
            <w:pPr>
              <w:pStyle w:val="ListParagraph"/>
              <w:numPr>
                <w:ilvl w:val="0"/>
                <w:numId w:val="27"/>
              </w:numPr>
            </w:pPr>
            <w:proofErr w:type="gramStart"/>
            <w:r w:rsidRPr="001654D0">
              <w:t>4fa8e8b</w:t>
            </w:r>
            <w:r w:rsidR="001654D0">
              <w:t xml:space="preserve"> ;</w:t>
            </w:r>
            <w:proofErr w:type="gramEnd"/>
            <w:r w:rsidR="001654D0">
              <w:t xml:space="preserve"> </w:t>
            </w:r>
            <w:r w:rsidRPr="001654D0">
              <w:t>df2742a</w:t>
            </w:r>
            <w:r w:rsidR="001654D0">
              <w:t xml:space="preserve"> ; </w:t>
            </w:r>
            <w:r w:rsidRPr="001654D0">
              <w:t>818aae7</w:t>
            </w:r>
            <w:r w:rsidR="001654D0">
              <w:t xml:space="preserve"> ; </w:t>
            </w:r>
            <w:r w:rsidRPr="001654D0">
              <w:t>bd07b32</w:t>
            </w:r>
            <w:r w:rsidR="001654D0">
              <w:t xml:space="preserve"> ; </w:t>
            </w:r>
            <w:r w:rsidRPr="001654D0">
              <w:t>36f02d5</w:t>
            </w:r>
            <w:r w:rsidR="001654D0">
              <w:t xml:space="preserve"> ; </w:t>
            </w:r>
            <w:r w:rsidRPr="001654D0">
              <w:t>cecb47a</w:t>
            </w:r>
          </w:p>
          <w:p w14:paraId="7791A70D" w14:textId="54BF4D96" w:rsidR="001654D0" w:rsidRPr="001654D0" w:rsidRDefault="00FA1730" w:rsidP="001654D0">
            <w:pPr>
              <w:pStyle w:val="ListParagraph"/>
              <w:numPr>
                <w:ilvl w:val="0"/>
                <w:numId w:val="27"/>
              </w:numPr>
            </w:pPr>
            <w:proofErr w:type="gramStart"/>
            <w:r w:rsidRPr="001654D0">
              <w:t>8379eca</w:t>
            </w:r>
            <w:r w:rsidR="001654D0">
              <w:t xml:space="preserve"> ;</w:t>
            </w:r>
            <w:proofErr w:type="gramEnd"/>
            <w:r w:rsidR="001654D0">
              <w:t xml:space="preserve"> </w:t>
            </w:r>
            <w:r w:rsidRPr="001654D0">
              <w:t>c67146c</w:t>
            </w:r>
            <w:r w:rsidR="001654D0">
              <w:t xml:space="preserve"> ; </w:t>
            </w:r>
            <w:r w:rsidR="001654D0" w:rsidRPr="001654D0">
              <w:t>7e2f05d</w:t>
            </w:r>
            <w:r w:rsidR="001654D0">
              <w:t xml:space="preserve"> ; </w:t>
            </w:r>
            <w:r w:rsidR="001654D0" w:rsidRPr="001654D0">
              <w:t>2fbb727</w:t>
            </w:r>
            <w:r w:rsidR="001654D0">
              <w:t xml:space="preserve"> ; </w:t>
            </w:r>
            <w:r w:rsidR="001654D0" w:rsidRPr="001654D0">
              <w:t>971904a</w:t>
            </w:r>
            <w:r w:rsidR="001654D0">
              <w:t xml:space="preserve"> ; </w:t>
            </w:r>
            <w:r w:rsidR="001654D0" w:rsidRPr="001654D0">
              <w:t>e771325</w:t>
            </w:r>
          </w:p>
          <w:p w14:paraId="33CD8265" w14:textId="12813F6B" w:rsidR="001654D0" w:rsidRPr="001654D0" w:rsidRDefault="001654D0" w:rsidP="001654D0">
            <w:pPr>
              <w:pStyle w:val="ListParagraph"/>
              <w:numPr>
                <w:ilvl w:val="0"/>
                <w:numId w:val="27"/>
              </w:numPr>
            </w:pPr>
            <w:proofErr w:type="gramStart"/>
            <w:r w:rsidRPr="001654D0">
              <w:t>b143591</w:t>
            </w:r>
            <w:proofErr w:type="gramEnd"/>
            <w:r>
              <w:t xml:space="preserve"> ; </w:t>
            </w:r>
            <w:r w:rsidRPr="001654D0">
              <w:t>2bfd6b4</w:t>
            </w:r>
            <w:r>
              <w:t xml:space="preserve"> ; </w:t>
            </w:r>
            <w:r w:rsidRPr="001654D0">
              <w:t>b83d4ee</w:t>
            </w:r>
            <w:r>
              <w:t xml:space="preserve"> ; </w:t>
            </w:r>
            <w:r w:rsidRPr="001654D0">
              <w:t>a2ee9c1</w:t>
            </w:r>
            <w:r>
              <w:t xml:space="preserve"> ; </w:t>
            </w:r>
            <w:r w:rsidRPr="001654D0">
              <w:t>e780713</w:t>
            </w:r>
            <w:r>
              <w:t xml:space="preserve"> ; </w:t>
            </w:r>
            <w:r w:rsidRPr="001654D0">
              <w:t>f7aaff5</w:t>
            </w:r>
          </w:p>
          <w:p w14:paraId="5614E81D" w14:textId="1BDA4227" w:rsidR="001654D0" w:rsidRDefault="001654D0" w:rsidP="00FA1730">
            <w:pPr>
              <w:pStyle w:val="ListParagraph"/>
              <w:numPr>
                <w:ilvl w:val="0"/>
                <w:numId w:val="27"/>
              </w:numPr>
            </w:pPr>
            <w:proofErr w:type="gramStart"/>
            <w:r w:rsidRPr="001654D0">
              <w:t>a746554</w:t>
            </w:r>
            <w:proofErr w:type="gramEnd"/>
          </w:p>
          <w:p w14:paraId="6038658F" w14:textId="77777777" w:rsidR="00151C56" w:rsidRDefault="00151C56" w:rsidP="00151C56"/>
          <w:p w14:paraId="4A403C39" w14:textId="1AFD54C2" w:rsidR="002E13DE" w:rsidRDefault="002E13DE" w:rsidP="00646FD3">
            <w:r>
              <w:t>Known Issues:</w:t>
            </w:r>
            <w:r w:rsidR="002E1AE4">
              <w:t xml:space="preserve"> </w:t>
            </w:r>
          </w:p>
          <w:p w14:paraId="03A9636F" w14:textId="036A97B5" w:rsidR="00486854" w:rsidRDefault="00F90F58" w:rsidP="00FA1730">
            <w:pPr>
              <w:pStyle w:val="ListParagraph"/>
              <w:numPr>
                <w:ilvl w:val="0"/>
                <w:numId w:val="27"/>
              </w:numPr>
            </w:pPr>
            <w:r>
              <w:t>Date Picker has a few CSS iss</w:t>
            </w:r>
            <w:r w:rsidR="001654D0">
              <w:t>u</w:t>
            </w:r>
            <w:r>
              <w:t>es. We are running a compare with PPC to find the cause.</w:t>
            </w:r>
          </w:p>
          <w:p w14:paraId="42DED6D8" w14:textId="09F10EC2" w:rsidR="00F90F58" w:rsidRDefault="00F90F58" w:rsidP="00FA1730">
            <w:pPr>
              <w:pStyle w:val="ListParagraph"/>
              <w:numPr>
                <w:ilvl w:val="0"/>
                <w:numId w:val="27"/>
              </w:numPr>
            </w:pPr>
            <w:r>
              <w:t xml:space="preserve">Error handling for the </w:t>
            </w:r>
            <w:proofErr w:type="spellStart"/>
            <w:r>
              <w:t>Int</w:t>
            </w:r>
            <w:proofErr w:type="spellEnd"/>
            <w:r>
              <w:t xml:space="preserve"> Forms section will be handled by another Task</w:t>
            </w:r>
          </w:p>
          <w:p w14:paraId="69EC5C7F" w14:textId="04254E06" w:rsidR="00CE66D0" w:rsidRDefault="00CE66D0" w:rsidP="00FA1730">
            <w:pPr>
              <w:pStyle w:val="ListParagraph"/>
              <w:numPr>
                <w:ilvl w:val="0"/>
                <w:numId w:val="27"/>
              </w:numPr>
            </w:pPr>
            <w:r>
              <w:t>There are 2 .</w:t>
            </w:r>
            <w:proofErr w:type="spellStart"/>
            <w:r>
              <w:t>ts</w:t>
            </w:r>
            <w:proofErr w:type="spellEnd"/>
            <w:r>
              <w:t xml:space="preserve"> or template errors in </w:t>
            </w:r>
            <w:proofErr w:type="spellStart"/>
            <w:r w:rsidRPr="00CE66D0">
              <w:t>InternationalFormsYesComponent</w:t>
            </w:r>
            <w:proofErr w:type="spellEnd"/>
            <w:r>
              <w:t xml:space="preserve"> </w:t>
            </w:r>
          </w:p>
          <w:p w14:paraId="262EF8A6" w14:textId="3390C24A" w:rsidR="00CE66D0" w:rsidRDefault="00CE66D0" w:rsidP="00FA1730">
            <w:pPr>
              <w:pStyle w:val="ListParagraph"/>
              <w:numPr>
                <w:ilvl w:val="1"/>
                <w:numId w:val="27"/>
              </w:numPr>
            </w:pPr>
            <w:r>
              <w:t>The remove button is appearing when it shouldn’t in SPA</w:t>
            </w:r>
          </w:p>
          <w:p w14:paraId="74475A3C" w14:textId="42D101EE" w:rsidR="00CE66D0" w:rsidRDefault="00CE66D0" w:rsidP="00FA1730">
            <w:pPr>
              <w:pStyle w:val="ListParagraph"/>
              <w:numPr>
                <w:ilvl w:val="1"/>
                <w:numId w:val="27"/>
              </w:numPr>
            </w:pPr>
            <w:r>
              <w:t>“Recommended” is not shown in completed state though it should</w:t>
            </w:r>
          </w:p>
          <w:p w14:paraId="53F29371" w14:textId="77777777" w:rsidR="00486854" w:rsidRDefault="00486854" w:rsidP="00486854"/>
          <w:p w14:paraId="7D5B62B4" w14:textId="77777777" w:rsidR="00176DBB" w:rsidRDefault="00646FD3" w:rsidP="00176DBB">
            <w:r>
              <w:t>Additional Notes:</w:t>
            </w:r>
          </w:p>
          <w:p w14:paraId="32BCE9E7" w14:textId="6C892DE7" w:rsidR="00800403" w:rsidRDefault="00FA1730" w:rsidP="00FA1730">
            <w:pPr>
              <w:pStyle w:val="ListParagraph"/>
              <w:numPr>
                <w:ilvl w:val="0"/>
                <w:numId w:val="27"/>
              </w:numPr>
            </w:pPr>
            <w:r>
              <w:t xml:space="preserve">We will need to make a </w:t>
            </w:r>
            <w:r w:rsidR="001654D0">
              <w:t>CSS</w:t>
            </w:r>
            <w:r>
              <w:t xml:space="preserve"> update to PT for this update</w:t>
            </w:r>
          </w:p>
          <w:p w14:paraId="7713C70E" w14:textId="77777777" w:rsidR="00FA1730" w:rsidRDefault="00FA1730" w:rsidP="00FA1730">
            <w:pPr>
              <w:pStyle w:val="ListParagraph"/>
              <w:numPr>
                <w:ilvl w:val="1"/>
                <w:numId w:val="27"/>
              </w:numPr>
            </w:pPr>
            <w:proofErr w:type="gramStart"/>
            <w:r w:rsidRPr="00FA1730">
              <w:t>fc96e4d</w:t>
            </w:r>
            <w:proofErr w:type="gramEnd"/>
          </w:p>
          <w:p w14:paraId="7A0686C1" w14:textId="77777777" w:rsidR="00FA1730" w:rsidRDefault="00FA1730" w:rsidP="00FA1730">
            <w:pPr>
              <w:pStyle w:val="ListParagraph"/>
              <w:numPr>
                <w:ilvl w:val="1"/>
                <w:numId w:val="27"/>
              </w:numPr>
            </w:pPr>
            <w:r w:rsidRPr="00FA1730">
              <w:t>5403c55</w:t>
            </w:r>
          </w:p>
          <w:p w14:paraId="340C3565" w14:textId="77777777" w:rsidR="00FA1730" w:rsidRDefault="001654D0" w:rsidP="00FA1730">
            <w:pPr>
              <w:pStyle w:val="ListParagraph"/>
              <w:numPr>
                <w:ilvl w:val="1"/>
                <w:numId w:val="27"/>
              </w:numPr>
            </w:pPr>
            <w:r w:rsidRPr="001654D0">
              <w:t>2bfd6b4</w:t>
            </w:r>
          </w:p>
          <w:p w14:paraId="6E10243F" w14:textId="77777777" w:rsidR="001654D0" w:rsidRDefault="001654D0" w:rsidP="00FA1730">
            <w:pPr>
              <w:pStyle w:val="ListParagraph"/>
              <w:numPr>
                <w:ilvl w:val="1"/>
                <w:numId w:val="27"/>
              </w:numPr>
            </w:pPr>
            <w:proofErr w:type="gramStart"/>
            <w:r w:rsidRPr="001654D0">
              <w:t>a2ee9c1</w:t>
            </w:r>
            <w:proofErr w:type="gramEnd"/>
          </w:p>
          <w:p w14:paraId="3BC6811A" w14:textId="03322DBB" w:rsidR="001654D0" w:rsidRDefault="001654D0" w:rsidP="00FA1730">
            <w:pPr>
              <w:pStyle w:val="ListParagraph"/>
              <w:numPr>
                <w:ilvl w:val="1"/>
                <w:numId w:val="27"/>
              </w:numPr>
            </w:pPr>
            <w:proofErr w:type="gramStart"/>
            <w:r w:rsidRPr="001654D0">
              <w:t>e780713</w:t>
            </w:r>
            <w:proofErr w:type="gramEnd"/>
          </w:p>
        </w:tc>
        <w:tc>
          <w:tcPr>
            <w:tcW w:w="3585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1BB1658D" w14:textId="47994FEE" w:rsidR="00486854" w:rsidRPr="00486854" w:rsidRDefault="00891795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#1: TFS#</w:t>
            </w:r>
            <w:r w:rsidR="00CB4F4B" w:rsidRPr="00CB4F4B">
              <w:rPr>
                <w:b/>
                <w:color w:val="003436"/>
              </w:rPr>
              <w:t>488392</w:t>
            </w:r>
          </w:p>
          <w:p w14:paraId="680E4CC7" w14:textId="77777777" w:rsidR="00E0342F" w:rsidRPr="00DB23F2" w:rsidRDefault="00E0342F" w:rsidP="00753DDC">
            <w:pPr>
              <w:tabs>
                <w:tab w:val="left" w:pos="4020"/>
              </w:tabs>
              <w:rPr>
                <w:color w:val="003436"/>
              </w:rPr>
            </w:pPr>
          </w:p>
          <w:p w14:paraId="339C13B7" w14:textId="627D247C" w:rsidR="00AE3498" w:rsidRPr="00AE3498" w:rsidRDefault="007E17BD" w:rsidP="00AE3498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="00E0342F"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</w:t>
            </w:r>
            <w:r w:rsidR="00E0342F" w:rsidRPr="00DB23F2">
              <w:rPr>
                <w:b/>
                <w:color w:val="003436"/>
              </w:rPr>
              <w:t>2</w:t>
            </w:r>
            <w:r w:rsidR="006111F8">
              <w:rPr>
                <w:b/>
                <w:color w:val="003436"/>
              </w:rPr>
              <w:t>: TFS#</w:t>
            </w:r>
            <w:r w:rsidR="00CB4F4B" w:rsidRPr="00CB4F4B">
              <w:rPr>
                <w:b/>
                <w:color w:val="003436"/>
              </w:rPr>
              <w:t>488394</w:t>
            </w:r>
            <w:r w:rsidR="00176DBB">
              <w:rPr>
                <w:b/>
                <w:color w:val="003436"/>
              </w:rPr>
              <w:t xml:space="preserve"> </w:t>
            </w:r>
          </w:p>
          <w:p w14:paraId="34ADBA8B" w14:textId="77777777" w:rsidR="00343AD7" w:rsidRPr="00DB23F2" w:rsidRDefault="00343AD7" w:rsidP="00343AD7">
            <w:pPr>
              <w:tabs>
                <w:tab w:val="left" w:pos="4020"/>
              </w:tabs>
              <w:rPr>
                <w:color w:val="003436"/>
              </w:rPr>
            </w:pPr>
          </w:p>
          <w:p w14:paraId="07DA2956" w14:textId="7AE65219" w:rsidR="00343AD7" w:rsidRPr="00AE3498" w:rsidRDefault="00343AD7" w:rsidP="00343AD7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#3: TFS#</w:t>
            </w:r>
            <w:r w:rsidR="00FA1730" w:rsidRPr="00FA1730">
              <w:rPr>
                <w:b/>
                <w:color w:val="003436"/>
              </w:rPr>
              <w:t>488397</w:t>
            </w:r>
          </w:p>
          <w:p w14:paraId="07A463EF" w14:textId="2302666A" w:rsidR="00FB54E2" w:rsidRPr="00E53063" w:rsidRDefault="00FB54E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77777777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85B6F7E" w14:textId="77777777" w:rsidR="00FB54E2" w:rsidRDefault="00FB54E2" w:rsidP="00FB54E2">
            <w:pPr>
              <w:tabs>
                <w:tab w:val="left" w:pos="4020"/>
              </w:tabs>
              <w:rPr>
                <w:color w:val="003436"/>
              </w:rPr>
            </w:pPr>
          </w:p>
          <w:p w14:paraId="56D0FE5A" w14:textId="3398A9C5" w:rsidR="00E0342F" w:rsidRPr="00DB23F2" w:rsidRDefault="002E13DE" w:rsidP="002A46AF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2ABAAAC6" w14:textId="13702D9E" w:rsidR="00E0342F" w:rsidRPr="00DB23F2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56362CDE" w14:textId="5192CCD5" w:rsidR="00E0342F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08BCA8A1" w:rsid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489DE16F" w14:textId="6BDE3AF6" w:rsidR="002E13DE" w:rsidRP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1654D0" w:rsidRPr="00743757" w:rsidRDefault="001654D0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7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" filled="f" stroked="f">
                      <v:textbox>
                        <w:txbxContent>
                          <w:p w14:paraId="3D40545F" w14:textId="77777777" w:rsidR="001654D0" w:rsidRPr="00743757" w:rsidRDefault="001654D0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76DBB" w14:paraId="27BF63B7" w14:textId="77777777" w:rsidTr="00176DBB">
        <w:trPr>
          <w:trHeight w:val="1952"/>
        </w:trPr>
        <w:tc>
          <w:tcPr>
            <w:tcW w:w="3921" w:type="dxa"/>
          </w:tcPr>
          <w:p w14:paraId="2C5C12C1" w14:textId="77777777" w:rsidR="00E0342F" w:rsidRPr="00E0342F" w:rsidRDefault="00E0342F" w:rsidP="00E0342F"/>
        </w:tc>
        <w:tc>
          <w:tcPr>
            <w:tcW w:w="3837" w:type="dxa"/>
          </w:tcPr>
          <w:p w14:paraId="63484370" w14:textId="77777777" w:rsidR="00E0342F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585" w:type="dxa"/>
            <w:vMerge/>
            <w:shd w:val="clear" w:color="auto" w:fill="F0E4D8"/>
          </w:tcPr>
          <w:p w14:paraId="66500AE8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  <w:tr w:rsidR="00176DBB" w14:paraId="66513A69" w14:textId="77777777" w:rsidTr="00176DBB">
        <w:trPr>
          <w:trHeight w:val="2835"/>
        </w:trPr>
        <w:tc>
          <w:tcPr>
            <w:tcW w:w="7758" w:type="dxa"/>
            <w:gridSpan w:val="2"/>
          </w:tcPr>
          <w:p w14:paraId="74611980" w14:textId="77777777" w:rsidR="00E0342F" w:rsidRDefault="00E0342F" w:rsidP="00E0342F"/>
          <w:p w14:paraId="4C1C4247" w14:textId="77777777" w:rsidR="00E0342F" w:rsidRDefault="00E0342F" w:rsidP="00E0342F"/>
          <w:p w14:paraId="73278484" w14:textId="77777777" w:rsidR="00E0342F" w:rsidRPr="00672922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585" w:type="dxa"/>
            <w:vMerge/>
            <w:shd w:val="clear" w:color="auto" w:fill="F0E4D8"/>
          </w:tcPr>
          <w:p w14:paraId="4E13BD47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7D2E2FB0" w14:textId="77777777" w:rsidR="00486854" w:rsidRDefault="00486854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22A424C" w14:textId="29C13E49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#1</w:t>
      </w:r>
      <w:r w:rsidR="00891795">
        <w:rPr>
          <w:b/>
          <w:sz w:val="32"/>
          <w:szCs w:val="32"/>
        </w:rPr>
        <w:t>: TFS#</w:t>
      </w:r>
      <w:r w:rsidR="00CE66D0" w:rsidRPr="00CE66D0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 w:rsidR="00CE66D0" w:rsidRPr="00CE66D0">
        <w:rPr>
          <w:b/>
          <w:sz w:val="32"/>
          <w:szCs w:val="32"/>
        </w:rPr>
        <w:t>488392</w:t>
      </w:r>
    </w:p>
    <w:p w14:paraId="3C6CB048" w14:textId="30770861" w:rsidR="006A1325" w:rsidRDefault="00CE66D0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CE66D0">
        <w:rPr>
          <w:sz w:val="28"/>
          <w:szCs w:val="28"/>
        </w:rPr>
        <w:t>Update Additional Options - non-Wizard section</w:t>
      </w:r>
    </w:p>
    <w:p w14:paraId="618940E3" w14:textId="77777777" w:rsidR="00CE66D0" w:rsidRDefault="00CE66D0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77777777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8588EB7" w14:textId="66E3BB26" w:rsidR="00E53063" w:rsidRPr="00130AE0" w:rsidRDefault="000C2844" w:rsidP="000C2844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 w:rsidRPr="00130AE0">
        <w:t xml:space="preserve">Single Page version – </w:t>
      </w:r>
      <w:hyperlink r:id="rId10" w:anchor="/nbsSpa" w:history="1">
        <w:r w:rsidRPr="00130AE0">
          <w:rPr>
            <w:rStyle w:val="Hyperlink"/>
          </w:rPr>
          <w:t>uidev.ups.com/nbs_spa.html#/</w:t>
        </w:r>
        <w:proofErr w:type="spellStart"/>
        <w:r w:rsidRPr="00130AE0">
          <w:rPr>
            <w:rStyle w:val="Hyperlink"/>
          </w:rPr>
          <w:t>nbsSpa</w:t>
        </w:r>
        <w:proofErr w:type="spellEnd"/>
      </w:hyperlink>
    </w:p>
    <w:p w14:paraId="1987EF0C" w14:textId="72B467AB" w:rsidR="000C2844" w:rsidRPr="00130AE0" w:rsidRDefault="000C2844" w:rsidP="00E53063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 xml:space="preserve">Guided Flow version - </w:t>
      </w:r>
      <w:hyperlink r:id="rId11" w:anchor="/gfWrapper/intForms" w:history="1">
        <w:r w:rsidR="00CE66D0" w:rsidRPr="00CE66D0">
          <w:rPr>
            <w:rStyle w:val="Hyperlink"/>
          </w:rPr>
          <w:t>http://uidev.ups.com/nbs_spa.html - /</w:t>
        </w:r>
        <w:proofErr w:type="spellStart"/>
        <w:r w:rsidR="00CE66D0" w:rsidRPr="00CE66D0">
          <w:rPr>
            <w:rStyle w:val="Hyperlink"/>
          </w:rPr>
          <w:t>gfWrapper</w:t>
        </w:r>
        <w:proofErr w:type="spellEnd"/>
        <w:r w:rsidR="00CE66D0" w:rsidRPr="00CE66D0">
          <w:rPr>
            <w:rStyle w:val="Hyperlink"/>
          </w:rPr>
          <w:t>/</w:t>
        </w:r>
        <w:proofErr w:type="spellStart"/>
        <w:r w:rsidR="00CE66D0" w:rsidRPr="00CE66D0">
          <w:rPr>
            <w:rStyle w:val="Hyperlink"/>
          </w:rPr>
          <w:t>intForms</w:t>
        </w:r>
        <w:proofErr w:type="spellEnd"/>
      </w:hyperlink>
    </w:p>
    <w:p w14:paraId="0867DFC5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004184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F292A77" w14:textId="2574F03C" w:rsidR="00FE51E6" w:rsidRPr="00130AE0" w:rsidRDefault="00FE51E6" w:rsidP="00FE51E6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>/P02SGit_UIDEV/src/apps/nbs/angular/templates/</w:t>
      </w:r>
      <w:r w:rsidR="00CE66D0" w:rsidRPr="00CE66D0">
        <w:t>intForms_section.tpl.html</w:t>
      </w:r>
    </w:p>
    <w:p w14:paraId="52E632DB" w14:textId="67C25648" w:rsidR="00151C56" w:rsidRPr="0062432E" w:rsidRDefault="00FE51E6" w:rsidP="0062432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 w:rsidRPr="00FE51E6">
        <w:t>components</w:t>
      </w:r>
      <w:r w:rsidRPr="00130AE0">
        <w:t>/</w:t>
      </w:r>
      <w:r w:rsidR="00CB4F4B" w:rsidRPr="00CB4F4B">
        <w:t>internationalForms_component</w:t>
      </w:r>
      <w:r w:rsidR="00A61109">
        <w:t>.ts</w:t>
      </w:r>
    </w:p>
    <w:p w14:paraId="4C4943C2" w14:textId="77777777" w:rsidR="0062432E" w:rsidRPr="0062432E" w:rsidRDefault="0062432E" w:rsidP="0062432E">
      <w:pPr>
        <w:tabs>
          <w:tab w:val="left" w:pos="4020"/>
        </w:tabs>
        <w:rPr>
          <w:sz w:val="28"/>
          <w:szCs w:val="28"/>
        </w:rPr>
      </w:pPr>
    </w:p>
    <w:p w14:paraId="4788CED3" w14:textId="72F86E0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5D3E8C8" w14:textId="3FB3A07B" w:rsidR="00176DBB" w:rsidRDefault="00CB4F4B" w:rsidP="003E542B">
      <w:pPr>
        <w:pStyle w:val="ListParagraph"/>
        <w:numPr>
          <w:ilvl w:val="0"/>
          <w:numId w:val="28"/>
        </w:numPr>
      </w:pPr>
      <w:r>
        <w:t>Needed to make updates to the following files to incorporate the new component</w:t>
      </w:r>
    </w:p>
    <w:p w14:paraId="224DB37D" w14:textId="59C9B67F" w:rsidR="00CB4F4B" w:rsidRDefault="00CB4F4B" w:rsidP="00CB4F4B">
      <w:pPr>
        <w:pStyle w:val="ListParagraph"/>
        <w:numPr>
          <w:ilvl w:val="1"/>
          <w:numId w:val="28"/>
        </w:num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>
        <w:t>nbs</w:t>
      </w:r>
      <w:proofErr w:type="spellEnd"/>
      <w:r>
        <w:t>/angular/</w:t>
      </w:r>
      <w:proofErr w:type="spellStart"/>
      <w:r>
        <w:t>app.ts</w:t>
      </w:r>
      <w:proofErr w:type="spellEnd"/>
    </w:p>
    <w:p w14:paraId="33C74F53" w14:textId="2A6B0C44" w:rsidR="00CB4F4B" w:rsidRDefault="00CB4F4B" w:rsidP="00CB4F4B">
      <w:pPr>
        <w:pStyle w:val="ListParagraph"/>
        <w:numPr>
          <w:ilvl w:val="1"/>
          <w:numId w:val="28"/>
        </w:num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/angular/templates/</w:t>
      </w:r>
      <w:r w:rsidRPr="00CB4F4B">
        <w:t>nbs_spa.tpl.html</w:t>
      </w:r>
    </w:p>
    <w:p w14:paraId="0DD5641C" w14:textId="1F4ABB47" w:rsidR="00CB4F4B" w:rsidRDefault="00CB4F4B" w:rsidP="00CB4F4B">
      <w:pPr>
        <w:pStyle w:val="ListParagraph"/>
        <w:numPr>
          <w:ilvl w:val="1"/>
          <w:numId w:val="28"/>
        </w:num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/angular/templates/</w:t>
      </w:r>
      <w:r>
        <w:t>gf_wrapper</w:t>
      </w:r>
      <w:r w:rsidRPr="00CB4F4B">
        <w:t>.tpl.html</w:t>
      </w:r>
    </w:p>
    <w:p w14:paraId="76C9C837" w14:textId="336CDC41" w:rsidR="00CB4F4B" w:rsidRPr="0062432E" w:rsidRDefault="00CB4F4B" w:rsidP="00CB4F4B">
      <w:pPr>
        <w:pStyle w:val="ListParagraph"/>
        <w:numPr>
          <w:ilvl w:val="1"/>
          <w:numId w:val="28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 w:rsidRPr="00FE51E6">
        <w:t>components</w:t>
      </w:r>
      <w:r w:rsidRPr="00130AE0">
        <w:t>/</w:t>
      </w:r>
      <w:proofErr w:type="spellStart"/>
      <w:r w:rsidRPr="00CB4F4B">
        <w:t>spa_nbs</w:t>
      </w:r>
      <w:r>
        <w:t>.ts</w:t>
      </w:r>
      <w:proofErr w:type="spellEnd"/>
    </w:p>
    <w:p w14:paraId="45AD729B" w14:textId="737F93C2" w:rsidR="00CB4F4B" w:rsidRPr="0062432E" w:rsidRDefault="00CB4F4B" w:rsidP="00CB4F4B">
      <w:pPr>
        <w:pStyle w:val="ListParagraph"/>
        <w:numPr>
          <w:ilvl w:val="1"/>
          <w:numId w:val="28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 w:rsidRPr="00FE51E6">
        <w:t>components</w:t>
      </w:r>
      <w:r w:rsidRPr="00130AE0">
        <w:t>/</w:t>
      </w:r>
      <w:r w:rsidRPr="00CB4F4B">
        <w:t>gfWrapper_component</w:t>
      </w:r>
      <w:r>
        <w:t>.ts</w:t>
      </w:r>
    </w:p>
    <w:p w14:paraId="3A07D29D" w14:textId="77777777" w:rsidR="00CB4F4B" w:rsidRDefault="00CB4F4B" w:rsidP="00CB4F4B">
      <w:pPr>
        <w:pStyle w:val="ListParagraph"/>
        <w:ind w:left="1440"/>
      </w:pPr>
    </w:p>
    <w:p w14:paraId="2BEB424D" w14:textId="77777777" w:rsidR="003E542B" w:rsidRDefault="003E542B" w:rsidP="003E542B"/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65F974E1" w14:textId="77777777" w:rsidR="00176DBB" w:rsidRDefault="00176DBB" w:rsidP="00176DBB"/>
    <w:p w14:paraId="2E05DA38" w14:textId="77777777" w:rsidR="00176DBB" w:rsidRDefault="00176DBB" w:rsidP="00176DBB"/>
    <w:p w14:paraId="31916133" w14:textId="77777777" w:rsidR="00176DBB" w:rsidRDefault="00176DBB" w:rsidP="00176DBB"/>
    <w:p w14:paraId="314AA69D" w14:textId="77777777" w:rsidR="00176DBB" w:rsidRDefault="00176DBB" w:rsidP="00176DBB"/>
    <w:p w14:paraId="17E69AA5" w14:textId="77777777" w:rsidR="00176DBB" w:rsidRDefault="00176DBB" w:rsidP="00176DBB"/>
    <w:p w14:paraId="04C77BF8" w14:textId="77777777" w:rsidR="00176DBB" w:rsidRDefault="00176DBB" w:rsidP="00176DBB"/>
    <w:p w14:paraId="73EB8C44" w14:textId="608F8C0F" w:rsidR="003E542B" w:rsidRDefault="003E542B" w:rsidP="00176DBB">
      <w:r>
        <w:br w:type="page"/>
      </w:r>
    </w:p>
    <w:p w14:paraId="7DFD1295" w14:textId="77777777" w:rsidR="00176DBB" w:rsidRPr="00A61109" w:rsidRDefault="00176DBB" w:rsidP="00176DBB"/>
    <w:p w14:paraId="3829356B" w14:textId="77777777" w:rsidR="00FE51E6" w:rsidRPr="00A61109" w:rsidRDefault="00FE51E6" w:rsidP="00A61109">
      <w:pPr>
        <w:pStyle w:val="ListParagraph"/>
      </w:pPr>
    </w:p>
    <w:p w14:paraId="50B4C481" w14:textId="7031F3AF" w:rsidR="003E542B" w:rsidRPr="00CB4F4B" w:rsidRDefault="003E542B" w:rsidP="003E542B">
      <w:pPr>
        <w:tabs>
          <w:tab w:val="left" w:pos="4020"/>
        </w:tabs>
        <w:spacing w:line="276" w:lineRule="auto"/>
        <w:rPr>
          <w:rFonts w:ascii="Helvetica Neue" w:hAnsi="Helvetica Neue"/>
          <w:color w:val="212121"/>
          <w:sz w:val="27"/>
          <w:szCs w:val="27"/>
          <w:shd w:val="clear" w:color="auto" w:fill="FFFFFF"/>
        </w:rPr>
      </w:pPr>
      <w:r>
        <w:rPr>
          <w:b/>
          <w:sz w:val="32"/>
          <w:szCs w:val="32"/>
        </w:rPr>
        <w:t>Feature #2: TFS#</w:t>
      </w:r>
      <w:r w:rsidRPr="003E542B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 w:rsidR="00CB4F4B" w:rsidRPr="00CB4F4B">
        <w:rPr>
          <w:b/>
          <w:sz w:val="32"/>
          <w:szCs w:val="32"/>
        </w:rPr>
        <w:t>488394</w:t>
      </w:r>
    </w:p>
    <w:p w14:paraId="41E37A74" w14:textId="59112646" w:rsidR="003E542B" w:rsidRPr="00644D94" w:rsidRDefault="00CB4F4B" w:rsidP="003E542B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>Update Additional Options - Simple Wizard</w:t>
      </w:r>
    </w:p>
    <w:p w14:paraId="4EDD9C11" w14:textId="77777777" w:rsidR="003E542B" w:rsidRDefault="003E542B" w:rsidP="003E542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6B90F8B" w14:textId="77777777" w:rsidR="003E542B" w:rsidRDefault="003E542B" w:rsidP="003E542B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074A963F" w14:textId="77777777" w:rsidR="00CB4F4B" w:rsidRPr="00CB4F4B" w:rsidRDefault="00CB4F4B" w:rsidP="00CB4F4B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  <w:rPr>
          <w:rStyle w:val="Hyperlink"/>
          <w:color w:val="auto"/>
          <w:u w:val="none"/>
        </w:rPr>
      </w:pPr>
      <w:r w:rsidRPr="00130AE0">
        <w:t xml:space="preserve">Single Page version – </w:t>
      </w:r>
      <w:hyperlink r:id="rId12" w:anchor="/nbsSpa" w:history="1">
        <w:r w:rsidRPr="00130AE0">
          <w:rPr>
            <w:rStyle w:val="Hyperlink"/>
          </w:rPr>
          <w:t>uidev.ups.com/nbs_spa.html#/</w:t>
        </w:r>
        <w:proofErr w:type="spellStart"/>
        <w:r w:rsidRPr="00130AE0">
          <w:rPr>
            <w:rStyle w:val="Hyperlink"/>
          </w:rPr>
          <w:t>nbsSpa</w:t>
        </w:r>
      </w:hyperlink>
    </w:p>
    <w:p w14:paraId="50E05533" w14:textId="537293E7" w:rsidR="002D5320" w:rsidRDefault="00CB4F4B" w:rsidP="00CB4F4B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proofErr w:type="spellEnd"/>
      <w:r w:rsidRPr="00130AE0">
        <w:t xml:space="preserve">Guided Flow version - </w:t>
      </w:r>
      <w:hyperlink r:id="rId13" w:anchor="/gfWrapper/intForms" w:history="1">
        <w:r w:rsidRPr="00CE66D0">
          <w:rPr>
            <w:rStyle w:val="Hyperlink"/>
          </w:rPr>
          <w:t>http://uidev.ups.com/nbs_spa.html - /</w:t>
        </w:r>
        <w:proofErr w:type="spellStart"/>
        <w:r w:rsidRPr="00CE66D0">
          <w:rPr>
            <w:rStyle w:val="Hyperlink"/>
          </w:rPr>
          <w:t>gfWrapper</w:t>
        </w:r>
        <w:proofErr w:type="spellEnd"/>
        <w:r w:rsidRPr="00CE66D0">
          <w:rPr>
            <w:rStyle w:val="Hyperlink"/>
          </w:rPr>
          <w:t>/</w:t>
        </w:r>
        <w:proofErr w:type="spellStart"/>
        <w:r w:rsidRPr="00CE66D0">
          <w:rPr>
            <w:rStyle w:val="Hyperlink"/>
          </w:rPr>
          <w:t>intForms</w:t>
        </w:r>
        <w:proofErr w:type="spellEnd"/>
      </w:hyperlink>
    </w:p>
    <w:p w14:paraId="3B480FDF" w14:textId="6A986A12" w:rsidR="00CB4F4B" w:rsidRDefault="00CB4F4B" w:rsidP="00CB4F4B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>
        <w:t>Then click the “Yes” radio button</w:t>
      </w:r>
    </w:p>
    <w:p w14:paraId="53D02665" w14:textId="77777777" w:rsidR="00CB4F4B" w:rsidRPr="002D5320" w:rsidRDefault="00CB4F4B" w:rsidP="00CB4F4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19C9585" w14:textId="6988AC54" w:rsidR="00CB4F4B" w:rsidRDefault="003E542B" w:rsidP="00CB4F4B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  <w:r w:rsidR="00CB4F4B" w:rsidRPr="00CB4F4B">
        <w:rPr>
          <w:sz w:val="28"/>
          <w:szCs w:val="28"/>
        </w:rPr>
        <w:t xml:space="preserve"> </w:t>
      </w:r>
    </w:p>
    <w:p w14:paraId="0F20D3E1" w14:textId="38641921" w:rsidR="00CB4F4B" w:rsidRPr="00130AE0" w:rsidRDefault="00CB4F4B" w:rsidP="00CB4F4B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/angular/templates/</w:t>
      </w:r>
      <w:r w:rsidRPr="00CB4F4B">
        <w:t xml:space="preserve"> </w:t>
      </w:r>
      <w:r>
        <w:t>internationalFormsYes</w:t>
      </w:r>
      <w:r w:rsidRPr="00CE66D0">
        <w:t>.tpl.html</w:t>
      </w:r>
    </w:p>
    <w:p w14:paraId="796D19EE" w14:textId="217BBB0F" w:rsidR="00CB4F4B" w:rsidRPr="0062432E" w:rsidRDefault="00CB4F4B" w:rsidP="00CB4F4B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 w:rsidRPr="00FE51E6">
        <w:t>components</w:t>
      </w:r>
      <w:r w:rsidRPr="00130AE0">
        <w:t>/</w:t>
      </w:r>
      <w:r w:rsidRPr="00CB4F4B">
        <w:t xml:space="preserve"> </w:t>
      </w:r>
      <w:proofErr w:type="spellStart"/>
      <w:r w:rsidRPr="00CB4F4B">
        <w:t>internationalFormsYes_component</w:t>
      </w:r>
      <w:r>
        <w:t>.ts</w:t>
      </w:r>
      <w:proofErr w:type="spellEnd"/>
    </w:p>
    <w:p w14:paraId="4B6E54D0" w14:textId="30D62029" w:rsidR="00CB4F4B" w:rsidRPr="00CB4F4B" w:rsidRDefault="00CB4F4B" w:rsidP="00CB4F4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E42A64F" w14:textId="37EDBBD8" w:rsidR="00CB4F4B" w:rsidRDefault="003E542B" w:rsidP="00CB4F4B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  <w:r w:rsidR="00CB4F4B" w:rsidRPr="00CB4F4B">
        <w:rPr>
          <w:sz w:val="28"/>
          <w:szCs w:val="28"/>
        </w:rPr>
        <w:t xml:space="preserve"> </w:t>
      </w:r>
    </w:p>
    <w:p w14:paraId="1DF2FAB8" w14:textId="77777777" w:rsidR="00CB4F4B" w:rsidRDefault="00CB4F4B" w:rsidP="00CB4F4B">
      <w:pPr>
        <w:pStyle w:val="ListParagraph"/>
        <w:numPr>
          <w:ilvl w:val="0"/>
          <w:numId w:val="28"/>
        </w:numPr>
      </w:pPr>
      <w:r>
        <w:t>Needed to make updates to the following files to incorporate the new component</w:t>
      </w:r>
    </w:p>
    <w:p w14:paraId="0D892C67" w14:textId="77777777" w:rsidR="00CB4F4B" w:rsidRDefault="00CB4F4B" w:rsidP="00CB4F4B">
      <w:pPr>
        <w:pStyle w:val="ListParagraph"/>
        <w:numPr>
          <w:ilvl w:val="1"/>
          <w:numId w:val="28"/>
        </w:num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>
        <w:t>nbs</w:t>
      </w:r>
      <w:proofErr w:type="spellEnd"/>
      <w:r>
        <w:t>/angular/</w:t>
      </w:r>
      <w:proofErr w:type="spellStart"/>
      <w:r>
        <w:t>app.ts</w:t>
      </w:r>
      <w:proofErr w:type="spellEnd"/>
    </w:p>
    <w:p w14:paraId="459FF420" w14:textId="77777777" w:rsidR="00CB4F4B" w:rsidRPr="00130AE0" w:rsidRDefault="00CB4F4B" w:rsidP="00CB4F4B">
      <w:pPr>
        <w:pStyle w:val="ListParagraph"/>
        <w:numPr>
          <w:ilvl w:val="1"/>
          <w:numId w:val="28"/>
        </w:numPr>
        <w:tabs>
          <w:tab w:val="left" w:pos="4020"/>
        </w:tabs>
      </w:pPr>
      <w:r w:rsidRPr="00130AE0">
        <w:t>/P02SGit_UIDEV/src/apps/nbs/angular/templates/</w:t>
      </w:r>
      <w:r w:rsidRPr="00CE66D0">
        <w:t>intForms_section.tpl.html</w:t>
      </w:r>
    </w:p>
    <w:p w14:paraId="29AB9E89" w14:textId="2465481E" w:rsidR="00CB4F4B" w:rsidRPr="0062432E" w:rsidRDefault="00CB4F4B" w:rsidP="00CB4F4B">
      <w:pPr>
        <w:pStyle w:val="ListParagraph"/>
        <w:numPr>
          <w:ilvl w:val="1"/>
          <w:numId w:val="28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 w:rsidRPr="00FE51E6">
        <w:t>components</w:t>
      </w:r>
      <w:r w:rsidRPr="00130AE0">
        <w:t>/</w:t>
      </w:r>
      <w:r w:rsidRPr="00CB4F4B">
        <w:t>internationalForms_component</w:t>
      </w:r>
      <w:r>
        <w:t>.ts</w:t>
      </w:r>
    </w:p>
    <w:p w14:paraId="5148EF84" w14:textId="38F8DCFD" w:rsidR="003E542B" w:rsidRDefault="003E542B" w:rsidP="00CB4F4B">
      <w:pPr>
        <w:tabs>
          <w:tab w:val="left" w:pos="4020"/>
        </w:tabs>
        <w:spacing w:line="276" w:lineRule="auto"/>
      </w:pPr>
    </w:p>
    <w:p w14:paraId="7619875F" w14:textId="77777777" w:rsidR="003E542B" w:rsidRDefault="003E542B" w:rsidP="003E542B"/>
    <w:p w14:paraId="4C6B4158" w14:textId="77777777" w:rsidR="003E542B" w:rsidRDefault="003E542B" w:rsidP="003E542B"/>
    <w:p w14:paraId="49B6B44B" w14:textId="77777777" w:rsidR="003E542B" w:rsidRDefault="003E542B" w:rsidP="003E542B"/>
    <w:p w14:paraId="012F8D99" w14:textId="77777777" w:rsidR="003E542B" w:rsidRDefault="003E542B" w:rsidP="003E542B"/>
    <w:p w14:paraId="1857CCB9" w14:textId="77777777" w:rsidR="003E542B" w:rsidRDefault="003E542B" w:rsidP="003E542B"/>
    <w:p w14:paraId="7B559A24" w14:textId="77777777" w:rsidR="003E542B" w:rsidRDefault="003E542B" w:rsidP="003E542B"/>
    <w:p w14:paraId="1E07409E" w14:textId="77777777" w:rsidR="003E542B" w:rsidRDefault="003E542B" w:rsidP="003E542B"/>
    <w:p w14:paraId="1746AE10" w14:textId="77777777" w:rsidR="003E542B" w:rsidRDefault="003E542B" w:rsidP="003E542B"/>
    <w:p w14:paraId="0D906C4A" w14:textId="77777777" w:rsidR="003E542B" w:rsidRDefault="003E542B" w:rsidP="003E542B"/>
    <w:p w14:paraId="57F887CE" w14:textId="77777777" w:rsidR="0062432E" w:rsidRDefault="0062432E" w:rsidP="00176DBB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4EA28BA" w14:textId="1585EAA6" w:rsidR="00CB4F4B" w:rsidRPr="00FA1730" w:rsidRDefault="00CB4F4B" w:rsidP="00CB4F4B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#3: TFS#</w:t>
      </w:r>
      <w:r w:rsidRPr="003E542B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 w:rsidR="00FA1730" w:rsidRPr="00FA1730">
        <w:rPr>
          <w:b/>
          <w:sz w:val="32"/>
          <w:szCs w:val="32"/>
        </w:rPr>
        <w:t>488397</w:t>
      </w:r>
    </w:p>
    <w:p w14:paraId="36294F32" w14:textId="4B177301" w:rsidR="00CB4F4B" w:rsidRPr="00644D94" w:rsidRDefault="00CB4F4B" w:rsidP="00CB4F4B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CB4F4B">
        <w:rPr>
          <w:sz w:val="28"/>
          <w:szCs w:val="28"/>
        </w:rPr>
        <w:t xml:space="preserve">Update Additional Options - </w:t>
      </w:r>
      <w:proofErr w:type="spellStart"/>
      <w:r w:rsidR="00FA1730" w:rsidRPr="00FA1730">
        <w:rPr>
          <w:sz w:val="28"/>
          <w:szCs w:val="28"/>
        </w:rPr>
        <w:t>Complicated</w:t>
      </w:r>
      <w:r w:rsidRPr="00CB4F4B">
        <w:rPr>
          <w:sz w:val="28"/>
          <w:szCs w:val="28"/>
        </w:rPr>
        <w:t>Wizard</w:t>
      </w:r>
      <w:proofErr w:type="spellEnd"/>
    </w:p>
    <w:p w14:paraId="69D01305" w14:textId="77777777" w:rsidR="00CB4F4B" w:rsidRDefault="00CB4F4B" w:rsidP="00CB4F4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E768932" w14:textId="77777777" w:rsidR="00CB4F4B" w:rsidRDefault="00CB4F4B" w:rsidP="00CB4F4B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547A2FF6" w14:textId="77777777" w:rsidR="00CB4F4B" w:rsidRPr="00CB4F4B" w:rsidRDefault="00CB4F4B" w:rsidP="00CB4F4B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  <w:rPr>
          <w:rStyle w:val="Hyperlink"/>
          <w:color w:val="auto"/>
          <w:u w:val="none"/>
        </w:rPr>
      </w:pPr>
      <w:r w:rsidRPr="00130AE0">
        <w:t xml:space="preserve">Single Page version – </w:t>
      </w:r>
      <w:hyperlink r:id="rId14" w:anchor="/nbsSpa" w:history="1">
        <w:r w:rsidRPr="00130AE0">
          <w:rPr>
            <w:rStyle w:val="Hyperlink"/>
          </w:rPr>
          <w:t>uidev.ups.com/nbs_spa.html#/</w:t>
        </w:r>
        <w:proofErr w:type="spellStart"/>
        <w:r w:rsidRPr="00130AE0">
          <w:rPr>
            <w:rStyle w:val="Hyperlink"/>
          </w:rPr>
          <w:t>nbsSpa</w:t>
        </w:r>
        <w:proofErr w:type="spellEnd"/>
      </w:hyperlink>
    </w:p>
    <w:p w14:paraId="6E8EC050" w14:textId="77777777" w:rsidR="00CB4F4B" w:rsidRDefault="00CB4F4B" w:rsidP="00CB4F4B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 w:rsidRPr="00130AE0">
        <w:t xml:space="preserve">Guided Flow version - </w:t>
      </w:r>
      <w:hyperlink r:id="rId15" w:anchor="/gfWrapper/intForms" w:history="1">
        <w:r w:rsidRPr="00CE66D0">
          <w:rPr>
            <w:rStyle w:val="Hyperlink"/>
          </w:rPr>
          <w:t>http://uidev.ups.com/nbs_spa.html - /</w:t>
        </w:r>
        <w:proofErr w:type="spellStart"/>
        <w:r w:rsidRPr="00CE66D0">
          <w:rPr>
            <w:rStyle w:val="Hyperlink"/>
          </w:rPr>
          <w:t>gfWrapper</w:t>
        </w:r>
        <w:proofErr w:type="spellEnd"/>
        <w:r w:rsidRPr="00CE66D0">
          <w:rPr>
            <w:rStyle w:val="Hyperlink"/>
          </w:rPr>
          <w:t>/</w:t>
        </w:r>
        <w:proofErr w:type="spellStart"/>
        <w:r w:rsidRPr="00CE66D0">
          <w:rPr>
            <w:rStyle w:val="Hyperlink"/>
          </w:rPr>
          <w:t>intForms</w:t>
        </w:r>
        <w:proofErr w:type="spellEnd"/>
      </w:hyperlink>
    </w:p>
    <w:p w14:paraId="7574B5FE" w14:textId="44076AA9" w:rsidR="00CB4F4B" w:rsidRDefault="00CB4F4B" w:rsidP="00CB4F4B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>
        <w:t>Then click the “</w:t>
      </w:r>
      <w:r w:rsidR="00FA1730">
        <w:t>No</w:t>
      </w:r>
      <w:r>
        <w:t>” radio button</w:t>
      </w:r>
    </w:p>
    <w:p w14:paraId="1976D812" w14:textId="77777777" w:rsidR="00CB4F4B" w:rsidRPr="002D5320" w:rsidRDefault="00CB4F4B" w:rsidP="00CB4F4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F4BFBAF" w14:textId="77777777" w:rsidR="00CB4F4B" w:rsidRDefault="00CB4F4B" w:rsidP="00CB4F4B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  <w:r w:rsidRPr="00CB4F4B">
        <w:rPr>
          <w:sz w:val="28"/>
          <w:szCs w:val="28"/>
        </w:rPr>
        <w:t xml:space="preserve"> </w:t>
      </w:r>
    </w:p>
    <w:p w14:paraId="21035DEA" w14:textId="1CB916D5" w:rsidR="00CB4F4B" w:rsidRPr="00130AE0" w:rsidRDefault="00CB4F4B" w:rsidP="00CB4F4B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/angular/templates/</w:t>
      </w:r>
      <w:r w:rsidRPr="00CB4F4B">
        <w:t xml:space="preserve"> </w:t>
      </w:r>
      <w:r w:rsidR="00FA1730">
        <w:t>internationalFormsNo</w:t>
      </w:r>
      <w:r w:rsidRPr="00CE66D0">
        <w:t>.tpl.html</w:t>
      </w:r>
    </w:p>
    <w:p w14:paraId="19369EDF" w14:textId="383EBA06" w:rsidR="00CB4F4B" w:rsidRPr="0062432E" w:rsidRDefault="00CB4F4B" w:rsidP="00CB4F4B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 w:rsidRPr="00FE51E6">
        <w:t>components</w:t>
      </w:r>
      <w:r w:rsidRPr="00130AE0">
        <w:t>/</w:t>
      </w:r>
      <w:r w:rsidR="00FA1730">
        <w:t xml:space="preserve"> </w:t>
      </w:r>
      <w:proofErr w:type="spellStart"/>
      <w:r w:rsidR="00FA1730">
        <w:t>internationalFormsNo</w:t>
      </w:r>
      <w:r w:rsidRPr="00CB4F4B">
        <w:t>_component</w:t>
      </w:r>
      <w:r>
        <w:t>.ts</w:t>
      </w:r>
      <w:proofErr w:type="spellEnd"/>
    </w:p>
    <w:p w14:paraId="5F7981B7" w14:textId="77777777" w:rsidR="00CB4F4B" w:rsidRPr="00CB4F4B" w:rsidRDefault="00CB4F4B" w:rsidP="00CB4F4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37225DE" w14:textId="77777777" w:rsidR="00CB4F4B" w:rsidRDefault="00CB4F4B" w:rsidP="00CB4F4B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  <w:r w:rsidRPr="00CB4F4B">
        <w:rPr>
          <w:sz w:val="28"/>
          <w:szCs w:val="28"/>
        </w:rPr>
        <w:t xml:space="preserve"> </w:t>
      </w:r>
    </w:p>
    <w:p w14:paraId="5D238E10" w14:textId="77777777" w:rsidR="00CB4F4B" w:rsidRDefault="00CB4F4B" w:rsidP="00CB4F4B">
      <w:pPr>
        <w:pStyle w:val="ListParagraph"/>
        <w:numPr>
          <w:ilvl w:val="0"/>
          <w:numId w:val="28"/>
        </w:numPr>
      </w:pPr>
      <w:r>
        <w:t>Needed to make updates to the following files to incorporate the new component</w:t>
      </w:r>
    </w:p>
    <w:p w14:paraId="380DE28A" w14:textId="77777777" w:rsidR="00CB4F4B" w:rsidRDefault="00CB4F4B" w:rsidP="00CB4F4B">
      <w:pPr>
        <w:pStyle w:val="ListParagraph"/>
        <w:numPr>
          <w:ilvl w:val="1"/>
          <w:numId w:val="28"/>
        </w:num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>
        <w:t>nbs</w:t>
      </w:r>
      <w:proofErr w:type="spellEnd"/>
      <w:r>
        <w:t>/angular/</w:t>
      </w:r>
      <w:proofErr w:type="spellStart"/>
      <w:r>
        <w:t>app.ts</w:t>
      </w:r>
      <w:proofErr w:type="spellEnd"/>
    </w:p>
    <w:p w14:paraId="07B8A319" w14:textId="77777777" w:rsidR="00CB4F4B" w:rsidRPr="00130AE0" w:rsidRDefault="00CB4F4B" w:rsidP="00CB4F4B">
      <w:pPr>
        <w:pStyle w:val="ListParagraph"/>
        <w:numPr>
          <w:ilvl w:val="1"/>
          <w:numId w:val="28"/>
        </w:numPr>
        <w:tabs>
          <w:tab w:val="left" w:pos="4020"/>
        </w:tabs>
      </w:pPr>
      <w:r w:rsidRPr="00130AE0">
        <w:t>/P02SGit_UIDEV/src/apps/nbs/angular/templates/</w:t>
      </w:r>
      <w:r w:rsidRPr="00CE66D0">
        <w:t>intForms_section.tpl.html</w:t>
      </w:r>
    </w:p>
    <w:p w14:paraId="5155BD30" w14:textId="77777777" w:rsidR="00CB4F4B" w:rsidRPr="0062432E" w:rsidRDefault="00CB4F4B" w:rsidP="00CB4F4B">
      <w:pPr>
        <w:pStyle w:val="ListParagraph"/>
        <w:numPr>
          <w:ilvl w:val="1"/>
          <w:numId w:val="28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 w:rsidRPr="00FE51E6">
        <w:t>components</w:t>
      </w:r>
      <w:r w:rsidRPr="00130AE0">
        <w:t>/</w:t>
      </w:r>
      <w:r w:rsidRPr="00CB4F4B">
        <w:t>internationalForms_component</w:t>
      </w:r>
      <w:r>
        <w:t>.ts</w:t>
      </w:r>
    </w:p>
    <w:p w14:paraId="6147C2BC" w14:textId="77777777" w:rsidR="00CB4F4B" w:rsidRDefault="00CB4F4B" w:rsidP="00CB4F4B">
      <w:pPr>
        <w:tabs>
          <w:tab w:val="left" w:pos="4020"/>
        </w:tabs>
        <w:spacing w:line="276" w:lineRule="auto"/>
      </w:pPr>
    </w:p>
    <w:p w14:paraId="1906A082" w14:textId="77777777" w:rsidR="00CB4F4B" w:rsidRDefault="00CB4F4B" w:rsidP="00CB4F4B"/>
    <w:p w14:paraId="2E485885" w14:textId="77777777" w:rsidR="00CB4F4B" w:rsidRDefault="00CB4F4B" w:rsidP="00CB4F4B"/>
    <w:p w14:paraId="2878B01F" w14:textId="77777777" w:rsidR="00CB4F4B" w:rsidRDefault="00CB4F4B" w:rsidP="00CB4F4B"/>
    <w:p w14:paraId="39096BE1" w14:textId="77777777" w:rsidR="00CB4F4B" w:rsidRDefault="00CB4F4B" w:rsidP="00CB4F4B"/>
    <w:p w14:paraId="397C6FAE" w14:textId="77777777" w:rsidR="00CB4F4B" w:rsidRDefault="00CB4F4B" w:rsidP="00CB4F4B"/>
    <w:p w14:paraId="75D530FD" w14:textId="77777777" w:rsidR="00CB4F4B" w:rsidRDefault="00CB4F4B" w:rsidP="00CB4F4B"/>
    <w:p w14:paraId="0EC53E64" w14:textId="77777777" w:rsidR="00CB4F4B" w:rsidRDefault="00CB4F4B" w:rsidP="00CB4F4B"/>
    <w:p w14:paraId="3FF74C22" w14:textId="77777777" w:rsidR="00CB4F4B" w:rsidRDefault="00CB4F4B" w:rsidP="00CB4F4B"/>
    <w:p w14:paraId="0D308AF9" w14:textId="77777777" w:rsidR="00CB4F4B" w:rsidRDefault="00CB4F4B" w:rsidP="00CB4F4B"/>
    <w:p w14:paraId="211AB8CF" w14:textId="77C7D1D6" w:rsidR="0062432E" w:rsidRDefault="00CB4F4B" w:rsidP="0062432E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F2178F2" w14:textId="787C69EC" w:rsidR="00176DBB" w:rsidRDefault="00486854" w:rsidP="00176DBB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</w:t>
      </w:r>
      <w:r w:rsidR="00176DBB" w:rsidRPr="006A1325">
        <w:rPr>
          <w:b/>
          <w:sz w:val="32"/>
          <w:szCs w:val="32"/>
        </w:rPr>
        <w:t xml:space="preserve"> #</w:t>
      </w:r>
      <w:r>
        <w:rPr>
          <w:b/>
          <w:sz w:val="32"/>
          <w:szCs w:val="32"/>
        </w:rPr>
        <w:t>1</w:t>
      </w:r>
      <w:r w:rsidR="00176DBB">
        <w:rPr>
          <w:b/>
          <w:sz w:val="32"/>
          <w:szCs w:val="32"/>
        </w:rPr>
        <w:t>: TFS#</w:t>
      </w:r>
    </w:p>
    <w:p w14:paraId="1229A5B9" w14:textId="432BCCE9" w:rsidR="00176DBB" w:rsidRPr="00644D94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2C75A76" w14:textId="77777777" w:rsidR="00176DBB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E639CF" w14:textId="77777777" w:rsidR="00176DBB" w:rsidRDefault="00176DBB" w:rsidP="00176DBB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62AE4F4C" w14:textId="41AA73DD" w:rsidR="00176DBB" w:rsidRPr="00130AE0" w:rsidRDefault="00176DBB" w:rsidP="00176DBB">
      <w:pPr>
        <w:pStyle w:val="ListParagraph"/>
        <w:numPr>
          <w:ilvl w:val="0"/>
          <w:numId w:val="15"/>
        </w:numPr>
        <w:tabs>
          <w:tab w:val="left" w:pos="4020"/>
        </w:tabs>
      </w:pPr>
    </w:p>
    <w:p w14:paraId="542506B4" w14:textId="77777777" w:rsidR="00176DBB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B7EF70A" w14:textId="77777777" w:rsidR="00176DBB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2FE0D200" w14:textId="6FE86653" w:rsidR="00AE3498" w:rsidRPr="00486854" w:rsidRDefault="00AE3498" w:rsidP="0048685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</w:p>
    <w:p w14:paraId="0C0CC4DA" w14:textId="77777777" w:rsidR="00486854" w:rsidRDefault="00486854" w:rsidP="00486854">
      <w:pPr>
        <w:tabs>
          <w:tab w:val="left" w:pos="4020"/>
        </w:tabs>
        <w:rPr>
          <w:sz w:val="28"/>
          <w:szCs w:val="28"/>
        </w:rPr>
      </w:pPr>
    </w:p>
    <w:p w14:paraId="65841660" w14:textId="25BF63ED" w:rsidR="00486854" w:rsidRDefault="00486854" w:rsidP="00486854">
      <w:p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9C7E85" w14:textId="4A011BD7" w:rsidR="00486854" w:rsidRDefault="00486854" w:rsidP="00486854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Defect</w:t>
      </w:r>
      <w:r w:rsidRPr="006A1325">
        <w:rPr>
          <w:b/>
          <w:sz w:val="32"/>
          <w:szCs w:val="32"/>
        </w:rPr>
        <w:t xml:space="preserve"> #</w:t>
      </w:r>
      <w:r>
        <w:rPr>
          <w:b/>
          <w:sz w:val="32"/>
          <w:szCs w:val="32"/>
        </w:rPr>
        <w:t>1: TFS#</w:t>
      </w:r>
    </w:p>
    <w:p w14:paraId="1BAE974D" w14:textId="77777777" w:rsidR="00486854" w:rsidRPr="00644D9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3EF1681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63F08D0" w14:textId="77777777" w:rsidR="00486854" w:rsidRDefault="00486854" w:rsidP="0048685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B41E502" w14:textId="77777777" w:rsidR="00486854" w:rsidRPr="00130AE0" w:rsidRDefault="00486854" w:rsidP="00486854">
      <w:pPr>
        <w:pStyle w:val="ListParagraph"/>
        <w:numPr>
          <w:ilvl w:val="0"/>
          <w:numId w:val="15"/>
        </w:numPr>
        <w:tabs>
          <w:tab w:val="left" w:pos="4020"/>
        </w:tabs>
      </w:pPr>
    </w:p>
    <w:p w14:paraId="39FB6893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CE7A9FD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E713FE7" w14:textId="77777777" w:rsidR="00486854" w:rsidRPr="00AE3498" w:rsidRDefault="00486854" w:rsidP="0048685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</w:p>
    <w:p w14:paraId="3A69382A" w14:textId="77777777" w:rsidR="00486854" w:rsidRPr="00486854" w:rsidRDefault="00486854" w:rsidP="00486854">
      <w:pPr>
        <w:tabs>
          <w:tab w:val="left" w:pos="4020"/>
        </w:tabs>
        <w:rPr>
          <w:sz w:val="28"/>
          <w:szCs w:val="28"/>
        </w:rPr>
      </w:pPr>
    </w:p>
    <w:sectPr w:rsidR="00486854" w:rsidRPr="00486854" w:rsidSect="00BF22AF">
      <w:headerReference w:type="even" r:id="rId16"/>
      <w:headerReference w:type="default" r:id="rId17"/>
      <w:footerReference w:type="even" r:id="rId18"/>
      <w:footerReference w:type="default" r:id="rId19"/>
      <w:footerReference w:type="first" r:id="rId20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1654D0" w:rsidRDefault="001654D0">
      <w:r>
        <w:separator/>
      </w:r>
    </w:p>
  </w:endnote>
  <w:endnote w:type="continuationSeparator" w:id="0">
    <w:p w14:paraId="6F5C6B8B" w14:textId="77777777" w:rsidR="001654D0" w:rsidRDefault="0016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1654D0" w:rsidRDefault="001654D0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1654D0" w:rsidRPr="00E40E84" w:rsidRDefault="001654D0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184433">
      <w:rPr>
        <w:rStyle w:val="PageNumber"/>
        <w:rFonts w:ascii="Arial" w:hAnsi="Arial"/>
        <w:b/>
        <w:noProof/>
        <w:color w:val="FFFFFF" w:themeColor="background1"/>
      </w:rPr>
      <w:t>7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0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1654D0" w:rsidRDefault="001654D0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21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1654D0" w:rsidRDefault="001654D0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2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1654D0" w:rsidRDefault="001654D0">
      <w:r>
        <w:separator/>
      </w:r>
    </w:p>
  </w:footnote>
  <w:footnote w:type="continuationSeparator" w:id="0">
    <w:p w14:paraId="47904BCF" w14:textId="77777777" w:rsidR="001654D0" w:rsidRDefault="001654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1654D0" w:rsidRDefault="001654D0">
    <w:pPr>
      <w:pStyle w:val="Header"/>
    </w:pPr>
  </w:p>
  <w:p w14:paraId="45D22A94" w14:textId="77777777" w:rsidR="001654D0" w:rsidRDefault="001654D0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11/10/17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1654D0" w:rsidRPr="00EE4744" w:rsidRDefault="001654D0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8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1654D0" w:rsidRPr="00EE4744" w:rsidRDefault="001654D0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1654D0" w:rsidRDefault="001654D0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7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0B2CC3"/>
    <w:multiLevelType w:val="hybridMultilevel"/>
    <w:tmpl w:val="C1CE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5A7B04"/>
    <w:multiLevelType w:val="hybridMultilevel"/>
    <w:tmpl w:val="32E0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1"/>
  </w:num>
  <w:num w:numId="14">
    <w:abstractNumId w:val="23"/>
  </w:num>
  <w:num w:numId="15">
    <w:abstractNumId w:val="13"/>
  </w:num>
  <w:num w:numId="16">
    <w:abstractNumId w:val="27"/>
  </w:num>
  <w:num w:numId="17">
    <w:abstractNumId w:val="12"/>
  </w:num>
  <w:num w:numId="18">
    <w:abstractNumId w:val="20"/>
  </w:num>
  <w:num w:numId="19">
    <w:abstractNumId w:val="15"/>
  </w:num>
  <w:num w:numId="20">
    <w:abstractNumId w:val="18"/>
  </w:num>
  <w:num w:numId="21">
    <w:abstractNumId w:val="17"/>
  </w:num>
  <w:num w:numId="22">
    <w:abstractNumId w:val="16"/>
  </w:num>
  <w:num w:numId="23">
    <w:abstractNumId w:val="24"/>
  </w:num>
  <w:num w:numId="24">
    <w:abstractNumId w:val="26"/>
  </w:num>
  <w:num w:numId="25">
    <w:abstractNumId w:val="11"/>
  </w:num>
  <w:num w:numId="26">
    <w:abstractNumId w:val="22"/>
  </w:num>
  <w:num w:numId="27">
    <w:abstractNumId w:val="1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6AA2"/>
    <w:rsid w:val="000701E9"/>
    <w:rsid w:val="0007295E"/>
    <w:rsid w:val="000957AD"/>
    <w:rsid w:val="000A4BDB"/>
    <w:rsid w:val="000B592F"/>
    <w:rsid w:val="000C2844"/>
    <w:rsid w:val="000D4377"/>
    <w:rsid w:val="000D514C"/>
    <w:rsid w:val="000E65A0"/>
    <w:rsid w:val="000F250C"/>
    <w:rsid w:val="00130AE0"/>
    <w:rsid w:val="00142810"/>
    <w:rsid w:val="00151C56"/>
    <w:rsid w:val="001654D0"/>
    <w:rsid w:val="00176DBB"/>
    <w:rsid w:val="00177EFD"/>
    <w:rsid w:val="00184433"/>
    <w:rsid w:val="001C3EA2"/>
    <w:rsid w:val="001C7314"/>
    <w:rsid w:val="001D413B"/>
    <w:rsid w:val="001E150A"/>
    <w:rsid w:val="001E56C3"/>
    <w:rsid w:val="00211A27"/>
    <w:rsid w:val="00216AB3"/>
    <w:rsid w:val="00240117"/>
    <w:rsid w:val="00284D83"/>
    <w:rsid w:val="002877BD"/>
    <w:rsid w:val="002A46AF"/>
    <w:rsid w:val="002A55B3"/>
    <w:rsid w:val="002B023F"/>
    <w:rsid w:val="002B4C26"/>
    <w:rsid w:val="002D5320"/>
    <w:rsid w:val="002E13DE"/>
    <w:rsid w:val="002E1AE4"/>
    <w:rsid w:val="002F5A2C"/>
    <w:rsid w:val="003065F3"/>
    <w:rsid w:val="00312752"/>
    <w:rsid w:val="00322C4E"/>
    <w:rsid w:val="003342EF"/>
    <w:rsid w:val="00343AD7"/>
    <w:rsid w:val="00347C79"/>
    <w:rsid w:val="003A6B45"/>
    <w:rsid w:val="003E542B"/>
    <w:rsid w:val="0040069F"/>
    <w:rsid w:val="00417EDB"/>
    <w:rsid w:val="00422A39"/>
    <w:rsid w:val="00427823"/>
    <w:rsid w:val="0045236E"/>
    <w:rsid w:val="00463294"/>
    <w:rsid w:val="00473348"/>
    <w:rsid w:val="00475E12"/>
    <w:rsid w:val="00486854"/>
    <w:rsid w:val="004B683B"/>
    <w:rsid w:val="004C4B7F"/>
    <w:rsid w:val="0050074E"/>
    <w:rsid w:val="00524BAF"/>
    <w:rsid w:val="00587A17"/>
    <w:rsid w:val="0059004E"/>
    <w:rsid w:val="005C13F6"/>
    <w:rsid w:val="0060060C"/>
    <w:rsid w:val="006111F8"/>
    <w:rsid w:val="0062432E"/>
    <w:rsid w:val="006361AA"/>
    <w:rsid w:val="00644D94"/>
    <w:rsid w:val="00646FD3"/>
    <w:rsid w:val="006700C2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539F1"/>
    <w:rsid w:val="00753DDC"/>
    <w:rsid w:val="0075456D"/>
    <w:rsid w:val="00771C94"/>
    <w:rsid w:val="00797A97"/>
    <w:rsid w:val="007B721B"/>
    <w:rsid w:val="007E17BD"/>
    <w:rsid w:val="00800403"/>
    <w:rsid w:val="00815101"/>
    <w:rsid w:val="00820031"/>
    <w:rsid w:val="008331A3"/>
    <w:rsid w:val="0086197D"/>
    <w:rsid w:val="00864E40"/>
    <w:rsid w:val="00884E49"/>
    <w:rsid w:val="00891795"/>
    <w:rsid w:val="0089200C"/>
    <w:rsid w:val="008A037B"/>
    <w:rsid w:val="008A057B"/>
    <w:rsid w:val="008C61AA"/>
    <w:rsid w:val="008E64A2"/>
    <w:rsid w:val="00930A98"/>
    <w:rsid w:val="00950C3C"/>
    <w:rsid w:val="00960AF1"/>
    <w:rsid w:val="009E165D"/>
    <w:rsid w:val="00A02E3E"/>
    <w:rsid w:val="00A13C83"/>
    <w:rsid w:val="00A32E2F"/>
    <w:rsid w:val="00A534E8"/>
    <w:rsid w:val="00A54D7D"/>
    <w:rsid w:val="00A558D5"/>
    <w:rsid w:val="00A56C34"/>
    <w:rsid w:val="00A61109"/>
    <w:rsid w:val="00A7474E"/>
    <w:rsid w:val="00A95FD6"/>
    <w:rsid w:val="00A9629D"/>
    <w:rsid w:val="00AA11C6"/>
    <w:rsid w:val="00AB6492"/>
    <w:rsid w:val="00AC2D32"/>
    <w:rsid w:val="00AD07BD"/>
    <w:rsid w:val="00AD7F19"/>
    <w:rsid w:val="00AE3498"/>
    <w:rsid w:val="00B0318F"/>
    <w:rsid w:val="00B052D6"/>
    <w:rsid w:val="00B212AA"/>
    <w:rsid w:val="00B305C7"/>
    <w:rsid w:val="00B732CD"/>
    <w:rsid w:val="00BA0CBA"/>
    <w:rsid w:val="00BC13DC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15FAB"/>
    <w:rsid w:val="00D313B2"/>
    <w:rsid w:val="00D417F3"/>
    <w:rsid w:val="00D4460A"/>
    <w:rsid w:val="00D52C15"/>
    <w:rsid w:val="00D72B45"/>
    <w:rsid w:val="00D80CB4"/>
    <w:rsid w:val="00DB23F2"/>
    <w:rsid w:val="00DD0FD9"/>
    <w:rsid w:val="00DF18F4"/>
    <w:rsid w:val="00DF4D9A"/>
    <w:rsid w:val="00DF554F"/>
    <w:rsid w:val="00E0342F"/>
    <w:rsid w:val="00E10B3C"/>
    <w:rsid w:val="00E147A8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EF62B9"/>
    <w:rsid w:val="00F04BD4"/>
    <w:rsid w:val="00F07F82"/>
    <w:rsid w:val="00F15826"/>
    <w:rsid w:val="00F268FC"/>
    <w:rsid w:val="00F36391"/>
    <w:rsid w:val="00F41DBE"/>
    <w:rsid w:val="00F42E58"/>
    <w:rsid w:val="00F47C07"/>
    <w:rsid w:val="00F55237"/>
    <w:rsid w:val="00F65035"/>
    <w:rsid w:val="00F740C0"/>
    <w:rsid w:val="00F76B3E"/>
    <w:rsid w:val="00F90F58"/>
    <w:rsid w:val="00FA1730"/>
    <w:rsid w:val="00FA5F3C"/>
    <w:rsid w:val="00FB54E2"/>
    <w:rsid w:val="00FB7B63"/>
    <w:rsid w:val="00FC53DF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uidev.ups.com/nbs_spa.html" TargetMode="External"/><Relationship Id="rId11" Type="http://schemas.openxmlformats.org/officeDocument/2006/relationships/hyperlink" Target="http://uidev.ups.com/nbs_spa.html" TargetMode="External"/><Relationship Id="rId12" Type="http://schemas.openxmlformats.org/officeDocument/2006/relationships/hyperlink" Target="http://uidev.ups.com/nbs_spa.html" TargetMode="External"/><Relationship Id="rId13" Type="http://schemas.openxmlformats.org/officeDocument/2006/relationships/hyperlink" Target="http://uidev.ups.com/nbs_spa.html" TargetMode="External"/><Relationship Id="rId14" Type="http://schemas.openxmlformats.org/officeDocument/2006/relationships/hyperlink" Target="http://uidev.ups.com/nbs_spa.html" TargetMode="External"/><Relationship Id="rId15" Type="http://schemas.openxmlformats.org/officeDocument/2006/relationships/hyperlink" Target="http://uidev.ups.com/nbs_spa.html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7FA8EA-B1A6-AF40-8C10-9C15CE83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</TotalTime>
  <Pages>7</Pages>
  <Words>560</Words>
  <Characters>3195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William Driver</cp:lastModifiedBy>
  <cp:revision>2</cp:revision>
  <cp:lastPrinted>2009-08-03T17:48:00Z</cp:lastPrinted>
  <dcterms:created xsi:type="dcterms:W3CDTF">2017-11-11T00:36:00Z</dcterms:created>
  <dcterms:modified xsi:type="dcterms:W3CDTF">2017-11-11T00:36:00Z</dcterms:modified>
</cp:coreProperties>
</file>