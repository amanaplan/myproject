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8F2A4A" w:rsidRPr="00E23F2C" w:rsidRDefault="008F2A4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2D4E1A" w:rsidRPr="00E23F2C" w:rsidRDefault="002D4E1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0181E87F" w:rsidR="00E0342F" w:rsidRPr="00AA11C6" w:rsidRDefault="003B037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1.63.1</w:t>
            </w:r>
          </w:p>
          <w:p w14:paraId="368FEE05" w14:textId="77777777" w:rsidR="00E0342F" w:rsidRPr="00211A27" w:rsidRDefault="00E0342F" w:rsidP="00587A17"/>
          <w:p w14:paraId="4AAB1101" w14:textId="3A323C32" w:rsidR="00E0342F" w:rsidRDefault="00DF4D9A" w:rsidP="00587A17">
            <w:r>
              <w:t>Sprint end date: 11/</w:t>
            </w:r>
            <w:r w:rsidR="00D2241F">
              <w:t>22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038658F" w14:textId="40DFC729" w:rsidR="00151C56" w:rsidRDefault="00DC3212" w:rsidP="00B92D3C">
            <w:pPr>
              <w:pStyle w:val="ListParagraph"/>
              <w:numPr>
                <w:ilvl w:val="0"/>
                <w:numId w:val="30"/>
              </w:numPr>
            </w:pPr>
            <w:r w:rsidRPr="00DC3212">
              <w:t>1d5f487</w:t>
            </w:r>
          </w:p>
          <w:p w14:paraId="273CE9F5" w14:textId="4407B7B6" w:rsidR="002D4E1A" w:rsidRP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r w:rsidRPr="00DC3212">
              <w:t>259a0e8</w:t>
            </w:r>
          </w:p>
          <w:p w14:paraId="771F96C2" w14:textId="796FEE82" w:rsidR="00DC3212" w:rsidRP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DC3212">
              <w:t>e281f1a</w:t>
            </w:r>
            <w:proofErr w:type="gramEnd"/>
          </w:p>
          <w:p w14:paraId="561DDEC5" w14:textId="13301336" w:rsidR="00DC3212" w:rsidRP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r w:rsidRPr="00DC3212">
              <w:t>5eb0358</w:t>
            </w:r>
          </w:p>
          <w:p w14:paraId="365DB40B" w14:textId="3CEFDAE0" w:rsidR="00DC3212" w:rsidRP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DC3212">
              <w:t>e95773a</w:t>
            </w:r>
            <w:proofErr w:type="gramEnd"/>
          </w:p>
          <w:p w14:paraId="58AC9B57" w14:textId="7F9640CA" w:rsidR="00DC3212" w:rsidRP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r w:rsidRPr="00DC3212">
              <w:t>3ca35da</w:t>
            </w:r>
          </w:p>
          <w:p w14:paraId="4240709B" w14:textId="79063C21" w:rsidR="00DC3212" w:rsidRP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r w:rsidRPr="00DC3212">
              <w:t>2a68a7d</w:t>
            </w:r>
          </w:p>
          <w:p w14:paraId="7F3DB8A4" w14:textId="4DF05262" w:rsidR="00DC3212" w:rsidRP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r w:rsidRPr="00DC3212">
              <w:t>26628cc</w:t>
            </w:r>
          </w:p>
          <w:p w14:paraId="17955564" w14:textId="42233EC1" w:rsidR="00DC3212" w:rsidRP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r w:rsidRPr="00DC3212">
              <w:t>11130ff</w:t>
            </w:r>
          </w:p>
          <w:p w14:paraId="5D2B4A14" w14:textId="1E11FC30" w:rsidR="00DC3212" w:rsidRDefault="00DC3212" w:rsidP="00B92D3C">
            <w:pPr>
              <w:pStyle w:val="ListParagraph"/>
              <w:numPr>
                <w:ilvl w:val="0"/>
                <w:numId w:val="30"/>
              </w:numPr>
            </w:pPr>
            <w:r w:rsidRPr="00DC3212">
              <w:t>84f5730</w:t>
            </w:r>
          </w:p>
          <w:p w14:paraId="7A114274" w14:textId="032F4FAF" w:rsidR="000E677E" w:rsidRPr="000E677E" w:rsidRDefault="000E677E" w:rsidP="00B92D3C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Helvetica" w:hAnsi="Helvetica" w:cs="Helvetica"/>
                <w:sz w:val="26"/>
                <w:szCs w:val="26"/>
              </w:rPr>
              <w:t>5a30695</w:t>
            </w:r>
          </w:p>
          <w:p w14:paraId="1E62DE31" w14:textId="51F2C1D6" w:rsidR="000E677E" w:rsidRPr="000E677E" w:rsidRDefault="000E677E" w:rsidP="00B92D3C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Helvetica" w:hAnsi="Helvetica" w:cs="Helvetica"/>
                <w:sz w:val="26"/>
                <w:szCs w:val="26"/>
              </w:rPr>
              <w:t>502bb42</w:t>
            </w:r>
          </w:p>
          <w:p w14:paraId="34059275" w14:textId="54D066CC" w:rsidR="000E677E" w:rsidRPr="000E677E" w:rsidRDefault="000E677E" w:rsidP="00B92D3C">
            <w:pPr>
              <w:pStyle w:val="ListParagraph"/>
              <w:numPr>
                <w:ilvl w:val="0"/>
                <w:numId w:val="30"/>
              </w:numPr>
            </w:pP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e55cca0</w:t>
            </w:r>
            <w:proofErr w:type="gramEnd"/>
          </w:p>
          <w:p w14:paraId="5A048736" w14:textId="4B5CEA50" w:rsidR="000E677E" w:rsidRPr="000E677E" w:rsidRDefault="000E677E" w:rsidP="00B92D3C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Helvetica" w:hAnsi="Helvetica" w:cs="Helvetica"/>
                <w:sz w:val="26"/>
                <w:szCs w:val="26"/>
              </w:rPr>
              <w:t>72cf104</w:t>
            </w:r>
          </w:p>
          <w:p w14:paraId="4695E963" w14:textId="7E7A6530" w:rsidR="000E677E" w:rsidRPr="000E677E" w:rsidRDefault="000E677E" w:rsidP="00B92D3C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Helvetica" w:hAnsi="Helvetica" w:cs="Helvetica"/>
                <w:sz w:val="26"/>
                <w:szCs w:val="26"/>
              </w:rPr>
              <w:t>634811b</w:t>
            </w:r>
          </w:p>
          <w:p w14:paraId="3888DCB9" w14:textId="0F6ACD73" w:rsidR="000E677E" w:rsidRPr="000E677E" w:rsidRDefault="000E677E" w:rsidP="00B92D3C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Helvetica" w:hAnsi="Helvetica" w:cs="Helvetica"/>
                <w:sz w:val="26"/>
                <w:szCs w:val="26"/>
              </w:rPr>
              <w:t>7991e8b</w:t>
            </w:r>
          </w:p>
          <w:p w14:paraId="0F5873F2" w14:textId="679DEBDA" w:rsidR="000E677E" w:rsidRPr="000E677E" w:rsidRDefault="000E677E" w:rsidP="00B92D3C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Helvetica" w:hAnsi="Helvetica" w:cs="Helvetica"/>
                <w:sz w:val="26"/>
                <w:szCs w:val="26"/>
              </w:rPr>
              <w:t>7d0ef0a</w:t>
            </w:r>
          </w:p>
          <w:p w14:paraId="306DEC81" w14:textId="7A42FA95" w:rsidR="000E677E" w:rsidRDefault="000E677E" w:rsidP="00B92D3C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Helvetica" w:hAnsi="Helvetica" w:cs="Helvetica"/>
                <w:sz w:val="26"/>
                <w:szCs w:val="26"/>
              </w:rPr>
              <w:t>6608461</w:t>
            </w:r>
          </w:p>
          <w:p w14:paraId="252B8DBB" w14:textId="77777777" w:rsidR="00B92D3C" w:rsidRDefault="00B92D3C" w:rsidP="00B92D3C"/>
          <w:p w14:paraId="74475A3C" w14:textId="4611DBD9" w:rsidR="00CE66D0" w:rsidRDefault="002E13DE" w:rsidP="002D4E1A">
            <w:r>
              <w:t>Known Issues:</w:t>
            </w:r>
            <w:r w:rsidR="002E1AE4">
              <w:t xml:space="preserve"> </w:t>
            </w:r>
          </w:p>
          <w:p w14:paraId="362BEE45" w14:textId="76FF0C3E" w:rsidR="002D4E1A" w:rsidRPr="00DC3212" w:rsidRDefault="00DC3212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  <w:r>
              <w:t xml:space="preserve">The balance bar is a placeholder.  We have a </w:t>
            </w:r>
            <w:proofErr w:type="gramStart"/>
            <w:r>
              <w:t>back log</w:t>
            </w:r>
            <w:proofErr w:type="gramEnd"/>
            <w:r>
              <w:t xml:space="preserve"> task to build an Angular version of the bar which will be added later. TFS#</w:t>
            </w:r>
            <w:r w:rsidRPr="00DC3212">
              <w:rPr>
                <w:rFonts w:ascii="Helvetica Neue" w:hAnsi="Helvetica Neue"/>
                <w:color w:val="212121"/>
                <w:sz w:val="27"/>
                <w:szCs w:val="27"/>
                <w:shd w:val="clear" w:color="auto" w:fill="FFFFFF"/>
              </w:rPr>
              <w:t xml:space="preserve"> </w:t>
            </w:r>
            <w:r w:rsidRPr="00DC3212">
              <w:t>516317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4B13BD14" w:rsidR="002D4E1A" w:rsidRDefault="002D4E1A" w:rsidP="002D4E1A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2CD29F7B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2D4E1A">
              <w:rPr>
                <w:b/>
                <w:color w:val="003436"/>
              </w:rPr>
              <w:t>488408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555187DC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176DBB">
              <w:rPr>
                <w:b/>
                <w:color w:val="003436"/>
              </w:rPr>
              <w:t xml:space="preserve"> </w:t>
            </w:r>
          </w:p>
          <w:p w14:paraId="34ADBA8B" w14:textId="77777777" w:rsidR="00343AD7" w:rsidRPr="00DB23F2" w:rsidRDefault="00343AD7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07DA2956" w14:textId="6F582F1A" w:rsidR="00343AD7" w:rsidRPr="00AE3498" w:rsidRDefault="00343AD7" w:rsidP="00343AD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#3: TFS#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6FC0F752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P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8F2A4A" w:rsidRPr="00743757" w:rsidRDefault="008F2A4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2D4E1A" w:rsidRPr="00743757" w:rsidRDefault="002D4E1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7777777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6DF596C4" w14:textId="77777777" w:rsidR="002D4E1A" w:rsidRDefault="002D4E1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bookmarkStart w:id="0" w:name="_GoBack"/>
      <w:bookmarkEnd w:id="0"/>
    </w:p>
    <w:p w14:paraId="122A424C" w14:textId="16CE2786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>: TFS#</w:t>
      </w:r>
      <w:r w:rsidR="00CE66D0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DC3212">
        <w:rPr>
          <w:b/>
          <w:sz w:val="32"/>
          <w:szCs w:val="32"/>
        </w:rPr>
        <w:t>488408</w:t>
      </w:r>
    </w:p>
    <w:p w14:paraId="3C6CB048" w14:textId="55DFA208" w:rsidR="006A1325" w:rsidRDefault="00DC3212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Build the angular version of the confirmation page.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8588EB7" w14:textId="66E3BB26" w:rsidR="00E53063" w:rsidRPr="00130AE0" w:rsidRDefault="000C2844" w:rsidP="000C2844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0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1987EF0C" w14:textId="7A7562C7" w:rsidR="000C2844" w:rsidRPr="00130AE0" w:rsidRDefault="000C2844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1" w:anchor="/confirmation" w:history="1">
        <w:r w:rsidR="00DC3212">
          <w:rPr>
            <w:rStyle w:val="Hyperlink"/>
          </w:rPr>
          <w:t>http://uidev.ups.com//nbs_spa.html - /confirmation</w:t>
        </w:r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292A77" w14:textId="7A149D63" w:rsidR="00B92D3C" w:rsidRPr="0062432E" w:rsidRDefault="00FE51E6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 w:rsidR="008F2A4A">
        <w:t>component/confirmation_component.ts</w:t>
      </w:r>
    </w:p>
    <w:p w14:paraId="51F437D0" w14:textId="44E92C45" w:rsidR="008F2A4A" w:rsidRPr="0062432E" w:rsidRDefault="008F2A4A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</w:t>
      </w:r>
      <w:proofErr w:type="spellStart"/>
      <w:r>
        <w:t>conf_section.ts</w:t>
      </w:r>
      <w:proofErr w:type="spellEnd"/>
    </w:p>
    <w:p w14:paraId="03E6DBA6" w14:textId="720413C6" w:rsidR="008F2A4A" w:rsidRPr="0062432E" w:rsidRDefault="008F2A4A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</w:t>
      </w:r>
      <w:r>
        <w:t>/sass/partials/_ups-icon_labels.scss</w:t>
      </w:r>
    </w:p>
    <w:p w14:paraId="217775EA" w14:textId="77777777" w:rsidR="008F2A4A" w:rsidRPr="0062432E" w:rsidRDefault="008F2A4A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component/confirmation_section.ts</w:t>
      </w:r>
    </w:p>
    <w:p w14:paraId="7EF34388" w14:textId="1EAA51C1" w:rsidR="008F2A4A" w:rsidRPr="000E677E" w:rsidRDefault="008F2A4A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sass/v5/_</w:t>
      </w:r>
      <w:proofErr w:type="spellStart"/>
      <w:r>
        <w:t>nbs.sass</w:t>
      </w:r>
      <w:proofErr w:type="spellEnd"/>
    </w:p>
    <w:p w14:paraId="235A0D57" w14:textId="7D6F23B3" w:rsidR="000E677E" w:rsidRPr="000E677E" w:rsidRDefault="000E677E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r>
        <w:t>src/apps/visibility/source/pages/index_visibilty.hbs</w:t>
      </w:r>
    </w:p>
    <w:p w14:paraId="39ECD850" w14:textId="1F6FBC39" w:rsidR="000E677E" w:rsidRPr="000E677E" w:rsidRDefault="000E677E" w:rsidP="000E677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</w:t>
      </w:r>
      <w:r>
        <w:t>common/</w:t>
      </w:r>
      <w:proofErr w:type="spellStart"/>
      <w:r>
        <w:t>wem</w:t>
      </w:r>
      <w:proofErr w:type="spellEnd"/>
      <w:r>
        <w:t>/data/landing_pages.json</w:t>
      </w:r>
    </w:p>
    <w:p w14:paraId="76941EAF" w14:textId="1D7F05CD" w:rsidR="000E677E" w:rsidRPr="000E677E" w:rsidRDefault="000E677E" w:rsidP="000E677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</w:t>
      </w:r>
      <w:r>
        <w:t>common/</w:t>
      </w:r>
      <w:proofErr w:type="spellStart"/>
      <w:r>
        <w:t>wem</w:t>
      </w:r>
      <w:proofErr w:type="spellEnd"/>
      <w:r>
        <w:t>/</w:t>
      </w:r>
      <w:r>
        <w:t>pages</w:t>
      </w:r>
      <w:r>
        <w:t>/</w:t>
      </w:r>
      <w:proofErr w:type="spellStart"/>
      <w:r>
        <w:t>index.hbs</w:t>
      </w:r>
      <w:proofErr w:type="spellEnd"/>
    </w:p>
    <w:p w14:paraId="79229BD1" w14:textId="77777777" w:rsidR="000E677E" w:rsidRPr="000E677E" w:rsidRDefault="000E677E" w:rsidP="000E677E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429A77A3" w:rsidR="00CB4F4B" w:rsidRPr="0062432E" w:rsidRDefault="00CB4F4B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7DFD1295" w14:textId="77777777" w:rsidR="00176DBB" w:rsidRPr="00A61109" w:rsidRDefault="00176DBB" w:rsidP="00176DBB"/>
    <w:p w14:paraId="3829356B" w14:textId="77777777" w:rsidR="00FE51E6" w:rsidRPr="00A61109" w:rsidRDefault="00FE51E6" w:rsidP="00A61109">
      <w:pPr>
        <w:pStyle w:val="ListParagraph"/>
      </w:pPr>
    </w:p>
    <w:p w14:paraId="1C77F40F" w14:textId="77777777" w:rsidR="00B92D3C" w:rsidRDefault="003E542B" w:rsidP="00B92D3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Feature #2: </w:t>
      </w:r>
      <w:r w:rsidR="00B92D3C">
        <w:rPr>
          <w:b/>
          <w:sz w:val="32"/>
          <w:szCs w:val="32"/>
        </w:rPr>
        <w:t>TFS#</w:t>
      </w:r>
      <w:r w:rsidR="00B92D3C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B92D3C">
        <w:rPr>
          <w:b/>
          <w:sz w:val="32"/>
          <w:szCs w:val="32"/>
        </w:rPr>
        <w:t>XXXXX</w:t>
      </w:r>
    </w:p>
    <w:p w14:paraId="40DA9188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XXXXXXXXXXXXXX</w:t>
      </w:r>
    </w:p>
    <w:p w14:paraId="1C0DDD1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73DD4" w14:textId="77777777" w:rsidR="00B92D3C" w:rsidRDefault="00B92D3C" w:rsidP="00B92D3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43BC7A1" w14:textId="77777777" w:rsidR="00B92D3C" w:rsidRPr="00130AE0" w:rsidRDefault="00B92D3C" w:rsidP="00B92D3C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2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34664E9F" w14:textId="77777777" w:rsidR="00B92D3C" w:rsidRPr="00130AE0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3" w:anchor="/gfWrapper/intForms" w:history="1">
        <w:r w:rsidRPr="00CE66D0">
          <w:rPr>
            <w:rStyle w:val="Hyperlink"/>
          </w:rPr>
          <w:t>http://uidev.ups.com/nbs_spa.html - /</w:t>
        </w:r>
        <w:proofErr w:type="spellStart"/>
        <w:r w:rsidRPr="00CE66D0">
          <w:rPr>
            <w:rStyle w:val="Hyperlink"/>
          </w:rPr>
          <w:t>gfWrapper</w:t>
        </w:r>
        <w:proofErr w:type="spellEnd"/>
        <w:r w:rsidRPr="00CE66D0">
          <w:rPr>
            <w:rStyle w:val="Hyperlink"/>
          </w:rPr>
          <w:t>/</w:t>
        </w:r>
        <w:proofErr w:type="spellStart"/>
        <w:r w:rsidRPr="00CE66D0">
          <w:rPr>
            <w:rStyle w:val="Hyperlink"/>
          </w:rPr>
          <w:t>intForms</w:t>
        </w:r>
        <w:proofErr w:type="spellEnd"/>
      </w:hyperlink>
    </w:p>
    <w:p w14:paraId="53E2E93A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1A2A24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DCF7946" w14:textId="77777777" w:rsidR="00B92D3C" w:rsidRPr="0062432E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…</w:t>
      </w:r>
    </w:p>
    <w:p w14:paraId="7B6C563B" w14:textId="77777777" w:rsidR="00B92D3C" w:rsidRPr="0062432E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0635138B" w14:textId="77777777" w:rsidR="00B92D3C" w:rsidRPr="0062432E" w:rsidRDefault="00B92D3C" w:rsidP="00B92D3C">
      <w:pPr>
        <w:tabs>
          <w:tab w:val="left" w:pos="4020"/>
        </w:tabs>
        <w:rPr>
          <w:sz w:val="28"/>
          <w:szCs w:val="28"/>
        </w:rPr>
      </w:pPr>
    </w:p>
    <w:p w14:paraId="3D3B639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A682BCA" w14:textId="77777777" w:rsidR="00B92D3C" w:rsidRPr="0062432E" w:rsidRDefault="00B92D3C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</w:p>
    <w:p w14:paraId="29AB9E89" w14:textId="4588642D" w:rsidR="00CB4F4B" w:rsidRPr="0062432E" w:rsidRDefault="00CB4F4B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48EF84" w14:textId="38F8DCFD" w:rsidR="003E542B" w:rsidRDefault="003E542B" w:rsidP="00CB4F4B">
      <w:pPr>
        <w:tabs>
          <w:tab w:val="left" w:pos="4020"/>
        </w:tabs>
        <w:spacing w:line="276" w:lineRule="auto"/>
      </w:pPr>
    </w:p>
    <w:p w14:paraId="7619875F" w14:textId="77777777" w:rsidR="003E542B" w:rsidRDefault="003E542B" w:rsidP="003E542B"/>
    <w:p w14:paraId="4C6B4158" w14:textId="77777777" w:rsidR="003E542B" w:rsidRDefault="003E542B" w:rsidP="003E542B"/>
    <w:p w14:paraId="49B6B44B" w14:textId="77777777" w:rsidR="003E542B" w:rsidRDefault="003E542B" w:rsidP="003E542B"/>
    <w:p w14:paraId="012F8D99" w14:textId="77777777" w:rsidR="003E542B" w:rsidRDefault="003E542B" w:rsidP="003E542B"/>
    <w:p w14:paraId="1857CCB9" w14:textId="77777777" w:rsidR="003E542B" w:rsidRDefault="003E542B" w:rsidP="003E542B"/>
    <w:p w14:paraId="7B559A24" w14:textId="77777777" w:rsidR="003E542B" w:rsidRDefault="003E542B" w:rsidP="003E542B"/>
    <w:p w14:paraId="1E07409E" w14:textId="77777777" w:rsidR="003E542B" w:rsidRDefault="003E542B" w:rsidP="003E542B"/>
    <w:p w14:paraId="1746AE10" w14:textId="77777777" w:rsidR="003E542B" w:rsidRDefault="003E542B" w:rsidP="003E542B"/>
    <w:p w14:paraId="0D906C4A" w14:textId="77777777" w:rsidR="003E542B" w:rsidRDefault="003E542B" w:rsidP="003E542B"/>
    <w:p w14:paraId="5155BD30" w14:textId="219C3BC4" w:rsidR="00CB4F4B" w:rsidRPr="00B92D3C" w:rsidRDefault="00CB4F4B" w:rsidP="00B92D3C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47C2BC" w14:textId="77777777" w:rsidR="00CB4F4B" w:rsidRDefault="00CB4F4B" w:rsidP="00CB4F4B">
      <w:pPr>
        <w:tabs>
          <w:tab w:val="left" w:pos="4020"/>
        </w:tabs>
        <w:spacing w:line="276" w:lineRule="auto"/>
      </w:pPr>
    </w:p>
    <w:p w14:paraId="1906A082" w14:textId="77777777" w:rsidR="00CB4F4B" w:rsidRDefault="00CB4F4B" w:rsidP="00CB4F4B"/>
    <w:p w14:paraId="2E485885" w14:textId="77777777" w:rsidR="00CB4F4B" w:rsidRDefault="00CB4F4B" w:rsidP="00CB4F4B"/>
    <w:p w14:paraId="2878B01F" w14:textId="77777777" w:rsidR="00CB4F4B" w:rsidRDefault="00CB4F4B" w:rsidP="00CB4F4B"/>
    <w:p w14:paraId="39096BE1" w14:textId="77777777" w:rsidR="00CB4F4B" w:rsidRDefault="00CB4F4B" w:rsidP="00CB4F4B"/>
    <w:p w14:paraId="397C6FAE" w14:textId="77777777" w:rsidR="00CB4F4B" w:rsidRDefault="00CB4F4B" w:rsidP="00CB4F4B"/>
    <w:p w14:paraId="75D530FD" w14:textId="77777777" w:rsidR="00CB4F4B" w:rsidRDefault="00CB4F4B" w:rsidP="00CB4F4B"/>
    <w:p w14:paraId="0EC53E64" w14:textId="77777777" w:rsidR="00CB4F4B" w:rsidRDefault="00CB4F4B" w:rsidP="00CB4F4B"/>
    <w:p w14:paraId="3FF74C22" w14:textId="77777777" w:rsidR="00CB4F4B" w:rsidRDefault="00CB4F4B" w:rsidP="00CB4F4B"/>
    <w:p w14:paraId="0D308AF9" w14:textId="77777777" w:rsidR="00CB4F4B" w:rsidRDefault="00CB4F4B" w:rsidP="00CB4F4B"/>
    <w:p w14:paraId="211AB8CF" w14:textId="77C7D1D6" w:rsidR="0062432E" w:rsidRDefault="00CB4F4B" w:rsidP="006243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2178F2" w14:textId="01AD8B33" w:rsidR="00176DBB" w:rsidRDefault="00486854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176DBB"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</w:t>
      </w:r>
      <w:r w:rsidR="00176DBB">
        <w:rPr>
          <w:b/>
          <w:sz w:val="32"/>
          <w:szCs w:val="32"/>
        </w:rPr>
        <w:t>: TFS#</w:t>
      </w:r>
      <w:r w:rsidR="00B92D3C">
        <w:rPr>
          <w:b/>
          <w:sz w:val="32"/>
          <w:szCs w:val="32"/>
        </w:rPr>
        <w:t>508236</w:t>
      </w:r>
    </w:p>
    <w:p w14:paraId="1229A5B9" w14:textId="78285FC8" w:rsidR="00176DBB" w:rsidRPr="00644D94" w:rsidRDefault="00B92D3C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</w:t>
      </w:r>
      <w:r w:rsidRPr="00B92D3C">
        <w:rPr>
          <w:sz w:val="28"/>
          <w:szCs w:val="28"/>
        </w:rPr>
        <w:t>pdated ship tips with the track icon to use the information circle icon across NBS</w:t>
      </w:r>
    </w:p>
    <w:p w14:paraId="62C75A76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E639CF" w14:textId="77777777" w:rsidR="00176DBB" w:rsidRDefault="00176DBB" w:rsidP="00176DB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2AE4F4C" w14:textId="737D496F" w:rsidR="00176DBB" w:rsidRPr="00B92D3C" w:rsidRDefault="00B92D3C" w:rsidP="00176DBB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 w:rsidRPr="00130AE0">
        <w:t xml:space="preserve">Single Page version – </w:t>
      </w:r>
      <w:hyperlink r:id="rId14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28770C41" w14:textId="3908FCA7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“Shipping Services”</w:t>
      </w:r>
    </w:p>
    <w:p w14:paraId="28D172A7" w14:textId="50EAA3FA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Toggle View Review States to No</w:t>
      </w:r>
    </w:p>
    <w:p w14:paraId="06283E4C" w14:textId="719F95C3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“Smart Service</w:t>
      </w:r>
    </w:p>
    <w:p w14:paraId="349FCD9B" w14:textId="170D22EE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“Requested – Past Notify Time”</w:t>
      </w:r>
    </w:p>
    <w:p w14:paraId="54281647" w14:textId="6138A317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Ship tip appears in the “</w:t>
      </w:r>
      <w:r w:rsidRPr="00B92D3C">
        <w:t>Would you like us to pick up your shipment for you?</w:t>
      </w:r>
      <w:r>
        <w:t>” section</w:t>
      </w:r>
    </w:p>
    <w:p w14:paraId="5AAE0668" w14:textId="576894A9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“Package Information”</w:t>
      </w:r>
    </w:p>
    <w:p w14:paraId="621C0204" w14:textId="4AE279B4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“International Forms”</w:t>
      </w:r>
    </w:p>
    <w:p w14:paraId="6D63CA1A" w14:textId="095326C8" w:rsidR="00B92D3C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Forms – </w:t>
      </w:r>
      <w:hyperlink r:id="rId15" w:anchor="/forms/forms_wizard/formsWiz" w:history="1">
        <w:r w:rsidRPr="00B92D3C">
          <w:rPr>
            <w:rStyle w:val="Hyperlink"/>
          </w:rPr>
          <w:t>uidev.ups.com/nbs_spa.html#/forms/</w:t>
        </w:r>
        <w:proofErr w:type="spellStart"/>
        <w:r w:rsidRPr="00B92D3C">
          <w:rPr>
            <w:rStyle w:val="Hyperlink"/>
          </w:rPr>
          <w:t>forms_wizard</w:t>
        </w:r>
        <w:proofErr w:type="spellEnd"/>
        <w:r w:rsidRPr="00B92D3C">
          <w:rPr>
            <w:rStyle w:val="Hyperlink"/>
          </w:rPr>
          <w:t>/</w:t>
        </w:r>
        <w:proofErr w:type="spellStart"/>
        <w:r w:rsidRPr="00B92D3C">
          <w:rPr>
            <w:rStyle w:val="Hyperlink"/>
          </w:rPr>
          <w:t>formsWiz</w:t>
        </w:r>
        <w:proofErr w:type="spellEnd"/>
      </w:hyperlink>
    </w:p>
    <w:p w14:paraId="560385AC" w14:textId="0F743EBC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Step 2.1</w:t>
      </w:r>
    </w:p>
    <w:p w14:paraId="602BE81B" w14:textId="41504148" w:rsidR="00B92D3C" w:rsidRDefault="00B92D3C" w:rsidP="00B92D3C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Step 2.3</w:t>
      </w:r>
    </w:p>
    <w:p w14:paraId="79976D7D" w14:textId="7B8E0D38" w:rsidR="00B92D3C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Click Next</w:t>
      </w:r>
    </w:p>
    <w:p w14:paraId="3EE53E26" w14:textId="139E203F" w:rsidR="00B92D3C" w:rsidRPr="00130AE0" w:rsidRDefault="00B92D3C" w:rsidP="00B92D3C">
      <w:pPr>
        <w:pStyle w:val="ListParagraph"/>
        <w:numPr>
          <w:ilvl w:val="2"/>
          <w:numId w:val="15"/>
        </w:numPr>
        <w:tabs>
          <w:tab w:val="left" w:pos="4020"/>
        </w:tabs>
      </w:pPr>
      <w:r>
        <w:t>Change lever to Yes</w:t>
      </w:r>
    </w:p>
    <w:p w14:paraId="542506B4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5BFE1A" w14:textId="049DCF51" w:rsidR="00474227" w:rsidRDefault="00176DBB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 w:rsidR="00474227" w:rsidRPr="00474227">
        <w:rPr>
          <w:sz w:val="28"/>
          <w:szCs w:val="28"/>
        </w:rPr>
        <w:t xml:space="preserve"> </w:t>
      </w:r>
    </w:p>
    <w:p w14:paraId="352700E9" w14:textId="05A902D6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templates/intForms_section.tpl.html</w:t>
      </w:r>
    </w:p>
    <w:p w14:paraId="345AC41C" w14:textId="3FDE7E9E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templates/what_section.tpl.html</w:t>
      </w:r>
    </w:p>
    <w:p w14:paraId="08F4606C" w14:textId="0F5CF37B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templates/when_section.tpl.html</w:t>
      </w:r>
    </w:p>
    <w:p w14:paraId="2223B48D" w14:textId="226ABDCD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templates/modalDutiable.tpl.html</w:t>
      </w:r>
    </w:p>
    <w:p w14:paraId="4ED24A3B" w14:textId="424A5EC9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templates/forms/forms_wizard/formsWizStep2_1.tpl.html</w:t>
      </w:r>
    </w:p>
    <w:p w14:paraId="74769E6F" w14:textId="2AB76BC5" w:rsidR="00474227" w:rsidRPr="00474227" w:rsidRDefault="00474227" w:rsidP="0047422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templates/forms/forms_wizard/formsWizStep2_3_2yes.tpl.html</w:t>
      </w:r>
    </w:p>
    <w:p w14:paraId="54BA44F5" w14:textId="77777777" w:rsidR="00474227" w:rsidRPr="00486854" w:rsidRDefault="00474227" w:rsidP="00474227">
      <w:pPr>
        <w:pStyle w:val="ListParagraph"/>
        <w:tabs>
          <w:tab w:val="left" w:pos="4020"/>
        </w:tabs>
        <w:rPr>
          <w:sz w:val="28"/>
          <w:szCs w:val="28"/>
        </w:rPr>
      </w:pPr>
    </w:p>
    <w:p w14:paraId="0C0CC4DA" w14:textId="3DB45CE1" w:rsidR="00486854" w:rsidRDefault="00486854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841660" w14:textId="25BF63ED" w:rsidR="00486854" w:rsidRDefault="00486854" w:rsidP="00486854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C7E85" w14:textId="4A011BD7" w:rsidR="00486854" w:rsidRDefault="00486854" w:rsidP="004868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</w:t>
      </w:r>
      <w:r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1: TFS#</w:t>
      </w:r>
    </w:p>
    <w:p w14:paraId="1BAE974D" w14:textId="77777777" w:rsidR="00486854" w:rsidRPr="00644D9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EF1681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3F08D0" w14:textId="77777777" w:rsidR="00486854" w:rsidRDefault="00486854" w:rsidP="0048685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B41E502" w14:textId="77777777" w:rsidR="00486854" w:rsidRPr="00130AE0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39FB6893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E7A9FD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E713FE7" w14:textId="77777777" w:rsidR="00486854" w:rsidRPr="00AE3498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3A69382A" w14:textId="77777777" w:rsidR="00486854" w:rsidRPr="00486854" w:rsidRDefault="00486854" w:rsidP="00486854">
      <w:pPr>
        <w:tabs>
          <w:tab w:val="left" w:pos="4020"/>
        </w:tabs>
        <w:rPr>
          <w:sz w:val="28"/>
          <w:szCs w:val="28"/>
        </w:rPr>
      </w:pPr>
    </w:p>
    <w:sectPr w:rsidR="00486854" w:rsidRPr="00486854" w:rsidSect="00BF22AF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8F2A4A" w:rsidRDefault="008F2A4A">
      <w:r>
        <w:separator/>
      </w:r>
    </w:p>
  </w:endnote>
  <w:endnote w:type="continuationSeparator" w:id="0">
    <w:p w14:paraId="6F5C6B8B" w14:textId="77777777" w:rsidR="008F2A4A" w:rsidRDefault="008F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8F2A4A" w:rsidRDefault="008F2A4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8F2A4A" w:rsidRPr="00E40E84" w:rsidRDefault="008F2A4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0E677E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8F2A4A" w:rsidRDefault="008F2A4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8F2A4A" w:rsidRDefault="008F2A4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8F2A4A" w:rsidRDefault="008F2A4A">
      <w:r>
        <w:separator/>
      </w:r>
    </w:p>
  </w:footnote>
  <w:footnote w:type="continuationSeparator" w:id="0">
    <w:p w14:paraId="47904BCF" w14:textId="77777777" w:rsidR="008F2A4A" w:rsidRDefault="008F2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8F2A4A" w:rsidRDefault="008F2A4A">
    <w:pPr>
      <w:pStyle w:val="Header"/>
    </w:pPr>
  </w:p>
  <w:p w14:paraId="45D22A94" w14:textId="77777777" w:rsidR="008F2A4A" w:rsidRDefault="008F2A4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11/22/17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8F2A4A" w:rsidRPr="00EE4744" w:rsidRDefault="008F2A4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2D4E1A" w:rsidRPr="00EE4744" w:rsidRDefault="002D4E1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8F2A4A" w:rsidRDefault="008F2A4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A7A25"/>
    <w:multiLevelType w:val="hybridMultilevel"/>
    <w:tmpl w:val="558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A7B04"/>
    <w:multiLevelType w:val="hybridMultilevel"/>
    <w:tmpl w:val="32E0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6"/>
  </w:num>
  <w:num w:numId="14">
    <w:abstractNumId w:val="28"/>
  </w:num>
  <w:num w:numId="15">
    <w:abstractNumId w:val="14"/>
  </w:num>
  <w:num w:numId="16">
    <w:abstractNumId w:val="32"/>
  </w:num>
  <w:num w:numId="17">
    <w:abstractNumId w:val="13"/>
  </w:num>
  <w:num w:numId="18">
    <w:abstractNumId w:val="25"/>
  </w:num>
  <w:num w:numId="19">
    <w:abstractNumId w:val="18"/>
  </w:num>
  <w:num w:numId="20">
    <w:abstractNumId w:val="21"/>
  </w:num>
  <w:num w:numId="21">
    <w:abstractNumId w:val="20"/>
  </w:num>
  <w:num w:numId="22">
    <w:abstractNumId w:val="19"/>
  </w:num>
  <w:num w:numId="23">
    <w:abstractNumId w:val="29"/>
  </w:num>
  <w:num w:numId="24">
    <w:abstractNumId w:val="31"/>
  </w:num>
  <w:num w:numId="25">
    <w:abstractNumId w:val="12"/>
  </w:num>
  <w:num w:numId="26">
    <w:abstractNumId w:val="27"/>
  </w:num>
  <w:num w:numId="27">
    <w:abstractNumId w:val="24"/>
  </w:num>
  <w:num w:numId="28">
    <w:abstractNumId w:val="30"/>
  </w:num>
  <w:num w:numId="29">
    <w:abstractNumId w:val="10"/>
  </w:num>
  <w:num w:numId="30">
    <w:abstractNumId w:val="16"/>
  </w:num>
  <w:num w:numId="31">
    <w:abstractNumId w:val="23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30A98"/>
    <w:rsid w:val="00950C3C"/>
    <w:rsid w:val="00960AF1"/>
    <w:rsid w:val="009E165D"/>
    <w:rsid w:val="00A02E3E"/>
    <w:rsid w:val="00A13C83"/>
    <w:rsid w:val="00A32E2F"/>
    <w:rsid w:val="00A534E8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212AA"/>
    <w:rsid w:val="00B305C7"/>
    <w:rsid w:val="00B732CD"/>
    <w:rsid w:val="00B92D3C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C15"/>
    <w:rsid w:val="00D72B45"/>
    <w:rsid w:val="00D80CB4"/>
    <w:rsid w:val="00DB23F2"/>
    <w:rsid w:val="00DC3212"/>
    <w:rsid w:val="00DD0FD9"/>
    <w:rsid w:val="00DF18F4"/>
    <w:rsid w:val="00DF4D9A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90F58"/>
    <w:rsid w:val="00FA1730"/>
    <w:rsid w:val="00FA5F3C"/>
    <w:rsid w:val="00FB54E2"/>
    <w:rsid w:val="00FB7B63"/>
    <w:rsid w:val="00FC53DF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http://uidev.ups.com/nbs_spa.html" TargetMode="External"/><Relationship Id="rId15" Type="http://schemas.openxmlformats.org/officeDocument/2006/relationships/hyperlink" Target="uidev.ups.com/nbs_spa.html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5E85A-799A-DB4E-8F55-3C159C1C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51</TotalTime>
  <Pages>5</Pages>
  <Words>463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7</cp:revision>
  <cp:lastPrinted>2009-08-03T17:48:00Z</cp:lastPrinted>
  <dcterms:created xsi:type="dcterms:W3CDTF">2017-11-11T00:36:00Z</dcterms:created>
  <dcterms:modified xsi:type="dcterms:W3CDTF">2017-11-22T23:01:00Z</dcterms:modified>
</cp:coreProperties>
</file>