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3823D1" w:rsidRPr="00E23F2C" w:rsidRDefault="003823D1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3823D1" w:rsidRPr="00E23F2C" w:rsidRDefault="003823D1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7331A18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823D1">
              <w:rPr>
                <w:b/>
                <w:sz w:val="28"/>
                <w:szCs w:val="28"/>
              </w:rPr>
              <w:t>71.1</w:t>
            </w:r>
          </w:p>
          <w:p w14:paraId="368FEE05" w14:textId="77777777" w:rsidR="00E0342F" w:rsidRPr="00211A27" w:rsidRDefault="00E0342F" w:rsidP="00587A17"/>
          <w:p w14:paraId="4AAB1101" w14:textId="5AA74A74" w:rsidR="00E0342F" w:rsidRDefault="004C48FB" w:rsidP="00587A17">
            <w:r>
              <w:t>Sprint end date: 01</w:t>
            </w:r>
            <w:r w:rsidR="00DF4D9A">
              <w:t>/</w:t>
            </w:r>
            <w:r w:rsidR="003823D1">
              <w:t>22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A2D2B" w14:textId="4CB1A2A9" w:rsid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3823D1">
                                    <w:t>4659d56</w:t>
                                  </w:r>
                                  <w:r>
                                    <w:t xml:space="preserve"> -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  <w:p w14:paraId="1048DA25" w14:textId="5CED8744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proofErr w:type="gramStart"/>
                                  <w:r w:rsidRPr="00B90440">
                                    <w:t>dd8ece6</w:t>
                                  </w:r>
                                  <w:proofErr w:type="gramEnd"/>
                                </w:p>
                                <w:p w14:paraId="52D780F7" w14:textId="2FCA095A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 xml:space="preserve">0701ee2 – </w:t>
                                  </w:r>
                                  <w:proofErr w:type="spellStart"/>
                                  <w:r w:rsidRPr="00B90440">
                                    <w:t>css</w:t>
                                  </w:r>
                                  <w:proofErr w:type="spellEnd"/>
                                </w:p>
                                <w:p w14:paraId="55B9FAA5" w14:textId="421004B1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proofErr w:type="gramStart"/>
                                  <w:r w:rsidRPr="00B90440">
                                    <w:t>acba25d</w:t>
                                  </w:r>
                                  <w:proofErr w:type="gramEnd"/>
                                </w:p>
                                <w:p w14:paraId="7B90CF57" w14:textId="306B384A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>2c13709</w:t>
                                  </w:r>
                                </w:p>
                                <w:p w14:paraId="1C5B3325" w14:textId="4E011A9E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>4f88ecb</w:t>
                                  </w:r>
                                </w:p>
                                <w:p w14:paraId="1B66F4E5" w14:textId="093F491D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proofErr w:type="gramStart"/>
                                  <w:r w:rsidRPr="00B90440">
                                    <w:t>c936b59</w:t>
                                  </w:r>
                                  <w:proofErr w:type="gramEnd"/>
                                </w:p>
                                <w:p w14:paraId="5BE49608" w14:textId="4BF4EBE3" w:rsidR="003823D1" w:rsidRPr="003823D1" w:rsidRDefault="003823D1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 xml:space="preserve">9c3fc46 – </w:t>
                                  </w:r>
                                  <w:proofErr w:type="spellStart"/>
                                  <w:r w:rsidRPr="00B90440">
                                    <w:t>css</w:t>
                                  </w:r>
                                  <w:proofErr w:type="spellEnd"/>
                                </w:p>
                                <w:p w14:paraId="3960663F" w14:textId="4949DA0B" w:rsidR="003823D1" w:rsidRPr="00B90440" w:rsidRDefault="00B90440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proofErr w:type="gramStart"/>
                                  <w:r w:rsidRPr="00B90440">
                                    <w:t>c2614c8</w:t>
                                  </w:r>
                                  <w:proofErr w:type="gramEnd"/>
                                </w:p>
                                <w:p w14:paraId="313EA0FA" w14:textId="3A201A80" w:rsidR="00B90440" w:rsidRDefault="00B90440" w:rsidP="00B90440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>05ac2f7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047A2D2B" w14:textId="4CB1A2A9" w:rsid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3823D1">
                              <w:t>4659d56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14:paraId="1048DA25" w14:textId="5CED8744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gramStart"/>
                            <w:r w:rsidRPr="00B90440">
                              <w:t>dd8ece6</w:t>
                            </w:r>
                            <w:proofErr w:type="gramEnd"/>
                          </w:p>
                          <w:p w14:paraId="52D780F7" w14:textId="2FCA095A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 xml:space="preserve">0701ee2 – </w:t>
                            </w:r>
                            <w:proofErr w:type="spellStart"/>
                            <w:r w:rsidRPr="00B90440">
                              <w:t>css</w:t>
                            </w:r>
                            <w:proofErr w:type="spellEnd"/>
                          </w:p>
                          <w:p w14:paraId="55B9FAA5" w14:textId="421004B1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gramStart"/>
                            <w:r w:rsidRPr="00B90440">
                              <w:t>acba25d</w:t>
                            </w:r>
                            <w:proofErr w:type="gramEnd"/>
                          </w:p>
                          <w:p w14:paraId="7B90CF57" w14:textId="306B384A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>2c13709</w:t>
                            </w:r>
                          </w:p>
                          <w:p w14:paraId="1C5B3325" w14:textId="4E011A9E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>4f88ecb</w:t>
                            </w:r>
                          </w:p>
                          <w:p w14:paraId="1B66F4E5" w14:textId="093F491D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gramStart"/>
                            <w:r w:rsidRPr="00B90440">
                              <w:t>c936b59</w:t>
                            </w:r>
                            <w:proofErr w:type="gramEnd"/>
                          </w:p>
                          <w:p w14:paraId="5BE49608" w14:textId="4BF4EBE3" w:rsidR="003823D1" w:rsidRPr="003823D1" w:rsidRDefault="003823D1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 xml:space="preserve">9c3fc46 – </w:t>
                            </w:r>
                            <w:proofErr w:type="spellStart"/>
                            <w:r w:rsidRPr="00B90440">
                              <w:t>css</w:t>
                            </w:r>
                            <w:proofErr w:type="spellEnd"/>
                          </w:p>
                          <w:p w14:paraId="3960663F" w14:textId="4949DA0B" w:rsidR="003823D1" w:rsidRPr="00B90440" w:rsidRDefault="00B90440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gramStart"/>
                            <w:r w:rsidRPr="00B90440">
                              <w:t>c2614c8</w:t>
                            </w:r>
                            <w:proofErr w:type="gramEnd"/>
                          </w:p>
                          <w:p w14:paraId="313EA0FA" w14:textId="3A201A80" w:rsidR="00B90440" w:rsidRDefault="00B90440" w:rsidP="00B9044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>05ac2f7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B75CD" w14:textId="76D83DBD" w:rsidR="003823D1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>
                                    <w:t>643efe8</w:t>
                                  </w:r>
                                </w:p>
                                <w:p w14:paraId="77D91635" w14:textId="01C2E5DF" w:rsidR="003823D1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>
                                    <w:t>758b0ad</w:t>
                                  </w:r>
                                </w:p>
                                <w:p w14:paraId="122DCA9F" w14:textId="713219B0" w:rsidR="003823D1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>
                                    <w:t>4f88ecb</w:t>
                                  </w:r>
                                </w:p>
                                <w:p w14:paraId="2CF940A7" w14:textId="2A106FAC" w:rsidR="003823D1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>
                                    <w:t>2c13709</w:t>
                                  </w:r>
                                </w:p>
                                <w:p w14:paraId="36F17A51" w14:textId="68EE51F6" w:rsidR="003823D1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6271C9">
                                    <w:t>86120fb</w:t>
                                  </w:r>
                                </w:p>
                                <w:p w14:paraId="4248B853" w14:textId="7AD429B5" w:rsidR="003823D1" w:rsidRPr="006271C9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6271C9">
                                    <w:t>0701ee2</w:t>
                                  </w:r>
                                </w:p>
                                <w:p w14:paraId="3850F1A0" w14:textId="0C892F3B" w:rsidR="003823D1" w:rsidRDefault="003823D1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6271C9">
                                    <w:t>9c3fc46</w:t>
                                  </w:r>
                                </w:p>
                                <w:p w14:paraId="7CA56727" w14:textId="1292F253" w:rsidR="00B90440" w:rsidRPr="00B90440" w:rsidRDefault="00B90440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>6dffc5a</w:t>
                                  </w:r>
                                </w:p>
                                <w:p w14:paraId="2A672336" w14:textId="15243DCC" w:rsidR="00B90440" w:rsidRDefault="00B90440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90440">
                                    <w:t>758b0ad</w:t>
                                  </w:r>
                                </w:p>
                                <w:p w14:paraId="7810DA3C" w14:textId="18DD9113" w:rsidR="00B529FC" w:rsidRPr="00B90440" w:rsidRDefault="00B529FC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B529FC">
                                    <w:t>7353e15</w:t>
                                  </w:r>
                                  <w:bookmarkStart w:id="0" w:name="_GoBack"/>
                                  <w:bookmarkEnd w:id="0"/>
                                </w:p>
                                <w:p w14:paraId="2A638225" w14:textId="77777777" w:rsidR="00B90440" w:rsidRDefault="00B90440" w:rsidP="00B9044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082B75CD" w14:textId="76D83DBD" w:rsidR="003823D1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643efe8</w:t>
                            </w:r>
                          </w:p>
                          <w:p w14:paraId="77D91635" w14:textId="01C2E5DF" w:rsidR="003823D1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758b0ad</w:t>
                            </w:r>
                          </w:p>
                          <w:p w14:paraId="122DCA9F" w14:textId="713219B0" w:rsidR="003823D1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4f88ecb</w:t>
                            </w:r>
                          </w:p>
                          <w:p w14:paraId="2CF940A7" w14:textId="2A106FAC" w:rsidR="003823D1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2c13709</w:t>
                            </w:r>
                          </w:p>
                          <w:p w14:paraId="36F17A51" w14:textId="68EE51F6" w:rsidR="003823D1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6271C9">
                              <w:t>86120fb</w:t>
                            </w:r>
                          </w:p>
                          <w:p w14:paraId="4248B853" w14:textId="7AD429B5" w:rsidR="003823D1" w:rsidRPr="006271C9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6271C9">
                              <w:t>0701ee2</w:t>
                            </w:r>
                          </w:p>
                          <w:p w14:paraId="3850F1A0" w14:textId="0C892F3B" w:rsidR="003823D1" w:rsidRDefault="003823D1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6271C9">
                              <w:t>9c3fc46</w:t>
                            </w:r>
                          </w:p>
                          <w:p w14:paraId="7CA56727" w14:textId="1292F253" w:rsidR="00B90440" w:rsidRPr="00B90440" w:rsidRDefault="00B90440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>6dffc5a</w:t>
                            </w:r>
                          </w:p>
                          <w:p w14:paraId="2A672336" w14:textId="15243DCC" w:rsidR="00B90440" w:rsidRDefault="00B90440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90440">
                              <w:t>758b0ad</w:t>
                            </w:r>
                          </w:p>
                          <w:p w14:paraId="7810DA3C" w14:textId="18DD9113" w:rsidR="00B529FC" w:rsidRPr="00B90440" w:rsidRDefault="00B529FC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B529FC">
                              <w:t>7353e15</w:t>
                            </w:r>
                            <w:bookmarkStart w:id="1" w:name="_GoBack"/>
                            <w:bookmarkEnd w:id="1"/>
                          </w:p>
                          <w:p w14:paraId="2A638225" w14:textId="77777777" w:rsidR="00B90440" w:rsidRDefault="00B90440" w:rsidP="00B90440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3845F305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3EA52F9F" w:rsidR="003C2884" w:rsidRDefault="003C2884" w:rsidP="003823D1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BE6E5A6" w14:textId="20D87C6A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>: TFS#516317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19147E94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UPSO-2180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76EF60E4" w14:textId="58650975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#3: TFS#513367</w:t>
            </w:r>
          </w:p>
          <w:p w14:paraId="3728A672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FA6F248" w14:textId="12A97DE4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#4: TFS#513364</w:t>
            </w:r>
          </w:p>
          <w:p w14:paraId="3AE3F41B" w14:textId="77777777" w:rsidR="00E77566" w:rsidRDefault="00E77566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2809FA1B" w:rsidR="00E77566" w:rsidRPr="00E53063" w:rsidRDefault="00E77566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#5: UPSO-1130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38435ECB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  <w:r w:rsidR="00F700EE">
              <w:rPr>
                <w:color w:val="003436"/>
              </w:rPr>
              <w:t>503423</w:t>
            </w:r>
          </w:p>
          <w:p w14:paraId="4EA7AB91" w14:textId="4BE6E757" w:rsidR="00AC136D" w:rsidRDefault="002E13DE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  <w:r w:rsidR="00AC136D">
              <w:rPr>
                <w:color w:val="003436"/>
              </w:rPr>
              <w:t>503408</w:t>
            </w:r>
          </w:p>
          <w:p w14:paraId="1036E1EA" w14:textId="2E5B85ED" w:rsidR="00AC136D" w:rsidRDefault="00AC136D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TFS#444822</w:t>
            </w:r>
          </w:p>
          <w:p w14:paraId="082D8EF2" w14:textId="56D19615" w:rsidR="00EE762D" w:rsidRDefault="00EE762D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TFS#502311</w:t>
            </w:r>
          </w:p>
          <w:p w14:paraId="272B8D91" w14:textId="6D49C5E8" w:rsidR="00AC136D" w:rsidRPr="00E578B0" w:rsidRDefault="00E578B0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TFS#554089</w:t>
            </w: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3823D1" w:rsidRPr="00743757" w:rsidRDefault="003823D1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3823D1" w:rsidRPr="00743757" w:rsidRDefault="003823D1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D862E32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3AA509C" w14:textId="09B3F918" w:rsidR="00BD1BC2" w:rsidRDefault="00BD1BC2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</w:t>
      </w:r>
      <w:r w:rsidR="00DB2A92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Pr="00BD1BC2">
        <w:rPr>
          <w:b/>
          <w:sz w:val="32"/>
          <w:szCs w:val="32"/>
        </w:rPr>
        <w:t>516317</w:t>
      </w:r>
    </w:p>
    <w:p w14:paraId="09012EFC" w14:textId="7743B4FF" w:rsidR="00BD1BC2" w:rsidRPr="00D318C0" w:rsidRDefault="00BD1BC2" w:rsidP="00BD1BC2">
      <w:pPr>
        <w:tabs>
          <w:tab w:val="left" w:pos="4020"/>
        </w:tabs>
        <w:spacing w:line="276" w:lineRule="auto"/>
      </w:pPr>
      <w:r>
        <w:t>Balance Bar</w:t>
      </w:r>
    </w:p>
    <w:p w14:paraId="0D74345E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09C42E" w14:textId="77777777" w:rsidR="00BD1BC2" w:rsidRDefault="00BD1BC2" w:rsidP="00BD1B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7B7DDDF" w14:textId="7EBC7751" w:rsidR="00BD1BC2" w:rsidRPr="00130AE0" w:rsidRDefault="00BD1BC2" w:rsidP="00BD1BC2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</w:t>
      </w:r>
      <w:r>
        <w:t xml:space="preserve">- </w:t>
      </w:r>
      <w:hyperlink r:id="rId10" w:anchor="/nbsSpa" w:history="1">
        <w:r w:rsidR="00F700EE">
          <w:rPr>
            <w:rStyle w:val="Hyperlink"/>
          </w:rPr>
          <w:t>http://uidev.ups.com/nbs_spa.html#/nbsSpa</w:t>
        </w:r>
      </w:hyperlink>
    </w:p>
    <w:p w14:paraId="03C78098" w14:textId="25BB7403" w:rsidR="00BD1BC2" w:rsidRPr="00130AE0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payment" w:history="1">
        <w:r w:rsidR="00F700EE">
          <w:rPr>
            <w:rStyle w:val="Hyperlink"/>
          </w:rPr>
          <w:t>http://uidev.ups.com/nbs_spa.html - /</w:t>
        </w:r>
        <w:proofErr w:type="spellStart"/>
        <w:r w:rsidR="00F700EE">
          <w:rPr>
            <w:rStyle w:val="Hyperlink"/>
          </w:rPr>
          <w:t>gfWrapper</w:t>
        </w:r>
        <w:proofErr w:type="spellEnd"/>
        <w:r w:rsidR="00F700EE">
          <w:rPr>
            <w:rStyle w:val="Hyperlink"/>
          </w:rPr>
          <w:t>/payment</w:t>
        </w:r>
      </w:hyperlink>
    </w:p>
    <w:p w14:paraId="179CECC3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33A863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ACFDCF8" w14:textId="017F224E" w:rsidR="00BD1BC2" w:rsidRPr="0062432E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component/balanceBar_component.ts</w:t>
      </w:r>
    </w:p>
    <w:p w14:paraId="035CEB71" w14:textId="769A7DC5" w:rsidR="00BD1BC2" w:rsidRPr="00DE6F47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templates/balanceBar.tpl.html</w:t>
      </w:r>
    </w:p>
    <w:p w14:paraId="1EC0FD42" w14:textId="77777777" w:rsidR="00BD1BC2" w:rsidRPr="004C48FB" w:rsidRDefault="00BD1BC2" w:rsidP="00BD1BC2">
      <w:pPr>
        <w:tabs>
          <w:tab w:val="left" w:pos="4020"/>
        </w:tabs>
        <w:rPr>
          <w:sz w:val="28"/>
          <w:szCs w:val="28"/>
        </w:rPr>
      </w:pPr>
    </w:p>
    <w:p w14:paraId="6CC09115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269D51" w14:textId="6CD955AE" w:rsidR="00BD1BC2" w:rsidRDefault="00BD1BC2" w:rsidP="00BD1BC2">
      <w:pPr>
        <w:pStyle w:val="ListParagraph"/>
        <w:numPr>
          <w:ilvl w:val="1"/>
          <w:numId w:val="15"/>
        </w:numPr>
        <w:tabs>
          <w:tab w:val="left" w:pos="4020"/>
        </w:tabs>
      </w:pPr>
      <w:r>
        <w:t>Updated Balance B</w:t>
      </w:r>
      <w:r w:rsidR="00DB2A92">
        <w:t>ar to Spec 1.2</w:t>
      </w:r>
    </w:p>
    <w:p w14:paraId="51B9E59B" w14:textId="77777777" w:rsidR="004D4D94" w:rsidRDefault="004D4D94" w:rsidP="004D4D94"/>
    <w:p w14:paraId="3A69382A" w14:textId="21431F89" w:rsidR="00486854" w:rsidRDefault="00486854" w:rsidP="004C48FB"/>
    <w:p w14:paraId="279C43DA" w14:textId="77777777" w:rsidR="000F08AF" w:rsidRDefault="000F08AF" w:rsidP="004C48FB"/>
    <w:p w14:paraId="30E3B719" w14:textId="77777777" w:rsidR="000F08AF" w:rsidRDefault="000F08AF" w:rsidP="004C48FB"/>
    <w:p w14:paraId="2AF3F6B3" w14:textId="77777777" w:rsidR="000F08AF" w:rsidRDefault="000F08AF" w:rsidP="004C48FB"/>
    <w:p w14:paraId="6C4C08D7" w14:textId="77777777" w:rsidR="000F08AF" w:rsidRDefault="000F08AF" w:rsidP="004C48FB"/>
    <w:p w14:paraId="3BFC1BD0" w14:textId="77777777" w:rsidR="000F08AF" w:rsidRDefault="000F08AF" w:rsidP="004C48FB"/>
    <w:p w14:paraId="51C3D034" w14:textId="77777777" w:rsidR="000F08AF" w:rsidRDefault="000F08AF" w:rsidP="004C48FB"/>
    <w:p w14:paraId="60174C55" w14:textId="77777777" w:rsidR="000F08AF" w:rsidRDefault="000F08AF" w:rsidP="004C48FB"/>
    <w:p w14:paraId="78D832DD" w14:textId="77777777" w:rsidR="000F08AF" w:rsidRDefault="000F08AF" w:rsidP="004C48FB"/>
    <w:p w14:paraId="19244E42" w14:textId="77777777" w:rsidR="000F08AF" w:rsidRDefault="000F08AF" w:rsidP="004C48FB"/>
    <w:p w14:paraId="20DB0B20" w14:textId="77777777" w:rsidR="000F08AF" w:rsidRDefault="000F08AF" w:rsidP="004C48FB"/>
    <w:p w14:paraId="0E46999A" w14:textId="77777777" w:rsidR="000F08AF" w:rsidRDefault="000F08AF" w:rsidP="004C48FB"/>
    <w:p w14:paraId="457F6DA8" w14:textId="77777777" w:rsidR="000F08AF" w:rsidRDefault="000F08AF" w:rsidP="004C48FB"/>
    <w:p w14:paraId="449E8F29" w14:textId="77777777" w:rsidR="000F08AF" w:rsidRDefault="000F08AF" w:rsidP="004C48FB"/>
    <w:p w14:paraId="11E6FC87" w14:textId="77777777" w:rsidR="000F08AF" w:rsidRDefault="000F08AF" w:rsidP="004C48FB"/>
    <w:p w14:paraId="65727858" w14:textId="77777777" w:rsidR="000F08AF" w:rsidRDefault="000F08AF" w:rsidP="004C48FB"/>
    <w:p w14:paraId="737FB5BC" w14:textId="77777777" w:rsidR="000F08AF" w:rsidRDefault="000F08AF" w:rsidP="004C48FB"/>
    <w:p w14:paraId="056BF179" w14:textId="77777777" w:rsidR="000F08AF" w:rsidRDefault="000F08AF" w:rsidP="004C48FB"/>
    <w:p w14:paraId="191B7252" w14:textId="77777777" w:rsidR="000F08AF" w:rsidRDefault="000F08AF" w:rsidP="004C48FB"/>
    <w:p w14:paraId="4CFD7294" w14:textId="77777777" w:rsidR="000F08AF" w:rsidRDefault="000F08AF" w:rsidP="004C48FB"/>
    <w:p w14:paraId="322179D9" w14:textId="77777777" w:rsidR="000F08AF" w:rsidRDefault="000F08AF" w:rsidP="004C48FB"/>
    <w:p w14:paraId="494C4AC1" w14:textId="77777777" w:rsidR="000F08AF" w:rsidRDefault="000F08AF" w:rsidP="004C48FB"/>
    <w:p w14:paraId="0EDCAE8D" w14:textId="77777777" w:rsidR="000F08AF" w:rsidRDefault="000F08AF" w:rsidP="004C48FB"/>
    <w:p w14:paraId="432101EF" w14:textId="77777777" w:rsidR="000F08AF" w:rsidRDefault="000F08AF" w:rsidP="004C48FB"/>
    <w:p w14:paraId="6453F5D4" w14:textId="77777777" w:rsidR="000F08AF" w:rsidRDefault="000F08AF" w:rsidP="004C48FB"/>
    <w:p w14:paraId="040AB537" w14:textId="77777777" w:rsidR="000F08AF" w:rsidRDefault="000F08AF" w:rsidP="004C48FB"/>
    <w:p w14:paraId="3AA18462" w14:textId="77777777" w:rsidR="00AC136D" w:rsidRDefault="00AC136D" w:rsidP="004C48FB"/>
    <w:p w14:paraId="616072A6" w14:textId="77777777" w:rsidR="00AC136D" w:rsidRDefault="00AC136D" w:rsidP="004C48FB"/>
    <w:p w14:paraId="0541B1A9" w14:textId="77777777" w:rsidR="000F08AF" w:rsidRDefault="000F08AF" w:rsidP="004C48FB"/>
    <w:p w14:paraId="499F80A7" w14:textId="70F850D7" w:rsidR="000F08AF" w:rsidRDefault="000F08AF" w:rsidP="000F08A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UPSO-2180</w:t>
      </w:r>
    </w:p>
    <w:p w14:paraId="07176275" w14:textId="0AE9A657" w:rsidR="000F08AF" w:rsidRPr="00D318C0" w:rsidRDefault="000F08AF" w:rsidP="000F08AF">
      <w:pPr>
        <w:tabs>
          <w:tab w:val="left" w:pos="4020"/>
        </w:tabs>
        <w:spacing w:line="276" w:lineRule="auto"/>
      </w:pPr>
      <w:r w:rsidRPr="000F08AF">
        <w:t xml:space="preserve">Create </w:t>
      </w:r>
      <w:proofErr w:type="spellStart"/>
      <w:r w:rsidRPr="000F08AF">
        <w:t>CoreFormComponent</w:t>
      </w:r>
      <w:proofErr w:type="spellEnd"/>
    </w:p>
    <w:p w14:paraId="2728E98A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940E19" w14:textId="77777777" w:rsidR="000F08AF" w:rsidRDefault="000F08AF" w:rsidP="000F08A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FD4466C" w14:textId="35AA2406" w:rsidR="000F08AF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 section - </w:t>
      </w:r>
      <w:hyperlink r:id="rId12" w:anchor="/forms/NAFTA" w:history="1">
        <w:r w:rsidR="00F700EE">
          <w:rPr>
            <w:rStyle w:val="Hyperlink"/>
          </w:rPr>
          <w:t>uidev.ups.com/nbs_spa.html - /forms/NAFTA</w:t>
        </w:r>
      </w:hyperlink>
    </w:p>
    <w:p w14:paraId="13C584C8" w14:textId="26326C8A" w:rsidR="000F08AF" w:rsidRDefault="000F08AF" w:rsidP="000F08AF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the Products drawer</w:t>
      </w:r>
    </w:p>
    <w:p w14:paraId="1B83B138" w14:textId="78681E5D" w:rsidR="000F08AF" w:rsidRPr="00130AE0" w:rsidRDefault="000F08AF" w:rsidP="000F08AF">
      <w:pPr>
        <w:pStyle w:val="ListParagraph"/>
        <w:numPr>
          <w:ilvl w:val="2"/>
          <w:numId w:val="15"/>
        </w:numPr>
        <w:tabs>
          <w:tab w:val="left" w:pos="4020"/>
        </w:tabs>
      </w:pPr>
      <w:r>
        <w:t>The component consists of the fields from “Choose Saved Product” through “Save to Product List As”</w:t>
      </w:r>
    </w:p>
    <w:p w14:paraId="0D9E90ED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2A98F6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83AC612" w14:textId="563D3279" w:rsidR="000F08AF" w:rsidRPr="0062432E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component/forms/coreForm_component.ts</w:t>
      </w:r>
    </w:p>
    <w:p w14:paraId="61CD7CED" w14:textId="556A2E7B" w:rsidR="000F08AF" w:rsidRPr="000F08AF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templates/forms/core_form.tpl.html</w:t>
      </w:r>
    </w:p>
    <w:p w14:paraId="688B788C" w14:textId="0326DB3E" w:rsidR="000F08AF" w:rsidRPr="000F08AF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279DB73D" w14:textId="77777777" w:rsidR="000F08AF" w:rsidRPr="004C48FB" w:rsidRDefault="000F08AF" w:rsidP="000F08AF">
      <w:pPr>
        <w:tabs>
          <w:tab w:val="left" w:pos="4020"/>
        </w:tabs>
        <w:rPr>
          <w:sz w:val="28"/>
          <w:szCs w:val="28"/>
        </w:rPr>
      </w:pPr>
    </w:p>
    <w:p w14:paraId="2C3C5051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0E20E64" w14:textId="2BD71887" w:rsidR="000F08AF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</w:pPr>
      <w:r>
        <w:t>The framework for the NAFTA form was also crated</w:t>
      </w:r>
      <w:r w:rsidR="00F62CAA">
        <w:t xml:space="preserve"> as part of this task.</w:t>
      </w:r>
    </w:p>
    <w:p w14:paraId="52B420F0" w14:textId="77777777" w:rsidR="00231101" w:rsidRDefault="00231101" w:rsidP="00231101"/>
    <w:p w14:paraId="63606722" w14:textId="77777777" w:rsidR="00231101" w:rsidRDefault="00231101" w:rsidP="00231101"/>
    <w:p w14:paraId="04617C4A" w14:textId="77777777" w:rsidR="00231101" w:rsidRDefault="00231101" w:rsidP="00231101"/>
    <w:p w14:paraId="2AE9DCCE" w14:textId="77777777" w:rsidR="00231101" w:rsidRDefault="00231101" w:rsidP="00231101"/>
    <w:p w14:paraId="68C88DF8" w14:textId="77777777" w:rsidR="00231101" w:rsidRDefault="00231101" w:rsidP="00231101"/>
    <w:p w14:paraId="70FB59B4" w14:textId="77777777" w:rsidR="00231101" w:rsidRDefault="00231101" w:rsidP="00231101"/>
    <w:p w14:paraId="75AD3CD5" w14:textId="77777777" w:rsidR="00231101" w:rsidRDefault="00231101" w:rsidP="00231101"/>
    <w:p w14:paraId="1203ADB2" w14:textId="77777777" w:rsidR="00231101" w:rsidRDefault="00231101" w:rsidP="00231101"/>
    <w:p w14:paraId="322B31F3" w14:textId="77777777" w:rsidR="00231101" w:rsidRDefault="00231101" w:rsidP="00231101"/>
    <w:p w14:paraId="3E27F82A" w14:textId="77777777" w:rsidR="00231101" w:rsidRDefault="00231101" w:rsidP="00231101"/>
    <w:p w14:paraId="1E6848A3" w14:textId="77777777" w:rsidR="00231101" w:rsidRDefault="00231101" w:rsidP="00231101"/>
    <w:p w14:paraId="21B765D7" w14:textId="77777777" w:rsidR="00231101" w:rsidRDefault="00231101" w:rsidP="00231101"/>
    <w:p w14:paraId="13CAADAB" w14:textId="77777777" w:rsidR="00231101" w:rsidRDefault="00231101" w:rsidP="00231101"/>
    <w:p w14:paraId="61753450" w14:textId="77777777" w:rsidR="00231101" w:rsidRDefault="00231101" w:rsidP="00231101"/>
    <w:p w14:paraId="6864CDEE" w14:textId="77777777" w:rsidR="00231101" w:rsidRDefault="00231101" w:rsidP="00231101"/>
    <w:p w14:paraId="7E3D20BD" w14:textId="77777777" w:rsidR="00231101" w:rsidRDefault="00231101" w:rsidP="00231101"/>
    <w:p w14:paraId="0A1DE77A" w14:textId="77777777" w:rsidR="00231101" w:rsidRDefault="00231101" w:rsidP="00231101"/>
    <w:p w14:paraId="3845EDB1" w14:textId="77777777" w:rsidR="00231101" w:rsidRDefault="00231101" w:rsidP="00231101"/>
    <w:p w14:paraId="6DBC65E1" w14:textId="77777777" w:rsidR="00231101" w:rsidRDefault="00231101" w:rsidP="00231101"/>
    <w:p w14:paraId="6F9D6CFC" w14:textId="77777777" w:rsidR="00231101" w:rsidRDefault="00231101" w:rsidP="00231101"/>
    <w:p w14:paraId="056AF051" w14:textId="77777777" w:rsidR="00231101" w:rsidRDefault="00231101" w:rsidP="00231101"/>
    <w:p w14:paraId="72921523" w14:textId="77777777" w:rsidR="00231101" w:rsidRDefault="00231101" w:rsidP="00231101"/>
    <w:p w14:paraId="6941C504" w14:textId="77777777" w:rsidR="00231101" w:rsidRDefault="00231101" w:rsidP="00231101"/>
    <w:p w14:paraId="1B301A79" w14:textId="77777777" w:rsidR="00231101" w:rsidRDefault="00231101" w:rsidP="00231101"/>
    <w:p w14:paraId="1F745CA4" w14:textId="77777777" w:rsidR="00231101" w:rsidRDefault="00231101" w:rsidP="00231101"/>
    <w:p w14:paraId="4E12BA65" w14:textId="77777777" w:rsidR="00231101" w:rsidRDefault="00231101" w:rsidP="00231101"/>
    <w:p w14:paraId="3F85A516" w14:textId="77777777" w:rsidR="00231101" w:rsidRDefault="00231101" w:rsidP="00231101"/>
    <w:p w14:paraId="25F5914A" w14:textId="77777777" w:rsidR="00231101" w:rsidRDefault="00231101" w:rsidP="00231101"/>
    <w:p w14:paraId="58D39DDF" w14:textId="24D37863" w:rsidR="00231101" w:rsidRDefault="00231101" w:rsidP="00231101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513367</w:t>
      </w:r>
    </w:p>
    <w:p w14:paraId="495C539F" w14:textId="43FDAA1E" w:rsidR="00231101" w:rsidRPr="00D318C0" w:rsidRDefault="00231101" w:rsidP="00231101">
      <w:pPr>
        <w:tabs>
          <w:tab w:val="left" w:pos="4020"/>
        </w:tabs>
        <w:spacing w:line="276" w:lineRule="auto"/>
      </w:pPr>
      <w:r w:rsidRPr="00231101">
        <w:t>Angular 4 Forms - Certificate of Origin (CO)</w:t>
      </w:r>
    </w:p>
    <w:p w14:paraId="7600CBE8" w14:textId="77777777" w:rsidR="00231101" w:rsidRDefault="00231101" w:rsidP="00231101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9B789F" w14:textId="77777777" w:rsidR="00231101" w:rsidRDefault="00231101" w:rsidP="00231101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B302ED6" w14:textId="76F66436" w:rsidR="00231101" w:rsidRPr="00231101" w:rsidRDefault="00231101" w:rsidP="0023110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 xml:space="preserve">Forms section - </w:t>
      </w:r>
      <w:hyperlink r:id="rId13" w:anchor="/forms/co/certificate_of_origin" w:history="1">
        <w:r>
          <w:rPr>
            <w:rStyle w:val="Hyperlink"/>
          </w:rPr>
          <w:t>uidev.ups.com/nbs_spa.html - /forms/co/</w:t>
        </w:r>
        <w:proofErr w:type="spellStart"/>
        <w:r>
          <w:rPr>
            <w:rStyle w:val="Hyperlink"/>
          </w:rPr>
          <w:t>certificate_of_origin</w:t>
        </w:r>
        <w:proofErr w:type="spellEnd"/>
      </w:hyperlink>
    </w:p>
    <w:p w14:paraId="656F5F01" w14:textId="77777777" w:rsidR="00231101" w:rsidRPr="00231101" w:rsidRDefault="00231101" w:rsidP="00231101">
      <w:pPr>
        <w:tabs>
          <w:tab w:val="left" w:pos="4020"/>
        </w:tabs>
        <w:rPr>
          <w:sz w:val="28"/>
          <w:szCs w:val="28"/>
        </w:rPr>
      </w:pPr>
    </w:p>
    <w:p w14:paraId="5281881B" w14:textId="77777777" w:rsidR="00231101" w:rsidRDefault="00231101" w:rsidP="00231101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EC75A39" w14:textId="43314833" w:rsidR="00231101" w:rsidRPr="00231101" w:rsidRDefault="00231101" w:rsidP="0023110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</w:t>
      </w:r>
      <w:r w:rsidRPr="00231101">
        <w:t>certificate_of_origin</w:t>
      </w:r>
      <w:r>
        <w:t>/co_component.ts</w:t>
      </w:r>
    </w:p>
    <w:p w14:paraId="30DCF86D" w14:textId="3DBF672B" w:rsidR="00231101" w:rsidRPr="0062432E" w:rsidRDefault="00231101" w:rsidP="0023110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</w:t>
      </w:r>
      <w:r w:rsidRPr="00231101">
        <w:t>certificate_of_origin</w:t>
      </w:r>
      <w:r>
        <w:t>/</w:t>
      </w:r>
      <w:r w:rsidRPr="00231101">
        <w:t>coWrapper_component</w:t>
      </w:r>
      <w:r>
        <w:t>.ts</w:t>
      </w:r>
    </w:p>
    <w:p w14:paraId="538DC909" w14:textId="02051C80" w:rsidR="00231101" w:rsidRPr="00231101" w:rsidRDefault="00231101" w:rsidP="0023110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Pr="00231101">
        <w:t>certificate_of_origin</w:t>
      </w:r>
      <w:r>
        <w:t>/</w:t>
      </w:r>
      <w:r w:rsidRPr="00231101">
        <w:t>certificateOfOrigin_modal.tpl</w:t>
      </w:r>
      <w:r>
        <w:t>.html</w:t>
      </w:r>
    </w:p>
    <w:p w14:paraId="422B1B21" w14:textId="4BC7FF3C" w:rsidR="00231101" w:rsidRPr="000F08AF" w:rsidRDefault="00231101" w:rsidP="0023110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Pr="00231101">
        <w:t>certificate_of_origin</w:t>
      </w:r>
      <w:r>
        <w:t>/</w:t>
      </w:r>
      <w:r w:rsidRPr="00231101">
        <w:t>co_wrapper.tpl</w:t>
      </w:r>
      <w:r>
        <w:t>.html</w:t>
      </w:r>
    </w:p>
    <w:p w14:paraId="01664693" w14:textId="77777777" w:rsidR="00231101" w:rsidRPr="000F08AF" w:rsidRDefault="00231101" w:rsidP="0023110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4BAE22E2" w14:textId="77777777" w:rsidR="00231101" w:rsidRPr="004C48FB" w:rsidRDefault="00231101" w:rsidP="00231101">
      <w:pPr>
        <w:tabs>
          <w:tab w:val="left" w:pos="4020"/>
        </w:tabs>
        <w:rPr>
          <w:sz w:val="28"/>
          <w:szCs w:val="28"/>
        </w:rPr>
      </w:pPr>
    </w:p>
    <w:p w14:paraId="727D1BC1" w14:textId="77777777" w:rsidR="00231101" w:rsidRDefault="00231101" w:rsidP="00231101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49EB6BF" w14:textId="1D5F97F7" w:rsidR="00231101" w:rsidRDefault="00095C7D" w:rsidP="00231101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Created </w:t>
      </w:r>
      <w:r w:rsidRPr="00231101">
        <w:t>Certificate of Origin</w:t>
      </w:r>
      <w:r>
        <w:t xml:space="preserve"> form</w:t>
      </w:r>
    </w:p>
    <w:p w14:paraId="17D58C24" w14:textId="77777777" w:rsidR="00231101" w:rsidRDefault="00231101" w:rsidP="00231101"/>
    <w:p w14:paraId="1B4ED970" w14:textId="77777777" w:rsidR="000F08AF" w:rsidRDefault="000F08AF" w:rsidP="000F08AF"/>
    <w:p w14:paraId="3AF85FA0" w14:textId="77777777" w:rsidR="000F08AF" w:rsidRPr="004C48FB" w:rsidRDefault="000F08AF" w:rsidP="000F08AF"/>
    <w:p w14:paraId="0F381D53" w14:textId="77777777" w:rsidR="00F700EE" w:rsidRDefault="00F700EE" w:rsidP="00F700EE"/>
    <w:p w14:paraId="76C99F5D" w14:textId="77777777" w:rsidR="00F700EE" w:rsidRDefault="00F700EE" w:rsidP="00F700EE"/>
    <w:p w14:paraId="2FF3A50D" w14:textId="77777777" w:rsidR="00F700EE" w:rsidRDefault="00F700EE" w:rsidP="00F700EE"/>
    <w:p w14:paraId="310FBDB6" w14:textId="77777777" w:rsidR="00F700EE" w:rsidRDefault="00F700EE" w:rsidP="00F700EE"/>
    <w:p w14:paraId="43EDCEBA" w14:textId="77777777" w:rsidR="00F700EE" w:rsidRDefault="00F700EE" w:rsidP="00F700EE"/>
    <w:p w14:paraId="152086B8" w14:textId="77777777" w:rsidR="00F700EE" w:rsidRDefault="00F700EE" w:rsidP="00F700EE"/>
    <w:p w14:paraId="1BDD0FD2" w14:textId="77777777" w:rsidR="00F700EE" w:rsidRDefault="00F700EE" w:rsidP="00F700EE"/>
    <w:p w14:paraId="0AB4B000" w14:textId="77777777" w:rsidR="00F700EE" w:rsidRDefault="00F700EE" w:rsidP="00F700EE"/>
    <w:p w14:paraId="50D0B921" w14:textId="77777777" w:rsidR="00F700EE" w:rsidRDefault="00F700EE" w:rsidP="00F700EE"/>
    <w:p w14:paraId="725B0B9D" w14:textId="77777777" w:rsidR="00F700EE" w:rsidRDefault="00F700EE" w:rsidP="00F700EE"/>
    <w:p w14:paraId="29D98411" w14:textId="77777777" w:rsidR="00F700EE" w:rsidRDefault="00F700EE" w:rsidP="00F700EE"/>
    <w:p w14:paraId="18AC47BC" w14:textId="77777777" w:rsidR="00F700EE" w:rsidRDefault="00F700EE" w:rsidP="00F700EE"/>
    <w:p w14:paraId="2448BCAF" w14:textId="77777777" w:rsidR="00F700EE" w:rsidRDefault="00F700EE" w:rsidP="00F700EE"/>
    <w:p w14:paraId="157B40B2" w14:textId="77777777" w:rsidR="00F700EE" w:rsidRDefault="00F700EE" w:rsidP="00F700EE"/>
    <w:p w14:paraId="346DAC34" w14:textId="77777777" w:rsidR="00F700EE" w:rsidRDefault="00F700EE" w:rsidP="00F700EE"/>
    <w:p w14:paraId="6E7421ED" w14:textId="77777777" w:rsidR="00F700EE" w:rsidRDefault="00F700EE" w:rsidP="00F700EE"/>
    <w:p w14:paraId="78467588" w14:textId="77777777" w:rsidR="00F700EE" w:rsidRDefault="00F700EE" w:rsidP="00F700EE"/>
    <w:p w14:paraId="4217ED19" w14:textId="77777777" w:rsidR="00F700EE" w:rsidRDefault="00F700EE" w:rsidP="00F700EE"/>
    <w:p w14:paraId="2AEFBA51" w14:textId="77777777" w:rsidR="00F700EE" w:rsidRDefault="00F700EE" w:rsidP="00F700EE"/>
    <w:p w14:paraId="49CB6DEC" w14:textId="77777777" w:rsidR="00F700EE" w:rsidRDefault="00F700EE" w:rsidP="00F700EE"/>
    <w:p w14:paraId="1C44CEED" w14:textId="77777777" w:rsidR="00F700EE" w:rsidRDefault="00F700EE" w:rsidP="00F700EE"/>
    <w:p w14:paraId="16C32BEC" w14:textId="77777777" w:rsidR="00F700EE" w:rsidRDefault="00F700EE" w:rsidP="00F700EE"/>
    <w:p w14:paraId="5878BDB2" w14:textId="77777777" w:rsidR="00F700EE" w:rsidRDefault="00F700EE" w:rsidP="00F700EE"/>
    <w:p w14:paraId="2B124203" w14:textId="77777777" w:rsidR="00F700EE" w:rsidRDefault="00F700EE" w:rsidP="00F700EE"/>
    <w:p w14:paraId="2831825A" w14:textId="22B33D59" w:rsidR="00095C7D" w:rsidRDefault="00E77566" w:rsidP="00095C7D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</w:t>
      </w:r>
      <w:r w:rsidR="00095C7D">
        <w:rPr>
          <w:b/>
          <w:sz w:val="32"/>
          <w:szCs w:val="32"/>
        </w:rPr>
        <w:t>: 513364</w:t>
      </w:r>
    </w:p>
    <w:p w14:paraId="0E627F4E" w14:textId="712872DA" w:rsidR="00095C7D" w:rsidRPr="00D318C0" w:rsidRDefault="00095C7D" w:rsidP="00095C7D">
      <w:pPr>
        <w:tabs>
          <w:tab w:val="left" w:pos="4020"/>
        </w:tabs>
        <w:spacing w:line="276" w:lineRule="auto"/>
      </w:pPr>
      <w:r w:rsidRPr="00231101">
        <w:t xml:space="preserve">Angular 4 Forms - </w:t>
      </w:r>
      <w:r w:rsidRPr="00095C7D">
        <w:t>Commercial Invoice (CI)</w:t>
      </w:r>
    </w:p>
    <w:p w14:paraId="73BA872F" w14:textId="77777777" w:rsidR="00095C7D" w:rsidRDefault="00095C7D" w:rsidP="00095C7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E10A96" w14:textId="77777777" w:rsidR="00095C7D" w:rsidRDefault="00095C7D" w:rsidP="00095C7D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56007B7" w14:textId="0D454E87" w:rsidR="00095C7D" w:rsidRPr="00231101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 xml:space="preserve">Forms section - </w:t>
      </w:r>
      <w:hyperlink r:id="rId14" w:anchor="/forms/commercial_invoice" w:history="1">
        <w:r>
          <w:rPr>
            <w:rStyle w:val="Hyperlink"/>
          </w:rPr>
          <w:t>uidev.ups.com/nbs_spa.html - /forms/</w:t>
        </w:r>
        <w:proofErr w:type="spellStart"/>
        <w:r>
          <w:rPr>
            <w:rStyle w:val="Hyperlink"/>
          </w:rPr>
          <w:t>commercial_invoice</w:t>
        </w:r>
        <w:proofErr w:type="spellEnd"/>
      </w:hyperlink>
    </w:p>
    <w:p w14:paraId="4014CE8C" w14:textId="77777777" w:rsidR="00095C7D" w:rsidRPr="00231101" w:rsidRDefault="00095C7D" w:rsidP="00095C7D">
      <w:pPr>
        <w:tabs>
          <w:tab w:val="left" w:pos="4020"/>
        </w:tabs>
        <w:rPr>
          <w:sz w:val="28"/>
          <w:szCs w:val="28"/>
        </w:rPr>
      </w:pPr>
    </w:p>
    <w:p w14:paraId="7944AD3E" w14:textId="77777777" w:rsidR="00095C7D" w:rsidRDefault="00095C7D" w:rsidP="00095C7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AB7224D" w14:textId="6A7E5371" w:rsidR="00095C7D" w:rsidRPr="00231101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</w:t>
      </w:r>
      <w:r w:rsidRPr="00095C7D">
        <w:t>commercial_invoice</w:t>
      </w:r>
      <w:r>
        <w:t>/ci_component.ts</w:t>
      </w:r>
    </w:p>
    <w:p w14:paraId="3EABCAB3" w14:textId="32797DB6" w:rsidR="00095C7D" w:rsidRPr="0062432E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</w:t>
      </w:r>
      <w:r w:rsidRPr="00095C7D">
        <w:t>commercial_invoice</w:t>
      </w:r>
      <w:r>
        <w:t>/ci</w:t>
      </w:r>
      <w:r w:rsidRPr="00231101">
        <w:t>Wrapper_component</w:t>
      </w:r>
      <w:r>
        <w:t>.ts</w:t>
      </w:r>
    </w:p>
    <w:p w14:paraId="5F8C0FFD" w14:textId="00EBA91F" w:rsidR="00095C7D" w:rsidRPr="00231101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Pr="00095C7D">
        <w:t>commercial_invoice</w:t>
      </w:r>
      <w:r>
        <w:t>/</w:t>
      </w:r>
      <w:r w:rsidRPr="00231101">
        <w:t>c</w:t>
      </w:r>
      <w:r>
        <w:t>i</w:t>
      </w:r>
      <w:r w:rsidRPr="00231101">
        <w:t>_modal.tpl</w:t>
      </w:r>
      <w:r>
        <w:t>.html</w:t>
      </w:r>
    </w:p>
    <w:p w14:paraId="1B4E4A62" w14:textId="5101F9EF" w:rsidR="00095C7D" w:rsidRPr="000F08AF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Pr="00095C7D">
        <w:t>commercial_invoice</w:t>
      </w:r>
      <w:r>
        <w:t>/ci</w:t>
      </w:r>
      <w:r w:rsidRPr="00231101">
        <w:t>_wrapper.tpl</w:t>
      </w:r>
      <w:r>
        <w:t>.html</w:t>
      </w:r>
    </w:p>
    <w:p w14:paraId="2588538A" w14:textId="77777777" w:rsidR="00095C7D" w:rsidRPr="000F08AF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79F9A8F9" w14:textId="77777777" w:rsidR="00095C7D" w:rsidRPr="004C48FB" w:rsidRDefault="00095C7D" w:rsidP="00095C7D">
      <w:pPr>
        <w:tabs>
          <w:tab w:val="left" w:pos="4020"/>
        </w:tabs>
        <w:rPr>
          <w:sz w:val="28"/>
          <w:szCs w:val="28"/>
        </w:rPr>
      </w:pPr>
    </w:p>
    <w:p w14:paraId="79D46279" w14:textId="77777777" w:rsidR="00095C7D" w:rsidRDefault="00095C7D" w:rsidP="00095C7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3D2AC46" w14:textId="3C32DC2C" w:rsidR="00095C7D" w:rsidRDefault="00095C7D" w:rsidP="00095C7D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Created </w:t>
      </w:r>
      <w:r w:rsidRPr="00095C7D">
        <w:t>Commercial Invoice</w:t>
      </w:r>
      <w:r>
        <w:t xml:space="preserve"> form</w:t>
      </w:r>
    </w:p>
    <w:p w14:paraId="767B3997" w14:textId="77777777" w:rsidR="00F700EE" w:rsidRDefault="00F700EE" w:rsidP="00F700EE"/>
    <w:p w14:paraId="705D4126" w14:textId="77777777" w:rsidR="00F700EE" w:rsidRDefault="00F700EE" w:rsidP="00F700EE"/>
    <w:p w14:paraId="2427DE0F" w14:textId="77777777" w:rsidR="00095C7D" w:rsidRDefault="00095C7D" w:rsidP="00F700EE"/>
    <w:p w14:paraId="287EBD1E" w14:textId="77777777" w:rsidR="00095C7D" w:rsidRDefault="00095C7D" w:rsidP="00F700EE"/>
    <w:p w14:paraId="2129EF4F" w14:textId="77777777" w:rsidR="00095C7D" w:rsidRDefault="00095C7D" w:rsidP="00F700EE"/>
    <w:p w14:paraId="60CE6125" w14:textId="77777777" w:rsidR="00095C7D" w:rsidRDefault="00095C7D" w:rsidP="00F700EE"/>
    <w:p w14:paraId="6871B22A" w14:textId="77777777" w:rsidR="00095C7D" w:rsidRDefault="00095C7D" w:rsidP="00F700EE"/>
    <w:p w14:paraId="6CCCDA69" w14:textId="77777777" w:rsidR="00095C7D" w:rsidRDefault="00095C7D" w:rsidP="00F700EE"/>
    <w:p w14:paraId="09E3D03B" w14:textId="77777777" w:rsidR="00095C7D" w:rsidRDefault="00095C7D" w:rsidP="00F700EE"/>
    <w:p w14:paraId="03B81212" w14:textId="77777777" w:rsidR="00095C7D" w:rsidRDefault="00095C7D" w:rsidP="00F700EE"/>
    <w:p w14:paraId="4799FD94" w14:textId="77777777" w:rsidR="00095C7D" w:rsidRDefault="00095C7D" w:rsidP="00F700EE"/>
    <w:p w14:paraId="79A1E3B7" w14:textId="77777777" w:rsidR="00095C7D" w:rsidRDefault="00095C7D" w:rsidP="00F700EE"/>
    <w:p w14:paraId="52A9D239" w14:textId="77777777" w:rsidR="00095C7D" w:rsidRDefault="00095C7D" w:rsidP="00F700EE"/>
    <w:p w14:paraId="57F2C087" w14:textId="77777777" w:rsidR="00095C7D" w:rsidRDefault="00095C7D" w:rsidP="00F700EE"/>
    <w:p w14:paraId="16D0E37F" w14:textId="77777777" w:rsidR="00095C7D" w:rsidRDefault="00095C7D" w:rsidP="00F700EE"/>
    <w:p w14:paraId="66B43A8E" w14:textId="77777777" w:rsidR="00095C7D" w:rsidRDefault="00095C7D" w:rsidP="00F700EE"/>
    <w:p w14:paraId="2B373500" w14:textId="77777777" w:rsidR="00095C7D" w:rsidRDefault="00095C7D" w:rsidP="00F700EE"/>
    <w:p w14:paraId="7FF90B8D" w14:textId="77777777" w:rsidR="00095C7D" w:rsidRDefault="00095C7D" w:rsidP="00F700EE"/>
    <w:p w14:paraId="103D162A" w14:textId="77777777" w:rsidR="00095C7D" w:rsidRDefault="00095C7D" w:rsidP="00F700EE"/>
    <w:p w14:paraId="1287F924" w14:textId="77777777" w:rsidR="00095C7D" w:rsidRDefault="00095C7D" w:rsidP="00F700EE"/>
    <w:p w14:paraId="056D902E" w14:textId="77777777" w:rsidR="00095C7D" w:rsidRDefault="00095C7D" w:rsidP="00F700EE"/>
    <w:p w14:paraId="5740EDBB" w14:textId="77777777" w:rsidR="00095C7D" w:rsidRDefault="00095C7D" w:rsidP="00F700EE"/>
    <w:p w14:paraId="70ED0189" w14:textId="77777777" w:rsidR="00095C7D" w:rsidRDefault="00095C7D" w:rsidP="00F700EE"/>
    <w:p w14:paraId="4F60E678" w14:textId="77777777" w:rsidR="00095C7D" w:rsidRDefault="00095C7D" w:rsidP="00F700EE"/>
    <w:p w14:paraId="5376739E" w14:textId="77777777" w:rsidR="00095C7D" w:rsidRDefault="00095C7D" w:rsidP="00F700EE"/>
    <w:p w14:paraId="023E4F11" w14:textId="77777777" w:rsidR="00095C7D" w:rsidRDefault="00095C7D" w:rsidP="00F700EE"/>
    <w:p w14:paraId="2B6BEA69" w14:textId="77777777" w:rsidR="00095C7D" w:rsidRDefault="00095C7D" w:rsidP="00F700EE"/>
    <w:p w14:paraId="4E56DE6B" w14:textId="77777777" w:rsidR="00E77566" w:rsidRDefault="00E77566" w:rsidP="00F700EE"/>
    <w:p w14:paraId="52A8809D" w14:textId="1CC60E21" w:rsidR="00E77566" w:rsidRDefault="00E77566" w:rsidP="00E7756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#5: UPSO-1130</w:t>
      </w:r>
    </w:p>
    <w:p w14:paraId="255AF1E3" w14:textId="07C423FA" w:rsidR="00E77566" w:rsidRPr="00D318C0" w:rsidRDefault="0017507F" w:rsidP="00E77566">
      <w:pPr>
        <w:tabs>
          <w:tab w:val="left" w:pos="4020"/>
        </w:tabs>
        <w:spacing w:line="276" w:lineRule="auto"/>
      </w:pPr>
      <w:r w:rsidRPr="0017507F">
        <w:t>Update Form Wizard Step 2.4 &amp; 3 content</w:t>
      </w:r>
    </w:p>
    <w:p w14:paraId="2CFE45B1" w14:textId="77777777" w:rsidR="00E77566" w:rsidRDefault="00E77566" w:rsidP="00E775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C461EE" w14:textId="77777777" w:rsidR="00E77566" w:rsidRDefault="00E77566" w:rsidP="00E7756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EDBE01" w14:textId="2B3D05AF" w:rsidR="00E77566" w:rsidRPr="00231101" w:rsidRDefault="00E77566" w:rsidP="00E7756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 xml:space="preserve">Forms section - </w:t>
      </w:r>
      <w:hyperlink r:id="rId15" w:anchor="/forms/forms_wizard/formsWiz" w:history="1">
        <w:r w:rsidR="0017507F" w:rsidRPr="0017507F">
          <w:rPr>
            <w:rStyle w:val="Hyperlink"/>
          </w:rPr>
          <w:t>http://uidev.ups.com/nbs_spa.html#/forms/forms_wizard/formsWiz</w:t>
        </w:r>
      </w:hyperlink>
    </w:p>
    <w:p w14:paraId="1C9EFE56" w14:textId="77777777" w:rsidR="00E77566" w:rsidRPr="00231101" w:rsidRDefault="00E77566" w:rsidP="00E77566">
      <w:pPr>
        <w:tabs>
          <w:tab w:val="left" w:pos="4020"/>
        </w:tabs>
        <w:rPr>
          <w:sz w:val="28"/>
          <w:szCs w:val="28"/>
        </w:rPr>
      </w:pPr>
    </w:p>
    <w:p w14:paraId="75DA650C" w14:textId="77777777" w:rsidR="0017507F" w:rsidRDefault="00E77566" w:rsidP="0017507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>Source Path:</w:t>
      </w:r>
    </w:p>
    <w:p w14:paraId="6AFD7BC9" w14:textId="77777777" w:rsidR="0017507F" w:rsidRPr="0017507F" w:rsidRDefault="00E77566" w:rsidP="0017507F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templates/forms/</w:t>
      </w:r>
      <w:proofErr w:type="spellStart"/>
      <w:r w:rsidR="0017507F">
        <w:t>forms_wizard</w:t>
      </w:r>
      <w:proofErr w:type="spellEnd"/>
      <w:r>
        <w:t>/</w:t>
      </w:r>
    </w:p>
    <w:p w14:paraId="6A77E5BF" w14:textId="1234C259" w:rsidR="00E77566" w:rsidRDefault="0017507F" w:rsidP="0017507F">
      <w:pPr>
        <w:pStyle w:val="ListParagraph"/>
        <w:numPr>
          <w:ilvl w:val="1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 xml:space="preserve">All form pages have content updates.  See the </w:t>
      </w:r>
      <w:proofErr w:type="spellStart"/>
      <w:r>
        <w:t>pdf</w:t>
      </w:r>
      <w:proofErr w:type="spellEnd"/>
      <w:r>
        <w:t xml:space="preserve"> and Excel spreadsheet in the PO2A TFS bucket</w:t>
      </w:r>
      <w:r w:rsidRPr="004C48FB">
        <w:rPr>
          <w:sz w:val="28"/>
          <w:szCs w:val="28"/>
        </w:rPr>
        <w:t xml:space="preserve"> </w:t>
      </w:r>
    </w:p>
    <w:p w14:paraId="21309D56" w14:textId="77777777" w:rsidR="0017507F" w:rsidRPr="0017507F" w:rsidRDefault="0017507F" w:rsidP="0017507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B5C2A8" w14:textId="77777777" w:rsidR="00E77566" w:rsidRDefault="00E77566" w:rsidP="00E7756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BF95A96" w14:textId="50B3EA4E" w:rsidR="00E77566" w:rsidRDefault="0017507F" w:rsidP="00E77566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content in the forms wizard</w:t>
      </w:r>
    </w:p>
    <w:p w14:paraId="4814DEC5" w14:textId="77777777" w:rsidR="00E77566" w:rsidRDefault="00E77566" w:rsidP="00E77566"/>
    <w:p w14:paraId="63B300D5" w14:textId="77777777" w:rsidR="00E77566" w:rsidRDefault="00E77566" w:rsidP="00E77566"/>
    <w:p w14:paraId="6533E057" w14:textId="77777777" w:rsidR="00E77566" w:rsidRDefault="00E77566" w:rsidP="00E77566"/>
    <w:p w14:paraId="12325834" w14:textId="77777777" w:rsidR="00E77566" w:rsidRDefault="00E77566" w:rsidP="00E77566"/>
    <w:p w14:paraId="306E7A44" w14:textId="77777777" w:rsidR="00E77566" w:rsidRDefault="00E77566" w:rsidP="00E77566"/>
    <w:p w14:paraId="19553F19" w14:textId="77777777" w:rsidR="00E77566" w:rsidRDefault="00E77566" w:rsidP="00E77566"/>
    <w:p w14:paraId="766264FD" w14:textId="77777777" w:rsidR="00E77566" w:rsidRDefault="00E77566" w:rsidP="00E77566"/>
    <w:p w14:paraId="37C945FB" w14:textId="77777777" w:rsidR="00E77566" w:rsidRDefault="00E77566" w:rsidP="00E77566"/>
    <w:p w14:paraId="3F8E82A1" w14:textId="77777777" w:rsidR="00E77566" w:rsidRDefault="00E77566" w:rsidP="00E77566"/>
    <w:p w14:paraId="24664302" w14:textId="77777777" w:rsidR="0017507F" w:rsidRDefault="0017507F" w:rsidP="00E77566"/>
    <w:p w14:paraId="02255BD1" w14:textId="77777777" w:rsidR="0017507F" w:rsidRDefault="0017507F" w:rsidP="00E77566"/>
    <w:p w14:paraId="6E3FFF9B" w14:textId="77777777" w:rsidR="0017507F" w:rsidRDefault="0017507F" w:rsidP="00E77566"/>
    <w:p w14:paraId="283DD8FB" w14:textId="77777777" w:rsidR="0017507F" w:rsidRDefault="0017507F" w:rsidP="00E77566"/>
    <w:p w14:paraId="67B9EB20" w14:textId="77777777" w:rsidR="0017507F" w:rsidRDefault="0017507F" w:rsidP="00E77566"/>
    <w:p w14:paraId="627E1193" w14:textId="77777777" w:rsidR="0017507F" w:rsidRDefault="0017507F" w:rsidP="00E77566"/>
    <w:p w14:paraId="19752446" w14:textId="77777777" w:rsidR="0017507F" w:rsidRDefault="0017507F" w:rsidP="00E77566"/>
    <w:p w14:paraId="3DFD4C2D" w14:textId="77777777" w:rsidR="0017507F" w:rsidRDefault="0017507F" w:rsidP="00E77566"/>
    <w:p w14:paraId="39601D69" w14:textId="77777777" w:rsidR="0017507F" w:rsidRDefault="0017507F" w:rsidP="00E77566"/>
    <w:p w14:paraId="37550E6D" w14:textId="77777777" w:rsidR="0017507F" w:rsidRDefault="0017507F" w:rsidP="00E77566"/>
    <w:p w14:paraId="551737CC" w14:textId="77777777" w:rsidR="0017507F" w:rsidRDefault="0017507F" w:rsidP="00E77566"/>
    <w:p w14:paraId="76C482E5" w14:textId="77777777" w:rsidR="0017507F" w:rsidRDefault="0017507F" w:rsidP="00E77566"/>
    <w:p w14:paraId="59362929" w14:textId="77777777" w:rsidR="00E77566" w:rsidRDefault="00E77566" w:rsidP="00E77566"/>
    <w:p w14:paraId="0DD5FF76" w14:textId="77777777" w:rsidR="00E77566" w:rsidRDefault="00E77566" w:rsidP="00E77566"/>
    <w:p w14:paraId="65B6051E" w14:textId="77777777" w:rsidR="00E77566" w:rsidRDefault="00E77566" w:rsidP="00E77566"/>
    <w:p w14:paraId="12EF3308" w14:textId="77777777" w:rsidR="00E77566" w:rsidRDefault="00E77566" w:rsidP="00E77566"/>
    <w:p w14:paraId="7D85794B" w14:textId="77777777" w:rsidR="00E77566" w:rsidRDefault="00E77566" w:rsidP="00E77566"/>
    <w:p w14:paraId="048B25B7" w14:textId="77777777" w:rsidR="00E77566" w:rsidRDefault="00E77566" w:rsidP="00E77566"/>
    <w:p w14:paraId="69328D82" w14:textId="77777777" w:rsidR="00E77566" w:rsidRDefault="00E77566" w:rsidP="00E77566"/>
    <w:p w14:paraId="536B9EA0" w14:textId="77777777" w:rsidR="00E77566" w:rsidRDefault="00E77566" w:rsidP="00E77566"/>
    <w:p w14:paraId="759F86C2" w14:textId="77777777" w:rsidR="00E77566" w:rsidRDefault="00E77566" w:rsidP="00F700EE"/>
    <w:p w14:paraId="0401C328" w14:textId="77777777" w:rsidR="00E77566" w:rsidRDefault="00E77566" w:rsidP="00F700EE"/>
    <w:p w14:paraId="07ADEBDC" w14:textId="051211EA" w:rsidR="00F700EE" w:rsidRDefault="00F700EE" w:rsidP="00F700E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#1: 503423</w:t>
      </w:r>
    </w:p>
    <w:p w14:paraId="363E14E3" w14:textId="65D792AB" w:rsidR="00F700EE" w:rsidRPr="00D318C0" w:rsidRDefault="00F700EE" w:rsidP="00F700EE">
      <w:pPr>
        <w:tabs>
          <w:tab w:val="left" w:pos="4020"/>
        </w:tabs>
        <w:spacing w:line="276" w:lineRule="auto"/>
      </w:pPr>
      <w:r w:rsidRPr="00F700EE">
        <w:t>HTML: Payment drawer teaser text</w:t>
      </w:r>
    </w:p>
    <w:p w14:paraId="06B42AA0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8D3EDA7" w14:textId="77777777" w:rsidR="00F700EE" w:rsidRDefault="00F700EE" w:rsidP="00F700E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3AF1456" w14:textId="2ED1F6AC" w:rsidR="00F700EE" w:rsidRPr="00130AE0" w:rsidRDefault="00E77566" w:rsidP="00F700EE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6" w:anchor="/nbsSpa" w:history="1">
        <w:r w:rsidR="00F700EE" w:rsidRPr="00F700EE">
          <w:rPr>
            <w:rStyle w:val="Hyperlink"/>
          </w:rPr>
          <w:t>http://uidev.ups.com/nbs_spa.html#/nbsSpa</w:t>
        </w:r>
      </w:hyperlink>
    </w:p>
    <w:p w14:paraId="5EAC01D4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CF1303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8A8FE83" w14:textId="591A7694" w:rsidR="00F700EE" w:rsidRPr="00F700EE" w:rsidRDefault="00F700EE" w:rsidP="00F700E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templates/nbs_spa.tpl.html</w:t>
      </w:r>
    </w:p>
    <w:p w14:paraId="6743F56A" w14:textId="77777777" w:rsidR="00F700EE" w:rsidRPr="00F700EE" w:rsidRDefault="00F700EE" w:rsidP="00F700EE">
      <w:pPr>
        <w:tabs>
          <w:tab w:val="left" w:pos="4020"/>
        </w:tabs>
        <w:rPr>
          <w:sz w:val="28"/>
          <w:szCs w:val="28"/>
        </w:rPr>
      </w:pPr>
    </w:p>
    <w:p w14:paraId="4638B4D7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87E805D" w14:textId="55ED5A3F" w:rsidR="00F700EE" w:rsidRDefault="00F700EE" w:rsidP="00F700EE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the teaser text for the Payment Drawer</w:t>
      </w:r>
    </w:p>
    <w:p w14:paraId="780F249B" w14:textId="77777777" w:rsidR="00F700EE" w:rsidRDefault="00F700EE" w:rsidP="00F700EE"/>
    <w:p w14:paraId="77FC50AE" w14:textId="77777777" w:rsidR="00F700EE" w:rsidRPr="004C48FB" w:rsidRDefault="00F700EE" w:rsidP="00F700EE"/>
    <w:p w14:paraId="25B02583" w14:textId="77777777" w:rsidR="00F700EE" w:rsidRPr="004C48FB" w:rsidRDefault="00F700EE" w:rsidP="00F700EE"/>
    <w:p w14:paraId="782F96AE" w14:textId="77777777" w:rsidR="00F700EE" w:rsidRPr="004C48FB" w:rsidRDefault="00F700EE" w:rsidP="00F700EE"/>
    <w:p w14:paraId="54B49250" w14:textId="77777777" w:rsidR="00F700EE" w:rsidRDefault="00F700EE" w:rsidP="00F700EE"/>
    <w:p w14:paraId="2E5DDFB4" w14:textId="77777777" w:rsidR="00F700EE" w:rsidRDefault="00F700EE" w:rsidP="00F700EE"/>
    <w:p w14:paraId="625BD1A8" w14:textId="77777777" w:rsidR="00F700EE" w:rsidRDefault="00F700EE" w:rsidP="00F700EE"/>
    <w:p w14:paraId="77870EFE" w14:textId="77777777" w:rsidR="00F700EE" w:rsidRDefault="00F700EE" w:rsidP="00F700EE"/>
    <w:p w14:paraId="135714DF" w14:textId="77777777" w:rsidR="00F700EE" w:rsidRDefault="00F700EE" w:rsidP="00F700EE"/>
    <w:p w14:paraId="0EC86663" w14:textId="77777777" w:rsidR="00F700EE" w:rsidRDefault="00F700EE" w:rsidP="00F700EE"/>
    <w:p w14:paraId="390CA05C" w14:textId="77777777" w:rsidR="00F700EE" w:rsidRDefault="00F700EE" w:rsidP="00F700EE"/>
    <w:p w14:paraId="3470AC55" w14:textId="77777777" w:rsidR="00F700EE" w:rsidRDefault="00F700EE" w:rsidP="00F700EE"/>
    <w:p w14:paraId="61901A95" w14:textId="77777777" w:rsidR="00F700EE" w:rsidRDefault="00F700EE" w:rsidP="00F700EE"/>
    <w:p w14:paraId="7058C0EF" w14:textId="77777777" w:rsidR="00F700EE" w:rsidRDefault="00F700EE" w:rsidP="00F700EE"/>
    <w:p w14:paraId="17EE85DD" w14:textId="77777777" w:rsidR="00F700EE" w:rsidRDefault="00F700EE" w:rsidP="00F700EE"/>
    <w:p w14:paraId="34923EA3" w14:textId="77777777" w:rsidR="00F700EE" w:rsidRDefault="00F700EE" w:rsidP="00F700EE"/>
    <w:p w14:paraId="6979B466" w14:textId="77777777" w:rsidR="00F700EE" w:rsidRDefault="00F700EE" w:rsidP="00F700EE"/>
    <w:p w14:paraId="7D0AAE4D" w14:textId="77777777" w:rsidR="00F700EE" w:rsidRDefault="00F700EE" w:rsidP="00F700EE"/>
    <w:p w14:paraId="1DCDCCD7" w14:textId="77777777" w:rsidR="00F700EE" w:rsidRDefault="00F700EE" w:rsidP="00F700EE"/>
    <w:p w14:paraId="7B381A29" w14:textId="77777777" w:rsidR="00F700EE" w:rsidRDefault="00F700EE" w:rsidP="00F700EE"/>
    <w:p w14:paraId="325090BB" w14:textId="77777777" w:rsidR="00F700EE" w:rsidRDefault="00F700EE" w:rsidP="00F700EE"/>
    <w:p w14:paraId="57CD16E5" w14:textId="77777777" w:rsidR="00F700EE" w:rsidRDefault="00F700EE" w:rsidP="00F700EE"/>
    <w:p w14:paraId="71F43B89" w14:textId="77777777" w:rsidR="00F700EE" w:rsidRDefault="00F700EE" w:rsidP="00F700EE"/>
    <w:p w14:paraId="419CE9A3" w14:textId="77777777" w:rsidR="00F700EE" w:rsidRDefault="00F700EE" w:rsidP="00F700EE"/>
    <w:p w14:paraId="3BBBD739" w14:textId="77777777" w:rsidR="00F700EE" w:rsidRDefault="00F700EE" w:rsidP="00F700EE"/>
    <w:p w14:paraId="303C8AB6" w14:textId="77777777" w:rsidR="00F700EE" w:rsidRDefault="00F700EE" w:rsidP="00F700EE"/>
    <w:p w14:paraId="1DA23C44" w14:textId="77777777" w:rsidR="00F700EE" w:rsidRDefault="00F700EE" w:rsidP="00F700EE"/>
    <w:p w14:paraId="2F4279EA" w14:textId="77777777" w:rsidR="00F700EE" w:rsidRDefault="00F700EE" w:rsidP="00F700EE"/>
    <w:p w14:paraId="244BC300" w14:textId="77777777" w:rsidR="00F700EE" w:rsidRDefault="00F700EE" w:rsidP="00F700EE"/>
    <w:p w14:paraId="41AC4359" w14:textId="77777777" w:rsidR="00F700EE" w:rsidRDefault="00F700EE" w:rsidP="00F700EE"/>
    <w:p w14:paraId="73EEAF80" w14:textId="77777777" w:rsidR="00F700EE" w:rsidRDefault="00F700EE" w:rsidP="00F700EE"/>
    <w:p w14:paraId="26CFC78C" w14:textId="77777777" w:rsidR="00F700EE" w:rsidRDefault="00F700EE" w:rsidP="00F700EE"/>
    <w:p w14:paraId="0C271E0E" w14:textId="77777777" w:rsidR="00F700EE" w:rsidRDefault="00F700EE" w:rsidP="00F700EE"/>
    <w:p w14:paraId="53B8AA8B" w14:textId="7AA438F8" w:rsidR="00F700EE" w:rsidRDefault="00F700EE" w:rsidP="00F700E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#2: 503408</w:t>
      </w:r>
    </w:p>
    <w:p w14:paraId="6E737DD2" w14:textId="3C5D0BCF" w:rsidR="00F700EE" w:rsidRPr="00D318C0" w:rsidRDefault="00F700EE" w:rsidP="00F700EE">
      <w:pPr>
        <w:tabs>
          <w:tab w:val="left" w:pos="4020"/>
        </w:tabs>
        <w:spacing w:line="276" w:lineRule="auto"/>
      </w:pPr>
      <w:r w:rsidRPr="00F700EE">
        <w:t xml:space="preserve">HTML: </w:t>
      </w:r>
      <w:r>
        <w:t>Service</w:t>
      </w:r>
      <w:r w:rsidRPr="00F700EE">
        <w:t xml:space="preserve"> drawer teaser text</w:t>
      </w:r>
    </w:p>
    <w:p w14:paraId="5FAECDA2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13B2DE" w14:textId="77777777" w:rsidR="00F700EE" w:rsidRDefault="00F700EE" w:rsidP="00F700E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EC1C185" w14:textId="77777777" w:rsidR="00F700EE" w:rsidRPr="00130AE0" w:rsidRDefault="00E77566" w:rsidP="00F700EE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7" w:anchor="/nbsSpa" w:history="1">
        <w:r w:rsidR="00F700EE" w:rsidRPr="00F700EE">
          <w:rPr>
            <w:rStyle w:val="Hyperlink"/>
          </w:rPr>
          <w:t>http://uidev.ups.com/nbs_spa.html#/nbsSpa</w:t>
        </w:r>
      </w:hyperlink>
    </w:p>
    <w:p w14:paraId="0A29E11D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ADC831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CE5AB2F" w14:textId="77777777" w:rsidR="00F700EE" w:rsidRPr="00F700EE" w:rsidRDefault="00F700EE" w:rsidP="00F700E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templates/nbs_spa.tpl.html</w:t>
      </w:r>
    </w:p>
    <w:p w14:paraId="51E50A6E" w14:textId="77777777" w:rsidR="00F700EE" w:rsidRPr="00F700EE" w:rsidRDefault="00F700EE" w:rsidP="00F700EE">
      <w:pPr>
        <w:tabs>
          <w:tab w:val="left" w:pos="4020"/>
        </w:tabs>
        <w:rPr>
          <w:sz w:val="28"/>
          <w:szCs w:val="28"/>
        </w:rPr>
      </w:pPr>
    </w:p>
    <w:p w14:paraId="5ACE0E6D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E0C5E17" w14:textId="4722A45E" w:rsidR="00F700EE" w:rsidRDefault="00F700EE" w:rsidP="00F700EE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the teaser text for the Service Drawer</w:t>
      </w:r>
    </w:p>
    <w:p w14:paraId="6DCCB5AB" w14:textId="77777777" w:rsidR="00F700EE" w:rsidRDefault="00F700EE" w:rsidP="00F700EE"/>
    <w:p w14:paraId="616261D9" w14:textId="77777777" w:rsidR="00F700EE" w:rsidRPr="004C48FB" w:rsidRDefault="00F700EE" w:rsidP="00F700EE"/>
    <w:p w14:paraId="16509E12" w14:textId="77777777" w:rsidR="00F700EE" w:rsidRPr="004C48FB" w:rsidRDefault="00F700EE" w:rsidP="00F700EE"/>
    <w:p w14:paraId="2DCCE305" w14:textId="77777777" w:rsidR="00F700EE" w:rsidRPr="004C48FB" w:rsidRDefault="00F700EE" w:rsidP="00F700EE"/>
    <w:p w14:paraId="282DFF6C" w14:textId="77777777" w:rsidR="00F700EE" w:rsidRDefault="00F700EE" w:rsidP="00F700EE"/>
    <w:p w14:paraId="07ACAC74" w14:textId="77777777" w:rsidR="00F700EE" w:rsidRDefault="00F700EE" w:rsidP="00F700EE"/>
    <w:p w14:paraId="066085EE" w14:textId="77777777" w:rsidR="00F700EE" w:rsidRDefault="00F700EE" w:rsidP="00F700EE"/>
    <w:p w14:paraId="3FFEC03F" w14:textId="77777777" w:rsidR="00F700EE" w:rsidRDefault="00F700EE" w:rsidP="00F700EE"/>
    <w:p w14:paraId="2B2200FD" w14:textId="77777777" w:rsidR="00F700EE" w:rsidRDefault="00F700EE" w:rsidP="00F700EE"/>
    <w:p w14:paraId="528CA40E" w14:textId="77777777" w:rsidR="00F700EE" w:rsidRDefault="00F700EE" w:rsidP="00F700EE"/>
    <w:p w14:paraId="787E8520" w14:textId="77777777" w:rsidR="00F700EE" w:rsidRDefault="00F700EE" w:rsidP="00F700EE"/>
    <w:p w14:paraId="28C606E0" w14:textId="77777777" w:rsidR="00F700EE" w:rsidRDefault="00F700EE" w:rsidP="00F700EE"/>
    <w:p w14:paraId="500288BB" w14:textId="77777777" w:rsidR="00F700EE" w:rsidRDefault="00F700EE" w:rsidP="00F700EE"/>
    <w:p w14:paraId="0C44411C" w14:textId="77777777" w:rsidR="00F700EE" w:rsidRDefault="00F700EE" w:rsidP="00F700EE"/>
    <w:p w14:paraId="3182741D" w14:textId="77777777" w:rsidR="00F700EE" w:rsidRDefault="00F700EE" w:rsidP="00F700EE"/>
    <w:p w14:paraId="74AD4510" w14:textId="77777777" w:rsidR="00F700EE" w:rsidRDefault="00F700EE" w:rsidP="00F700EE"/>
    <w:p w14:paraId="363F706C" w14:textId="77777777" w:rsidR="00F700EE" w:rsidRDefault="00F700EE" w:rsidP="00F700EE"/>
    <w:p w14:paraId="3AC8B195" w14:textId="77777777" w:rsidR="00F700EE" w:rsidRDefault="00F700EE" w:rsidP="00F700EE"/>
    <w:p w14:paraId="40516C82" w14:textId="77777777" w:rsidR="00F700EE" w:rsidRDefault="00F700EE" w:rsidP="00F700EE"/>
    <w:p w14:paraId="0EBC86BB" w14:textId="77777777" w:rsidR="00F700EE" w:rsidRDefault="00F700EE" w:rsidP="00F700EE"/>
    <w:p w14:paraId="71895CB1" w14:textId="77777777" w:rsidR="00F700EE" w:rsidRDefault="00F700EE" w:rsidP="00F700EE"/>
    <w:p w14:paraId="3DB5EB4F" w14:textId="77777777" w:rsidR="00F700EE" w:rsidRDefault="00F700EE" w:rsidP="00F700EE"/>
    <w:p w14:paraId="07111D07" w14:textId="77777777" w:rsidR="00F700EE" w:rsidRDefault="00F700EE" w:rsidP="00F700EE"/>
    <w:p w14:paraId="36935B87" w14:textId="77777777" w:rsidR="00F700EE" w:rsidRDefault="00F700EE" w:rsidP="00F700EE"/>
    <w:p w14:paraId="4E2B168B" w14:textId="77777777" w:rsidR="00F700EE" w:rsidRDefault="00F700EE" w:rsidP="00F700EE"/>
    <w:p w14:paraId="660CBDCB" w14:textId="77777777" w:rsidR="00F700EE" w:rsidRDefault="00F700EE" w:rsidP="00F700EE"/>
    <w:p w14:paraId="11D9F2C9" w14:textId="77777777" w:rsidR="00F700EE" w:rsidRDefault="00F700EE" w:rsidP="00F700EE"/>
    <w:p w14:paraId="7143BAEB" w14:textId="77777777" w:rsidR="00F700EE" w:rsidRDefault="00F700EE" w:rsidP="00F700EE"/>
    <w:p w14:paraId="4E66C886" w14:textId="77777777" w:rsidR="00F700EE" w:rsidRDefault="00F700EE" w:rsidP="00F700EE"/>
    <w:p w14:paraId="58279FF5" w14:textId="77777777" w:rsidR="00F700EE" w:rsidRDefault="00F700EE" w:rsidP="00F700EE"/>
    <w:p w14:paraId="03306DB2" w14:textId="77777777" w:rsidR="00F700EE" w:rsidRDefault="00F700EE" w:rsidP="00F700EE"/>
    <w:p w14:paraId="73ED0A85" w14:textId="77777777" w:rsidR="00F700EE" w:rsidRDefault="00F700EE" w:rsidP="00F700EE"/>
    <w:p w14:paraId="67B98DBF" w14:textId="77777777" w:rsidR="00F700EE" w:rsidRDefault="00F700EE" w:rsidP="00F700EE"/>
    <w:p w14:paraId="547FCBDA" w14:textId="52F92BE3" w:rsidR="00F700EE" w:rsidRDefault="00F700EE" w:rsidP="00F700E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#3: 444822</w:t>
      </w:r>
    </w:p>
    <w:p w14:paraId="45BC4083" w14:textId="1C3D127B" w:rsidR="00F700EE" w:rsidRPr="00D318C0" w:rsidRDefault="00F700EE" w:rsidP="00F700EE">
      <w:pPr>
        <w:tabs>
          <w:tab w:val="left" w:pos="4020"/>
        </w:tabs>
        <w:spacing w:line="276" w:lineRule="auto"/>
      </w:pPr>
      <w:r w:rsidRPr="00F700EE">
        <w:t xml:space="preserve">HTML: </w:t>
      </w:r>
      <w:r>
        <w:t>From/To</w:t>
      </w:r>
      <w:r w:rsidRPr="00F700EE">
        <w:t xml:space="preserve"> </w:t>
      </w:r>
      <w:proofErr w:type="gramStart"/>
      <w:r w:rsidRPr="00F700EE">
        <w:t>drawer</w:t>
      </w:r>
      <w:r>
        <w:t>s</w:t>
      </w:r>
      <w:proofErr w:type="gramEnd"/>
      <w:r w:rsidRPr="00F700EE">
        <w:t xml:space="preserve"> teaser text</w:t>
      </w:r>
    </w:p>
    <w:p w14:paraId="6203C505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AA2C14" w14:textId="77777777" w:rsidR="00F700EE" w:rsidRDefault="00F700EE" w:rsidP="00F700E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C69DE3F" w14:textId="77777777" w:rsidR="00F700EE" w:rsidRPr="00130AE0" w:rsidRDefault="00E77566" w:rsidP="00F700EE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8" w:anchor="/nbsSpa" w:history="1">
        <w:r w:rsidR="00F700EE" w:rsidRPr="00F700EE">
          <w:rPr>
            <w:rStyle w:val="Hyperlink"/>
          </w:rPr>
          <w:t>http://uidev.ups.com/nbs_spa.html#/nbsSpa</w:t>
        </w:r>
      </w:hyperlink>
    </w:p>
    <w:p w14:paraId="747FEEB3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AF544BB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5AB5F0" w14:textId="77777777" w:rsidR="00F700EE" w:rsidRPr="00F700EE" w:rsidRDefault="00F700EE" w:rsidP="00F700E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templates/nbs_spa.tpl.html</w:t>
      </w:r>
    </w:p>
    <w:p w14:paraId="5902A9B4" w14:textId="77777777" w:rsidR="00F700EE" w:rsidRPr="00F700EE" w:rsidRDefault="00F700EE" w:rsidP="00F700EE">
      <w:pPr>
        <w:tabs>
          <w:tab w:val="left" w:pos="4020"/>
        </w:tabs>
        <w:rPr>
          <w:sz w:val="28"/>
          <w:szCs w:val="28"/>
        </w:rPr>
      </w:pPr>
    </w:p>
    <w:p w14:paraId="56353F59" w14:textId="77777777" w:rsidR="00F700EE" w:rsidRDefault="00F700EE" w:rsidP="00F700E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3CC14D2" w14:textId="4F89D0BA" w:rsidR="00F700EE" w:rsidRDefault="00F700EE" w:rsidP="00F700EE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the teaser text for the From/To Drawers</w:t>
      </w:r>
    </w:p>
    <w:p w14:paraId="2B8260D0" w14:textId="77777777" w:rsidR="00F700EE" w:rsidRDefault="00F700EE" w:rsidP="00F700EE"/>
    <w:p w14:paraId="43C8D7D7" w14:textId="77777777" w:rsidR="00F700EE" w:rsidRPr="004C48FB" w:rsidRDefault="00F700EE" w:rsidP="00F700EE"/>
    <w:p w14:paraId="2EB3ED39" w14:textId="77777777" w:rsidR="00EE762D" w:rsidRPr="004C48FB" w:rsidRDefault="00EE762D" w:rsidP="00EE762D"/>
    <w:p w14:paraId="47A081E4" w14:textId="77777777" w:rsidR="00EE762D" w:rsidRPr="004C48FB" w:rsidRDefault="00EE762D" w:rsidP="00EE762D"/>
    <w:p w14:paraId="73A3EE07" w14:textId="77777777" w:rsidR="00EE762D" w:rsidRPr="004C48FB" w:rsidRDefault="00EE762D" w:rsidP="00EE762D"/>
    <w:p w14:paraId="72EF7974" w14:textId="77777777" w:rsidR="00EE762D" w:rsidRDefault="00EE762D" w:rsidP="00EE762D"/>
    <w:p w14:paraId="68133B2B" w14:textId="77777777" w:rsidR="00EE762D" w:rsidRDefault="00EE762D" w:rsidP="00EE762D"/>
    <w:p w14:paraId="44D1CD58" w14:textId="77777777" w:rsidR="00EE762D" w:rsidRDefault="00EE762D" w:rsidP="00EE762D"/>
    <w:p w14:paraId="3FBF71F3" w14:textId="77777777" w:rsidR="00EE762D" w:rsidRDefault="00EE762D" w:rsidP="00EE762D"/>
    <w:p w14:paraId="2E834DF9" w14:textId="77777777" w:rsidR="00EE762D" w:rsidRDefault="00EE762D" w:rsidP="00EE762D"/>
    <w:p w14:paraId="7E530300" w14:textId="77777777" w:rsidR="00EE762D" w:rsidRDefault="00EE762D" w:rsidP="00EE762D"/>
    <w:p w14:paraId="51A70405" w14:textId="77777777" w:rsidR="00EE762D" w:rsidRDefault="00EE762D" w:rsidP="00EE762D"/>
    <w:p w14:paraId="0F5218C0" w14:textId="77777777" w:rsidR="00EE762D" w:rsidRDefault="00EE762D" w:rsidP="00EE762D"/>
    <w:p w14:paraId="5B8C2490" w14:textId="77777777" w:rsidR="00EE762D" w:rsidRDefault="00EE762D" w:rsidP="00EE762D"/>
    <w:p w14:paraId="2A63859A" w14:textId="77777777" w:rsidR="00EE762D" w:rsidRDefault="00EE762D" w:rsidP="00EE762D"/>
    <w:p w14:paraId="47091DE4" w14:textId="77777777" w:rsidR="00EE762D" w:rsidRDefault="00EE762D" w:rsidP="00EE762D"/>
    <w:p w14:paraId="43CC8F77" w14:textId="77777777" w:rsidR="00EE762D" w:rsidRDefault="00EE762D" w:rsidP="00EE762D"/>
    <w:p w14:paraId="19A8A7B1" w14:textId="77777777" w:rsidR="00EE762D" w:rsidRDefault="00EE762D" w:rsidP="00EE762D"/>
    <w:p w14:paraId="7635F482" w14:textId="77777777" w:rsidR="00EE762D" w:rsidRDefault="00EE762D" w:rsidP="00EE762D"/>
    <w:p w14:paraId="0EF21CCF" w14:textId="77777777" w:rsidR="00EE762D" w:rsidRDefault="00EE762D" w:rsidP="00EE762D"/>
    <w:p w14:paraId="7947F528" w14:textId="77777777" w:rsidR="00EE762D" w:rsidRDefault="00EE762D" w:rsidP="00EE762D"/>
    <w:p w14:paraId="5894F611" w14:textId="77777777" w:rsidR="00EE762D" w:rsidRDefault="00EE762D" w:rsidP="00EE762D"/>
    <w:p w14:paraId="65B0D1CD" w14:textId="77777777" w:rsidR="00EE762D" w:rsidRDefault="00EE762D" w:rsidP="00EE762D"/>
    <w:p w14:paraId="4B6D8754" w14:textId="77777777" w:rsidR="00EE762D" w:rsidRDefault="00EE762D" w:rsidP="00EE762D"/>
    <w:p w14:paraId="43ED83E6" w14:textId="77777777" w:rsidR="00EE762D" w:rsidRDefault="00EE762D" w:rsidP="00EE762D"/>
    <w:p w14:paraId="09E9D4FE" w14:textId="77777777" w:rsidR="00EE762D" w:rsidRDefault="00EE762D" w:rsidP="00EE762D"/>
    <w:p w14:paraId="6A9CBDDB" w14:textId="77777777" w:rsidR="00EE762D" w:rsidRDefault="00EE762D" w:rsidP="00EE762D"/>
    <w:p w14:paraId="1A2C737F" w14:textId="77777777" w:rsidR="00EE762D" w:rsidRDefault="00EE762D" w:rsidP="00EE762D"/>
    <w:p w14:paraId="3657890F" w14:textId="77777777" w:rsidR="00EE762D" w:rsidRDefault="00EE762D" w:rsidP="00EE762D"/>
    <w:p w14:paraId="5731C795" w14:textId="77777777" w:rsidR="00EE762D" w:rsidRDefault="00EE762D" w:rsidP="00EE762D"/>
    <w:p w14:paraId="2BC295BE" w14:textId="77777777" w:rsidR="00EE762D" w:rsidRDefault="00EE762D" w:rsidP="00EE762D"/>
    <w:p w14:paraId="62F7621A" w14:textId="77777777" w:rsidR="00EE762D" w:rsidRDefault="00EE762D" w:rsidP="00EE762D"/>
    <w:p w14:paraId="477B759B" w14:textId="77777777" w:rsidR="00EE762D" w:rsidRDefault="00EE762D" w:rsidP="00EE762D"/>
    <w:p w14:paraId="6507E6DC" w14:textId="453B5F69" w:rsidR="00EE762D" w:rsidRDefault="00EE762D" w:rsidP="00EE762D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#4: 502311</w:t>
      </w:r>
    </w:p>
    <w:p w14:paraId="7B306EAB" w14:textId="10AD9025" w:rsidR="00EE762D" w:rsidRPr="00D318C0" w:rsidRDefault="00EE762D" w:rsidP="00EE762D">
      <w:pPr>
        <w:tabs>
          <w:tab w:val="left" w:pos="4020"/>
        </w:tabs>
        <w:spacing w:line="276" w:lineRule="auto"/>
      </w:pPr>
      <w:r w:rsidRPr="00F700EE">
        <w:t xml:space="preserve">HTML: </w:t>
      </w:r>
      <w:r w:rsidRPr="00EE762D">
        <w:t>Move Forms drawer above Options drawer</w:t>
      </w:r>
    </w:p>
    <w:p w14:paraId="0C1293C8" w14:textId="77777777" w:rsidR="00EE762D" w:rsidRDefault="00EE762D" w:rsidP="00EE762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BC044C" w14:textId="77777777" w:rsidR="00EE762D" w:rsidRDefault="00EE762D" w:rsidP="00EE762D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AFDAAA2" w14:textId="77777777" w:rsidR="00EE762D" w:rsidRPr="00130AE0" w:rsidRDefault="00E77566" w:rsidP="00EE762D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9" w:anchor="/nbsSpa" w:history="1">
        <w:r w:rsidR="00EE762D" w:rsidRPr="00F700EE">
          <w:rPr>
            <w:rStyle w:val="Hyperlink"/>
          </w:rPr>
          <w:t>http://uidev.ups.com/nbs_spa.html#/nbsSpa</w:t>
        </w:r>
      </w:hyperlink>
    </w:p>
    <w:p w14:paraId="6087C637" w14:textId="77777777" w:rsidR="00EE762D" w:rsidRDefault="00EE762D" w:rsidP="00EE762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CC231E" w14:textId="77777777" w:rsidR="00EE762D" w:rsidRDefault="00EE762D" w:rsidP="00EE762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96C0865" w14:textId="77777777" w:rsidR="00EE762D" w:rsidRPr="00F700EE" w:rsidRDefault="00EE762D" w:rsidP="00EE762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templates/nbs_spa.tpl.html</w:t>
      </w:r>
    </w:p>
    <w:p w14:paraId="208AE402" w14:textId="77777777" w:rsidR="00EE762D" w:rsidRPr="00F700EE" w:rsidRDefault="00EE762D" w:rsidP="00EE762D">
      <w:pPr>
        <w:tabs>
          <w:tab w:val="left" w:pos="4020"/>
        </w:tabs>
        <w:rPr>
          <w:sz w:val="28"/>
          <w:szCs w:val="28"/>
        </w:rPr>
      </w:pPr>
    </w:p>
    <w:p w14:paraId="0B59E7FD" w14:textId="77777777" w:rsidR="00EE762D" w:rsidRDefault="00EE762D" w:rsidP="00EE762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06FC0D7" w14:textId="667D0395" w:rsidR="00EE762D" w:rsidRDefault="00EE762D" w:rsidP="00EE762D">
      <w:pPr>
        <w:pStyle w:val="ListParagraph"/>
        <w:numPr>
          <w:ilvl w:val="0"/>
          <w:numId w:val="15"/>
        </w:numPr>
      </w:pPr>
      <w:r w:rsidRPr="00EE762D">
        <w:t>Place the Forms drawer above the Additional Options drawer in single-page shipping to be consistent with the order in guided shipping (which is correct).</w:t>
      </w:r>
    </w:p>
    <w:p w14:paraId="01B225DE" w14:textId="77777777" w:rsidR="00E578B0" w:rsidRDefault="00E578B0" w:rsidP="00E578B0"/>
    <w:p w14:paraId="2A635771" w14:textId="77777777" w:rsidR="00E578B0" w:rsidRPr="004C48FB" w:rsidRDefault="00E578B0" w:rsidP="00E578B0"/>
    <w:p w14:paraId="401E60D2" w14:textId="77777777" w:rsidR="00E578B0" w:rsidRPr="004C48FB" w:rsidRDefault="00E578B0" w:rsidP="00E578B0"/>
    <w:p w14:paraId="68752FCE" w14:textId="77777777" w:rsidR="00E578B0" w:rsidRPr="004C48FB" w:rsidRDefault="00E578B0" w:rsidP="00E578B0"/>
    <w:p w14:paraId="72B7D1AB" w14:textId="77777777" w:rsidR="00E578B0" w:rsidRPr="004C48FB" w:rsidRDefault="00E578B0" w:rsidP="00E578B0"/>
    <w:p w14:paraId="10F3732D" w14:textId="77777777" w:rsidR="00E578B0" w:rsidRDefault="00E578B0" w:rsidP="00E578B0"/>
    <w:p w14:paraId="6696481B" w14:textId="77777777" w:rsidR="00E578B0" w:rsidRDefault="00E578B0" w:rsidP="00E578B0"/>
    <w:p w14:paraId="2E592DF1" w14:textId="77777777" w:rsidR="00E578B0" w:rsidRDefault="00E578B0" w:rsidP="00E578B0"/>
    <w:p w14:paraId="2E44533D" w14:textId="77777777" w:rsidR="00E578B0" w:rsidRDefault="00E578B0" w:rsidP="00E578B0"/>
    <w:p w14:paraId="0E3A1917" w14:textId="77777777" w:rsidR="00E578B0" w:rsidRDefault="00E578B0" w:rsidP="00E578B0"/>
    <w:p w14:paraId="65E1373C" w14:textId="77777777" w:rsidR="00E578B0" w:rsidRDefault="00E578B0" w:rsidP="00E578B0"/>
    <w:p w14:paraId="0C10D543" w14:textId="77777777" w:rsidR="00E578B0" w:rsidRDefault="00E578B0" w:rsidP="00E578B0"/>
    <w:p w14:paraId="7CD2245B" w14:textId="77777777" w:rsidR="00E578B0" w:rsidRDefault="00E578B0" w:rsidP="00E578B0"/>
    <w:p w14:paraId="24C9C008" w14:textId="77777777" w:rsidR="00E578B0" w:rsidRDefault="00E578B0" w:rsidP="00E578B0"/>
    <w:p w14:paraId="6AD8A7E1" w14:textId="77777777" w:rsidR="00E578B0" w:rsidRDefault="00E578B0" w:rsidP="00E578B0"/>
    <w:p w14:paraId="14AD4CB1" w14:textId="77777777" w:rsidR="00E578B0" w:rsidRDefault="00E578B0" w:rsidP="00E578B0"/>
    <w:p w14:paraId="5763CFC8" w14:textId="77777777" w:rsidR="00E578B0" w:rsidRDefault="00E578B0" w:rsidP="00E578B0"/>
    <w:p w14:paraId="2B270F50" w14:textId="77777777" w:rsidR="00E578B0" w:rsidRDefault="00E578B0" w:rsidP="00E578B0"/>
    <w:p w14:paraId="148339DF" w14:textId="77777777" w:rsidR="00E578B0" w:rsidRDefault="00E578B0" w:rsidP="00E578B0"/>
    <w:p w14:paraId="094FD045" w14:textId="77777777" w:rsidR="00E578B0" w:rsidRDefault="00E578B0" w:rsidP="00E578B0"/>
    <w:p w14:paraId="55F599A4" w14:textId="77777777" w:rsidR="00E578B0" w:rsidRDefault="00E578B0" w:rsidP="00E578B0"/>
    <w:p w14:paraId="4A1419B8" w14:textId="77777777" w:rsidR="00E578B0" w:rsidRDefault="00E578B0" w:rsidP="00E578B0"/>
    <w:p w14:paraId="002B8C54" w14:textId="77777777" w:rsidR="00E578B0" w:rsidRDefault="00E578B0" w:rsidP="00E578B0"/>
    <w:p w14:paraId="21B315E2" w14:textId="77777777" w:rsidR="00E578B0" w:rsidRDefault="00E578B0" w:rsidP="00E578B0"/>
    <w:p w14:paraId="6E5B4EC0" w14:textId="77777777" w:rsidR="00E578B0" w:rsidRDefault="00E578B0" w:rsidP="00E578B0"/>
    <w:p w14:paraId="3FE90733" w14:textId="77777777" w:rsidR="00E578B0" w:rsidRDefault="00E578B0" w:rsidP="00E578B0"/>
    <w:p w14:paraId="69C5F549" w14:textId="77777777" w:rsidR="00E578B0" w:rsidRDefault="00E578B0" w:rsidP="00E578B0"/>
    <w:p w14:paraId="6A5FCF7A" w14:textId="77777777" w:rsidR="00E578B0" w:rsidRDefault="00E578B0" w:rsidP="00E578B0"/>
    <w:p w14:paraId="78A772FA" w14:textId="77777777" w:rsidR="00E578B0" w:rsidRDefault="00E578B0" w:rsidP="00E578B0"/>
    <w:p w14:paraId="4AF2E418" w14:textId="77777777" w:rsidR="00E578B0" w:rsidRDefault="00E578B0" w:rsidP="00E578B0"/>
    <w:p w14:paraId="63254F8C" w14:textId="77777777" w:rsidR="00E578B0" w:rsidRDefault="00E578B0" w:rsidP="00E578B0"/>
    <w:p w14:paraId="29699E1B" w14:textId="77777777" w:rsidR="00E578B0" w:rsidRDefault="00E578B0" w:rsidP="00E578B0"/>
    <w:p w14:paraId="4CA9ECBA" w14:textId="7F153D99" w:rsidR="00E578B0" w:rsidRDefault="00E578B0" w:rsidP="00E578B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#5: 554089</w:t>
      </w:r>
    </w:p>
    <w:p w14:paraId="2DEB66BA" w14:textId="4E537930" w:rsidR="00E578B0" w:rsidRPr="00D318C0" w:rsidRDefault="00E578B0" w:rsidP="00E578B0">
      <w:pPr>
        <w:tabs>
          <w:tab w:val="left" w:pos="4020"/>
        </w:tabs>
        <w:spacing w:line="276" w:lineRule="auto"/>
      </w:pPr>
      <w:r w:rsidRPr="00E578B0">
        <w:t>HTML: Update order of GNIFC</w:t>
      </w:r>
    </w:p>
    <w:p w14:paraId="3AD0A82A" w14:textId="77777777" w:rsidR="00E578B0" w:rsidRDefault="00E578B0" w:rsidP="00E578B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1D02EBE" w14:textId="77777777" w:rsidR="00E578B0" w:rsidRDefault="00E578B0" w:rsidP="00E578B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53D9D55" w14:textId="77777777" w:rsidR="00E578B0" w:rsidRPr="00E578B0" w:rsidRDefault="00E578B0" w:rsidP="00E578B0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rStyle w:val="Hyperlink"/>
          <w:color w:val="auto"/>
          <w:u w:val="none"/>
        </w:rPr>
      </w:pPr>
      <w:r w:rsidRPr="00130AE0">
        <w:t xml:space="preserve">Single Page version </w:t>
      </w:r>
      <w:r>
        <w:t xml:space="preserve">- </w:t>
      </w:r>
      <w:hyperlink r:id="rId20" w:anchor="/nbsSpa" w:history="1">
        <w:r>
          <w:rPr>
            <w:rStyle w:val="Hyperlink"/>
          </w:rPr>
          <w:t>http://uidev.ups.com/nbs_spa.html#/nbsSpa</w:t>
        </w:r>
      </w:hyperlink>
    </w:p>
    <w:p w14:paraId="0047841A" w14:textId="2170FA6A" w:rsidR="00E578B0" w:rsidRPr="00E578B0" w:rsidRDefault="00E578B0" w:rsidP="00E578B0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rStyle w:val="Hyperlink"/>
          <w:color w:val="auto"/>
          <w:u w:val="none"/>
        </w:rPr>
      </w:pPr>
      <w:r w:rsidRPr="00130AE0">
        <w:t xml:space="preserve">Guided Flow version - </w:t>
      </w:r>
      <w:hyperlink r:id="rId21" w:anchor="/gfWrapper/intForms" w:history="1">
        <w:r>
          <w:rPr>
            <w:rStyle w:val="Hyperlink"/>
          </w:rPr>
          <w:t>http://uidev.ups.com/nbs_spa.html#/gfWrapper/intForms</w:t>
        </w:r>
      </w:hyperlink>
    </w:p>
    <w:p w14:paraId="1444A32B" w14:textId="77777777" w:rsidR="00E578B0" w:rsidRDefault="00E578B0" w:rsidP="00E578B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2A3898C" w14:textId="77777777" w:rsidR="00E578B0" w:rsidRDefault="00E578B0" w:rsidP="00E578B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6E0B13A" w14:textId="661AFC23" w:rsidR="00E578B0" w:rsidRPr="00F700EE" w:rsidRDefault="00E578B0" w:rsidP="00E578B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templates/intForms_section.tpl.html</w:t>
      </w:r>
    </w:p>
    <w:p w14:paraId="54FBDF7A" w14:textId="77777777" w:rsidR="00E578B0" w:rsidRPr="00F700EE" w:rsidRDefault="00E578B0" w:rsidP="00E578B0">
      <w:pPr>
        <w:tabs>
          <w:tab w:val="left" w:pos="4020"/>
        </w:tabs>
        <w:rPr>
          <w:sz w:val="28"/>
          <w:szCs w:val="28"/>
        </w:rPr>
      </w:pPr>
    </w:p>
    <w:p w14:paraId="5DB92A41" w14:textId="77777777" w:rsidR="00E578B0" w:rsidRDefault="00E578B0" w:rsidP="00E578B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A45B625" w14:textId="661B211A" w:rsidR="00EE762D" w:rsidRPr="004C48FB" w:rsidRDefault="00E578B0" w:rsidP="00E578B0">
      <w:pPr>
        <w:pStyle w:val="ListParagraph"/>
        <w:numPr>
          <w:ilvl w:val="0"/>
          <w:numId w:val="15"/>
        </w:numPr>
      </w:pPr>
      <w:r w:rsidRPr="00E578B0">
        <w:t>Please update the Forms screen in both guided and single-page to place GNIFC above RFE and other fields.  This was built in production properly in guided, but is incorrect in the Angular4 UI Dev site.  Original story 348350.</w:t>
      </w:r>
    </w:p>
    <w:p w14:paraId="0B0D2980" w14:textId="77777777" w:rsidR="00F700EE" w:rsidRPr="004C48FB" w:rsidRDefault="00F700EE" w:rsidP="00F700EE"/>
    <w:p w14:paraId="12FDD78A" w14:textId="77777777" w:rsidR="00F700EE" w:rsidRPr="004C48FB" w:rsidRDefault="00F700EE" w:rsidP="00F700EE"/>
    <w:p w14:paraId="44494316" w14:textId="77777777" w:rsidR="000F08AF" w:rsidRPr="004C48FB" w:rsidRDefault="000F08AF" w:rsidP="004C48FB"/>
    <w:sectPr w:rsidR="000F08AF" w:rsidRPr="004C48FB" w:rsidSect="00BF22AF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3823D1" w:rsidRDefault="003823D1">
      <w:r>
        <w:separator/>
      </w:r>
    </w:p>
  </w:endnote>
  <w:endnote w:type="continuationSeparator" w:id="0">
    <w:p w14:paraId="6F5C6B8B" w14:textId="77777777" w:rsidR="003823D1" w:rsidRDefault="0038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3823D1" w:rsidRDefault="003823D1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3823D1" w:rsidRPr="00E40E84" w:rsidRDefault="003823D1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B529FC">
      <w:rPr>
        <w:rStyle w:val="PageNumber"/>
        <w:rFonts w:ascii="Arial" w:hAnsi="Arial"/>
        <w:b/>
        <w:noProof/>
        <w:color w:val="FFFFFF" w:themeColor="background1"/>
      </w:rPr>
      <w:t>11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3823D1" w:rsidRDefault="003823D1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3823D1" w:rsidRDefault="003823D1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3823D1" w:rsidRDefault="003823D1">
      <w:r>
        <w:separator/>
      </w:r>
    </w:p>
  </w:footnote>
  <w:footnote w:type="continuationSeparator" w:id="0">
    <w:p w14:paraId="47904BCF" w14:textId="77777777" w:rsidR="003823D1" w:rsidRDefault="003823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3823D1" w:rsidRDefault="003823D1">
    <w:pPr>
      <w:pStyle w:val="Header"/>
    </w:pPr>
  </w:p>
  <w:p w14:paraId="45D22A94" w14:textId="77777777" w:rsidR="003823D1" w:rsidRDefault="003823D1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1/22/18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3823D1" w:rsidRPr="00EE4744" w:rsidRDefault="003823D1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3823D1" w:rsidRPr="00EE4744" w:rsidRDefault="003823D1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3823D1" w:rsidRDefault="003823D1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0"/>
  </w:num>
  <w:num w:numId="14">
    <w:abstractNumId w:val="32"/>
  </w:num>
  <w:num w:numId="15">
    <w:abstractNumId w:val="17"/>
  </w:num>
  <w:num w:numId="16">
    <w:abstractNumId w:val="37"/>
  </w:num>
  <w:num w:numId="17">
    <w:abstractNumId w:val="15"/>
  </w:num>
  <w:num w:numId="18">
    <w:abstractNumId w:val="29"/>
  </w:num>
  <w:num w:numId="19">
    <w:abstractNumId w:val="21"/>
  </w:num>
  <w:num w:numId="20">
    <w:abstractNumId w:val="24"/>
  </w:num>
  <w:num w:numId="21">
    <w:abstractNumId w:val="23"/>
  </w:num>
  <w:num w:numId="22">
    <w:abstractNumId w:val="22"/>
  </w:num>
  <w:num w:numId="23">
    <w:abstractNumId w:val="33"/>
  </w:num>
  <w:num w:numId="24">
    <w:abstractNumId w:val="36"/>
  </w:num>
  <w:num w:numId="25">
    <w:abstractNumId w:val="13"/>
  </w:num>
  <w:num w:numId="26">
    <w:abstractNumId w:val="31"/>
  </w:num>
  <w:num w:numId="27">
    <w:abstractNumId w:val="28"/>
  </w:num>
  <w:num w:numId="28">
    <w:abstractNumId w:val="35"/>
  </w:num>
  <w:num w:numId="29">
    <w:abstractNumId w:val="10"/>
  </w:num>
  <w:num w:numId="30">
    <w:abstractNumId w:val="19"/>
  </w:num>
  <w:num w:numId="31">
    <w:abstractNumId w:val="26"/>
  </w:num>
  <w:num w:numId="32">
    <w:abstractNumId w:val="25"/>
  </w:num>
  <w:num w:numId="33">
    <w:abstractNumId w:val="18"/>
  </w:num>
  <w:num w:numId="34">
    <w:abstractNumId w:val="12"/>
  </w:num>
  <w:num w:numId="35">
    <w:abstractNumId w:val="16"/>
  </w:num>
  <w:num w:numId="36">
    <w:abstractNumId w:val="27"/>
  </w:num>
  <w:num w:numId="37">
    <w:abstractNumId w:val="34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C3A10"/>
    <w:rsid w:val="001C3EA2"/>
    <w:rsid w:val="001C7314"/>
    <w:rsid w:val="001D413B"/>
    <w:rsid w:val="001E150A"/>
    <w:rsid w:val="001E56C3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823D1"/>
    <w:rsid w:val="003A6B45"/>
    <w:rsid w:val="003B037D"/>
    <w:rsid w:val="003B3D3F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87A17"/>
    <w:rsid w:val="0059004E"/>
    <w:rsid w:val="005C13F6"/>
    <w:rsid w:val="005E430A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C35E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40582"/>
    <w:rsid w:val="0086197D"/>
    <w:rsid w:val="00864E40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76D09"/>
    <w:rsid w:val="00985737"/>
    <w:rsid w:val="009A1B1A"/>
    <w:rsid w:val="009A65F0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78B0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yperlink" Target="http://uidev.ups.com/nbs_spa.html" TargetMode="External"/><Relationship Id="rId21" Type="http://schemas.openxmlformats.org/officeDocument/2006/relationships/hyperlink" Target="http://uidev.ups.com/nbs_spa.html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uidev.ups.com/nbs_spa.html" TargetMode="External"/><Relationship Id="rId13" Type="http://schemas.openxmlformats.org/officeDocument/2006/relationships/hyperlink" Target="uidev.ups.com/nbs_spa.html" TargetMode="External"/><Relationship Id="rId14" Type="http://schemas.openxmlformats.org/officeDocument/2006/relationships/hyperlink" Target="uidev.ups.com/nbs_spa.html" TargetMode="External"/><Relationship Id="rId15" Type="http://schemas.openxmlformats.org/officeDocument/2006/relationships/hyperlink" Target="http://uidev.ups.com/nbs_spa.html" TargetMode="External"/><Relationship Id="rId16" Type="http://schemas.openxmlformats.org/officeDocument/2006/relationships/hyperlink" Target="http://uidev.ups.com/nbs_spa.html" TargetMode="External"/><Relationship Id="rId17" Type="http://schemas.openxmlformats.org/officeDocument/2006/relationships/hyperlink" Target="http://uidev.ups.com/nbs_spa.html" TargetMode="External"/><Relationship Id="rId18" Type="http://schemas.openxmlformats.org/officeDocument/2006/relationships/hyperlink" Target="http://uidev.ups.com/nbs_spa.html" TargetMode="External"/><Relationship Id="rId19" Type="http://schemas.openxmlformats.org/officeDocument/2006/relationships/hyperlink" Target="http://uidev.ups.com/nbs_spa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34C00C-45E7-044B-93B4-46426075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40</TotalTime>
  <Pages>11</Pages>
  <Words>855</Words>
  <Characters>4879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15</cp:revision>
  <cp:lastPrinted>2009-08-03T17:48:00Z</cp:lastPrinted>
  <dcterms:created xsi:type="dcterms:W3CDTF">2018-01-19T16:28:00Z</dcterms:created>
  <dcterms:modified xsi:type="dcterms:W3CDTF">2018-01-23T00:44:00Z</dcterms:modified>
</cp:coreProperties>
</file>