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D32454" w:rsidRPr="00E23F2C" w:rsidRDefault="00D32454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D32454" w:rsidRPr="00E23F2C" w:rsidRDefault="00D32454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3E9407AD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3570DD">
              <w:rPr>
                <w:b/>
                <w:sz w:val="28"/>
                <w:szCs w:val="28"/>
              </w:rPr>
              <w:t>73</w:t>
            </w:r>
            <w:r w:rsidR="00421CAB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65CFF498" w:rsidR="00E0342F" w:rsidRDefault="004C48FB" w:rsidP="00587A17">
            <w:r>
              <w:t>Sprint end date: 01</w:t>
            </w:r>
            <w:r w:rsidR="00DF4D9A">
              <w:t>/</w:t>
            </w:r>
            <w:r w:rsidR="00BA5CC2">
              <w:t>29</w:t>
            </w:r>
            <w:r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EA0FA" w14:textId="2F3FB384" w:rsidR="00D32454" w:rsidRPr="00BF4122" w:rsidRDefault="00D32454" w:rsidP="00E50750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bookmarkStart w:id="0" w:name="_GoBack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 xml:space="preserve">57e03fd –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css</w:t>
                                  </w:r>
                                  <w:proofErr w:type="spellEnd"/>
                                </w:p>
                                <w:p w14:paraId="26F0D54C" w14:textId="53784256" w:rsidR="00D32454" w:rsidRPr="00BF4122" w:rsidRDefault="00D32454" w:rsidP="00E50750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bf1187e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 xml:space="preserve"> –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css</w:t>
                                  </w:r>
                                  <w:proofErr w:type="spellEnd"/>
                                </w:p>
                                <w:p w14:paraId="4DA5CE03" w14:textId="2E57E758" w:rsidR="00D32454" w:rsidRPr="00810FE5" w:rsidRDefault="00D32454" w:rsidP="00E50750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2d2d383</w:t>
                                  </w:r>
                                </w:p>
                                <w:p w14:paraId="7D52E512" w14:textId="5471B8E9" w:rsidR="00D32454" w:rsidRPr="00EF3266" w:rsidRDefault="00D32454" w:rsidP="00E50750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8c4f52b</w:t>
                                  </w:r>
                                </w:p>
                                <w:p w14:paraId="29CFB3DD" w14:textId="6A516761" w:rsidR="00D32454" w:rsidRPr="00D32454" w:rsidRDefault="00D32454" w:rsidP="00E50750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7d81664</w:t>
                                  </w:r>
                                </w:p>
                                <w:p w14:paraId="2A4BC045" w14:textId="371BF1CE" w:rsidR="00D32454" w:rsidRPr="00D32454" w:rsidRDefault="00D32454" w:rsidP="00E50750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0455e41</w:t>
                                  </w:r>
                                </w:p>
                                <w:p w14:paraId="2C04F1B8" w14:textId="54B9F290" w:rsidR="00D32454" w:rsidRDefault="00D32454" w:rsidP="00E50750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0e149bc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313EA0FA" w14:textId="2F3FB384" w:rsidR="00D32454" w:rsidRPr="00BF4122" w:rsidRDefault="00D32454" w:rsidP="00E5075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bookmarkStart w:id="1" w:name="_GoBack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 xml:space="preserve">57e03fd –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css</w:t>
                            </w:r>
                            <w:proofErr w:type="spellEnd"/>
                          </w:p>
                          <w:p w14:paraId="26F0D54C" w14:textId="53784256" w:rsidR="00D32454" w:rsidRPr="00BF4122" w:rsidRDefault="00D32454" w:rsidP="00E5075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bf1187e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css</w:t>
                            </w:r>
                            <w:proofErr w:type="spellEnd"/>
                          </w:p>
                          <w:p w14:paraId="4DA5CE03" w14:textId="2E57E758" w:rsidR="00D32454" w:rsidRPr="00810FE5" w:rsidRDefault="00D32454" w:rsidP="00E5075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2d2d383</w:t>
                            </w:r>
                          </w:p>
                          <w:p w14:paraId="7D52E512" w14:textId="5471B8E9" w:rsidR="00D32454" w:rsidRPr="00EF3266" w:rsidRDefault="00D32454" w:rsidP="00E5075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8c4f52b</w:t>
                            </w:r>
                          </w:p>
                          <w:p w14:paraId="29CFB3DD" w14:textId="6A516761" w:rsidR="00D32454" w:rsidRPr="00D32454" w:rsidRDefault="00D32454" w:rsidP="00E5075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7d81664</w:t>
                            </w:r>
                          </w:p>
                          <w:p w14:paraId="2A4BC045" w14:textId="371BF1CE" w:rsidR="00D32454" w:rsidRPr="00D32454" w:rsidRDefault="00D32454" w:rsidP="00E5075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0455e41</w:t>
                            </w:r>
                          </w:p>
                          <w:p w14:paraId="2C04F1B8" w14:textId="54B9F290" w:rsidR="00D32454" w:rsidRDefault="00D32454" w:rsidP="00E5075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0e149bc</w:t>
                            </w:r>
                          </w:p>
                          <w:bookmarkEnd w:id="1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9F300D" w14:textId="75CDF080" w:rsidR="00D32454" w:rsidRPr="00E50750" w:rsidRDefault="00D32454" w:rsidP="00E50750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32d425f</w:t>
                                  </w:r>
                                </w:p>
                                <w:p w14:paraId="78906478" w14:textId="6C93A5DB" w:rsidR="00D32454" w:rsidRDefault="00D32454" w:rsidP="00E50750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aa26339</w:t>
                                  </w:r>
                                  <w:proofErr w:type="gramEnd"/>
                                </w:p>
                                <w:p w14:paraId="01E222C9" w14:textId="21733D1B" w:rsidR="00D32454" w:rsidRPr="00E50750" w:rsidRDefault="00D32454" w:rsidP="00013EB3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22bfd89</w:t>
                                  </w:r>
                                </w:p>
                                <w:p w14:paraId="5CFC0175" w14:textId="49FDCE74" w:rsidR="00D32454" w:rsidRPr="00E50750" w:rsidRDefault="00D32454" w:rsidP="00013EB3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081339d</w:t>
                                  </w:r>
                                </w:p>
                                <w:p w14:paraId="28E61128" w14:textId="0AF8FE4F" w:rsidR="00D32454" w:rsidRPr="0094710B" w:rsidRDefault="00D32454" w:rsidP="00013EB3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d786840</w:t>
                                  </w:r>
                                  <w:proofErr w:type="gramEnd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 xml:space="preserve"> – </w:t>
                                  </w:r>
                                  <w:proofErr w:type="spellStart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css</w:t>
                                  </w:r>
                                  <w:proofErr w:type="spellEnd"/>
                                </w:p>
                                <w:p w14:paraId="3B3CDE48" w14:textId="0D40E469" w:rsidR="00D32454" w:rsidRPr="0094710B" w:rsidRDefault="00D32454" w:rsidP="00013EB3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edbe0b5</w:t>
                                  </w:r>
                                  <w:proofErr w:type="gramEnd"/>
                                </w:p>
                                <w:p w14:paraId="0D873D1B" w14:textId="02AE4B68" w:rsidR="00D32454" w:rsidRPr="00D32454" w:rsidRDefault="00D32454" w:rsidP="00013EB3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79e4949</w:t>
                                  </w:r>
                                </w:p>
                                <w:p w14:paraId="719F7EA9" w14:textId="0ECB10E9" w:rsidR="00D32454" w:rsidRDefault="00D32454" w:rsidP="00013EB3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proofErr w:type="gramStart"/>
                                  <w:r>
                                    <w:rPr>
                                      <w:rFonts w:ascii="Helvetica" w:hAnsi="Helvetica" w:cs="Helvetica"/>
                                      <w:sz w:val="26"/>
                                      <w:szCs w:val="26"/>
                                    </w:rPr>
                                    <w:t>d188c34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619F300D" w14:textId="75CDF080" w:rsidR="00D32454" w:rsidRPr="00E50750" w:rsidRDefault="00D32454" w:rsidP="00E5075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32d425f</w:t>
                            </w:r>
                          </w:p>
                          <w:p w14:paraId="78906478" w14:textId="6C93A5DB" w:rsidR="00D32454" w:rsidRDefault="00D32454" w:rsidP="00E50750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aa26339</w:t>
                            </w:r>
                            <w:proofErr w:type="gramEnd"/>
                          </w:p>
                          <w:p w14:paraId="01E222C9" w14:textId="21733D1B" w:rsidR="00D32454" w:rsidRPr="00E50750" w:rsidRDefault="00D32454" w:rsidP="00013E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22bfd89</w:t>
                            </w:r>
                          </w:p>
                          <w:p w14:paraId="5CFC0175" w14:textId="49FDCE74" w:rsidR="00D32454" w:rsidRPr="00E50750" w:rsidRDefault="00D32454" w:rsidP="00013E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081339d</w:t>
                            </w:r>
                          </w:p>
                          <w:p w14:paraId="28E61128" w14:textId="0AF8FE4F" w:rsidR="00D32454" w:rsidRPr="0094710B" w:rsidRDefault="00D32454" w:rsidP="00013E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d786840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css</w:t>
                            </w:r>
                            <w:proofErr w:type="spellEnd"/>
                          </w:p>
                          <w:p w14:paraId="3B3CDE48" w14:textId="0D40E469" w:rsidR="00D32454" w:rsidRPr="0094710B" w:rsidRDefault="00D32454" w:rsidP="00013E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edbe0b5</w:t>
                            </w:r>
                            <w:proofErr w:type="gramEnd"/>
                          </w:p>
                          <w:p w14:paraId="0D873D1B" w14:textId="02AE4B68" w:rsidR="00D32454" w:rsidRPr="00D32454" w:rsidRDefault="00D32454" w:rsidP="00013E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79e4949</w:t>
                            </w:r>
                          </w:p>
                          <w:p w14:paraId="719F7EA9" w14:textId="0ECB10E9" w:rsidR="00D32454" w:rsidRDefault="00D32454" w:rsidP="00013EB3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sz w:val="26"/>
                                <w:szCs w:val="26"/>
                              </w:rPr>
                              <w:t>d188c34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19012A37" w:rsidR="002D4E1A" w:rsidRPr="00DC3212" w:rsidRDefault="002D4E1A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74DBCC7F" w14:textId="6F5B8386" w:rsidR="009C64E7" w:rsidRDefault="00615E10" w:rsidP="00615E10">
            <w:pPr>
              <w:pStyle w:val="ListParagraph"/>
              <w:numPr>
                <w:ilvl w:val="0"/>
                <w:numId w:val="31"/>
              </w:numPr>
            </w:pPr>
            <w:r>
              <w:t xml:space="preserve">Moved </w:t>
            </w:r>
            <w:r w:rsidRPr="00615E10">
              <w:t>n</w:t>
            </w:r>
            <w:r>
              <w:t>on-forms modals</w:t>
            </w:r>
            <w:r w:rsidRPr="00615E10">
              <w:t xml:space="preserve"> into there own folder to consolidate them. There is no JIRA or TFS ticket for this.</w:t>
            </w:r>
            <w:r>
              <w:t xml:space="preserve"> </w:t>
            </w:r>
            <w:r w:rsidR="0094710B">
              <w:t>–</w:t>
            </w:r>
            <w:r>
              <w:t xml:space="preserve"> Will</w:t>
            </w:r>
          </w:p>
          <w:p w14:paraId="3BC6811A" w14:textId="5685FF65" w:rsidR="0094710B" w:rsidRDefault="0094710B" w:rsidP="00615E10">
            <w:pPr>
              <w:pStyle w:val="ListParagraph"/>
              <w:numPr>
                <w:ilvl w:val="0"/>
                <w:numId w:val="31"/>
              </w:numPr>
            </w:pPr>
            <w:r>
              <w:t>Updated Single Page references to Compact View - Will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2549CD63" w14:textId="6D0F6365" w:rsidR="00E50750" w:rsidRPr="00E50750" w:rsidRDefault="00BD1BC2" w:rsidP="00E50750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</w:t>
            </w:r>
            <w:r w:rsidR="00DB2A92">
              <w:rPr>
                <w:b/>
                <w:color w:val="003436"/>
              </w:rPr>
              <w:t>1</w:t>
            </w:r>
            <w:r>
              <w:rPr>
                <w:b/>
                <w:color w:val="003436"/>
              </w:rPr>
              <w:t xml:space="preserve">: </w:t>
            </w:r>
            <w:r w:rsidR="00BA5CC2">
              <w:rPr>
                <w:b/>
                <w:color w:val="003436"/>
              </w:rPr>
              <w:t>TFS#</w:t>
            </w:r>
            <w:r w:rsidR="00E50750" w:rsidRPr="00E50750">
              <w:rPr>
                <w:b/>
                <w:color w:val="003436"/>
              </w:rPr>
              <w:t>444665</w:t>
            </w:r>
          </w:p>
          <w:p w14:paraId="3BC3D1A7" w14:textId="77777777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624EC75C" w14:textId="7945EE87" w:rsidR="006271C9" w:rsidRDefault="006271C9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#2: </w:t>
            </w:r>
            <w:proofErr w:type="spellStart"/>
            <w:r w:rsidR="00BA5CC2">
              <w:rPr>
                <w:b/>
                <w:color w:val="003436"/>
              </w:rPr>
              <w:t>TFS#</w:t>
            </w:r>
            <w:r w:rsidR="007B6DEF">
              <w:rPr>
                <w:b/>
                <w:color w:val="003436"/>
              </w:rPr>
              <w:t>none</w:t>
            </w:r>
            <w:proofErr w:type="spellEnd"/>
            <w:r w:rsidR="007B6DEF">
              <w:rPr>
                <w:b/>
                <w:color w:val="003436"/>
              </w:rPr>
              <w:t>/UPSO-3924</w:t>
            </w:r>
          </w:p>
          <w:p w14:paraId="521B288C" w14:textId="77777777" w:rsidR="00231101" w:rsidRDefault="00231101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767D0D94" w14:textId="77777777" w:rsidR="00EF3266" w:rsidRDefault="00231101" w:rsidP="00EF3266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 xml:space="preserve">Feature #3: </w:t>
            </w:r>
            <w:r w:rsidR="00BA5CC2">
              <w:rPr>
                <w:b/>
                <w:color w:val="003436"/>
              </w:rPr>
              <w:t>TFS#</w:t>
            </w:r>
            <w:r w:rsidR="00615E10">
              <w:rPr>
                <w:b/>
                <w:color w:val="003436"/>
              </w:rPr>
              <w:t>532886</w:t>
            </w:r>
          </w:p>
          <w:p w14:paraId="367ED7D5" w14:textId="77777777" w:rsidR="00EF3266" w:rsidRDefault="00EF3266" w:rsidP="00EF3266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AD38234" w14:textId="5CF8D4BC" w:rsidR="00EF16C2" w:rsidRPr="00E53063" w:rsidRDefault="00EF3266" w:rsidP="00EF3266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#4: TFS#568567</w:t>
            </w:r>
          </w:p>
          <w:p w14:paraId="6F36BE0F" w14:textId="77777777" w:rsidR="00EF16C2" w:rsidRDefault="00EF16C2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6F60352D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36D27DEB" w14:textId="7488C015" w:rsidR="00AD70AE" w:rsidRDefault="00BA5CC2" w:rsidP="007B6DEF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TFS#</w:t>
            </w:r>
            <w:r w:rsidR="007B6DEF" w:rsidRPr="007B6DEF">
              <w:rPr>
                <w:b/>
                <w:color w:val="003436"/>
              </w:rPr>
              <w:t>504741</w:t>
            </w:r>
          </w:p>
          <w:p w14:paraId="4795CBC3" w14:textId="23B7AEFA" w:rsidR="00BF4122" w:rsidRDefault="00BF4122" w:rsidP="007B6DEF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TFS#526482</w:t>
            </w:r>
          </w:p>
          <w:p w14:paraId="5B19B243" w14:textId="655E202B" w:rsidR="00C656F0" w:rsidRPr="007B6DEF" w:rsidRDefault="00C656F0" w:rsidP="007B6DEF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b/>
                <w:color w:val="003436"/>
              </w:rPr>
            </w:pPr>
            <w:r w:rsidRPr="00C656F0">
              <w:rPr>
                <w:b/>
                <w:color w:val="003436"/>
              </w:rPr>
              <w:t>TFS#578619</w:t>
            </w: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7F693E1E" w14:textId="134F3658" w:rsidR="00670535" w:rsidRDefault="00EF3266" w:rsidP="00B0611A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Content Updates</w:t>
            </w:r>
          </w:p>
          <w:p w14:paraId="0381076D" w14:textId="2F7CF8BE" w:rsidR="00670535" w:rsidRPr="00D32454" w:rsidRDefault="00670535" w:rsidP="00D32454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01D852A5" w14:textId="77777777" w:rsidR="00670535" w:rsidRDefault="00670535" w:rsidP="00B0611A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2881CE2A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32D7B50" w14:textId="77777777" w:rsidR="00EF3266" w:rsidRDefault="00EF3266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109E110" w14:textId="77777777" w:rsidR="007951EA" w:rsidRDefault="007951E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6CEF3E8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C6FCC2C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7F87301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3C66A81" w14:textId="77777777" w:rsidR="00FB0644" w:rsidRDefault="00FB0644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265E819E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129F4273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02C4E429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5671BD14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646F8D58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268E5B16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3E4926F8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1768D8FB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2C58C357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644AB63F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213E8055" w14:textId="77777777" w:rsidR="00E50750" w:rsidRDefault="00E50750" w:rsidP="00E23F2C">
            <w:pPr>
              <w:tabs>
                <w:tab w:val="left" w:pos="4020"/>
              </w:tabs>
              <w:rPr>
                <w:color w:val="825300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D32454" w:rsidRPr="00743757" w:rsidRDefault="00D32454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D32454" w:rsidRPr="00743757" w:rsidRDefault="00D32454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C5C12C1" w14:textId="2D862E32" w:rsidR="00B92D3C" w:rsidRPr="00E0342F" w:rsidRDefault="00B92D3C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689B6567" w14:textId="7BEFB450" w:rsidR="00041CA4" w:rsidRDefault="00041CA4" w:rsidP="00041CA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#1: TFS#</w:t>
      </w:r>
      <w:r w:rsidR="00E50750">
        <w:rPr>
          <w:b/>
          <w:sz w:val="32"/>
          <w:szCs w:val="32"/>
        </w:rPr>
        <w:t>444665</w:t>
      </w:r>
    </w:p>
    <w:p w14:paraId="621C15BA" w14:textId="3CBFEBB8" w:rsidR="00041CA4" w:rsidRDefault="00E50750" w:rsidP="00041CA4">
      <w:pPr>
        <w:tabs>
          <w:tab w:val="left" w:pos="4020"/>
        </w:tabs>
        <w:spacing w:line="276" w:lineRule="auto"/>
      </w:pPr>
      <w:r w:rsidRPr="00E50750">
        <w:t>HTML: Enter Total Dim Weight for shipment on single-page package page</w:t>
      </w:r>
    </w:p>
    <w:p w14:paraId="29C2CC5C" w14:textId="77777777" w:rsidR="00E50750" w:rsidRDefault="00E50750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A7A6E7D" w14:textId="77777777" w:rsidR="00041CA4" w:rsidRDefault="00041CA4" w:rsidP="00041CA4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5ED9D27" w14:textId="000684C7" w:rsidR="00041CA4" w:rsidRDefault="00E50750" w:rsidP="00041CA4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Single Page – </w:t>
      </w:r>
      <w:hyperlink r:id="rId10" w:anchor="/nbsSpa" w:history="1">
        <w:r w:rsidRPr="00E50750">
          <w:rPr>
            <w:rStyle w:val="Hyperlink"/>
          </w:rPr>
          <w:t>http://uidev.ups.com/nbs_spa.html#/nbsSpa</w:t>
        </w:r>
      </w:hyperlink>
    </w:p>
    <w:p w14:paraId="1EFCDDBA" w14:textId="4A080A2F" w:rsidR="00E50750" w:rsidRPr="00130AE0" w:rsidRDefault="00E50750" w:rsidP="00E50750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Guided Flow – </w:t>
      </w:r>
      <w:hyperlink r:id="rId11" w:anchor="/gfWrapper/what" w:history="1">
        <w:r w:rsidRPr="00E50750">
          <w:rPr>
            <w:rStyle w:val="Hyperlink"/>
          </w:rPr>
          <w:t>http://uidev.ups.com/nbs_spa.html#/gfWrapper/what</w:t>
        </w:r>
      </w:hyperlink>
    </w:p>
    <w:p w14:paraId="37B2E904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A1FE11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106E0D43" w14:textId="1CD716B8" w:rsidR="00041CA4" w:rsidRPr="007B6DEF" w:rsidRDefault="00041CA4" w:rsidP="007B6DE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</w:t>
      </w:r>
      <w:r w:rsidR="007B6DEF">
        <w:t>what_section</w:t>
      </w:r>
      <w:r>
        <w:t>.tpl.html</w:t>
      </w:r>
    </w:p>
    <w:p w14:paraId="028F5BB4" w14:textId="77777777" w:rsidR="007B6DEF" w:rsidRPr="007B6DEF" w:rsidRDefault="007B6DEF" w:rsidP="007B6DEF">
      <w:pPr>
        <w:tabs>
          <w:tab w:val="left" w:pos="4020"/>
        </w:tabs>
        <w:rPr>
          <w:sz w:val="28"/>
          <w:szCs w:val="28"/>
        </w:rPr>
      </w:pPr>
    </w:p>
    <w:p w14:paraId="68FF8174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0695527B" w14:textId="402C9EBE" w:rsidR="00041CA4" w:rsidRDefault="007B6DEF" w:rsidP="00041CA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removed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nonUS</w:t>
      </w:r>
      <w:proofErr w:type="spellEnd"/>
      <w:r>
        <w:rPr>
          <w:sz w:val="28"/>
          <w:szCs w:val="28"/>
        </w:rPr>
        <w:t xml:space="preserve"> and Canada demo buttons</w:t>
      </w:r>
    </w:p>
    <w:p w14:paraId="46B245CD" w14:textId="4F5B9B5B" w:rsidR="007B6DEF" w:rsidRDefault="007B6DEF" w:rsidP="00041CA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added</w:t>
      </w:r>
      <w:proofErr w:type="gramEnd"/>
      <w:r>
        <w:rPr>
          <w:sz w:val="28"/>
          <w:szCs w:val="28"/>
        </w:rPr>
        <w:t xml:space="preserve"> Dim Weight Countries and Non-Dim Weight Countries demo buttons</w:t>
      </w:r>
    </w:p>
    <w:p w14:paraId="0AD2ADA0" w14:textId="0863CFCC" w:rsidR="007B6DEF" w:rsidRPr="00BA5CC2" w:rsidRDefault="007B6DEF" w:rsidP="00041CA4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updated</w:t>
      </w:r>
      <w:proofErr w:type="gramEnd"/>
      <w:r>
        <w:rPr>
          <w:sz w:val="28"/>
          <w:szCs w:val="28"/>
        </w:rPr>
        <w:t xml:space="preserve"> logic for L|W|H and Dim Weight to match production.</w:t>
      </w:r>
    </w:p>
    <w:p w14:paraId="2989DCBA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8E58D36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9670898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0C156A1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4254D29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0DDC3C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CC6C86F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040D9D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38AF7DB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55372C2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D667363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E6580EB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0F9D0C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D08C1EE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404A8DF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CF2B96" w14:textId="77777777" w:rsidR="00041CA4" w:rsidRDefault="00041CA4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EE8CCD" w14:textId="77777777" w:rsidR="00363C0B" w:rsidRDefault="00363C0B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09C750E" w14:textId="77777777" w:rsidR="00363C0B" w:rsidRDefault="00363C0B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437918" w14:textId="77777777" w:rsidR="00363C0B" w:rsidRDefault="00363C0B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08973D8" w14:textId="77777777" w:rsidR="00363C0B" w:rsidRDefault="00363C0B" w:rsidP="00041CA4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F87966" w14:textId="77777777" w:rsidR="007B6DEF" w:rsidRDefault="007B6DEF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55F9B3" w14:textId="1877C0D0" w:rsidR="007B6DEF" w:rsidRDefault="007B6DEF" w:rsidP="007B6DEF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#2: TFS#</w:t>
      </w:r>
      <w:r w:rsidRPr="007B6DEF">
        <w:rPr>
          <w:b/>
          <w:color w:val="003436"/>
        </w:rPr>
        <w:t xml:space="preserve"> </w:t>
      </w:r>
      <w:r w:rsidRPr="007B6DEF">
        <w:rPr>
          <w:b/>
          <w:sz w:val="32"/>
          <w:szCs w:val="32"/>
        </w:rPr>
        <w:t>none/UPSO-3924</w:t>
      </w:r>
    </w:p>
    <w:p w14:paraId="6B9DB34C" w14:textId="77777777" w:rsidR="007B6DEF" w:rsidRPr="007B6DEF" w:rsidRDefault="007B6DEF" w:rsidP="007B6DEF">
      <w:pPr>
        <w:tabs>
          <w:tab w:val="left" w:pos="4020"/>
        </w:tabs>
        <w:spacing w:line="276" w:lineRule="auto"/>
      </w:pPr>
      <w:r w:rsidRPr="007B6DEF">
        <w:t>Access Point Notification Review State</w:t>
      </w:r>
    </w:p>
    <w:p w14:paraId="0B13AEBE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D23595D" w14:textId="77777777" w:rsidR="007B6DEF" w:rsidRDefault="007B6DEF" w:rsidP="007B6DE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2027E9F4" w14:textId="77777777" w:rsidR="007B6DEF" w:rsidRDefault="007B6DEF" w:rsidP="007B6DEF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Single Page – </w:t>
      </w:r>
      <w:hyperlink r:id="rId12" w:anchor="/nbsSpa" w:history="1">
        <w:r w:rsidRPr="00E50750">
          <w:rPr>
            <w:rStyle w:val="Hyperlink"/>
          </w:rPr>
          <w:t>http://uidev.ups.com/nbs_spa.html#/nbsSpa</w:t>
        </w:r>
      </w:hyperlink>
    </w:p>
    <w:p w14:paraId="3646ECB7" w14:textId="312D57E8" w:rsidR="007B6DEF" w:rsidRPr="00130AE0" w:rsidRDefault="007B6DEF" w:rsidP="007B6DEF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Guided Flow – </w:t>
      </w:r>
      <w:hyperlink r:id="rId13" w:anchor="/gfWrapper/when" w:history="1">
        <w:r>
          <w:rPr>
            <w:rStyle w:val="Hyperlink"/>
          </w:rPr>
          <w:t>http://uidev.ups.com/nbs_spa.html#/gfWrapper/when</w:t>
        </w:r>
      </w:hyperlink>
    </w:p>
    <w:p w14:paraId="59F3EF5D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E32962D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5B842EA" w14:textId="09FF9EF3" w:rsidR="007B6DEF" w:rsidRPr="007B6DEF" w:rsidRDefault="007B6DEF" w:rsidP="007B6DE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templates/when_section.tpl.html</w:t>
      </w:r>
    </w:p>
    <w:p w14:paraId="38638366" w14:textId="689C0031" w:rsidR="007B6DEF" w:rsidRPr="007B6DEF" w:rsidRDefault="007B6DEF" w:rsidP="007B6DE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r>
        <w:t>components/</w:t>
      </w:r>
      <w:proofErr w:type="spellStart"/>
      <w:r>
        <w:t>when_component.ts</w:t>
      </w:r>
      <w:proofErr w:type="spellEnd"/>
    </w:p>
    <w:p w14:paraId="38EC13E7" w14:textId="77777777" w:rsidR="007B6DEF" w:rsidRPr="007B6DEF" w:rsidRDefault="007B6DEF" w:rsidP="007B6DEF">
      <w:pPr>
        <w:tabs>
          <w:tab w:val="left" w:pos="4020"/>
        </w:tabs>
        <w:rPr>
          <w:sz w:val="28"/>
          <w:szCs w:val="28"/>
        </w:rPr>
      </w:pPr>
    </w:p>
    <w:p w14:paraId="53C4595C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277A16CB" w14:textId="0AE3FF07" w:rsidR="007B6DEF" w:rsidRDefault="00BF4122" w:rsidP="007B6DEF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>_component</w:t>
      </w:r>
      <w:proofErr w:type="spellEnd"/>
      <w:r>
        <w:rPr>
          <w:sz w:val="28"/>
          <w:szCs w:val="28"/>
        </w:rPr>
        <w:t xml:space="preserve">: added </w:t>
      </w:r>
      <w:proofErr w:type="spellStart"/>
      <w:r>
        <w:rPr>
          <w:sz w:val="28"/>
          <w:szCs w:val="28"/>
        </w:rPr>
        <w:t>whenToggleAccessPoint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view:string</w:t>
      </w:r>
      <w:proofErr w:type="spellEnd"/>
      <w:r>
        <w:rPr>
          <w:sz w:val="28"/>
          <w:szCs w:val="28"/>
        </w:rPr>
        <w:t>)</w:t>
      </w:r>
    </w:p>
    <w:p w14:paraId="17434613" w14:textId="1B1A6542" w:rsidR="00BF4122" w:rsidRPr="00BA5CC2" w:rsidRDefault="00BF4122" w:rsidP="007B6DEF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when</w:t>
      </w:r>
      <w:proofErr w:type="gramEnd"/>
      <w:r>
        <w:rPr>
          <w:sz w:val="28"/>
          <w:szCs w:val="28"/>
        </w:rPr>
        <w:t>_section</w:t>
      </w:r>
      <w:proofErr w:type="spellEnd"/>
      <w:r>
        <w:rPr>
          <w:sz w:val="28"/>
          <w:szCs w:val="28"/>
        </w:rPr>
        <w:t>: added Review state for Access Point</w:t>
      </w:r>
    </w:p>
    <w:p w14:paraId="11C92684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D75557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F1DE13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8E12EEF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1D24ADB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B8EB110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C2B962C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F2CC3E9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364CF1B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D6A3C9C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FA42BF9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37E0AD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2B31201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C6A34F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173B33E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EB00513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BF828B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AFFEF3B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897105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C18457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0FEC7F0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C0FEAE" w14:textId="59F3A188" w:rsidR="00615E10" w:rsidRDefault="00615E10" w:rsidP="00615E10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#3: TFS#</w:t>
      </w:r>
      <w:r w:rsidRPr="00615E10">
        <w:rPr>
          <w:b/>
          <w:sz w:val="32"/>
          <w:szCs w:val="32"/>
        </w:rPr>
        <w:t>532886</w:t>
      </w:r>
    </w:p>
    <w:p w14:paraId="10EBC5F9" w14:textId="77777777" w:rsidR="00615E10" w:rsidRPr="00615E10" w:rsidRDefault="00615E10" w:rsidP="00615E10">
      <w:pPr>
        <w:tabs>
          <w:tab w:val="left" w:pos="4020"/>
        </w:tabs>
        <w:spacing w:line="276" w:lineRule="auto"/>
      </w:pPr>
      <w:r w:rsidRPr="00615E10">
        <w:t>532886 | HTML: Need design for notifying user of beta testing</w:t>
      </w:r>
    </w:p>
    <w:p w14:paraId="7F075294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F7E635" w14:textId="77777777" w:rsidR="00615E10" w:rsidRDefault="00615E10" w:rsidP="00615E10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3760E3E" w14:textId="3290F33E" w:rsidR="00615E10" w:rsidRPr="00130AE0" w:rsidRDefault="00615E10" w:rsidP="00615E10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Non-Form Modals – </w:t>
      </w:r>
      <w:hyperlink r:id="rId14" w:anchor="/nonFormsModals" w:history="1">
        <w:r>
          <w:rPr>
            <w:rStyle w:val="Hyperlink"/>
          </w:rPr>
          <w:t>http://uidev.ups.com/nbs_spa.html#/nonFormsModals</w:t>
        </w:r>
      </w:hyperlink>
    </w:p>
    <w:p w14:paraId="130D6753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4185F1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0BC1729" w14:textId="394A2BCD" w:rsidR="00615E10" w:rsidRPr="007B6DEF" w:rsidRDefault="00615E10" w:rsidP="00615E1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templates/nonFormsModals/nonFormModal_wrapper.tpl.html</w:t>
      </w:r>
    </w:p>
    <w:p w14:paraId="2AD16AF8" w14:textId="78AE4E37" w:rsidR="00615E10" w:rsidRPr="00615E10" w:rsidRDefault="00615E10" w:rsidP="00615E1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components/nonFormsModals/nonFormModal_wrapper.ts</w:t>
      </w:r>
    </w:p>
    <w:p w14:paraId="2B0C1BD6" w14:textId="19EB794B" w:rsidR="00615E10" w:rsidRPr="007B6DEF" w:rsidRDefault="00615E10" w:rsidP="00615E1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templates/nonFormsModals/modalBeta.tpl.html</w:t>
      </w:r>
    </w:p>
    <w:p w14:paraId="71E2F634" w14:textId="7998F860" w:rsidR="00615E10" w:rsidRPr="00615E10" w:rsidRDefault="00615E10" w:rsidP="00615E1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components/nonFormsModals/modalBeta_component.ts</w:t>
      </w:r>
    </w:p>
    <w:p w14:paraId="6B408738" w14:textId="5BE6F3FF" w:rsidR="00615E10" w:rsidRPr="007B6DEF" w:rsidRDefault="00615E10" w:rsidP="00615E1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/angular/</w:t>
      </w:r>
      <w:proofErr w:type="spellStart"/>
      <w:r>
        <w:t>app.ts</w:t>
      </w:r>
      <w:proofErr w:type="spellEnd"/>
    </w:p>
    <w:p w14:paraId="3F017539" w14:textId="77777777" w:rsidR="00615E10" w:rsidRPr="007B6DEF" w:rsidRDefault="00615E10" w:rsidP="00615E10">
      <w:pPr>
        <w:tabs>
          <w:tab w:val="left" w:pos="4020"/>
        </w:tabs>
        <w:rPr>
          <w:sz w:val="28"/>
          <w:szCs w:val="28"/>
        </w:rPr>
      </w:pPr>
    </w:p>
    <w:p w14:paraId="35FAF056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7A5AB40C" w14:textId="625A22A5" w:rsidR="00615E10" w:rsidRPr="00BA5CC2" w:rsidRDefault="00615E10" w:rsidP="00615E10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Created Beta Modal</w:t>
      </w:r>
    </w:p>
    <w:p w14:paraId="60C390AF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9926D9A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1839998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A81E3C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C9C983F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E89886C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D436CE0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EB4BED1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093211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6D27D5D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41FFB54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9F9953D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6DF2931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3C0315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B4F2501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64B722D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6807E3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D033348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D32441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2295F3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DF57ED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53D1855" w14:textId="58C12BE9" w:rsidR="00EF3266" w:rsidRDefault="00EF3266" w:rsidP="00EF3266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Feature #4: TFS#568567</w:t>
      </w:r>
    </w:p>
    <w:p w14:paraId="77FE8BB7" w14:textId="77777777" w:rsidR="00EF3266" w:rsidRPr="00EF3266" w:rsidRDefault="00EF3266" w:rsidP="00EF3266">
      <w:pPr>
        <w:tabs>
          <w:tab w:val="left" w:pos="4020"/>
        </w:tabs>
        <w:spacing w:line="276" w:lineRule="auto"/>
      </w:pPr>
      <w:r w:rsidRPr="00EF3266">
        <w:t>HTML: Reprint thermal labels</w:t>
      </w:r>
    </w:p>
    <w:p w14:paraId="1ECC8180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690DD40" w14:textId="77777777" w:rsidR="00EF3266" w:rsidRDefault="00EF3266" w:rsidP="00EF3266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601E2CFD" w14:textId="4FC20948" w:rsidR="00EF3266" w:rsidRPr="00130AE0" w:rsidRDefault="00EF3266" w:rsidP="00EF3266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Guided Flow – </w:t>
      </w:r>
      <w:hyperlink r:id="rId15" w:anchor="/confirmation" w:history="1">
        <w:r>
          <w:rPr>
            <w:rStyle w:val="Hyperlink"/>
          </w:rPr>
          <w:t>http://uidev.ups.com/nbs_spa.html#/confirmation</w:t>
        </w:r>
      </w:hyperlink>
    </w:p>
    <w:p w14:paraId="00B0D868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6AAFE0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6E9F0A7" w14:textId="7CBD781E" w:rsidR="00EF3266" w:rsidRPr="007B6DEF" w:rsidRDefault="00EF3266" w:rsidP="00EF326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templates/conf_section.tpl.html</w:t>
      </w:r>
    </w:p>
    <w:p w14:paraId="37C21890" w14:textId="64534A2C" w:rsidR="00EF3266" w:rsidRPr="007B6DEF" w:rsidRDefault="00EF3266" w:rsidP="00EF3266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components/confirmation_component.ts</w:t>
      </w:r>
    </w:p>
    <w:p w14:paraId="2C351F09" w14:textId="77777777" w:rsidR="00EF3266" w:rsidRPr="007B6DEF" w:rsidRDefault="00EF3266" w:rsidP="00EF3266">
      <w:pPr>
        <w:tabs>
          <w:tab w:val="left" w:pos="4020"/>
        </w:tabs>
        <w:rPr>
          <w:sz w:val="28"/>
          <w:szCs w:val="28"/>
        </w:rPr>
      </w:pPr>
    </w:p>
    <w:p w14:paraId="0CF46421" w14:textId="77777777" w:rsidR="00EF3266" w:rsidRDefault="00EF3266" w:rsidP="00EF3266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45D8AF19" w14:textId="26BE2E01" w:rsidR="00EF3266" w:rsidRPr="00BA5CC2" w:rsidRDefault="00EF3266" w:rsidP="00EF3266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Added the Thermal print feature</w:t>
      </w:r>
    </w:p>
    <w:p w14:paraId="04BA349D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810F13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02C33E7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AD00341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919A264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779EA2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30D918F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95D338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0D4F4FE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4C79275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4A78B5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05884D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24AD5ED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FDCAC7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258FA6C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8C0209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836F666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F978CCE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401AE4C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F88965D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C6FFAB" w14:textId="77777777" w:rsidR="00C656F0" w:rsidRDefault="00C656F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4B20A1" w14:textId="77777777" w:rsidR="00C656F0" w:rsidRDefault="00C656F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FD5842" w14:textId="77777777" w:rsidR="00615E10" w:rsidRDefault="00615E10" w:rsidP="00615E1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66CE25E" w14:textId="530BBFC7" w:rsidR="00AF0477" w:rsidRDefault="00AF0477" w:rsidP="00AF0477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#1: TFS#</w:t>
      </w:r>
      <w:r w:rsidR="007B6DEF" w:rsidRPr="007B6DEF">
        <w:rPr>
          <w:b/>
          <w:sz w:val="32"/>
          <w:szCs w:val="32"/>
        </w:rPr>
        <w:t>504741</w:t>
      </w:r>
    </w:p>
    <w:p w14:paraId="2DDBB6F5" w14:textId="30116021" w:rsidR="00AF0477" w:rsidRDefault="007B6DEF" w:rsidP="00AF0477">
      <w:pPr>
        <w:tabs>
          <w:tab w:val="left" w:pos="4020"/>
        </w:tabs>
        <w:spacing w:line="276" w:lineRule="auto"/>
      </w:pPr>
      <w:r w:rsidRPr="007B6DEF">
        <w:t>HTML: Package help text</w:t>
      </w:r>
    </w:p>
    <w:p w14:paraId="25A19B32" w14:textId="77777777" w:rsidR="007B6DEF" w:rsidRDefault="007B6DEF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191C5F" w14:textId="77777777" w:rsidR="007B6DEF" w:rsidRDefault="007B6DEF" w:rsidP="007B6DEF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79624F76" w14:textId="77777777" w:rsidR="007B6DEF" w:rsidRDefault="007B6DEF" w:rsidP="007B6DEF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Single Page – </w:t>
      </w:r>
      <w:hyperlink r:id="rId16" w:anchor="/nbsSpa" w:history="1">
        <w:r w:rsidRPr="00E50750">
          <w:rPr>
            <w:rStyle w:val="Hyperlink"/>
          </w:rPr>
          <w:t>http://uidev.ups.com/nbs_spa.html#/nbsSpa</w:t>
        </w:r>
      </w:hyperlink>
    </w:p>
    <w:p w14:paraId="4B8F51BC" w14:textId="77777777" w:rsidR="007B6DEF" w:rsidRPr="00130AE0" w:rsidRDefault="007B6DEF" w:rsidP="007B6DEF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Guided Flow – </w:t>
      </w:r>
      <w:hyperlink r:id="rId17" w:anchor="/gfWrapper/what" w:history="1">
        <w:r w:rsidRPr="00E50750">
          <w:rPr>
            <w:rStyle w:val="Hyperlink"/>
          </w:rPr>
          <w:t>http://uidev.ups.com/nbs_spa.html#/gfWrapper/what</w:t>
        </w:r>
      </w:hyperlink>
    </w:p>
    <w:p w14:paraId="543F7A7A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24A8AB7" w14:textId="77777777" w:rsidR="007B6DEF" w:rsidRDefault="007B6DEF" w:rsidP="007B6DEF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0B853A4" w14:textId="77777777" w:rsidR="007B6DEF" w:rsidRPr="007B6DEF" w:rsidRDefault="007B6DEF" w:rsidP="007B6DEF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templates/what_section.tpl.html</w:t>
      </w:r>
    </w:p>
    <w:p w14:paraId="3F013983" w14:textId="77777777" w:rsidR="00AF0477" w:rsidRPr="004C48FB" w:rsidRDefault="00AF0477" w:rsidP="00AF0477">
      <w:pPr>
        <w:tabs>
          <w:tab w:val="left" w:pos="4020"/>
        </w:tabs>
        <w:rPr>
          <w:sz w:val="28"/>
          <w:szCs w:val="28"/>
        </w:rPr>
      </w:pPr>
    </w:p>
    <w:p w14:paraId="2D083EF7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064648B" w14:textId="797E31B5" w:rsidR="00AF0477" w:rsidRPr="00BA5CC2" w:rsidRDefault="007B6DEF" w:rsidP="00AF0477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Corrected </w:t>
      </w:r>
      <w:proofErr w:type="spellStart"/>
      <w:r>
        <w:rPr>
          <w:sz w:val="28"/>
          <w:szCs w:val="28"/>
        </w:rPr>
        <w:t>ngIfs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exPak</w:t>
      </w:r>
      <w:proofErr w:type="spellEnd"/>
      <w:r>
        <w:rPr>
          <w:sz w:val="28"/>
          <w:szCs w:val="28"/>
        </w:rPr>
        <w:t xml:space="preserve"> and tube.</w:t>
      </w:r>
    </w:p>
    <w:p w14:paraId="75A612F0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F317865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7E4BA99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CD73575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2A93FC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77BF326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92BF961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70AF2C0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0F9AE5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3B639A8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0CE9C2E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14A4264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E1BA38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B1992F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4E8BAB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E511908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83A0FC3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7B8D18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CE0C913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BF28EC8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35C4487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8EEBBE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3F6AC05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932070B" w14:textId="6283786D" w:rsidR="00BF4122" w:rsidRDefault="00BF4122" w:rsidP="00BF412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#2: TFS#</w:t>
      </w:r>
      <w:r w:rsidRPr="00BF4122">
        <w:rPr>
          <w:b/>
          <w:sz w:val="32"/>
          <w:szCs w:val="32"/>
        </w:rPr>
        <w:t>526482</w:t>
      </w:r>
    </w:p>
    <w:p w14:paraId="58D9ED19" w14:textId="4893B6BE" w:rsidR="00BF4122" w:rsidRDefault="00BF4122" w:rsidP="00BF4122">
      <w:pPr>
        <w:tabs>
          <w:tab w:val="left" w:pos="4020"/>
        </w:tabs>
        <w:spacing w:line="276" w:lineRule="auto"/>
      </w:pPr>
      <w:r w:rsidRPr="00BF4122">
        <w:t>DX Single Page Framework Updates: thread color</w:t>
      </w:r>
    </w:p>
    <w:p w14:paraId="65D66F70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B69D058" w14:textId="77777777" w:rsidR="00BF4122" w:rsidRDefault="00BF4122" w:rsidP="00BF412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02C94789" w14:textId="6E7E0269" w:rsidR="00BF4122" w:rsidRPr="00BF4122" w:rsidRDefault="00BF4122" w:rsidP="00BF412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 xml:space="preserve">Single Page – </w:t>
      </w:r>
      <w:hyperlink r:id="rId18" w:anchor="/nbsSpa" w:history="1">
        <w:r w:rsidRPr="00E50750">
          <w:rPr>
            <w:rStyle w:val="Hyperlink"/>
          </w:rPr>
          <w:t>http://uidev.ups.com/nbs_spa.html#/nbsSpa</w:t>
        </w:r>
      </w:hyperlink>
    </w:p>
    <w:p w14:paraId="732F7778" w14:textId="77777777" w:rsidR="00BF4122" w:rsidRPr="00BF4122" w:rsidRDefault="00BF4122" w:rsidP="00BF4122">
      <w:pPr>
        <w:tabs>
          <w:tab w:val="left" w:pos="4020"/>
        </w:tabs>
        <w:rPr>
          <w:sz w:val="28"/>
          <w:szCs w:val="28"/>
        </w:rPr>
      </w:pPr>
    </w:p>
    <w:p w14:paraId="7ECA142E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29751882" w14:textId="2454BEAE" w:rsidR="00BF4122" w:rsidRPr="007B6DEF" w:rsidRDefault="00BF4122" w:rsidP="00BF412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Pr="00130AE0">
        <w:t>nbs</w:t>
      </w:r>
      <w:proofErr w:type="spellEnd"/>
      <w:r w:rsidRPr="00130AE0">
        <w:t>/</w:t>
      </w:r>
      <w:r>
        <w:t>assets/sass/v5/_</w:t>
      </w:r>
      <w:proofErr w:type="spellStart"/>
      <w:r>
        <w:t>nbs.scss</w:t>
      </w:r>
      <w:proofErr w:type="spellEnd"/>
    </w:p>
    <w:p w14:paraId="0C39FE15" w14:textId="77777777" w:rsidR="00BF4122" w:rsidRPr="004C48FB" w:rsidRDefault="00BF4122" w:rsidP="00BF4122">
      <w:pPr>
        <w:tabs>
          <w:tab w:val="left" w:pos="4020"/>
        </w:tabs>
        <w:rPr>
          <w:sz w:val="28"/>
          <w:szCs w:val="28"/>
        </w:rPr>
      </w:pPr>
    </w:p>
    <w:p w14:paraId="27D530B7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38BAA217" w14:textId="3D8BDB7B" w:rsidR="00BF4122" w:rsidRPr="00BA5CC2" w:rsidRDefault="00BF4122" w:rsidP="00BF4122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Updated .</w:t>
      </w:r>
      <w:proofErr w:type="spellStart"/>
      <w:r>
        <w:rPr>
          <w:sz w:val="28"/>
          <w:szCs w:val="28"/>
        </w:rPr>
        <w:t>panel.panel</w:t>
      </w:r>
      <w:proofErr w:type="spellEnd"/>
      <w:proofErr w:type="gramEnd"/>
      <w:r>
        <w:rPr>
          <w:sz w:val="28"/>
          <w:szCs w:val="28"/>
        </w:rPr>
        <w:t>-default {} and .ups-</w:t>
      </w:r>
      <w:proofErr w:type="spellStart"/>
      <w:r>
        <w:rPr>
          <w:sz w:val="28"/>
          <w:szCs w:val="28"/>
        </w:rPr>
        <w:t>section_heading</w:t>
      </w:r>
      <w:proofErr w:type="spellEnd"/>
      <w:r>
        <w:rPr>
          <w:sz w:val="28"/>
          <w:szCs w:val="28"/>
        </w:rPr>
        <w:t xml:space="preserve"> {}</w:t>
      </w:r>
    </w:p>
    <w:p w14:paraId="6AE91C60" w14:textId="77777777" w:rsidR="00BF4122" w:rsidRDefault="00BF4122" w:rsidP="00BF412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79DC553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AA7C82F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1B79469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AC531C0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A124FAB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B872072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9F4A0A4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8C36448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EAFA8B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39A7EEA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903975F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9D2F279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ACF96E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E9B2FA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A83D545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E99979B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59D021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1924C04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47B20F9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ACE366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D9C8C1C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9B7CFA8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BA656CB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75C7FC3" w14:textId="253E7F24" w:rsidR="00C656F0" w:rsidRDefault="00C656F0" w:rsidP="00C656F0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 #3: TFS#</w:t>
      </w:r>
      <w:r w:rsidRPr="00C656F0">
        <w:rPr>
          <w:b/>
          <w:sz w:val="32"/>
          <w:szCs w:val="32"/>
        </w:rPr>
        <w:t>578619</w:t>
      </w:r>
    </w:p>
    <w:p w14:paraId="7D4E414F" w14:textId="77777777" w:rsidR="00C656F0" w:rsidRPr="00C656F0" w:rsidRDefault="00C656F0" w:rsidP="00C656F0">
      <w:pPr>
        <w:tabs>
          <w:tab w:val="left" w:pos="4020"/>
        </w:tabs>
        <w:spacing w:line="276" w:lineRule="auto"/>
      </w:pPr>
      <w:r w:rsidRPr="00C656F0">
        <w:t>HTML: Review forms updates</w:t>
      </w:r>
    </w:p>
    <w:p w14:paraId="4D808339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370330" w14:textId="77777777" w:rsidR="00C656F0" w:rsidRDefault="00C656F0" w:rsidP="00C656F0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17822E58" w14:textId="77777777" w:rsidR="00C656F0" w:rsidRPr="00BF4122" w:rsidRDefault="00C656F0" w:rsidP="00C656F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t xml:space="preserve">Single Page – </w:t>
      </w:r>
      <w:hyperlink r:id="rId19" w:anchor="/nbsSpa" w:history="1">
        <w:r w:rsidRPr="00E50750">
          <w:rPr>
            <w:rStyle w:val="Hyperlink"/>
          </w:rPr>
          <w:t>http://uidev.ups.com/nbs_spa.html#/nbsSpa</w:t>
        </w:r>
      </w:hyperlink>
    </w:p>
    <w:p w14:paraId="78389AA4" w14:textId="77777777" w:rsidR="00C656F0" w:rsidRPr="00BF4122" w:rsidRDefault="00C656F0" w:rsidP="00C656F0">
      <w:pPr>
        <w:tabs>
          <w:tab w:val="left" w:pos="4020"/>
        </w:tabs>
        <w:rPr>
          <w:sz w:val="28"/>
          <w:szCs w:val="28"/>
        </w:rPr>
      </w:pPr>
    </w:p>
    <w:p w14:paraId="2E917A05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795EC471" w14:textId="7ABE3D84" w:rsidR="00C656F0" w:rsidRPr="007B6DEF" w:rsidRDefault="00C656F0" w:rsidP="00C656F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</w:t>
      </w:r>
      <w:r w:rsidRPr="00C656F0">
        <w:t>internationalFormsYes.tpl</w:t>
      </w:r>
      <w:r>
        <w:t>.html</w:t>
      </w:r>
    </w:p>
    <w:p w14:paraId="1E02CFC9" w14:textId="2D6884CE" w:rsidR="00C656F0" w:rsidRPr="00C656F0" w:rsidRDefault="00C656F0" w:rsidP="00C656F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</w:t>
      </w:r>
      <w:r w:rsidRPr="00C656F0">
        <w:t>internationalFormsYes_component</w:t>
      </w:r>
      <w:r>
        <w:t>.ts</w:t>
      </w:r>
    </w:p>
    <w:p w14:paraId="1B7209D8" w14:textId="270E2A97" w:rsidR="00C656F0" w:rsidRPr="007B6DEF" w:rsidRDefault="00C656F0" w:rsidP="00C656F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templates/internationalFormsNo</w:t>
      </w:r>
      <w:r w:rsidRPr="00C656F0">
        <w:t>.tpl</w:t>
      </w:r>
      <w:r>
        <w:t>.html</w:t>
      </w:r>
    </w:p>
    <w:p w14:paraId="4693495B" w14:textId="2BB18F2B" w:rsidR="00C656F0" w:rsidRPr="007B6DEF" w:rsidRDefault="00C656F0" w:rsidP="00C656F0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/P02SGit_UIDEV/src/apps/nbs/angular/</w:t>
      </w:r>
      <w:r>
        <w:t>components/internationalFormsNo</w:t>
      </w:r>
      <w:r w:rsidRPr="00C656F0">
        <w:t>_component</w:t>
      </w:r>
      <w:r>
        <w:t>.ts</w:t>
      </w:r>
    </w:p>
    <w:p w14:paraId="6CEA0DCF" w14:textId="77777777" w:rsidR="00C656F0" w:rsidRPr="004C48FB" w:rsidRDefault="00C656F0" w:rsidP="00C656F0">
      <w:pPr>
        <w:tabs>
          <w:tab w:val="left" w:pos="4020"/>
        </w:tabs>
        <w:rPr>
          <w:sz w:val="28"/>
          <w:szCs w:val="28"/>
        </w:rPr>
      </w:pPr>
    </w:p>
    <w:p w14:paraId="6A20BC73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04EA8A88" w14:textId="16E29FEA" w:rsidR="00C656F0" w:rsidRDefault="00D32454" w:rsidP="00C656F0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Changed the View/Edit buttons into 1 dynamic button</w:t>
      </w:r>
    </w:p>
    <w:p w14:paraId="362725D1" w14:textId="7D47B62B" w:rsidR="00D32454" w:rsidRDefault="00D32454" w:rsidP="00C656F0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Added a delete button</w:t>
      </w:r>
    </w:p>
    <w:p w14:paraId="0F1D9772" w14:textId="432493F2" w:rsidR="00D32454" w:rsidRPr="00BA5CC2" w:rsidRDefault="00D32454" w:rsidP="00C656F0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Updated html/</w:t>
      </w: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ts</w:t>
      </w:r>
      <w:proofErr w:type="spellEnd"/>
      <w:proofErr w:type="gramEnd"/>
      <w:r>
        <w:rPr>
          <w:sz w:val="28"/>
          <w:szCs w:val="28"/>
        </w:rPr>
        <w:t xml:space="preserve"> for the list of complete, incomplete, and in progress lists in Yes/No to use the same code.</w:t>
      </w:r>
    </w:p>
    <w:p w14:paraId="34D13576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8FCB03B" w14:textId="77777777" w:rsidR="00C656F0" w:rsidRDefault="00C656F0" w:rsidP="00C656F0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476A58E" w14:textId="61785735" w:rsidR="007951EA" w:rsidRDefault="007951EA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5726C35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1ADF471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9873599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31FD7F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7AC3394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44362BC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82F9DB3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5C1C4A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5A11DD7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102BAA4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0BEF108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831965F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162ABE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168A9C2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455B35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AC8DC7D" w14:textId="77777777" w:rsidR="00AF0477" w:rsidRDefault="00AF0477" w:rsidP="00AF0477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F594AAC" w14:textId="5F185B36" w:rsidR="00D32454" w:rsidRDefault="00D32454" w:rsidP="00D32454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Content Updates</w:t>
      </w:r>
    </w:p>
    <w:p w14:paraId="446FFDD5" w14:textId="77777777" w:rsidR="00D32454" w:rsidRDefault="00D32454" w:rsidP="00D32454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5E6F35B1" w14:textId="77777777" w:rsidR="00D32454" w:rsidRDefault="00D32454" w:rsidP="00D32454">
      <w:pPr>
        <w:rPr>
          <w:b/>
        </w:rPr>
      </w:pPr>
      <w:r>
        <w:rPr>
          <w:b/>
        </w:rPr>
        <w:t>EEI form changes</w:t>
      </w:r>
    </w:p>
    <w:p w14:paraId="6B6BB512" w14:textId="77777777" w:rsidR="00D32454" w:rsidRDefault="00D32454" w:rsidP="00D32454"/>
    <w:p w14:paraId="1E0E515A" w14:textId="77777777" w:rsidR="00D32454" w:rsidRPr="00D32454" w:rsidRDefault="00D32454" w:rsidP="00D32454">
      <w:pPr>
        <w:rPr>
          <w:sz w:val="28"/>
          <w:szCs w:val="28"/>
        </w:rPr>
      </w:pPr>
      <w:r w:rsidRPr="00D32454">
        <w:rPr>
          <w:sz w:val="28"/>
          <w:szCs w:val="28"/>
        </w:rPr>
        <w:t>Browser Path:</w:t>
      </w:r>
    </w:p>
    <w:p w14:paraId="2653AD0F" w14:textId="77777777" w:rsidR="00D32454" w:rsidRDefault="00D32454" w:rsidP="00D32454">
      <w:pPr>
        <w:pStyle w:val="ListParagraph"/>
        <w:numPr>
          <w:ilvl w:val="0"/>
          <w:numId w:val="44"/>
        </w:numPr>
        <w:spacing w:after="160" w:line="259" w:lineRule="auto"/>
      </w:pPr>
      <w:hyperlink r:id="rId20" w:anchor="/forms/eei" w:history="1">
        <w:r w:rsidRPr="006A69B8">
          <w:rPr>
            <w:rStyle w:val="Hyperlink"/>
          </w:rPr>
          <w:t>http://uidev.ups.com/nbs_spa.html#/forms/eei</w:t>
        </w:r>
      </w:hyperlink>
      <w:r>
        <w:t xml:space="preserve"> </w:t>
      </w:r>
    </w:p>
    <w:p w14:paraId="7322D73D" w14:textId="77777777" w:rsidR="00D32454" w:rsidRPr="00D32454" w:rsidRDefault="00D32454" w:rsidP="00D32454">
      <w:pPr>
        <w:rPr>
          <w:sz w:val="28"/>
          <w:szCs w:val="28"/>
        </w:rPr>
      </w:pPr>
      <w:r w:rsidRPr="00D32454">
        <w:rPr>
          <w:sz w:val="28"/>
          <w:szCs w:val="28"/>
        </w:rPr>
        <w:t>Source Path:</w:t>
      </w:r>
    </w:p>
    <w:p w14:paraId="1AA8213E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 w:rsidRPr="00583FEB">
        <w:t>P02SGit_UIDEV\src\apps\nbs\assets\angular\templates\forms\EEI\eei_modal.tpl.html</w:t>
      </w:r>
    </w:p>
    <w:p w14:paraId="0B9B5024" w14:textId="77777777" w:rsidR="00D32454" w:rsidRDefault="00D32454" w:rsidP="00D32454">
      <w:pPr>
        <w:tabs>
          <w:tab w:val="left" w:pos="4020"/>
        </w:tabs>
      </w:pPr>
    </w:p>
    <w:p w14:paraId="3F101885" w14:textId="77777777" w:rsidR="00D32454" w:rsidRPr="00D32454" w:rsidRDefault="00D32454" w:rsidP="00D32454">
      <w:pPr>
        <w:rPr>
          <w:sz w:val="28"/>
          <w:szCs w:val="28"/>
        </w:rPr>
      </w:pPr>
      <w:r w:rsidRPr="00D32454">
        <w:rPr>
          <w:sz w:val="28"/>
          <w:szCs w:val="28"/>
        </w:rPr>
        <w:t>Notes:</w:t>
      </w:r>
    </w:p>
    <w:p w14:paraId="67898DB7" w14:textId="77777777" w:rsidR="00D32454" w:rsidRDefault="00D32454" w:rsidP="00D32454"/>
    <w:p w14:paraId="230E98CC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 xml:space="preserve">Removed (commented out) errors for Notify for Updates </w:t>
      </w:r>
    </w:p>
    <w:p w14:paraId="0208927F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Added tooltip for License Exemption Code</w:t>
      </w:r>
    </w:p>
    <w:p w14:paraId="1DE8B116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Added Gross Weight tooltip</w:t>
      </w:r>
    </w:p>
    <w:p w14:paraId="02DE4D26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Updated Related Party tooltip to remove formatting and move link outside of sentence</w:t>
      </w:r>
    </w:p>
    <w:p w14:paraId="25425F1B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Updated Dangerous Goods tooltip to move link outside of sentence</w:t>
      </w:r>
    </w:p>
    <w:p w14:paraId="7E476068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Removed (commented out) EEI Unit of Measure field (repeat of Product Component field)</w:t>
      </w:r>
    </w:p>
    <w:p w14:paraId="134A5F35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Removed (commented out) Quantity field (repeat of Product Component field)</w:t>
      </w:r>
    </w:p>
    <w:p w14:paraId="27333D9C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Removed (commented out) Tariff Code field (repeat of Product Component field)</w:t>
      </w:r>
    </w:p>
    <w:p w14:paraId="73CF5CD7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Removed (commented out) Total Value field (this amount would be auto-generated from info in Product Component</w:t>
      </w:r>
    </w:p>
    <w:p w14:paraId="752995C5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Removed (commented out) Country of Origin field (repeat of Product Component field)</w:t>
      </w:r>
    </w:p>
    <w:p w14:paraId="57639589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Added “Optional” helper text to VIN field label</w:t>
      </w:r>
    </w:p>
    <w:p w14:paraId="226C830F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Removed (commented out) Export License tooltip (info handled in Ship Tip)</w:t>
      </w:r>
    </w:p>
    <w:p w14:paraId="37ECAB92" w14:textId="77777777" w:rsidR="00D32454" w:rsidRDefault="00D32454" w:rsidP="00D32454">
      <w:pPr>
        <w:pStyle w:val="ListParagraph"/>
        <w:numPr>
          <w:ilvl w:val="0"/>
          <w:numId w:val="15"/>
        </w:numPr>
        <w:tabs>
          <w:tab w:val="left" w:pos="4020"/>
        </w:tabs>
      </w:pPr>
      <w:r>
        <w:t>Other content revisions for clarity, translatability, spelling and grammar</w:t>
      </w:r>
    </w:p>
    <w:p w14:paraId="0D7EC0B5" w14:textId="77777777" w:rsidR="00D32454" w:rsidRDefault="00D32454" w:rsidP="00D32454"/>
    <w:p w14:paraId="52B389DD" w14:textId="77777777" w:rsidR="00D32454" w:rsidRDefault="00D32454" w:rsidP="00D32454">
      <w:r>
        <w:br w:type="page"/>
      </w:r>
    </w:p>
    <w:p w14:paraId="4CBCC045" w14:textId="77777777" w:rsidR="00D32454" w:rsidRDefault="00D32454" w:rsidP="00D32454">
      <w:pPr>
        <w:rPr>
          <w:b/>
        </w:rPr>
      </w:pPr>
      <w:r>
        <w:rPr>
          <w:b/>
        </w:rPr>
        <w:lastRenderedPageBreak/>
        <w:t>Forms wizard - EEI final page (Step 2.7) changes</w:t>
      </w:r>
    </w:p>
    <w:p w14:paraId="002900DF" w14:textId="77777777" w:rsidR="00D32454" w:rsidRDefault="00D32454" w:rsidP="00D32454"/>
    <w:p w14:paraId="40130A68" w14:textId="77777777" w:rsidR="00D32454" w:rsidRPr="00D32454" w:rsidRDefault="00D32454" w:rsidP="00D32454">
      <w:pPr>
        <w:rPr>
          <w:sz w:val="28"/>
          <w:szCs w:val="28"/>
        </w:rPr>
      </w:pPr>
      <w:r w:rsidRPr="00D32454">
        <w:rPr>
          <w:sz w:val="28"/>
          <w:szCs w:val="28"/>
        </w:rPr>
        <w:t>Browser Path:</w:t>
      </w:r>
    </w:p>
    <w:p w14:paraId="358315BE" w14:textId="77777777" w:rsidR="00D32454" w:rsidRDefault="00D32454" w:rsidP="00D32454">
      <w:pPr>
        <w:pStyle w:val="ListParagraph"/>
        <w:numPr>
          <w:ilvl w:val="0"/>
          <w:numId w:val="44"/>
        </w:numPr>
        <w:spacing w:after="160" w:line="259" w:lineRule="auto"/>
      </w:pPr>
      <w:r>
        <w:fldChar w:fldCharType="begin"/>
      </w:r>
      <w:r>
        <w:instrText xml:space="preserve"> HYPERLINK "http://uidev.ups.com/nbs_spa.html" \l "/forms/forms_wizard/formsWiz" </w:instrText>
      </w:r>
      <w:r>
        <w:fldChar w:fldCharType="separate"/>
      </w:r>
      <w:r w:rsidRPr="006A69B8">
        <w:rPr>
          <w:rStyle w:val="Hyperlink"/>
        </w:rPr>
        <w:t>http://uidev.ups.com/nbs_spa.html#/forms/forms_wizard/formsWiz</w:t>
      </w:r>
      <w:r>
        <w:rPr>
          <w:rStyle w:val="Hyperlink"/>
        </w:rPr>
        <w:fldChar w:fldCharType="end"/>
      </w:r>
      <w:r>
        <w:t xml:space="preserve">  </w:t>
      </w:r>
    </w:p>
    <w:p w14:paraId="00E5F9B6" w14:textId="77777777" w:rsidR="00D32454" w:rsidRPr="00D32454" w:rsidRDefault="00D32454" w:rsidP="00D32454">
      <w:pPr>
        <w:rPr>
          <w:sz w:val="28"/>
          <w:szCs w:val="28"/>
        </w:rPr>
      </w:pPr>
      <w:r w:rsidRPr="00D32454">
        <w:rPr>
          <w:sz w:val="28"/>
          <w:szCs w:val="28"/>
        </w:rPr>
        <w:t>Source Path:</w:t>
      </w:r>
    </w:p>
    <w:p w14:paraId="11A96CDF" w14:textId="77777777" w:rsidR="00D32454" w:rsidRDefault="00D32454" w:rsidP="00D32454">
      <w:pPr>
        <w:pStyle w:val="ListParagraph"/>
        <w:numPr>
          <w:ilvl w:val="0"/>
          <w:numId w:val="44"/>
        </w:numPr>
        <w:spacing w:after="160" w:line="259" w:lineRule="auto"/>
      </w:pPr>
      <w:r w:rsidRPr="009330BD">
        <w:t>P02SGit_UIDEV\src\apps\nbs\assets\angular\templates\forms\forms_wizard\formsWizStep2_7.tpl.html</w:t>
      </w:r>
    </w:p>
    <w:p w14:paraId="2BC271DE" w14:textId="77777777" w:rsidR="00D32454" w:rsidRPr="00D32454" w:rsidRDefault="00D32454" w:rsidP="00D32454">
      <w:pPr>
        <w:rPr>
          <w:sz w:val="28"/>
          <w:szCs w:val="28"/>
        </w:rPr>
      </w:pPr>
      <w:r w:rsidRPr="00D32454">
        <w:rPr>
          <w:sz w:val="28"/>
          <w:szCs w:val="28"/>
        </w:rPr>
        <w:t>Notes:</w:t>
      </w:r>
    </w:p>
    <w:p w14:paraId="5D97223B" w14:textId="77777777" w:rsidR="00D32454" w:rsidRDefault="00D32454" w:rsidP="00D32454"/>
    <w:p w14:paraId="0A092C0F" w14:textId="77777777" w:rsidR="00D32454" w:rsidRDefault="00D32454" w:rsidP="00D32454">
      <w:pPr>
        <w:pStyle w:val="ListParagraph"/>
        <w:numPr>
          <w:ilvl w:val="0"/>
          <w:numId w:val="44"/>
        </w:numPr>
        <w:spacing w:line="259" w:lineRule="auto"/>
      </w:pPr>
      <w:r>
        <w:t>Revised Export License Ship Tip to remove formatting and move links out of translatable content strings and correct misspellings</w:t>
      </w:r>
    </w:p>
    <w:p w14:paraId="1CEBE590" w14:textId="77777777" w:rsidR="00D32454" w:rsidRDefault="00D32454" w:rsidP="00D32454">
      <w:pPr>
        <w:pStyle w:val="ListParagraph"/>
        <w:numPr>
          <w:ilvl w:val="0"/>
          <w:numId w:val="44"/>
        </w:numPr>
        <w:spacing w:line="259" w:lineRule="auto"/>
      </w:pPr>
      <w:r>
        <w:t>Added License Type Code tooltip</w:t>
      </w:r>
    </w:p>
    <w:p w14:paraId="20D27BF0" w14:textId="77777777" w:rsidR="00D32454" w:rsidRDefault="00D32454" w:rsidP="00D32454">
      <w:pPr>
        <w:pStyle w:val="ListParagraph"/>
        <w:numPr>
          <w:ilvl w:val="0"/>
          <w:numId w:val="44"/>
        </w:numPr>
        <w:spacing w:line="259" w:lineRule="auto"/>
      </w:pPr>
      <w:r>
        <w:t>Populated list of options for Export Information Code (20 items)</w:t>
      </w:r>
    </w:p>
    <w:p w14:paraId="45E9699F" w14:textId="77777777" w:rsidR="00D32454" w:rsidRDefault="00D32454" w:rsidP="00D32454">
      <w:pPr>
        <w:pStyle w:val="ListParagraph"/>
        <w:numPr>
          <w:ilvl w:val="0"/>
          <w:numId w:val="44"/>
        </w:numPr>
        <w:spacing w:line="259" w:lineRule="auto"/>
      </w:pPr>
      <w:r>
        <w:t>Added ECCN tooltip</w:t>
      </w:r>
    </w:p>
    <w:p w14:paraId="2685E4E3" w14:textId="77777777" w:rsidR="00D32454" w:rsidRDefault="00D32454" w:rsidP="00D32454">
      <w:pPr>
        <w:pStyle w:val="ListParagraph"/>
        <w:numPr>
          <w:ilvl w:val="0"/>
          <w:numId w:val="44"/>
        </w:numPr>
        <w:spacing w:line="259" w:lineRule="auto"/>
      </w:pPr>
      <w:r>
        <w:t>Added Export License Number tooltip</w:t>
      </w:r>
    </w:p>
    <w:p w14:paraId="1769BEB4" w14:textId="77777777" w:rsidR="00D32454" w:rsidRDefault="00D32454" w:rsidP="00D32454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7E164C0" w14:textId="77777777" w:rsidR="003A7D0C" w:rsidRDefault="003A7D0C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F9277E9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10EEDCE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692E3EB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3E8A9C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584D26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49499C6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3DC1B38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E0D0876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50A7DE6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E8C8ABC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0B3589D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B5B64DD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39466D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C4FC320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AFD8275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A82A8A1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18C186F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921C2F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CE3E81" w14:textId="77777777" w:rsidR="00766CC0" w:rsidRDefault="00766CC0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E502A50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4743261" w14:textId="57B0372F" w:rsidR="00D32454" w:rsidRDefault="00766CC0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b/>
          <w:color w:val="003436"/>
        </w:rPr>
        <w:lastRenderedPageBreak/>
        <w:t>TFS#</w:t>
      </w:r>
      <w:r w:rsidRPr="00D32454">
        <w:rPr>
          <w:b/>
          <w:color w:val="003436"/>
        </w:rPr>
        <w:t>504741</w:t>
      </w:r>
    </w:p>
    <w:p w14:paraId="38BD7B9F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C791AD" w14:textId="77777777" w:rsidR="00766CC0" w:rsidRDefault="00766CC0" w:rsidP="00766CC0">
      <w:pPr>
        <w:rPr>
          <w:b/>
        </w:rPr>
      </w:pPr>
      <w:r>
        <w:rPr>
          <w:b/>
        </w:rPr>
        <w:t>Source files affected:</w:t>
      </w:r>
    </w:p>
    <w:p w14:paraId="6A2C539D" w14:textId="77777777" w:rsidR="00766CC0" w:rsidRPr="005C14CB" w:rsidRDefault="00766CC0" w:rsidP="00766CC0">
      <w:pPr>
        <w:pStyle w:val="ListParagraph"/>
        <w:numPr>
          <w:ilvl w:val="0"/>
          <w:numId w:val="45"/>
        </w:numPr>
        <w:spacing w:after="160" w:line="259" w:lineRule="auto"/>
      </w:pPr>
      <w:r w:rsidRPr="005C14CB">
        <w:t>P02SGit_UIDEV\src\apps\n</w:t>
      </w:r>
      <w:r>
        <w:t>bs\assets\angular\templates\when</w:t>
      </w:r>
      <w:r w:rsidRPr="005C14CB">
        <w:t>_section.tpl.html</w:t>
      </w:r>
    </w:p>
    <w:p w14:paraId="4190AFF6" w14:textId="77777777" w:rsidR="00766CC0" w:rsidRPr="005C14CB" w:rsidRDefault="00766CC0" w:rsidP="00766CC0">
      <w:pPr>
        <w:pStyle w:val="ListParagraph"/>
        <w:numPr>
          <w:ilvl w:val="0"/>
          <w:numId w:val="45"/>
        </w:numPr>
        <w:spacing w:after="160" w:line="259" w:lineRule="auto"/>
      </w:pPr>
      <w:r w:rsidRPr="005C14CB">
        <w:t>P02SGit_UIDEV\src\apps\nb</w:t>
      </w:r>
      <w:r>
        <w:t>s\assets\angular\components\when</w:t>
      </w:r>
      <w:r w:rsidRPr="005C14CB">
        <w:t>_component.ts</w:t>
      </w:r>
    </w:p>
    <w:p w14:paraId="66BB48DB" w14:textId="77777777" w:rsidR="00766CC0" w:rsidRDefault="00766CC0" w:rsidP="00766CC0"/>
    <w:p w14:paraId="39E6E741" w14:textId="77777777" w:rsidR="00766CC0" w:rsidRPr="004D4622" w:rsidRDefault="00766CC0" w:rsidP="00766CC0">
      <w:pPr>
        <w:rPr>
          <w:b/>
        </w:rPr>
      </w:pPr>
      <w:r w:rsidRPr="004D4622">
        <w:rPr>
          <w:b/>
        </w:rPr>
        <w:t>NOTES:</w:t>
      </w:r>
    </w:p>
    <w:p w14:paraId="6A427F74" w14:textId="77777777" w:rsidR="00766CC0" w:rsidRDefault="00766CC0" w:rsidP="00766CC0">
      <w:pPr>
        <w:pStyle w:val="ListParagraph"/>
        <w:numPr>
          <w:ilvl w:val="0"/>
          <w:numId w:val="45"/>
        </w:numPr>
        <w:spacing w:after="160" w:line="259" w:lineRule="auto"/>
      </w:pPr>
      <w:r>
        <w:t>Corrections for errors in display of package type elements in ‘What’ section</w:t>
      </w:r>
      <w:r>
        <w:br w:type="page"/>
      </w:r>
    </w:p>
    <w:p w14:paraId="142072FD" w14:textId="77777777" w:rsidR="00766CC0" w:rsidRDefault="00766CC0" w:rsidP="00766CC0">
      <w:pPr>
        <w:rPr>
          <w:b/>
        </w:rPr>
      </w:pPr>
      <w:r>
        <w:rPr>
          <w:b/>
        </w:rPr>
        <w:lastRenderedPageBreak/>
        <w:t>Changes</w:t>
      </w:r>
    </w:p>
    <w:p w14:paraId="3BE81253" w14:textId="77777777" w:rsidR="00766CC0" w:rsidRDefault="00766CC0" w:rsidP="00766CC0"/>
    <w:p w14:paraId="5113DFC1" w14:textId="77777777" w:rsidR="00766CC0" w:rsidRPr="0098570C" w:rsidRDefault="00766CC0" w:rsidP="00766CC0">
      <w:pPr>
        <w:rPr>
          <w:b/>
        </w:rPr>
      </w:pPr>
      <w:r>
        <w:t>Browser Path:</w:t>
      </w:r>
    </w:p>
    <w:p w14:paraId="027BD4A5" w14:textId="77777777" w:rsidR="00766CC0" w:rsidRDefault="00766CC0" w:rsidP="00766CC0">
      <w:pPr>
        <w:pStyle w:val="ListParagraph"/>
        <w:numPr>
          <w:ilvl w:val="0"/>
          <w:numId w:val="44"/>
        </w:numPr>
        <w:spacing w:after="160" w:line="259" w:lineRule="auto"/>
      </w:pPr>
      <w:r>
        <w:t>Compact version:</w:t>
      </w:r>
      <w:r>
        <w:tab/>
      </w:r>
      <w:hyperlink r:id="rId21" w:anchor="/nbsSpa" w:history="1">
        <w:r w:rsidRPr="002E1E8A">
          <w:rPr>
            <w:rStyle w:val="Hyperlink"/>
          </w:rPr>
          <w:t>http://uidev.ups.com/nbs_spa.html#/nbsSpa</w:t>
        </w:r>
      </w:hyperlink>
    </w:p>
    <w:p w14:paraId="63997623" w14:textId="77777777" w:rsidR="00766CC0" w:rsidRDefault="00766CC0" w:rsidP="00766CC0">
      <w:pPr>
        <w:pStyle w:val="ListParagraph"/>
        <w:numPr>
          <w:ilvl w:val="0"/>
          <w:numId w:val="44"/>
        </w:numPr>
        <w:spacing w:after="160" w:line="259" w:lineRule="auto"/>
      </w:pPr>
      <w:r>
        <w:t>Guided version:</w:t>
      </w:r>
      <w:r>
        <w:tab/>
      </w:r>
      <w:r>
        <w:tab/>
      </w:r>
      <w:hyperlink r:id="rId22" w:anchor="/gfWrapper/when" w:history="1">
        <w:r w:rsidRPr="004D0A2D">
          <w:rPr>
            <w:rStyle w:val="Hyperlink"/>
          </w:rPr>
          <w:t>http://uidev.ups.com/nbs_spa.html#/gfWrapper/when</w:t>
        </w:r>
      </w:hyperlink>
      <w:r>
        <w:t xml:space="preserve"> </w:t>
      </w:r>
    </w:p>
    <w:p w14:paraId="1155FF67" w14:textId="77777777" w:rsidR="00766CC0" w:rsidRDefault="00766CC0" w:rsidP="00766CC0">
      <w:r>
        <w:t>Source Path:</w:t>
      </w:r>
    </w:p>
    <w:p w14:paraId="2B33BF00" w14:textId="77777777" w:rsidR="00766CC0" w:rsidRDefault="00766CC0" w:rsidP="00766CC0">
      <w:pPr>
        <w:pStyle w:val="ListParagraph"/>
        <w:numPr>
          <w:ilvl w:val="0"/>
          <w:numId w:val="44"/>
        </w:numPr>
        <w:spacing w:after="160" w:line="259" w:lineRule="auto"/>
      </w:pPr>
      <w:r w:rsidRPr="00064466">
        <w:t>P02SGit_UIDEV\src\apps\n</w:t>
      </w:r>
      <w:r>
        <w:t>bs\assets\angular\templates\when</w:t>
      </w:r>
      <w:r w:rsidRPr="00064466">
        <w:t>_section.tpl.html</w:t>
      </w:r>
    </w:p>
    <w:p w14:paraId="7B333FC2" w14:textId="77777777" w:rsidR="00766CC0" w:rsidRDefault="00766CC0" w:rsidP="00766CC0">
      <w:pPr>
        <w:pStyle w:val="ListParagraph"/>
        <w:numPr>
          <w:ilvl w:val="0"/>
          <w:numId w:val="44"/>
        </w:numPr>
        <w:spacing w:after="160" w:line="259" w:lineRule="auto"/>
      </w:pPr>
      <w:r w:rsidRPr="005C14CB">
        <w:t>P02SGit_UIDEV\src\apps\nb</w:t>
      </w:r>
      <w:r>
        <w:t>s\assets\angular\components\when</w:t>
      </w:r>
      <w:r w:rsidRPr="005C14CB">
        <w:t>_component.ts</w:t>
      </w:r>
    </w:p>
    <w:p w14:paraId="7821F0BB" w14:textId="77777777" w:rsidR="00766CC0" w:rsidRDefault="00766CC0" w:rsidP="00766CC0">
      <w:r>
        <w:t>Notes:</w:t>
      </w:r>
    </w:p>
    <w:p w14:paraId="491D2E7E" w14:textId="77777777" w:rsidR="00766CC0" w:rsidRDefault="00766CC0" w:rsidP="00766CC0">
      <w:pPr>
        <w:pStyle w:val="ListParagraph"/>
        <w:numPr>
          <w:ilvl w:val="0"/>
          <w:numId w:val="44"/>
        </w:numPr>
        <w:spacing w:line="259" w:lineRule="auto"/>
      </w:pPr>
      <w:r>
        <w:t>New state added for Smart Pickup Requested Earlier, Now Past Pickup Window</w:t>
      </w:r>
    </w:p>
    <w:p w14:paraId="7F8D7BA6" w14:textId="77777777" w:rsidR="00766CC0" w:rsidRDefault="00766CC0" w:rsidP="00766CC0">
      <w:pPr>
        <w:pStyle w:val="ListParagraph"/>
        <w:numPr>
          <w:ilvl w:val="0"/>
          <w:numId w:val="44"/>
        </w:numPr>
        <w:spacing w:line="259" w:lineRule="auto"/>
      </w:pPr>
      <w:r w:rsidRPr="007E7C52">
        <w:t xml:space="preserve">Changed misspelling of </w:t>
      </w:r>
      <w:r>
        <w:t>‘receiver’ in several places.</w:t>
      </w:r>
    </w:p>
    <w:p w14:paraId="71CD9460" w14:textId="77777777" w:rsidR="00766CC0" w:rsidRDefault="00766CC0" w:rsidP="00766CC0">
      <w:pPr>
        <w:pStyle w:val="ListParagraph"/>
        <w:numPr>
          <w:ilvl w:val="0"/>
          <w:numId w:val="44"/>
        </w:numPr>
        <w:spacing w:line="259" w:lineRule="auto"/>
      </w:pPr>
      <w:proofErr w:type="spellStart"/>
      <w:r>
        <w:t>Uncapitalized</w:t>
      </w:r>
      <w:proofErr w:type="spellEnd"/>
      <w:r>
        <w:t xml:space="preserve"> ‘pickups’ in several places.</w:t>
      </w:r>
    </w:p>
    <w:p w14:paraId="76C2177D" w14:textId="77777777" w:rsidR="00766CC0" w:rsidRDefault="00766CC0" w:rsidP="00766CC0">
      <w:pPr>
        <w:pStyle w:val="ListParagraph"/>
        <w:numPr>
          <w:ilvl w:val="0"/>
          <w:numId w:val="44"/>
        </w:numPr>
        <w:spacing w:line="259" w:lineRule="auto"/>
      </w:pPr>
      <w:r>
        <w:t>Other changes for spelling, grammar, and clarity.</w:t>
      </w:r>
    </w:p>
    <w:p w14:paraId="0F0C16EA" w14:textId="77777777" w:rsidR="00766CC0" w:rsidRDefault="00766CC0" w:rsidP="00766CC0"/>
    <w:p w14:paraId="5DD7D643" w14:textId="77777777" w:rsidR="00766CC0" w:rsidRPr="0017151A" w:rsidRDefault="00766CC0" w:rsidP="00766CC0">
      <w:pPr>
        <w:rPr>
          <w:b/>
        </w:rPr>
      </w:pPr>
      <w:proofErr w:type="gramStart"/>
      <w:r w:rsidRPr="0017151A">
        <w:rPr>
          <w:b/>
          <w:color w:val="FF0000"/>
          <w:u w:val="single"/>
        </w:rPr>
        <w:t>when</w:t>
      </w:r>
      <w:proofErr w:type="gramEnd"/>
      <w:r w:rsidRPr="0017151A">
        <w:rPr>
          <w:b/>
          <w:color w:val="FF0000"/>
          <w:u w:val="single"/>
        </w:rPr>
        <w:t>_section.tpl.html</w:t>
      </w:r>
      <w:r w:rsidRPr="0017151A">
        <w:rPr>
          <w:b/>
        </w:rPr>
        <w:t xml:space="preserve"> </w:t>
      </w:r>
      <w:r>
        <w:rPr>
          <w:b/>
        </w:rPr>
        <w:t xml:space="preserve">– </w:t>
      </w:r>
      <w:r w:rsidRPr="0017151A">
        <w:rPr>
          <w:b/>
        </w:rPr>
        <w:t>Note</w:t>
      </w:r>
      <w:r>
        <w:rPr>
          <w:b/>
        </w:rPr>
        <w:t xml:space="preserve"> NEW CODE at about line 1156</w:t>
      </w:r>
      <w:r w:rsidRPr="0017151A">
        <w:rPr>
          <w:b/>
        </w:rPr>
        <w:t>:</w:t>
      </w:r>
    </w:p>
    <w:p w14:paraId="3C43BE94" w14:textId="77777777" w:rsidR="00766CC0" w:rsidRDefault="00766CC0" w:rsidP="00766CC0">
      <w:pPr>
        <w:rPr>
          <w:sz w:val="18"/>
        </w:rPr>
      </w:pPr>
      <w:r w:rsidRPr="00F21CFA">
        <w:rPr>
          <w:sz w:val="18"/>
        </w:rPr>
        <w:t>&lt;</w:t>
      </w:r>
      <w:proofErr w:type="gramStart"/>
      <w:r w:rsidRPr="00F21CFA">
        <w:rPr>
          <w:sz w:val="18"/>
        </w:rPr>
        <w:t>option</w:t>
      </w:r>
      <w:proofErr w:type="gramEnd"/>
      <w:r w:rsidRPr="00F21CFA">
        <w:rPr>
          <w:sz w:val="18"/>
        </w:rPr>
        <w:t xml:space="preserve"> value="</w:t>
      </w:r>
      <w:proofErr w:type="spellStart"/>
      <w:r w:rsidRPr="00F21CFA">
        <w:rPr>
          <w:sz w:val="18"/>
        </w:rPr>
        <w:t>smartReqTooLate</w:t>
      </w:r>
      <w:proofErr w:type="spellEnd"/>
      <w:r w:rsidRPr="00F21CFA">
        <w:rPr>
          <w:sz w:val="18"/>
        </w:rPr>
        <w:t>"&gt;Requested - Past Pickup Window&lt;/option&gt;</w:t>
      </w:r>
    </w:p>
    <w:p w14:paraId="0DF2FF5F" w14:textId="77777777" w:rsidR="00766CC0" w:rsidRDefault="00766CC0" w:rsidP="00766CC0">
      <w:pPr>
        <w:rPr>
          <w:sz w:val="18"/>
        </w:rPr>
      </w:pPr>
    </w:p>
    <w:p w14:paraId="3E3B9D8E" w14:textId="77777777" w:rsidR="00766CC0" w:rsidRPr="0017151A" w:rsidRDefault="00766CC0" w:rsidP="00766CC0">
      <w:pPr>
        <w:rPr>
          <w:b/>
        </w:rPr>
      </w:pPr>
      <w:proofErr w:type="spellStart"/>
      <w:proofErr w:type="gramStart"/>
      <w:r w:rsidRPr="0017151A">
        <w:rPr>
          <w:b/>
          <w:color w:val="FF0000"/>
          <w:u w:val="single"/>
        </w:rPr>
        <w:t>when</w:t>
      </w:r>
      <w:proofErr w:type="gramEnd"/>
      <w:r w:rsidRPr="0017151A">
        <w:rPr>
          <w:b/>
          <w:color w:val="FF0000"/>
          <w:u w:val="single"/>
        </w:rPr>
        <w:t>_component.ts</w:t>
      </w:r>
      <w:proofErr w:type="spellEnd"/>
      <w:r w:rsidRPr="0017151A">
        <w:rPr>
          <w:b/>
        </w:rPr>
        <w:t xml:space="preserve"> </w:t>
      </w:r>
      <w:r>
        <w:rPr>
          <w:b/>
        </w:rPr>
        <w:t xml:space="preserve">– </w:t>
      </w:r>
      <w:r w:rsidRPr="0017151A">
        <w:rPr>
          <w:b/>
        </w:rPr>
        <w:t>Note</w:t>
      </w:r>
      <w:r>
        <w:rPr>
          <w:b/>
        </w:rPr>
        <w:t xml:space="preserve"> NEW CODE at about line 156</w:t>
      </w:r>
      <w:r w:rsidRPr="0017151A">
        <w:rPr>
          <w:b/>
        </w:rPr>
        <w:t>:</w:t>
      </w:r>
    </w:p>
    <w:p w14:paraId="1018135A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>{</w:t>
      </w:r>
      <w:proofErr w:type="spellStart"/>
      <w:proofErr w:type="gramStart"/>
      <w:r w:rsidRPr="00F21CFA">
        <w:rPr>
          <w:sz w:val="18"/>
        </w:rPr>
        <w:t>val</w:t>
      </w:r>
      <w:proofErr w:type="spellEnd"/>
      <w:proofErr w:type="gramEnd"/>
      <w:r w:rsidRPr="00F21CFA">
        <w:rPr>
          <w:sz w:val="18"/>
        </w:rPr>
        <w:t xml:space="preserve"> : '</w:t>
      </w:r>
      <w:proofErr w:type="spellStart"/>
      <w:r w:rsidRPr="00F21CFA">
        <w:rPr>
          <w:sz w:val="18"/>
        </w:rPr>
        <w:t>smartReqTooLate</w:t>
      </w:r>
      <w:proofErr w:type="spellEnd"/>
      <w:r w:rsidRPr="00F21CFA">
        <w:rPr>
          <w:sz w:val="18"/>
        </w:rPr>
        <w:t>', copy : 'Requested - Past Pickup Window'}</w:t>
      </w:r>
    </w:p>
    <w:p w14:paraId="06AB111B" w14:textId="77777777" w:rsidR="00766CC0" w:rsidRDefault="00766CC0" w:rsidP="00766CC0">
      <w:pPr>
        <w:rPr>
          <w:sz w:val="18"/>
        </w:rPr>
      </w:pPr>
      <w:r w:rsidRPr="00F21CFA">
        <w:rPr>
          <w:sz w:val="18"/>
        </w:rPr>
        <w:t>{</w:t>
      </w:r>
      <w:proofErr w:type="spellStart"/>
      <w:proofErr w:type="gramStart"/>
      <w:r w:rsidRPr="00F21CFA">
        <w:rPr>
          <w:sz w:val="18"/>
        </w:rPr>
        <w:t>val</w:t>
      </w:r>
      <w:proofErr w:type="spellEnd"/>
      <w:proofErr w:type="gramEnd"/>
      <w:r w:rsidRPr="00F21CFA">
        <w:rPr>
          <w:sz w:val="18"/>
        </w:rPr>
        <w:t xml:space="preserve"> : '</w:t>
      </w:r>
      <w:proofErr w:type="spellStart"/>
      <w:r w:rsidRPr="00F21CFA">
        <w:rPr>
          <w:sz w:val="18"/>
        </w:rPr>
        <w:t>smartTooLate</w:t>
      </w:r>
      <w:proofErr w:type="spellEnd"/>
      <w:r w:rsidRPr="00F21CFA">
        <w:rPr>
          <w:sz w:val="18"/>
        </w:rPr>
        <w:t>', copy : 'Cannot Schedule - Past Pickup Window'}</w:t>
      </w:r>
    </w:p>
    <w:p w14:paraId="6BBBEF21" w14:textId="77777777" w:rsidR="00766CC0" w:rsidRDefault="00766CC0" w:rsidP="00766CC0">
      <w:pPr>
        <w:rPr>
          <w:sz w:val="18"/>
        </w:rPr>
      </w:pPr>
    </w:p>
    <w:p w14:paraId="23D1B947" w14:textId="77777777" w:rsidR="00766CC0" w:rsidRPr="0017151A" w:rsidRDefault="00766CC0" w:rsidP="00766CC0">
      <w:pPr>
        <w:rPr>
          <w:b/>
        </w:rPr>
      </w:pPr>
      <w:proofErr w:type="spellStart"/>
      <w:proofErr w:type="gramStart"/>
      <w:r w:rsidRPr="0017151A">
        <w:rPr>
          <w:b/>
          <w:color w:val="FF0000"/>
          <w:u w:val="single"/>
        </w:rPr>
        <w:t>when</w:t>
      </w:r>
      <w:proofErr w:type="gramEnd"/>
      <w:r w:rsidRPr="0017151A">
        <w:rPr>
          <w:b/>
          <w:color w:val="FF0000"/>
          <w:u w:val="single"/>
        </w:rPr>
        <w:t>_component.ts</w:t>
      </w:r>
      <w:proofErr w:type="spellEnd"/>
      <w:r w:rsidRPr="0017151A">
        <w:rPr>
          <w:b/>
        </w:rPr>
        <w:t xml:space="preserve"> </w:t>
      </w:r>
      <w:r>
        <w:rPr>
          <w:b/>
        </w:rPr>
        <w:t xml:space="preserve">– </w:t>
      </w:r>
      <w:r w:rsidRPr="0017151A">
        <w:rPr>
          <w:b/>
        </w:rPr>
        <w:t>Note</w:t>
      </w:r>
      <w:r>
        <w:rPr>
          <w:b/>
        </w:rPr>
        <w:t xml:space="preserve"> NEW CODE at about line 615</w:t>
      </w:r>
      <w:r w:rsidRPr="0017151A">
        <w:rPr>
          <w:b/>
        </w:rPr>
        <w:t>:</w:t>
      </w:r>
    </w:p>
    <w:p w14:paraId="3FBDAF09" w14:textId="77777777" w:rsidR="00766CC0" w:rsidRDefault="00766CC0" w:rsidP="00766CC0">
      <w:pPr>
        <w:rPr>
          <w:sz w:val="18"/>
        </w:rPr>
      </w:pPr>
      <w:proofErr w:type="spellStart"/>
      <w:proofErr w:type="gramStart"/>
      <w:r w:rsidRPr="00F21CFA">
        <w:rPr>
          <w:sz w:val="18"/>
        </w:rPr>
        <w:t>this.whenSmartYesHeader</w:t>
      </w:r>
      <w:proofErr w:type="spellEnd"/>
      <w:proofErr w:type="gramEnd"/>
      <w:r w:rsidRPr="00F21CFA">
        <w:rPr>
          <w:sz w:val="18"/>
        </w:rPr>
        <w:t xml:space="preserve"> = true;</w:t>
      </w:r>
    </w:p>
    <w:p w14:paraId="6AF0C8BB" w14:textId="77777777" w:rsidR="00766CC0" w:rsidRDefault="00766CC0" w:rsidP="00766CC0">
      <w:pPr>
        <w:rPr>
          <w:b/>
          <w:color w:val="FF0000"/>
          <w:u w:val="single"/>
        </w:rPr>
      </w:pPr>
    </w:p>
    <w:p w14:paraId="32518D52" w14:textId="77777777" w:rsidR="00766CC0" w:rsidRPr="0017151A" w:rsidRDefault="00766CC0" w:rsidP="00766CC0">
      <w:pPr>
        <w:rPr>
          <w:b/>
        </w:rPr>
      </w:pPr>
      <w:proofErr w:type="spellStart"/>
      <w:proofErr w:type="gramStart"/>
      <w:r w:rsidRPr="0017151A">
        <w:rPr>
          <w:b/>
          <w:color w:val="FF0000"/>
          <w:u w:val="single"/>
        </w:rPr>
        <w:t>when</w:t>
      </w:r>
      <w:proofErr w:type="gramEnd"/>
      <w:r w:rsidRPr="0017151A">
        <w:rPr>
          <w:b/>
          <w:color w:val="FF0000"/>
          <w:u w:val="single"/>
        </w:rPr>
        <w:t>_component.ts</w:t>
      </w:r>
      <w:proofErr w:type="spellEnd"/>
      <w:r w:rsidRPr="0017151A">
        <w:rPr>
          <w:b/>
        </w:rPr>
        <w:t xml:space="preserve"> </w:t>
      </w:r>
      <w:r>
        <w:rPr>
          <w:b/>
        </w:rPr>
        <w:t xml:space="preserve">– </w:t>
      </w:r>
      <w:r w:rsidRPr="0017151A">
        <w:rPr>
          <w:b/>
        </w:rPr>
        <w:t>Note</w:t>
      </w:r>
      <w:r>
        <w:rPr>
          <w:b/>
        </w:rPr>
        <w:t xml:space="preserve"> NEW CODE at about line 627</w:t>
      </w:r>
      <w:r w:rsidRPr="0017151A">
        <w:rPr>
          <w:b/>
        </w:rPr>
        <w:t>:</w:t>
      </w:r>
    </w:p>
    <w:p w14:paraId="7DA73F1A" w14:textId="77777777" w:rsidR="00766CC0" w:rsidRPr="00F21CFA" w:rsidRDefault="00766CC0" w:rsidP="00766CC0">
      <w:pPr>
        <w:rPr>
          <w:sz w:val="18"/>
        </w:rPr>
      </w:pPr>
      <w:proofErr w:type="gramStart"/>
      <w:r w:rsidRPr="00F21CFA">
        <w:rPr>
          <w:sz w:val="18"/>
        </w:rPr>
        <w:t>case</w:t>
      </w:r>
      <w:proofErr w:type="gramEnd"/>
      <w:r w:rsidRPr="00F21CFA">
        <w:rPr>
          <w:sz w:val="18"/>
        </w:rPr>
        <w:t xml:space="preserve"> '</w:t>
      </w:r>
      <w:proofErr w:type="spellStart"/>
      <w:r w:rsidRPr="00F21CFA">
        <w:rPr>
          <w:sz w:val="18"/>
        </w:rPr>
        <w:t>smartReqTooLate</w:t>
      </w:r>
      <w:proofErr w:type="spellEnd"/>
      <w:r w:rsidRPr="00F21CFA">
        <w:rPr>
          <w:sz w:val="18"/>
        </w:rPr>
        <w:t>':</w:t>
      </w:r>
    </w:p>
    <w:p w14:paraId="142CD11E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spellStart"/>
      <w:proofErr w:type="gramStart"/>
      <w:r w:rsidRPr="00F21CFA">
        <w:rPr>
          <w:sz w:val="18"/>
        </w:rPr>
        <w:t>this.whenFalsify</w:t>
      </w:r>
      <w:proofErr w:type="spellEnd"/>
      <w:proofErr w:type="gramEnd"/>
      <w:r w:rsidRPr="00F21CFA">
        <w:rPr>
          <w:sz w:val="18"/>
        </w:rPr>
        <w:t>();</w:t>
      </w:r>
    </w:p>
    <w:p w14:paraId="165F2B5E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spellStart"/>
      <w:proofErr w:type="gramStart"/>
      <w:r w:rsidRPr="00F21CFA">
        <w:rPr>
          <w:sz w:val="18"/>
        </w:rPr>
        <w:t>this.whenPickupAvailable</w:t>
      </w:r>
      <w:proofErr w:type="spellEnd"/>
      <w:proofErr w:type="gramEnd"/>
      <w:r w:rsidRPr="00F21CFA">
        <w:rPr>
          <w:sz w:val="18"/>
        </w:rPr>
        <w:t xml:space="preserve"> = true;</w:t>
      </w:r>
    </w:p>
    <w:p w14:paraId="5C0F62DA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spellStart"/>
      <w:proofErr w:type="gramStart"/>
      <w:r w:rsidRPr="00F21CFA">
        <w:rPr>
          <w:sz w:val="18"/>
        </w:rPr>
        <w:t>this.whenShipmentEntrance</w:t>
      </w:r>
      <w:proofErr w:type="spellEnd"/>
      <w:proofErr w:type="gramEnd"/>
      <w:r w:rsidRPr="00F21CFA">
        <w:rPr>
          <w:sz w:val="18"/>
        </w:rPr>
        <w:t xml:space="preserve"> = '1';</w:t>
      </w:r>
    </w:p>
    <w:p w14:paraId="55503DC1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spellStart"/>
      <w:proofErr w:type="gramStart"/>
      <w:r w:rsidRPr="00F21CFA">
        <w:rPr>
          <w:sz w:val="18"/>
        </w:rPr>
        <w:t>this.whenSmart</w:t>
      </w:r>
      <w:proofErr w:type="spellEnd"/>
      <w:proofErr w:type="gramEnd"/>
      <w:r w:rsidRPr="00F21CFA">
        <w:rPr>
          <w:sz w:val="18"/>
        </w:rPr>
        <w:t xml:space="preserve"> = true;</w:t>
      </w:r>
    </w:p>
    <w:p w14:paraId="025DF8EC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spellStart"/>
      <w:proofErr w:type="gramStart"/>
      <w:r w:rsidRPr="00F21CFA">
        <w:rPr>
          <w:sz w:val="18"/>
        </w:rPr>
        <w:t>this.whenSmartYesHeader</w:t>
      </w:r>
      <w:proofErr w:type="spellEnd"/>
      <w:proofErr w:type="gramEnd"/>
      <w:r w:rsidRPr="00F21CFA">
        <w:rPr>
          <w:sz w:val="18"/>
        </w:rPr>
        <w:t xml:space="preserve"> = true;</w:t>
      </w:r>
    </w:p>
    <w:p w14:paraId="6A23271C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spellStart"/>
      <w:proofErr w:type="gramStart"/>
      <w:r w:rsidRPr="00F21CFA">
        <w:rPr>
          <w:sz w:val="18"/>
        </w:rPr>
        <w:t>this.whenPkupLocationContent</w:t>
      </w:r>
      <w:proofErr w:type="spellEnd"/>
      <w:proofErr w:type="gramEnd"/>
      <w:r w:rsidRPr="00F21CFA">
        <w:rPr>
          <w:sz w:val="18"/>
        </w:rPr>
        <w:t xml:space="preserve"> = true;</w:t>
      </w:r>
    </w:p>
    <w:p w14:paraId="61A051E9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gramStart"/>
      <w:r w:rsidRPr="00F21CFA">
        <w:rPr>
          <w:sz w:val="18"/>
        </w:rPr>
        <w:t>this.whenLike2DoContent</w:t>
      </w:r>
      <w:proofErr w:type="gramEnd"/>
      <w:r w:rsidRPr="00F21CFA">
        <w:rPr>
          <w:sz w:val="18"/>
        </w:rPr>
        <w:t xml:space="preserve"> = true;</w:t>
      </w:r>
    </w:p>
    <w:p w14:paraId="5E734856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spellStart"/>
      <w:proofErr w:type="gramStart"/>
      <w:r w:rsidRPr="00F21CFA">
        <w:rPr>
          <w:sz w:val="18"/>
        </w:rPr>
        <w:t>this.whenSmartPickupTomorrow</w:t>
      </w:r>
      <w:proofErr w:type="spellEnd"/>
      <w:proofErr w:type="gramEnd"/>
      <w:r w:rsidRPr="00F21CFA">
        <w:rPr>
          <w:sz w:val="18"/>
        </w:rPr>
        <w:t xml:space="preserve"> = true;</w:t>
      </w:r>
    </w:p>
    <w:p w14:paraId="07AAEC47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spellStart"/>
      <w:proofErr w:type="gramStart"/>
      <w:r w:rsidRPr="00F21CFA">
        <w:rPr>
          <w:sz w:val="18"/>
        </w:rPr>
        <w:t>this.whenPendingOnCall</w:t>
      </w:r>
      <w:proofErr w:type="spellEnd"/>
      <w:proofErr w:type="gramEnd"/>
      <w:r w:rsidRPr="00F21CFA">
        <w:rPr>
          <w:sz w:val="18"/>
        </w:rPr>
        <w:t xml:space="preserve"> = true;</w:t>
      </w:r>
    </w:p>
    <w:p w14:paraId="43371BE3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spellStart"/>
      <w:proofErr w:type="gramStart"/>
      <w:r w:rsidRPr="00F21CFA">
        <w:rPr>
          <w:sz w:val="18"/>
        </w:rPr>
        <w:t>this.whenSmartPickupTooLateShipTip</w:t>
      </w:r>
      <w:proofErr w:type="spellEnd"/>
      <w:proofErr w:type="gramEnd"/>
      <w:r w:rsidRPr="00F21CFA">
        <w:rPr>
          <w:sz w:val="18"/>
        </w:rPr>
        <w:t xml:space="preserve"> = true;</w:t>
      </w:r>
    </w:p>
    <w:p w14:paraId="3435A0DE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gramStart"/>
      <w:r w:rsidRPr="00F21CFA">
        <w:rPr>
          <w:sz w:val="18"/>
        </w:rPr>
        <w:t>this.whenShipTip1</w:t>
      </w:r>
      <w:proofErr w:type="gramEnd"/>
      <w:r w:rsidRPr="00F21CFA">
        <w:rPr>
          <w:sz w:val="18"/>
        </w:rPr>
        <w:t xml:space="preserve"> = true;</w:t>
      </w:r>
    </w:p>
    <w:p w14:paraId="0869307B" w14:textId="77777777" w:rsidR="00766CC0" w:rsidRPr="00F21CFA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spellStart"/>
      <w:proofErr w:type="gramStart"/>
      <w:r w:rsidRPr="00F21CFA">
        <w:rPr>
          <w:sz w:val="18"/>
        </w:rPr>
        <w:t>this.whenHoldAtLocation</w:t>
      </w:r>
      <w:proofErr w:type="spellEnd"/>
      <w:proofErr w:type="gramEnd"/>
      <w:r w:rsidRPr="00F21CFA">
        <w:rPr>
          <w:sz w:val="18"/>
        </w:rPr>
        <w:t xml:space="preserve"> = true;</w:t>
      </w:r>
    </w:p>
    <w:p w14:paraId="46758B44" w14:textId="77777777" w:rsidR="00766CC0" w:rsidRDefault="00766CC0" w:rsidP="00766CC0">
      <w:pPr>
        <w:rPr>
          <w:sz w:val="18"/>
        </w:rPr>
      </w:pPr>
      <w:r w:rsidRPr="00F21CFA">
        <w:rPr>
          <w:sz w:val="18"/>
        </w:rPr>
        <w:t xml:space="preserve">                </w:t>
      </w:r>
      <w:proofErr w:type="gramStart"/>
      <w:r w:rsidRPr="00F21CFA">
        <w:rPr>
          <w:sz w:val="18"/>
        </w:rPr>
        <w:t>break</w:t>
      </w:r>
      <w:proofErr w:type="gramEnd"/>
      <w:r w:rsidRPr="00F21CFA">
        <w:rPr>
          <w:sz w:val="18"/>
        </w:rPr>
        <w:t>;</w:t>
      </w:r>
    </w:p>
    <w:p w14:paraId="266C8C77" w14:textId="77777777" w:rsidR="00766CC0" w:rsidRDefault="00766CC0" w:rsidP="00766CC0">
      <w:pPr>
        <w:rPr>
          <w:b/>
          <w:color w:val="FF0000"/>
          <w:u w:val="single"/>
        </w:rPr>
      </w:pPr>
    </w:p>
    <w:p w14:paraId="2D558620" w14:textId="77777777" w:rsidR="00766CC0" w:rsidRPr="0017151A" w:rsidRDefault="00766CC0" w:rsidP="00766CC0">
      <w:pPr>
        <w:rPr>
          <w:b/>
        </w:rPr>
      </w:pPr>
      <w:proofErr w:type="spellStart"/>
      <w:proofErr w:type="gramStart"/>
      <w:r w:rsidRPr="0017151A">
        <w:rPr>
          <w:b/>
          <w:color w:val="FF0000"/>
          <w:u w:val="single"/>
        </w:rPr>
        <w:t>when</w:t>
      </w:r>
      <w:proofErr w:type="gramEnd"/>
      <w:r w:rsidRPr="0017151A">
        <w:rPr>
          <w:b/>
          <w:color w:val="FF0000"/>
          <w:u w:val="single"/>
        </w:rPr>
        <w:t>_component.ts</w:t>
      </w:r>
      <w:proofErr w:type="spellEnd"/>
      <w:r w:rsidRPr="0017151A">
        <w:rPr>
          <w:b/>
        </w:rPr>
        <w:t xml:space="preserve"> </w:t>
      </w:r>
      <w:r>
        <w:rPr>
          <w:b/>
        </w:rPr>
        <w:t xml:space="preserve">– </w:t>
      </w:r>
      <w:r w:rsidRPr="0017151A">
        <w:rPr>
          <w:b/>
        </w:rPr>
        <w:t>Note</w:t>
      </w:r>
      <w:r>
        <w:rPr>
          <w:b/>
        </w:rPr>
        <w:t xml:space="preserve"> CODE REMOVED at about line 642</w:t>
      </w:r>
      <w:r w:rsidRPr="0017151A">
        <w:rPr>
          <w:b/>
        </w:rPr>
        <w:t>:</w:t>
      </w:r>
    </w:p>
    <w:p w14:paraId="45074BBF" w14:textId="77777777" w:rsidR="00766CC0" w:rsidRPr="00750A2C" w:rsidRDefault="00766CC0" w:rsidP="00766CC0">
      <w:pPr>
        <w:rPr>
          <w:strike/>
          <w:sz w:val="18"/>
        </w:rPr>
      </w:pPr>
      <w:proofErr w:type="spellStart"/>
      <w:proofErr w:type="gramStart"/>
      <w:r w:rsidRPr="00750A2C">
        <w:rPr>
          <w:strike/>
          <w:sz w:val="18"/>
        </w:rPr>
        <w:t>this.whenSmartPickupToday</w:t>
      </w:r>
      <w:proofErr w:type="spellEnd"/>
      <w:proofErr w:type="gramEnd"/>
      <w:r w:rsidRPr="00750A2C">
        <w:rPr>
          <w:strike/>
          <w:sz w:val="18"/>
        </w:rPr>
        <w:t xml:space="preserve"> = true;</w:t>
      </w:r>
    </w:p>
    <w:p w14:paraId="43F1BB39" w14:textId="77777777" w:rsidR="00766CC0" w:rsidRPr="007E7C52" w:rsidRDefault="00766CC0" w:rsidP="00766CC0"/>
    <w:p w14:paraId="583C4812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23BF6E1" w14:textId="77777777" w:rsidR="00766CC0" w:rsidRDefault="00766CC0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17AEA7B" w14:textId="77777777" w:rsidR="00766CC0" w:rsidRDefault="00766CC0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3825B3C" w14:textId="77777777" w:rsidR="00766CC0" w:rsidRDefault="00766CC0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F2CBAA" w14:textId="77777777" w:rsidR="00766CC0" w:rsidRDefault="00766CC0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F7BFB72" w14:textId="6A234BC9" w:rsidR="00766CC0" w:rsidRPr="00766CC0" w:rsidRDefault="00766CC0" w:rsidP="00766CC0">
      <w:pPr>
        <w:rPr>
          <w:b/>
        </w:rPr>
      </w:pPr>
      <w:r w:rsidRPr="00766CC0">
        <w:rPr>
          <w:b/>
        </w:rPr>
        <w:lastRenderedPageBreak/>
        <w:t>Beta Modal</w:t>
      </w:r>
    </w:p>
    <w:p w14:paraId="726A1136" w14:textId="77777777" w:rsidR="00766CC0" w:rsidRDefault="00766CC0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7971797" w14:textId="77777777" w:rsidR="00766CC0" w:rsidRPr="00766CC0" w:rsidRDefault="00766CC0" w:rsidP="00766CC0">
      <w:r w:rsidRPr="00766CC0">
        <w:t>Source files affected:</w:t>
      </w:r>
    </w:p>
    <w:p w14:paraId="3A70C68F" w14:textId="77777777" w:rsidR="00766CC0" w:rsidRDefault="00766CC0" w:rsidP="00766CC0">
      <w:pPr>
        <w:pStyle w:val="ListParagraph"/>
        <w:numPr>
          <w:ilvl w:val="0"/>
          <w:numId w:val="45"/>
        </w:numPr>
        <w:spacing w:after="160" w:line="259" w:lineRule="auto"/>
      </w:pPr>
      <w:r w:rsidRPr="00E15C4D">
        <w:t>P02SGit_UIDEV\src\apps\nbs\assets\angular\templates\nonFormModals\modalBeta.tpl.html</w:t>
      </w:r>
    </w:p>
    <w:p w14:paraId="137E3976" w14:textId="77777777" w:rsidR="00766CC0" w:rsidRDefault="00766CC0" w:rsidP="00766CC0">
      <w:pPr>
        <w:pStyle w:val="ListParagraph"/>
        <w:numPr>
          <w:ilvl w:val="1"/>
          <w:numId w:val="45"/>
        </w:numPr>
        <w:spacing w:after="160" w:line="259" w:lineRule="auto"/>
      </w:pPr>
      <w:r w:rsidRPr="00595EE4">
        <w:rPr>
          <w:b/>
        </w:rPr>
        <w:t>NOTES</w:t>
      </w:r>
      <w:r>
        <w:t>:</w:t>
      </w:r>
    </w:p>
    <w:p w14:paraId="6C6F31B7" w14:textId="77777777" w:rsidR="00766CC0" w:rsidRDefault="00766CC0" w:rsidP="00766CC0">
      <w:pPr>
        <w:pStyle w:val="ListParagraph"/>
        <w:numPr>
          <w:ilvl w:val="2"/>
          <w:numId w:val="45"/>
        </w:numPr>
        <w:spacing w:after="160" w:line="259" w:lineRule="auto"/>
      </w:pPr>
      <w:r>
        <w:t>Updated to revised v3 of beta welcome message</w:t>
      </w:r>
      <w:r>
        <w:br/>
      </w:r>
    </w:p>
    <w:p w14:paraId="00D32F1F" w14:textId="77777777" w:rsidR="00766CC0" w:rsidRDefault="00766CC0" w:rsidP="00766CC0">
      <w:pPr>
        <w:pStyle w:val="ListParagraph"/>
        <w:numPr>
          <w:ilvl w:val="0"/>
          <w:numId w:val="45"/>
        </w:numPr>
        <w:spacing w:after="160" w:line="259" w:lineRule="auto"/>
      </w:pPr>
      <w:r w:rsidRPr="00E15C4D">
        <w:t>P02SGit_UIDEV\src\apps\nbs\assets\angular\templates\internationalFormsYes.tpl.html</w:t>
      </w:r>
    </w:p>
    <w:p w14:paraId="40C372A2" w14:textId="77777777" w:rsidR="00766CC0" w:rsidRDefault="00766CC0" w:rsidP="00766CC0">
      <w:pPr>
        <w:pStyle w:val="ListParagraph"/>
        <w:numPr>
          <w:ilvl w:val="1"/>
          <w:numId w:val="45"/>
        </w:numPr>
        <w:spacing w:after="160" w:line="259" w:lineRule="auto"/>
      </w:pPr>
      <w:r w:rsidRPr="00595EE4">
        <w:rPr>
          <w:b/>
        </w:rPr>
        <w:t>NOTES</w:t>
      </w:r>
      <w:r>
        <w:t>:</w:t>
      </w:r>
    </w:p>
    <w:p w14:paraId="25117770" w14:textId="77777777" w:rsidR="00766CC0" w:rsidRDefault="00766CC0" w:rsidP="00766CC0">
      <w:pPr>
        <w:pStyle w:val="ListParagraph"/>
        <w:numPr>
          <w:ilvl w:val="2"/>
          <w:numId w:val="45"/>
        </w:numPr>
        <w:spacing w:after="160" w:line="259" w:lineRule="auto"/>
      </w:pPr>
      <w:r w:rsidRPr="00595EE4">
        <w:t>Replace headline, intro text, and CTA for forms wiz gateway</w:t>
      </w:r>
    </w:p>
    <w:p w14:paraId="2A1FC6AD" w14:textId="77777777" w:rsidR="00766CC0" w:rsidRDefault="00766CC0" w:rsidP="00766CC0">
      <w:pPr>
        <w:pStyle w:val="ListParagraph"/>
        <w:numPr>
          <w:ilvl w:val="2"/>
          <w:numId w:val="45"/>
        </w:numPr>
        <w:spacing w:after="160" w:line="259" w:lineRule="auto"/>
      </w:pPr>
      <w:r w:rsidRPr="00595EE4">
        <w:t>Replace second sentence of Review Forms text.</w:t>
      </w:r>
      <w:r>
        <w:br/>
      </w:r>
    </w:p>
    <w:p w14:paraId="20159D29" w14:textId="77777777" w:rsidR="00766CC0" w:rsidRDefault="00766CC0" w:rsidP="00766CC0">
      <w:pPr>
        <w:pStyle w:val="ListParagraph"/>
        <w:numPr>
          <w:ilvl w:val="0"/>
          <w:numId w:val="45"/>
        </w:numPr>
        <w:spacing w:after="160" w:line="259" w:lineRule="auto"/>
      </w:pPr>
      <w:r w:rsidRPr="005C14CB">
        <w:t>P02SGit_UIDEV\src\apps\n</w:t>
      </w:r>
      <w:r>
        <w:t>bs\assets\angular\templates\what</w:t>
      </w:r>
      <w:r w:rsidRPr="005C14CB">
        <w:t>_section.tpl.html</w:t>
      </w:r>
    </w:p>
    <w:p w14:paraId="783AFE37" w14:textId="77777777" w:rsidR="00766CC0" w:rsidRDefault="00766CC0" w:rsidP="00766CC0">
      <w:pPr>
        <w:pStyle w:val="ListParagraph"/>
        <w:numPr>
          <w:ilvl w:val="1"/>
          <w:numId w:val="45"/>
        </w:numPr>
        <w:spacing w:after="160" w:line="259" w:lineRule="auto"/>
      </w:pPr>
      <w:r>
        <w:t>NOTES:</w:t>
      </w:r>
    </w:p>
    <w:p w14:paraId="0A377966" w14:textId="77777777" w:rsidR="00766CC0" w:rsidRPr="005C14CB" w:rsidRDefault="00766CC0" w:rsidP="00766CC0">
      <w:pPr>
        <w:pStyle w:val="ListParagraph"/>
        <w:numPr>
          <w:ilvl w:val="2"/>
          <w:numId w:val="45"/>
        </w:numPr>
        <w:spacing w:after="160" w:line="259" w:lineRule="auto"/>
      </w:pPr>
      <w:r>
        <w:t>Revised customer packaging name from ‘I have my own’ to ‘Customer Packaging’</w:t>
      </w:r>
    </w:p>
    <w:p w14:paraId="671F51EE" w14:textId="77777777" w:rsidR="00766CC0" w:rsidRDefault="00766CC0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A5B50E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1F9DBF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AF3830D" w14:textId="77777777" w:rsidR="00D32454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F75B52" w14:textId="77777777" w:rsidR="00D32454" w:rsidRPr="003A7D0C" w:rsidRDefault="00D32454" w:rsidP="003A7D0C">
      <w:pPr>
        <w:tabs>
          <w:tab w:val="left" w:pos="4020"/>
        </w:tabs>
        <w:spacing w:line="276" w:lineRule="auto"/>
        <w:rPr>
          <w:sz w:val="28"/>
          <w:szCs w:val="28"/>
        </w:rPr>
      </w:pPr>
    </w:p>
    <w:sectPr w:rsidR="00D32454" w:rsidRPr="003A7D0C" w:rsidSect="00BF22AF">
      <w:headerReference w:type="even" r:id="rId23"/>
      <w:headerReference w:type="default" r:id="rId24"/>
      <w:footerReference w:type="even" r:id="rId25"/>
      <w:footerReference w:type="default" r:id="rId26"/>
      <w:footerReference w:type="first" r:id="rId27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D32454" w:rsidRDefault="00D32454">
      <w:r>
        <w:separator/>
      </w:r>
    </w:p>
  </w:endnote>
  <w:endnote w:type="continuationSeparator" w:id="0">
    <w:p w14:paraId="6F5C6B8B" w14:textId="77777777" w:rsidR="00D32454" w:rsidRDefault="00D3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D32454" w:rsidRDefault="00D32454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D32454" w:rsidRPr="00E40E84" w:rsidRDefault="00D32454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766CC0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D32454" w:rsidRDefault="00D32454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D32454" w:rsidRDefault="00D32454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D32454" w:rsidRDefault="00D32454">
      <w:r>
        <w:separator/>
      </w:r>
    </w:p>
  </w:footnote>
  <w:footnote w:type="continuationSeparator" w:id="0">
    <w:p w14:paraId="47904BCF" w14:textId="77777777" w:rsidR="00D32454" w:rsidRDefault="00D3245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D32454" w:rsidRDefault="00D32454">
    <w:pPr>
      <w:pStyle w:val="Header"/>
    </w:pPr>
  </w:p>
  <w:p w14:paraId="45D22A94" w14:textId="77777777" w:rsidR="00D32454" w:rsidRDefault="00D32454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2/23/18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D32454" w:rsidRPr="00EE4744" w:rsidRDefault="00D32454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D32454" w:rsidRPr="00EE4744" w:rsidRDefault="00D32454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D32454" w:rsidRDefault="00D32454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7300F1"/>
    <w:multiLevelType w:val="hybridMultilevel"/>
    <w:tmpl w:val="8AF45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D0B2CC3"/>
    <w:multiLevelType w:val="hybridMultilevel"/>
    <w:tmpl w:val="855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521AD4"/>
    <w:multiLevelType w:val="hybridMultilevel"/>
    <w:tmpl w:val="DB5C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4767D"/>
    <w:multiLevelType w:val="hybridMultilevel"/>
    <w:tmpl w:val="5FA4AC9A"/>
    <w:lvl w:ilvl="0" w:tplc="C27A6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C0419C"/>
    <w:multiLevelType w:val="hybridMultilevel"/>
    <w:tmpl w:val="940A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27A14"/>
    <w:multiLevelType w:val="hybridMultilevel"/>
    <w:tmpl w:val="325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EE0F40"/>
    <w:multiLevelType w:val="hybridMultilevel"/>
    <w:tmpl w:val="9EA4A634"/>
    <w:lvl w:ilvl="0" w:tplc="F81E2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6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37"/>
  </w:num>
  <w:num w:numId="14">
    <w:abstractNumId w:val="39"/>
  </w:num>
  <w:num w:numId="15">
    <w:abstractNumId w:val="18"/>
  </w:num>
  <w:num w:numId="16">
    <w:abstractNumId w:val="44"/>
  </w:num>
  <w:num w:numId="17">
    <w:abstractNumId w:val="16"/>
  </w:num>
  <w:num w:numId="18">
    <w:abstractNumId w:val="36"/>
  </w:num>
  <w:num w:numId="19">
    <w:abstractNumId w:val="22"/>
  </w:num>
  <w:num w:numId="20">
    <w:abstractNumId w:val="27"/>
  </w:num>
  <w:num w:numId="21">
    <w:abstractNumId w:val="25"/>
  </w:num>
  <w:num w:numId="22">
    <w:abstractNumId w:val="23"/>
  </w:num>
  <w:num w:numId="23">
    <w:abstractNumId w:val="40"/>
  </w:num>
  <w:num w:numId="24">
    <w:abstractNumId w:val="43"/>
  </w:num>
  <w:num w:numId="25">
    <w:abstractNumId w:val="14"/>
  </w:num>
  <w:num w:numId="26">
    <w:abstractNumId w:val="38"/>
  </w:num>
  <w:num w:numId="27">
    <w:abstractNumId w:val="35"/>
  </w:num>
  <w:num w:numId="28">
    <w:abstractNumId w:val="42"/>
  </w:num>
  <w:num w:numId="29">
    <w:abstractNumId w:val="11"/>
  </w:num>
  <w:num w:numId="30">
    <w:abstractNumId w:val="20"/>
  </w:num>
  <w:num w:numId="31">
    <w:abstractNumId w:val="30"/>
  </w:num>
  <w:num w:numId="32">
    <w:abstractNumId w:val="28"/>
  </w:num>
  <w:num w:numId="33">
    <w:abstractNumId w:val="19"/>
  </w:num>
  <w:num w:numId="34">
    <w:abstractNumId w:val="13"/>
  </w:num>
  <w:num w:numId="35">
    <w:abstractNumId w:val="17"/>
  </w:num>
  <w:num w:numId="36">
    <w:abstractNumId w:val="34"/>
  </w:num>
  <w:num w:numId="37">
    <w:abstractNumId w:val="41"/>
  </w:num>
  <w:num w:numId="38">
    <w:abstractNumId w:val="15"/>
  </w:num>
  <w:num w:numId="39">
    <w:abstractNumId w:val="26"/>
  </w:num>
  <w:num w:numId="40">
    <w:abstractNumId w:val="32"/>
  </w:num>
  <w:num w:numId="41">
    <w:abstractNumId w:val="24"/>
  </w:num>
  <w:num w:numId="42">
    <w:abstractNumId w:val="31"/>
  </w:num>
  <w:num w:numId="43">
    <w:abstractNumId w:val="10"/>
  </w:num>
  <w:num w:numId="44">
    <w:abstractNumId w:val="29"/>
  </w:num>
  <w:num w:numId="4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12532"/>
    <w:rsid w:val="00013EB3"/>
    <w:rsid w:val="00026403"/>
    <w:rsid w:val="00033EBE"/>
    <w:rsid w:val="00041CA4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025F"/>
    <w:rsid w:val="000A4BDB"/>
    <w:rsid w:val="000B592F"/>
    <w:rsid w:val="000C2844"/>
    <w:rsid w:val="000D4377"/>
    <w:rsid w:val="000D514C"/>
    <w:rsid w:val="000E65A0"/>
    <w:rsid w:val="000E677E"/>
    <w:rsid w:val="000F08AF"/>
    <w:rsid w:val="000F250C"/>
    <w:rsid w:val="000F7D6F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A2D48"/>
    <w:rsid w:val="001C3A10"/>
    <w:rsid w:val="001C3EA2"/>
    <w:rsid w:val="001C7314"/>
    <w:rsid w:val="001D413B"/>
    <w:rsid w:val="001E150A"/>
    <w:rsid w:val="001E1864"/>
    <w:rsid w:val="001E56C3"/>
    <w:rsid w:val="00204AB6"/>
    <w:rsid w:val="00211A27"/>
    <w:rsid w:val="00216AB3"/>
    <w:rsid w:val="0022297D"/>
    <w:rsid w:val="00231101"/>
    <w:rsid w:val="00240117"/>
    <w:rsid w:val="0025029B"/>
    <w:rsid w:val="00283C31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570DD"/>
    <w:rsid w:val="00363C0B"/>
    <w:rsid w:val="003823D1"/>
    <w:rsid w:val="003A6B45"/>
    <w:rsid w:val="003A7D0C"/>
    <w:rsid w:val="003B037D"/>
    <w:rsid w:val="003B3D3F"/>
    <w:rsid w:val="003C2884"/>
    <w:rsid w:val="003C3864"/>
    <w:rsid w:val="003E1396"/>
    <w:rsid w:val="003E542B"/>
    <w:rsid w:val="0040069F"/>
    <w:rsid w:val="00402654"/>
    <w:rsid w:val="00417EDB"/>
    <w:rsid w:val="00421CAB"/>
    <w:rsid w:val="00422A39"/>
    <w:rsid w:val="0042473D"/>
    <w:rsid w:val="00427823"/>
    <w:rsid w:val="00446010"/>
    <w:rsid w:val="0045236E"/>
    <w:rsid w:val="00463294"/>
    <w:rsid w:val="00473348"/>
    <w:rsid w:val="00474227"/>
    <w:rsid w:val="00475E12"/>
    <w:rsid w:val="004801BC"/>
    <w:rsid w:val="00486854"/>
    <w:rsid w:val="004B33F6"/>
    <w:rsid w:val="004B683B"/>
    <w:rsid w:val="004C48FB"/>
    <w:rsid w:val="004C4B7F"/>
    <w:rsid w:val="004C703A"/>
    <w:rsid w:val="004D4D94"/>
    <w:rsid w:val="004E2C6B"/>
    <w:rsid w:val="0050074E"/>
    <w:rsid w:val="00503C44"/>
    <w:rsid w:val="00524BAF"/>
    <w:rsid w:val="005305E1"/>
    <w:rsid w:val="00560C90"/>
    <w:rsid w:val="00587A17"/>
    <w:rsid w:val="0059004E"/>
    <w:rsid w:val="005B2CC8"/>
    <w:rsid w:val="005C13F6"/>
    <w:rsid w:val="005E430A"/>
    <w:rsid w:val="0060060C"/>
    <w:rsid w:val="006111F8"/>
    <w:rsid w:val="00615E10"/>
    <w:rsid w:val="0062432E"/>
    <w:rsid w:val="00626C02"/>
    <w:rsid w:val="006271C9"/>
    <w:rsid w:val="006361AA"/>
    <w:rsid w:val="00644D94"/>
    <w:rsid w:val="00646FD3"/>
    <w:rsid w:val="006474FB"/>
    <w:rsid w:val="006700C2"/>
    <w:rsid w:val="00670535"/>
    <w:rsid w:val="0067186D"/>
    <w:rsid w:val="00672922"/>
    <w:rsid w:val="00683D48"/>
    <w:rsid w:val="006A0EF7"/>
    <w:rsid w:val="006A1325"/>
    <w:rsid w:val="006A1A8D"/>
    <w:rsid w:val="006C35E0"/>
    <w:rsid w:val="006C65D0"/>
    <w:rsid w:val="006C690B"/>
    <w:rsid w:val="006E09B6"/>
    <w:rsid w:val="0072385F"/>
    <w:rsid w:val="00724325"/>
    <w:rsid w:val="00725BB7"/>
    <w:rsid w:val="00727901"/>
    <w:rsid w:val="00743757"/>
    <w:rsid w:val="00744AAC"/>
    <w:rsid w:val="007539F1"/>
    <w:rsid w:val="00753DDC"/>
    <w:rsid w:val="0075456D"/>
    <w:rsid w:val="00763FCD"/>
    <w:rsid w:val="00766CC0"/>
    <w:rsid w:val="00771C94"/>
    <w:rsid w:val="007748D5"/>
    <w:rsid w:val="007951EA"/>
    <w:rsid w:val="00797A97"/>
    <w:rsid w:val="007B6DEF"/>
    <w:rsid w:val="007B721B"/>
    <w:rsid w:val="007C12B9"/>
    <w:rsid w:val="007E17BD"/>
    <w:rsid w:val="00800403"/>
    <w:rsid w:val="00810FE5"/>
    <w:rsid w:val="00815101"/>
    <w:rsid w:val="008176E4"/>
    <w:rsid w:val="00820031"/>
    <w:rsid w:val="008331A3"/>
    <w:rsid w:val="00837654"/>
    <w:rsid w:val="00840582"/>
    <w:rsid w:val="0086197D"/>
    <w:rsid w:val="00864E40"/>
    <w:rsid w:val="0086542F"/>
    <w:rsid w:val="00877C71"/>
    <w:rsid w:val="00884E49"/>
    <w:rsid w:val="00891795"/>
    <w:rsid w:val="0089200C"/>
    <w:rsid w:val="00896461"/>
    <w:rsid w:val="008A037B"/>
    <w:rsid w:val="008A057B"/>
    <w:rsid w:val="008B249E"/>
    <w:rsid w:val="008C61AA"/>
    <w:rsid w:val="008D087E"/>
    <w:rsid w:val="008E64A2"/>
    <w:rsid w:val="008F2A4A"/>
    <w:rsid w:val="0090778B"/>
    <w:rsid w:val="009262DC"/>
    <w:rsid w:val="00930A98"/>
    <w:rsid w:val="00944D1F"/>
    <w:rsid w:val="0094710B"/>
    <w:rsid w:val="00950C3C"/>
    <w:rsid w:val="00960AF1"/>
    <w:rsid w:val="00976D09"/>
    <w:rsid w:val="00985737"/>
    <w:rsid w:val="009A1B1A"/>
    <w:rsid w:val="009A62B5"/>
    <w:rsid w:val="009A65F0"/>
    <w:rsid w:val="009C64E7"/>
    <w:rsid w:val="009E165D"/>
    <w:rsid w:val="009E61A7"/>
    <w:rsid w:val="009E7AC3"/>
    <w:rsid w:val="009F313B"/>
    <w:rsid w:val="009F6550"/>
    <w:rsid w:val="00A02E3E"/>
    <w:rsid w:val="00A13C83"/>
    <w:rsid w:val="00A32E2F"/>
    <w:rsid w:val="00A35912"/>
    <w:rsid w:val="00A534E8"/>
    <w:rsid w:val="00A5430B"/>
    <w:rsid w:val="00A54D7D"/>
    <w:rsid w:val="00A55145"/>
    <w:rsid w:val="00A55878"/>
    <w:rsid w:val="00A558D5"/>
    <w:rsid w:val="00A56C34"/>
    <w:rsid w:val="00A61109"/>
    <w:rsid w:val="00A7474E"/>
    <w:rsid w:val="00A757C2"/>
    <w:rsid w:val="00A95FD6"/>
    <w:rsid w:val="00A9629D"/>
    <w:rsid w:val="00AA11C6"/>
    <w:rsid w:val="00AA7034"/>
    <w:rsid w:val="00AB3506"/>
    <w:rsid w:val="00AB6492"/>
    <w:rsid w:val="00AC136D"/>
    <w:rsid w:val="00AC2D32"/>
    <w:rsid w:val="00AD07BD"/>
    <w:rsid w:val="00AD70AE"/>
    <w:rsid w:val="00AD7F19"/>
    <w:rsid w:val="00AE3498"/>
    <w:rsid w:val="00AF0477"/>
    <w:rsid w:val="00AF7672"/>
    <w:rsid w:val="00B0318F"/>
    <w:rsid w:val="00B04CD2"/>
    <w:rsid w:val="00B052D6"/>
    <w:rsid w:val="00B0611A"/>
    <w:rsid w:val="00B212AA"/>
    <w:rsid w:val="00B2720D"/>
    <w:rsid w:val="00B305C7"/>
    <w:rsid w:val="00B529FC"/>
    <w:rsid w:val="00B732CD"/>
    <w:rsid w:val="00B90440"/>
    <w:rsid w:val="00B92D3C"/>
    <w:rsid w:val="00B9502F"/>
    <w:rsid w:val="00BA0CBA"/>
    <w:rsid w:val="00BA5CC2"/>
    <w:rsid w:val="00BB41E3"/>
    <w:rsid w:val="00BB57C9"/>
    <w:rsid w:val="00BC13DC"/>
    <w:rsid w:val="00BD1BC2"/>
    <w:rsid w:val="00BD23D7"/>
    <w:rsid w:val="00BD2583"/>
    <w:rsid w:val="00BE3C91"/>
    <w:rsid w:val="00BF0463"/>
    <w:rsid w:val="00BF0B01"/>
    <w:rsid w:val="00BF22AF"/>
    <w:rsid w:val="00BF395E"/>
    <w:rsid w:val="00BF4122"/>
    <w:rsid w:val="00C029F8"/>
    <w:rsid w:val="00C03DB8"/>
    <w:rsid w:val="00C3208A"/>
    <w:rsid w:val="00C656F0"/>
    <w:rsid w:val="00C66F33"/>
    <w:rsid w:val="00C804F2"/>
    <w:rsid w:val="00C8108A"/>
    <w:rsid w:val="00C81EB1"/>
    <w:rsid w:val="00CB1AB8"/>
    <w:rsid w:val="00CB4F4B"/>
    <w:rsid w:val="00CC1595"/>
    <w:rsid w:val="00CC4EF6"/>
    <w:rsid w:val="00CC638F"/>
    <w:rsid w:val="00CD28D3"/>
    <w:rsid w:val="00CE5B98"/>
    <w:rsid w:val="00CE66D0"/>
    <w:rsid w:val="00CF1F24"/>
    <w:rsid w:val="00D0376A"/>
    <w:rsid w:val="00D07C30"/>
    <w:rsid w:val="00D15FAB"/>
    <w:rsid w:val="00D2241F"/>
    <w:rsid w:val="00D313B2"/>
    <w:rsid w:val="00D32454"/>
    <w:rsid w:val="00D417F3"/>
    <w:rsid w:val="00D4460A"/>
    <w:rsid w:val="00D523A0"/>
    <w:rsid w:val="00D52C15"/>
    <w:rsid w:val="00D54BD8"/>
    <w:rsid w:val="00D72B45"/>
    <w:rsid w:val="00D80CB4"/>
    <w:rsid w:val="00D87C92"/>
    <w:rsid w:val="00D95EF1"/>
    <w:rsid w:val="00DA54DE"/>
    <w:rsid w:val="00DB23F2"/>
    <w:rsid w:val="00DB2A92"/>
    <w:rsid w:val="00DC3212"/>
    <w:rsid w:val="00DD0FD9"/>
    <w:rsid w:val="00DD4900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0750"/>
    <w:rsid w:val="00E53063"/>
    <w:rsid w:val="00E5579E"/>
    <w:rsid w:val="00E55E97"/>
    <w:rsid w:val="00E578B0"/>
    <w:rsid w:val="00E61DD1"/>
    <w:rsid w:val="00E62EF7"/>
    <w:rsid w:val="00E63208"/>
    <w:rsid w:val="00E638D2"/>
    <w:rsid w:val="00E71A99"/>
    <w:rsid w:val="00E72015"/>
    <w:rsid w:val="00E76543"/>
    <w:rsid w:val="00E77566"/>
    <w:rsid w:val="00E95033"/>
    <w:rsid w:val="00EB1B04"/>
    <w:rsid w:val="00EB610A"/>
    <w:rsid w:val="00EB6584"/>
    <w:rsid w:val="00ED53E8"/>
    <w:rsid w:val="00EE1AFB"/>
    <w:rsid w:val="00EE2018"/>
    <w:rsid w:val="00EE4744"/>
    <w:rsid w:val="00EE762D"/>
    <w:rsid w:val="00EF16C2"/>
    <w:rsid w:val="00EF3266"/>
    <w:rsid w:val="00EF62B9"/>
    <w:rsid w:val="00F03D27"/>
    <w:rsid w:val="00F04BD4"/>
    <w:rsid w:val="00F07F82"/>
    <w:rsid w:val="00F15826"/>
    <w:rsid w:val="00F24D17"/>
    <w:rsid w:val="00F268FC"/>
    <w:rsid w:val="00F3435A"/>
    <w:rsid w:val="00F36391"/>
    <w:rsid w:val="00F37DDB"/>
    <w:rsid w:val="00F41DBE"/>
    <w:rsid w:val="00F42E58"/>
    <w:rsid w:val="00F47C07"/>
    <w:rsid w:val="00F55237"/>
    <w:rsid w:val="00F62CAA"/>
    <w:rsid w:val="00F65035"/>
    <w:rsid w:val="00F700EE"/>
    <w:rsid w:val="00F740C0"/>
    <w:rsid w:val="00F76B3E"/>
    <w:rsid w:val="00F801B5"/>
    <w:rsid w:val="00F90F58"/>
    <w:rsid w:val="00F955D2"/>
    <w:rsid w:val="00FA1730"/>
    <w:rsid w:val="00FA5F3C"/>
    <w:rsid w:val="00FB0644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hyperlink" Target="http://uidev.ups.com/nbs_spa.html" TargetMode="External"/><Relationship Id="rId21" Type="http://schemas.openxmlformats.org/officeDocument/2006/relationships/hyperlink" Target="http://uidev.ups.com/nbs_spa.html" TargetMode="External"/><Relationship Id="rId22" Type="http://schemas.openxmlformats.org/officeDocument/2006/relationships/hyperlink" Target="http://uidev.ups.com/nbs_spa.html" TargetMode="External"/><Relationship Id="rId23" Type="http://schemas.openxmlformats.org/officeDocument/2006/relationships/header" Target="header1.xml"/><Relationship Id="rId24" Type="http://schemas.openxmlformats.org/officeDocument/2006/relationships/header" Target="header2.xm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hyperlink" Target="http://uidev.ups.com/nbs_spa.html" TargetMode="External"/><Relationship Id="rId11" Type="http://schemas.openxmlformats.org/officeDocument/2006/relationships/hyperlink" Target="http://uidev.ups.com/nbs_spa.html" TargetMode="External"/><Relationship Id="rId12" Type="http://schemas.openxmlformats.org/officeDocument/2006/relationships/hyperlink" Target="http://uidev.ups.com/nbs_spa.html" TargetMode="External"/><Relationship Id="rId13" Type="http://schemas.openxmlformats.org/officeDocument/2006/relationships/hyperlink" Target="http://uidev.ups.com/nbs_spa.html" TargetMode="External"/><Relationship Id="rId14" Type="http://schemas.openxmlformats.org/officeDocument/2006/relationships/hyperlink" Target="http://uidev.ups.com/nbs_spa.html" TargetMode="External"/><Relationship Id="rId15" Type="http://schemas.openxmlformats.org/officeDocument/2006/relationships/hyperlink" Target="http://uidev.ups.com/nbs_spa.html" TargetMode="External"/><Relationship Id="rId16" Type="http://schemas.openxmlformats.org/officeDocument/2006/relationships/hyperlink" Target="http://uidev.ups.com/nbs_spa.html" TargetMode="External"/><Relationship Id="rId17" Type="http://schemas.openxmlformats.org/officeDocument/2006/relationships/hyperlink" Target="http://uidev.ups.com/nbs_spa.html" TargetMode="External"/><Relationship Id="rId18" Type="http://schemas.openxmlformats.org/officeDocument/2006/relationships/hyperlink" Target="http://uidev.ups.com/nbs_spa.html" TargetMode="External"/><Relationship Id="rId19" Type="http://schemas.openxmlformats.org/officeDocument/2006/relationships/hyperlink" Target="http://uidev.ups.com/nbs_spa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E483C-4219-3644-9635-83285756A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11</TotalTime>
  <Pages>13</Pages>
  <Words>1336</Words>
  <Characters>7621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8940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William Driver</cp:lastModifiedBy>
  <cp:revision>5</cp:revision>
  <cp:lastPrinted>2009-08-03T17:48:00Z</cp:lastPrinted>
  <dcterms:created xsi:type="dcterms:W3CDTF">2018-02-22T14:06:00Z</dcterms:created>
  <dcterms:modified xsi:type="dcterms:W3CDTF">2018-02-23T22:15:00Z</dcterms:modified>
</cp:coreProperties>
</file>