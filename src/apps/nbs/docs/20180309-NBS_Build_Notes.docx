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E3D0" w14:textId="77777777" w:rsidR="00FE42A5" w:rsidRPr="006A1A8D" w:rsidRDefault="00E40E84" w:rsidP="00FE42A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1" layoutInCell="1" allowOverlap="1" wp14:anchorId="4D4EB35C" wp14:editId="5F43A0AB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925B" w14:textId="77777777" w:rsidR="00FE42A5" w:rsidRPr="006A1A8D" w:rsidRDefault="00FE42A5" w:rsidP="00FE42A5">
      <w:pPr>
        <w:tabs>
          <w:tab w:val="left" w:pos="9600"/>
        </w:tabs>
        <w:rPr>
          <w:sz w:val="16"/>
          <w:szCs w:val="16"/>
        </w:rPr>
      </w:pPr>
    </w:p>
    <w:p w14:paraId="7F288732" w14:textId="77777777" w:rsidR="00FE42A5" w:rsidRPr="006A1A8D" w:rsidRDefault="00FE42A5" w:rsidP="00FE42A5">
      <w:pPr>
        <w:rPr>
          <w:sz w:val="16"/>
          <w:szCs w:val="16"/>
        </w:rPr>
      </w:pPr>
    </w:p>
    <w:p w14:paraId="50D776B5" w14:textId="77777777" w:rsidR="006A1A8D" w:rsidRPr="006A1A8D" w:rsidRDefault="00E40E84" w:rsidP="00FE42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7AE91" wp14:editId="4A70C079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CB64" w14:textId="77777777" w:rsidR="00FF6CFE" w:rsidRPr="00E23F2C" w:rsidRDefault="00FF6CFE" w:rsidP="00E23F2C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1.2pt;width:460.8pt;height:4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" filled="f" stroked="f">
                <v:textbox>
                  <w:txbxContent>
                    <w:p w14:paraId="0230CB64" w14:textId="77777777" w:rsidR="00FF6CFE" w:rsidRPr="00E23F2C" w:rsidRDefault="00FF6CFE" w:rsidP="00E23F2C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Release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1ED2B" w14:textId="77777777" w:rsidR="006A1A8D" w:rsidRPr="006A1A8D" w:rsidRDefault="006A1A8D" w:rsidP="00FE42A5">
      <w:pPr>
        <w:rPr>
          <w:sz w:val="18"/>
          <w:szCs w:val="18"/>
        </w:rPr>
      </w:pPr>
    </w:p>
    <w:p w14:paraId="00248EA6" w14:textId="77777777" w:rsidR="006A1A8D" w:rsidRPr="006A1A8D" w:rsidRDefault="006A1A8D" w:rsidP="00FE42A5">
      <w:pPr>
        <w:rPr>
          <w:sz w:val="18"/>
          <w:szCs w:val="18"/>
        </w:rPr>
      </w:pPr>
    </w:p>
    <w:p w14:paraId="15812BE2" w14:textId="77777777" w:rsidR="006A1A8D" w:rsidRPr="006A1A8D" w:rsidRDefault="006A1A8D" w:rsidP="00FE42A5">
      <w:pPr>
        <w:rPr>
          <w:sz w:val="18"/>
          <w:szCs w:val="18"/>
        </w:rPr>
      </w:pPr>
    </w:p>
    <w:p w14:paraId="177D2BB6" w14:textId="4D1527B0" w:rsidR="00BC13DC" w:rsidRPr="006A1A8D" w:rsidRDefault="00BC13DC" w:rsidP="00FE42A5">
      <w:pPr>
        <w:rPr>
          <w:sz w:val="18"/>
          <w:szCs w:val="18"/>
        </w:rPr>
      </w:pPr>
    </w:p>
    <w:p w14:paraId="3802A636" w14:textId="77777777" w:rsidR="006A1A8D" w:rsidRPr="006A1A8D" w:rsidRDefault="006A1A8D" w:rsidP="00FE42A5">
      <w:pPr>
        <w:rPr>
          <w:sz w:val="18"/>
          <w:szCs w:val="18"/>
        </w:rPr>
      </w:pPr>
    </w:p>
    <w:p w14:paraId="58AF4162" w14:textId="77777777" w:rsidR="006A1A8D" w:rsidRDefault="006A1A8D" w:rsidP="00FE42A5">
      <w:pPr>
        <w:rPr>
          <w:sz w:val="16"/>
          <w:szCs w:val="16"/>
        </w:rPr>
      </w:pPr>
    </w:p>
    <w:p w14:paraId="566C41DD" w14:textId="77777777" w:rsidR="006A1A8D" w:rsidRPr="00F47C07" w:rsidRDefault="006A1A8D" w:rsidP="00FE42A5">
      <w:pPr>
        <w:rPr>
          <w:sz w:val="16"/>
          <w:szCs w:val="16"/>
        </w:rPr>
      </w:pPr>
    </w:p>
    <w:tbl>
      <w:tblPr>
        <w:tblStyle w:val="TableGrid"/>
        <w:tblW w:w="117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092"/>
        <w:gridCol w:w="1185"/>
        <w:gridCol w:w="3459"/>
      </w:tblGrid>
      <w:tr w:rsidR="0045516A" w14:paraId="30A911CE" w14:textId="77777777" w:rsidTr="00B44830">
        <w:trPr>
          <w:trHeight w:val="6318"/>
        </w:trPr>
        <w:tc>
          <w:tcPr>
            <w:tcW w:w="8208" w:type="dxa"/>
            <w:gridSpan w:val="2"/>
          </w:tcPr>
          <w:p w14:paraId="12279F64" w14:textId="58862C77" w:rsidR="00E0342F" w:rsidRDefault="00E0342F" w:rsidP="00587A17">
            <w:pPr>
              <w:rPr>
                <w:b/>
                <w:sz w:val="28"/>
                <w:szCs w:val="28"/>
              </w:rPr>
            </w:pPr>
          </w:p>
          <w:p w14:paraId="151A8C95" w14:textId="74F65865" w:rsidR="00E0342F" w:rsidRPr="00AA11C6" w:rsidRDefault="004C48FB" w:rsidP="00587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 1.</w:t>
            </w:r>
            <w:r w:rsidR="003570DD">
              <w:rPr>
                <w:b/>
                <w:sz w:val="28"/>
                <w:szCs w:val="28"/>
              </w:rPr>
              <w:t>7</w:t>
            </w:r>
            <w:r w:rsidR="00FA414C">
              <w:rPr>
                <w:b/>
                <w:sz w:val="28"/>
                <w:szCs w:val="28"/>
              </w:rPr>
              <w:t>8</w:t>
            </w:r>
            <w:r w:rsidR="00421CAB">
              <w:rPr>
                <w:b/>
                <w:sz w:val="28"/>
                <w:szCs w:val="28"/>
              </w:rPr>
              <w:t>.0</w:t>
            </w:r>
          </w:p>
          <w:p w14:paraId="368FEE05" w14:textId="77777777" w:rsidR="00E0342F" w:rsidRPr="00211A27" w:rsidRDefault="00E0342F" w:rsidP="00587A17"/>
          <w:p w14:paraId="4AAB1101" w14:textId="7BD9CBE7" w:rsidR="00E0342F" w:rsidRDefault="004C48FB" w:rsidP="00587A17">
            <w:r>
              <w:t>Sprint end date: 0</w:t>
            </w:r>
            <w:r w:rsidR="009A33EC">
              <w:t>3</w:t>
            </w:r>
            <w:r w:rsidR="00DF4D9A">
              <w:t>/</w:t>
            </w:r>
            <w:r w:rsidR="00FA414C">
              <w:t>09</w:t>
            </w:r>
            <w:bookmarkStart w:id="0" w:name="_GoBack"/>
            <w:bookmarkEnd w:id="0"/>
            <w:r>
              <w:t>/2018</w:t>
            </w:r>
          </w:p>
          <w:p w14:paraId="1FB82F61" w14:textId="49C67A33" w:rsidR="00E0342F" w:rsidRDefault="00E0342F" w:rsidP="00587A17"/>
          <w:p w14:paraId="77FE51CF" w14:textId="00BDDC38" w:rsidR="00E53063" w:rsidRDefault="00E53063" w:rsidP="00587A17">
            <w:r>
              <w:t>Branch: Gold</w:t>
            </w:r>
          </w:p>
          <w:p w14:paraId="66A85FD7" w14:textId="60883417" w:rsidR="00626C02" w:rsidRPr="00DE6F47" w:rsidRDefault="008965A6" w:rsidP="008965A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44B33A0" wp14:editId="5690FD52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282575</wp:posOffset>
                      </wp:positionV>
                      <wp:extent cx="1805940" cy="2735580"/>
                      <wp:effectExtent l="0" t="0" r="0" b="762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5940" cy="2735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FE8071" w14:textId="33D81137" w:rsidR="00FF6CFE" w:rsidRDefault="00FF6CFE" w:rsidP="00D37E69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proofErr w:type="gramStart"/>
                                  <w:r w:rsidRPr="00A61477">
                                    <w:t>ef671cd</w:t>
                                  </w:r>
                                  <w:proofErr w:type="gramEnd"/>
                                </w:p>
                                <w:p w14:paraId="616CDB24" w14:textId="4AF4478D" w:rsidR="00FF6CFE" w:rsidRDefault="00FF6CFE" w:rsidP="00D37E69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proofErr w:type="gramStart"/>
                                  <w:r w:rsidRPr="00A61477">
                                    <w:t>fe35031</w:t>
                                  </w:r>
                                  <w:proofErr w:type="gramEnd"/>
                                  <w:r>
                                    <w:t xml:space="preserve"> –</w:t>
                                  </w:r>
                                  <w:proofErr w:type="spellStart"/>
                                  <w:r>
                                    <w:t>css</w:t>
                                  </w:r>
                                  <w:proofErr w:type="spellEnd"/>
                                </w:p>
                                <w:p w14:paraId="1C6E7C88" w14:textId="1869DC51" w:rsidR="00FF6CFE" w:rsidRPr="00A61477" w:rsidRDefault="00FF6CFE" w:rsidP="00D37E69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 w:rsidRPr="00AB368A">
                                    <w:t>5c2ab75</w:t>
                                  </w:r>
                                </w:p>
                                <w:p w14:paraId="3035DF13" w14:textId="395F641D" w:rsidR="00FF6CFE" w:rsidRPr="00A61477" w:rsidRDefault="00FF6CFE" w:rsidP="00D37E69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 w:rsidRPr="00AB368A">
                                    <w:t>854729c -</w:t>
                                  </w:r>
                                  <w:proofErr w:type="spellStart"/>
                                  <w:r w:rsidRPr="00AB368A">
                                    <w:t>css</w:t>
                                  </w:r>
                                  <w:proofErr w:type="spellEnd"/>
                                </w:p>
                                <w:p w14:paraId="17F94E5B" w14:textId="525FDB3E" w:rsidR="00FF6CFE" w:rsidRPr="00347276" w:rsidRDefault="00FF6CFE" w:rsidP="00D37E69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 w:rsidRPr="00AB368A">
                                    <w:t>8d1ebe9 –</w:t>
                                  </w:r>
                                  <w:proofErr w:type="spellStart"/>
                                  <w:r w:rsidRPr="00AB368A">
                                    <w:t>css</w:t>
                                  </w:r>
                                  <w:proofErr w:type="spellEnd"/>
                                </w:p>
                                <w:p w14:paraId="64F7A364" w14:textId="0147CF37" w:rsidR="00FF6CFE" w:rsidRPr="00347276" w:rsidRDefault="00FF6CFE" w:rsidP="00D37E69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 w:rsidRPr="00AB368A">
                                    <w:t>13ab80a –</w:t>
                                  </w:r>
                                  <w:proofErr w:type="spellStart"/>
                                  <w:r w:rsidRPr="00AB368A">
                                    <w:t>css</w:t>
                                  </w:r>
                                  <w:proofErr w:type="spellEnd"/>
                                </w:p>
                                <w:p w14:paraId="122DAB6F" w14:textId="04B442AC" w:rsidR="00FF6CFE" w:rsidRPr="00347276" w:rsidRDefault="00FF6CFE" w:rsidP="00D37E69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proofErr w:type="gramStart"/>
                                  <w:r w:rsidRPr="00AB368A">
                                    <w:t>f5d189f</w:t>
                                  </w:r>
                                  <w:proofErr w:type="gramEnd"/>
                                </w:p>
                                <w:p w14:paraId="126E6979" w14:textId="5E324E54" w:rsidR="00FF6CFE" w:rsidRPr="00347276" w:rsidRDefault="00FF6CFE" w:rsidP="00D37E69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proofErr w:type="gramStart"/>
                                  <w:r w:rsidRPr="00AB368A">
                                    <w:t>a742ca6</w:t>
                                  </w:r>
                                  <w:proofErr w:type="gramEnd"/>
                                </w:p>
                                <w:p w14:paraId="4AF3D304" w14:textId="3A0D60D9" w:rsidR="00FF6CFE" w:rsidRPr="00347276" w:rsidRDefault="00FF6CFE" w:rsidP="00D37E69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 w:rsidRPr="00AB368A">
                                    <w:t>68087b9</w:t>
                                  </w:r>
                                </w:p>
                                <w:p w14:paraId="2E4925A5" w14:textId="7F119670" w:rsidR="00FF6CFE" w:rsidRPr="00347276" w:rsidRDefault="00FF6CFE" w:rsidP="00D37E69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proofErr w:type="gramStart"/>
                                  <w:r w:rsidRPr="00AB368A">
                                    <w:t>be26763</w:t>
                                  </w:r>
                                  <w:proofErr w:type="gramEnd"/>
                                </w:p>
                                <w:p w14:paraId="60C5313C" w14:textId="3A6E699B" w:rsidR="00FF6CFE" w:rsidRPr="00C2543C" w:rsidRDefault="00FF6CFE" w:rsidP="00D37E69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proofErr w:type="gramStart"/>
                                  <w:r w:rsidRPr="00AB368A">
                                    <w:t>c7ff2d4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27" type="#_x0000_t202" style="position:absolute;margin-left:-5.35pt;margin-top:22.25pt;width:142.2pt;height:215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" filled="f" stroked="f">
                      <v:textbox>
                        <w:txbxContent>
                          <w:p w14:paraId="05FE8071" w14:textId="33D81137" w:rsidR="00FF6CFE" w:rsidRDefault="00FF6CFE" w:rsidP="00D37E69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proofErr w:type="gramStart"/>
                            <w:r w:rsidRPr="00A61477">
                              <w:t>ef671cd</w:t>
                            </w:r>
                            <w:proofErr w:type="gramEnd"/>
                          </w:p>
                          <w:p w14:paraId="616CDB24" w14:textId="4AF4478D" w:rsidR="00FF6CFE" w:rsidRDefault="00FF6CFE" w:rsidP="00D37E69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proofErr w:type="gramStart"/>
                            <w:r w:rsidRPr="00A61477">
                              <w:t>fe35031</w:t>
                            </w:r>
                            <w:proofErr w:type="gramEnd"/>
                            <w:r>
                              <w:t xml:space="preserve"> –</w:t>
                            </w:r>
                            <w:proofErr w:type="spellStart"/>
                            <w:r>
                              <w:t>css</w:t>
                            </w:r>
                            <w:proofErr w:type="spellEnd"/>
                          </w:p>
                          <w:p w14:paraId="1C6E7C88" w14:textId="1869DC51" w:rsidR="00FF6CFE" w:rsidRPr="00A61477" w:rsidRDefault="00FF6CFE" w:rsidP="00D37E69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 w:rsidRPr="00AB368A">
                              <w:t>5c2ab75</w:t>
                            </w:r>
                          </w:p>
                          <w:p w14:paraId="3035DF13" w14:textId="395F641D" w:rsidR="00FF6CFE" w:rsidRPr="00A61477" w:rsidRDefault="00FF6CFE" w:rsidP="00D37E69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 w:rsidRPr="00AB368A">
                              <w:t>854729c -</w:t>
                            </w:r>
                            <w:proofErr w:type="spellStart"/>
                            <w:r w:rsidRPr="00AB368A">
                              <w:t>css</w:t>
                            </w:r>
                            <w:proofErr w:type="spellEnd"/>
                          </w:p>
                          <w:p w14:paraId="17F94E5B" w14:textId="525FDB3E" w:rsidR="00FF6CFE" w:rsidRPr="00347276" w:rsidRDefault="00FF6CFE" w:rsidP="00D37E69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 w:rsidRPr="00AB368A">
                              <w:t>8d1ebe9 –</w:t>
                            </w:r>
                            <w:proofErr w:type="spellStart"/>
                            <w:r w:rsidRPr="00AB368A">
                              <w:t>css</w:t>
                            </w:r>
                            <w:proofErr w:type="spellEnd"/>
                          </w:p>
                          <w:p w14:paraId="64F7A364" w14:textId="0147CF37" w:rsidR="00FF6CFE" w:rsidRPr="00347276" w:rsidRDefault="00FF6CFE" w:rsidP="00D37E69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 w:rsidRPr="00AB368A">
                              <w:t>13ab80a –</w:t>
                            </w:r>
                            <w:proofErr w:type="spellStart"/>
                            <w:r w:rsidRPr="00AB368A">
                              <w:t>css</w:t>
                            </w:r>
                            <w:proofErr w:type="spellEnd"/>
                          </w:p>
                          <w:p w14:paraId="122DAB6F" w14:textId="04B442AC" w:rsidR="00FF6CFE" w:rsidRPr="00347276" w:rsidRDefault="00FF6CFE" w:rsidP="00D37E69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proofErr w:type="gramStart"/>
                            <w:r w:rsidRPr="00AB368A">
                              <w:t>f5d189f</w:t>
                            </w:r>
                            <w:proofErr w:type="gramEnd"/>
                          </w:p>
                          <w:p w14:paraId="126E6979" w14:textId="5E324E54" w:rsidR="00FF6CFE" w:rsidRPr="00347276" w:rsidRDefault="00FF6CFE" w:rsidP="00D37E69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proofErr w:type="gramStart"/>
                            <w:r w:rsidRPr="00AB368A">
                              <w:t>a742ca6</w:t>
                            </w:r>
                            <w:proofErr w:type="gramEnd"/>
                          </w:p>
                          <w:p w14:paraId="4AF3D304" w14:textId="3A0D60D9" w:rsidR="00FF6CFE" w:rsidRPr="00347276" w:rsidRDefault="00FF6CFE" w:rsidP="00D37E69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 w:rsidRPr="00AB368A">
                              <w:t>68087b9</w:t>
                            </w:r>
                          </w:p>
                          <w:p w14:paraId="2E4925A5" w14:textId="7F119670" w:rsidR="00FF6CFE" w:rsidRPr="00347276" w:rsidRDefault="00FF6CFE" w:rsidP="00D37E69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proofErr w:type="gramStart"/>
                            <w:r w:rsidRPr="00AB368A">
                              <w:t>be26763</w:t>
                            </w:r>
                            <w:proofErr w:type="gramEnd"/>
                          </w:p>
                          <w:p w14:paraId="60C5313C" w14:textId="3A6E699B" w:rsidR="00FF6CFE" w:rsidRPr="00C2543C" w:rsidRDefault="00FF6CFE" w:rsidP="00D37E69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proofErr w:type="gramStart"/>
                            <w:r w:rsidRPr="00AB368A">
                              <w:t>c7ff2d4</w:t>
                            </w:r>
                            <w:proofErr w:type="gramEnd"/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>
              <w:t>Commits:</w:t>
            </w:r>
          </w:p>
          <w:p w14:paraId="36B607CA" w14:textId="5A9F389C" w:rsidR="00DE6F47" w:rsidRDefault="008965A6" w:rsidP="00DE6F4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5AACCF5" wp14:editId="5A77D3BA">
                      <wp:simplePos x="0" y="0"/>
                      <wp:positionH relativeFrom="margin">
                        <wp:posOffset>2286000</wp:posOffset>
                      </wp:positionH>
                      <wp:positionV relativeFrom="paragraph">
                        <wp:posOffset>99695</wp:posOffset>
                      </wp:positionV>
                      <wp:extent cx="1805940" cy="2461260"/>
                      <wp:effectExtent l="0" t="0" r="0" b="254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5940" cy="2461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2F355E" w14:textId="69F7E887" w:rsidR="00FF6CFE" w:rsidRPr="007040EC" w:rsidRDefault="00FF6CFE" w:rsidP="008965A6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proofErr w:type="gramStart"/>
                                  <w:r w:rsidRPr="00AB368A">
                                    <w:t>b4ceadb</w:t>
                                  </w:r>
                                  <w:proofErr w:type="gramEnd"/>
                                </w:p>
                                <w:p w14:paraId="66A063A0" w14:textId="49AF8E7B" w:rsidR="00FF6CFE" w:rsidRPr="007040EC" w:rsidRDefault="00FF6CFE" w:rsidP="008965A6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 w:rsidRPr="00AB368A">
                                    <w:t>6aa9e3b</w:t>
                                  </w:r>
                                </w:p>
                                <w:p w14:paraId="6EF9CE43" w14:textId="1B976FE3" w:rsidR="00FF6CFE" w:rsidRPr="00C2543C" w:rsidRDefault="00FF6CFE" w:rsidP="008965A6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proofErr w:type="gramStart"/>
                                  <w:r w:rsidRPr="00AB368A">
                                    <w:t>c31d1b0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28" type="#_x0000_t202" style="position:absolute;margin-left:180pt;margin-top:7.85pt;width:142.2pt;height:193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" filled="f" stroked="f">
                      <v:textbox>
                        <w:txbxContent>
                          <w:p w14:paraId="642F355E" w14:textId="69F7E887" w:rsidR="00FF6CFE" w:rsidRPr="007040EC" w:rsidRDefault="00FF6CFE" w:rsidP="008965A6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proofErr w:type="gramStart"/>
                            <w:r w:rsidRPr="00AB368A">
                              <w:t>b4ceadb</w:t>
                            </w:r>
                            <w:proofErr w:type="gramEnd"/>
                          </w:p>
                          <w:p w14:paraId="66A063A0" w14:textId="49AF8E7B" w:rsidR="00FF6CFE" w:rsidRPr="007040EC" w:rsidRDefault="00FF6CFE" w:rsidP="008965A6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 w:rsidRPr="00AB368A">
                              <w:t>6aa9e3b</w:t>
                            </w:r>
                          </w:p>
                          <w:p w14:paraId="6EF9CE43" w14:textId="1B976FE3" w:rsidR="00FF6CFE" w:rsidRPr="00C2543C" w:rsidRDefault="00FF6CFE" w:rsidP="008965A6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proofErr w:type="gramStart"/>
                            <w:r w:rsidRPr="00AB368A">
                              <w:t>c31d1b0</w:t>
                            </w:r>
                            <w:proofErr w:type="gramEnd"/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362BEE45" w14:textId="0B691D8C" w:rsidR="002D4E1A" w:rsidRPr="00DC3212" w:rsidRDefault="002D4E1A" w:rsidP="0045516A">
            <w:pPr>
              <w:pStyle w:val="ListParagraph"/>
              <w:rPr>
                <w:rFonts w:ascii="Times" w:hAnsi="Times"/>
                <w:sz w:val="20"/>
                <w:szCs w:val="20"/>
              </w:rPr>
            </w:pPr>
          </w:p>
          <w:p w14:paraId="53F29371" w14:textId="77777777" w:rsidR="00486854" w:rsidRDefault="00486854" w:rsidP="00486854"/>
          <w:p w14:paraId="3BC6811A" w14:textId="3615871E" w:rsidR="0045516A" w:rsidRDefault="0045516A" w:rsidP="00D37E69">
            <w:pPr>
              <w:pStyle w:val="ListParagraph"/>
            </w:pPr>
          </w:p>
        </w:tc>
        <w:tc>
          <w:tcPr>
            <w:tcW w:w="3528" w:type="dxa"/>
            <w:vMerge w:val="restart"/>
            <w:shd w:val="clear" w:color="auto" w:fill="F0E4D8"/>
          </w:tcPr>
          <w:p w14:paraId="25C80367" w14:textId="77777777" w:rsidR="00E0342F" w:rsidRPr="00DB23F2" w:rsidRDefault="007E17BD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  <w:sz w:val="28"/>
                <w:szCs w:val="28"/>
              </w:rPr>
            </w:pPr>
            <w:r>
              <w:rPr>
                <w:rFonts w:ascii="Arial" w:hAnsi="Arial" w:cs="Arial"/>
                <w:color w:val="003436"/>
                <w:sz w:val="28"/>
                <w:szCs w:val="28"/>
              </w:rPr>
              <w:t>Features included</w:t>
            </w:r>
          </w:p>
          <w:p w14:paraId="50F40168" w14:textId="77777777" w:rsidR="00BD1BC2" w:rsidRDefault="00BD1BC2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6B2F88BC" w14:textId="3BE7175D" w:rsidR="009E7A25" w:rsidRPr="009E7A25" w:rsidRDefault="009E7A25" w:rsidP="009E7A25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</w:t>
            </w:r>
            <w:r w:rsidR="00BD1BC2">
              <w:rPr>
                <w:b/>
                <w:color w:val="003436"/>
              </w:rPr>
              <w:t xml:space="preserve"> #</w:t>
            </w:r>
            <w:r w:rsidR="00DB2A92">
              <w:rPr>
                <w:b/>
                <w:color w:val="003436"/>
              </w:rPr>
              <w:t>1</w:t>
            </w:r>
            <w:r w:rsidR="00BD1BC2">
              <w:rPr>
                <w:b/>
                <w:color w:val="003436"/>
              </w:rPr>
              <w:t xml:space="preserve">: </w:t>
            </w:r>
            <w:r>
              <w:rPr>
                <w:b/>
                <w:color w:val="003436"/>
              </w:rPr>
              <w:t>TFS#</w:t>
            </w:r>
            <w:r w:rsidR="00AB368A">
              <w:rPr>
                <w:b/>
                <w:color w:val="003436"/>
              </w:rPr>
              <w:t>560717</w:t>
            </w:r>
          </w:p>
          <w:p w14:paraId="3BE6E5A6" w14:textId="707C49FE" w:rsidR="00BD1BC2" w:rsidRDefault="00BD1BC2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309EE6BE" w14:textId="2842291F" w:rsidR="009E7A25" w:rsidRDefault="009E7A25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 #2:</w:t>
            </w:r>
            <w:r w:rsidR="007356BC">
              <w:rPr>
                <w:b/>
                <w:color w:val="003436"/>
              </w:rPr>
              <w:t xml:space="preserve"> TFS#</w:t>
            </w:r>
            <w:r w:rsidR="00AB368A">
              <w:rPr>
                <w:b/>
                <w:color w:val="003436"/>
              </w:rPr>
              <w:t>420614</w:t>
            </w:r>
          </w:p>
          <w:p w14:paraId="521B288C" w14:textId="77777777" w:rsidR="00231101" w:rsidRDefault="00231101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561885E6" w14:textId="632CD9E5" w:rsidR="00E77566" w:rsidRDefault="00231101" w:rsidP="007951EA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 xml:space="preserve">Feature #3: </w:t>
            </w:r>
            <w:r w:rsidR="00911B1D">
              <w:rPr>
                <w:b/>
                <w:color w:val="003436"/>
              </w:rPr>
              <w:t>TFS#</w:t>
            </w:r>
            <w:r w:rsidR="00FF6CFE" w:rsidRPr="00FF6CFE">
              <w:rPr>
                <w:b/>
                <w:color w:val="003436"/>
              </w:rPr>
              <w:t>595981</w:t>
            </w:r>
          </w:p>
          <w:p w14:paraId="1701A5DD" w14:textId="77777777" w:rsidR="00FA414C" w:rsidRDefault="00FA414C" w:rsidP="007951EA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3544CD8D" w14:textId="79AA0BF2" w:rsidR="00FA414C" w:rsidRPr="00E53063" w:rsidRDefault="00FA414C" w:rsidP="007951EA">
            <w:pPr>
              <w:tabs>
                <w:tab w:val="left" w:pos="4020"/>
              </w:tabs>
              <w:rPr>
                <w:b/>
                <w:color w:val="003436"/>
              </w:rPr>
            </w:pPr>
            <w:r w:rsidRPr="00FA414C">
              <w:rPr>
                <w:b/>
                <w:color w:val="003436"/>
              </w:rPr>
              <w:t xml:space="preserve">Feature #4: </w:t>
            </w:r>
            <w:r>
              <w:rPr>
                <w:b/>
                <w:color w:val="003436"/>
              </w:rPr>
              <w:t>TFS#</w:t>
            </w:r>
            <w:r w:rsidRPr="00FA414C">
              <w:rPr>
                <w:b/>
                <w:color w:val="003436"/>
              </w:rPr>
              <w:t>417832</w:t>
            </w:r>
          </w:p>
          <w:p w14:paraId="07C8EE56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43BE1CB5" w14:textId="77777777" w:rsidR="002E13DE" w:rsidRPr="002E13DE" w:rsidRDefault="002E13DE" w:rsidP="002E13DE">
            <w:pPr>
              <w:tabs>
                <w:tab w:val="left" w:pos="4020"/>
              </w:tabs>
              <w:rPr>
                <w:b/>
                <w:color w:val="003436"/>
              </w:rPr>
            </w:pPr>
            <w:r w:rsidRPr="002E13DE">
              <w:rPr>
                <w:b/>
                <w:color w:val="003436"/>
              </w:rPr>
              <w:t>Tasks Completed</w:t>
            </w:r>
          </w:p>
          <w:p w14:paraId="6F60352D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61B152A0" w14:textId="7685EDAE" w:rsidR="002E13DE" w:rsidRPr="009E7A25" w:rsidRDefault="00997F2E" w:rsidP="009E7A25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TFS#</w:t>
            </w:r>
            <w:r w:rsidR="00AB368A">
              <w:rPr>
                <w:b/>
                <w:color w:val="003436"/>
              </w:rPr>
              <w:t>426973</w:t>
            </w:r>
          </w:p>
          <w:p w14:paraId="583521F5" w14:textId="787CA13D" w:rsidR="00770278" w:rsidRPr="00FA414C" w:rsidRDefault="00880AE4" w:rsidP="00FA414C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TFS#</w:t>
            </w:r>
            <w:r w:rsidR="00785B58" w:rsidRPr="00785B58">
              <w:rPr>
                <w:b/>
                <w:color w:val="003436"/>
              </w:rPr>
              <w:t>588260</w:t>
            </w:r>
          </w:p>
          <w:p w14:paraId="6BAF2DB4" w14:textId="77777777" w:rsidR="00B44830" w:rsidRDefault="00B44830" w:rsidP="00B44830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3A794302" w14:textId="77777777" w:rsidR="00B44830" w:rsidRDefault="00B44830" w:rsidP="00B44830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590C7DDD" w14:textId="77777777" w:rsidR="00B44830" w:rsidRDefault="00B44830" w:rsidP="00B44830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4F4574D4" w14:textId="77777777" w:rsidR="00B44830" w:rsidRDefault="00B44830" w:rsidP="00B44830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369FD849" w14:textId="77777777" w:rsidR="00B44830" w:rsidRDefault="00B44830" w:rsidP="00B44830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2D39383F" w14:textId="77777777" w:rsidR="00B44830" w:rsidRDefault="00B44830" w:rsidP="00B44830">
            <w:pPr>
              <w:tabs>
                <w:tab w:val="left" w:pos="4020"/>
              </w:tabs>
              <w:rPr>
                <w:color w:val="003436"/>
              </w:rPr>
            </w:pPr>
          </w:p>
          <w:p w14:paraId="1289AE3B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6EDB692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881CE2A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109E110" w14:textId="77777777" w:rsidR="007951EA" w:rsidRDefault="007951E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16CEF3E8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1C6FCC2C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07F87301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C9831E3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E43DDAE" w14:textId="77777777" w:rsidR="007C12B9" w:rsidRDefault="007C12B9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54EE47B3" w14:textId="77777777" w:rsidR="007C12B9" w:rsidRDefault="007C12B9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5BEB951" w14:textId="77777777" w:rsidR="00B0611A" w:rsidRP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76430AA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59ABD8CD" w14:textId="77777777" w:rsidR="00E0342F" w:rsidRPr="00DD0FD9" w:rsidRDefault="00E40E84" w:rsidP="00E23F2C">
            <w:pPr>
              <w:tabs>
                <w:tab w:val="left" w:pos="4020"/>
              </w:tabs>
              <w:rPr>
                <w:color w:val="825300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725502" wp14:editId="4234050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7505700</wp:posOffset>
                      </wp:positionV>
                      <wp:extent cx="2171700" cy="381000"/>
                      <wp:effectExtent l="5080" t="2540" r="0" b="0"/>
                      <wp:wrapNone/>
                      <wp:docPr id="2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545F" w14:textId="77777777" w:rsidR="00FF6CFE" w:rsidRPr="00743757" w:rsidRDefault="00FF6CFE" w:rsidP="007437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743757"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  <w:t>[Company Name]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29" type="#_x0000_t202" style="position:absolute;margin-left:-5.2pt;margin-top:591pt;width:171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" filled="f" stroked="f">
                      <v:textbox>
                        <w:txbxContent>
                          <w:p w14:paraId="3D40545F" w14:textId="77777777" w:rsidR="00FF6CFE" w:rsidRPr="00743757" w:rsidRDefault="00FF6CFE" w:rsidP="0074375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43757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  <w:t>[Company Name]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5516A" w14:paraId="27BF63B7" w14:textId="77777777" w:rsidTr="00D37E69">
        <w:trPr>
          <w:trHeight w:val="1398"/>
        </w:trPr>
        <w:tc>
          <w:tcPr>
            <w:tcW w:w="6948" w:type="dxa"/>
          </w:tcPr>
          <w:p w14:paraId="2C5C12C1" w14:textId="2E64C1C6" w:rsidR="00B92D3C" w:rsidRPr="00E0342F" w:rsidRDefault="0045516A" w:rsidP="00E0342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5782734" wp14:editId="57FB8A2B">
                      <wp:simplePos x="0" y="0"/>
                      <wp:positionH relativeFrom="margin">
                        <wp:posOffset>-91440</wp:posOffset>
                      </wp:positionH>
                      <wp:positionV relativeFrom="paragraph">
                        <wp:posOffset>731520</wp:posOffset>
                      </wp:positionV>
                      <wp:extent cx="4366260" cy="2867025"/>
                      <wp:effectExtent l="0" t="0" r="0" b="3175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66260" cy="2867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1AE7B9" w14:textId="0B8D8C71" w:rsidR="00FF6CFE" w:rsidRDefault="00FF6CFE" w:rsidP="0045516A">
                                  <w:r>
                                    <w:t>Additional Notes:</w:t>
                                  </w:r>
                                </w:p>
                                <w:p w14:paraId="45906FC2" w14:textId="43FC8E3F" w:rsidR="00FF6CFE" w:rsidRDefault="00FF6CFE" w:rsidP="00A61477">
                                  <w:pPr>
                                    <w:pStyle w:val="ListParagraph"/>
                                    <w:numPr>
                                      <w:ilvl w:val="0"/>
                                      <w:numId w:val="42"/>
                                    </w:numPr>
                                    <w:ind w:left="540"/>
                                  </w:pPr>
                                  <w:r>
                                    <w:t>Refactored references to Single Page. They now reference Compact View</w:t>
                                  </w:r>
                                </w:p>
                                <w:p w14:paraId="7A1B010C" w14:textId="70774DAE" w:rsidR="00FF6CFE" w:rsidRDefault="00FF6CFE" w:rsidP="00A61477">
                                  <w:pPr>
                                    <w:pStyle w:val="ListParagraph"/>
                                    <w:numPr>
                                      <w:ilvl w:val="0"/>
                                      <w:numId w:val="42"/>
                                    </w:numPr>
                                    <w:ind w:left="540"/>
                                  </w:pPr>
                                  <w:r>
                                    <w:t xml:space="preserve">Added the new date picker and info circle partials to NWS </w:t>
                                  </w:r>
                                  <w:proofErr w:type="spellStart"/>
                                  <w:r>
                                    <w:t>css</w:t>
                                  </w:r>
                                  <w:proofErr w:type="spellEnd"/>
                                </w:p>
                                <w:p w14:paraId="302F41BF" w14:textId="0B83CDB1" w:rsidR="00FF6CFE" w:rsidRPr="00C2543C" w:rsidRDefault="00FF6CFE" w:rsidP="00A61477">
                                  <w:pPr>
                                    <w:pStyle w:val="ListParagraph"/>
                                    <w:numPr>
                                      <w:ilvl w:val="0"/>
                                      <w:numId w:val="42"/>
                                    </w:numPr>
                                    <w:ind w:left="540"/>
                                  </w:pPr>
                                  <w:r>
                                    <w:t xml:space="preserve">All NWS </w:t>
                                  </w:r>
                                  <w:proofErr w:type="spellStart"/>
                                  <w:r>
                                    <w:t>css</w:t>
                                  </w:r>
                                  <w:proofErr w:type="spellEnd"/>
                                  <w:r>
                                    <w:t xml:space="preserve"> updates for Compact View were moved to Staging.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" o:spid="_x0000_s1030" type="#_x0000_t202" style="position:absolute;margin-left:-7.15pt;margin-top:57.6pt;width:343.8pt;height:225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" filled="f" stroked="f">
                      <v:textbox>
                        <w:txbxContent>
                          <w:p w14:paraId="2B1AE7B9" w14:textId="0B8D8C71" w:rsidR="00FF6CFE" w:rsidRDefault="00FF6CFE" w:rsidP="0045516A">
                            <w:r>
                              <w:t>Additional Notes:</w:t>
                            </w:r>
                          </w:p>
                          <w:p w14:paraId="45906FC2" w14:textId="43FC8E3F" w:rsidR="00FF6CFE" w:rsidRDefault="00FF6CFE" w:rsidP="00A61477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ind w:left="540"/>
                            </w:pPr>
                            <w:r>
                              <w:t>Refactored references to Single Page. They now reference Compact View</w:t>
                            </w:r>
                          </w:p>
                          <w:p w14:paraId="7A1B010C" w14:textId="70774DAE" w:rsidR="00FF6CFE" w:rsidRDefault="00FF6CFE" w:rsidP="00A61477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ind w:left="540"/>
                            </w:pPr>
                            <w:r>
                              <w:t xml:space="preserve">Added the new date picker and info circle partials to NWS </w:t>
                            </w:r>
                            <w:proofErr w:type="spellStart"/>
                            <w:r>
                              <w:t>css</w:t>
                            </w:r>
                            <w:proofErr w:type="spellEnd"/>
                          </w:p>
                          <w:p w14:paraId="302F41BF" w14:textId="0B83CDB1" w:rsidR="00FF6CFE" w:rsidRPr="00C2543C" w:rsidRDefault="00FF6CFE" w:rsidP="00A61477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ind w:left="540"/>
                            </w:pPr>
                            <w:r>
                              <w:t xml:space="preserve">All NWS </w:t>
                            </w:r>
                            <w:proofErr w:type="spellStart"/>
                            <w:r>
                              <w:t>css</w:t>
                            </w:r>
                            <w:proofErr w:type="spellEnd"/>
                            <w:r>
                              <w:t xml:space="preserve"> updates for Compact View were moved to Staging.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  <w:tc>
          <w:tcPr>
            <w:tcW w:w="1260" w:type="dxa"/>
          </w:tcPr>
          <w:p w14:paraId="63484370" w14:textId="77777777" w:rsidR="00B92D3C" w:rsidRDefault="00B92D3C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528" w:type="dxa"/>
            <w:vMerge/>
            <w:shd w:val="clear" w:color="auto" w:fill="F0E4D8"/>
          </w:tcPr>
          <w:p w14:paraId="66500AE8" w14:textId="77777777" w:rsidR="00B92D3C" w:rsidRDefault="00B92D3C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</w:tbl>
    <w:p w14:paraId="41B1B433" w14:textId="65F78F02" w:rsidR="009E7A25" w:rsidRPr="009E7A25" w:rsidRDefault="009E7A25" w:rsidP="009E7A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Feature</w:t>
      </w:r>
      <w:r w:rsidR="00BA5CC2">
        <w:rPr>
          <w:b/>
          <w:sz w:val="32"/>
          <w:szCs w:val="32"/>
        </w:rPr>
        <w:t xml:space="preserve"> #1:</w:t>
      </w:r>
      <w:r w:rsidR="0040160F">
        <w:rPr>
          <w:b/>
          <w:sz w:val="32"/>
          <w:szCs w:val="32"/>
        </w:rPr>
        <w:t xml:space="preserve"> </w:t>
      </w:r>
      <w:r w:rsidR="00AB368A" w:rsidRPr="00AB368A">
        <w:rPr>
          <w:b/>
          <w:sz w:val="32"/>
          <w:szCs w:val="32"/>
        </w:rPr>
        <w:t>560717</w:t>
      </w:r>
    </w:p>
    <w:p w14:paraId="383D7E04" w14:textId="26A85FA1" w:rsidR="00BA5CC2" w:rsidRDefault="00AB368A" w:rsidP="00BA5CC2">
      <w:pPr>
        <w:tabs>
          <w:tab w:val="left" w:pos="4020"/>
        </w:tabs>
        <w:spacing w:line="276" w:lineRule="auto"/>
      </w:pPr>
      <w:r w:rsidRPr="00AB368A">
        <w:t>HTML: Ship To on separate screen in guided flow</w:t>
      </w:r>
    </w:p>
    <w:p w14:paraId="7CE8BD78" w14:textId="77777777" w:rsidR="00AB368A" w:rsidRDefault="00AB368A" w:rsidP="00BA5CC2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A1836BF" w14:textId="77777777" w:rsidR="00BA5CC2" w:rsidRDefault="00BA5CC2" w:rsidP="00BA5CC2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55C0D77A" w14:textId="64A39C00" w:rsidR="00BA5CC2" w:rsidRPr="00130AE0" w:rsidRDefault="009A33EC" w:rsidP="00BA5CC2">
      <w:pPr>
        <w:pStyle w:val="ListParagraph"/>
        <w:numPr>
          <w:ilvl w:val="0"/>
          <w:numId w:val="15"/>
        </w:numPr>
        <w:tabs>
          <w:tab w:val="left" w:pos="4020"/>
        </w:tabs>
      </w:pPr>
      <w:r>
        <w:t>NBS</w:t>
      </w:r>
      <w:r w:rsidR="00BA5CC2" w:rsidRPr="00130AE0">
        <w:t xml:space="preserve"> - </w:t>
      </w:r>
      <w:hyperlink r:id="rId10" w:history="1">
        <w:r w:rsidR="00AB368A" w:rsidRPr="008F4714">
          <w:rPr>
            <w:rStyle w:val="Hyperlink"/>
          </w:rPr>
          <w:t>http://uidev.ups.com/nbs_spa.html#/gfWrapper/whereFrom</w:t>
        </w:r>
      </w:hyperlink>
      <w:r w:rsidR="00AB368A">
        <w:t xml:space="preserve"> </w:t>
      </w:r>
    </w:p>
    <w:p w14:paraId="62174B3E" w14:textId="77777777" w:rsidR="00BA5CC2" w:rsidRDefault="00BA5CC2" w:rsidP="00BA5CC2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2AE8741" w14:textId="77777777" w:rsidR="00BA5CC2" w:rsidRDefault="00BA5CC2" w:rsidP="00BA5CC2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1DB67907" w14:textId="280E7A44" w:rsidR="00F6422D" w:rsidRPr="00F27400" w:rsidRDefault="00F6422D" w:rsidP="00F27400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</w:t>
      </w:r>
      <w:r>
        <w:t>nbs</w:t>
      </w:r>
      <w:r w:rsidRPr="00130AE0">
        <w:t>/angular/</w:t>
      </w:r>
      <w:r w:rsidR="00AB368A">
        <w:t>component/gfWrapper</w:t>
      </w:r>
      <w:r>
        <w:t>_component.ts</w:t>
      </w:r>
    </w:p>
    <w:p w14:paraId="77536E6F" w14:textId="14DEB7B2" w:rsidR="00BA5CC2" w:rsidRPr="004C48FB" w:rsidRDefault="00F27400" w:rsidP="00F27400">
      <w:pPr>
        <w:pStyle w:val="ListParagraph"/>
        <w:tabs>
          <w:tab w:val="left" w:pos="4020"/>
        </w:tabs>
        <w:rPr>
          <w:sz w:val="28"/>
          <w:szCs w:val="28"/>
        </w:rPr>
      </w:pPr>
      <w:r w:rsidRPr="004C48FB">
        <w:rPr>
          <w:sz w:val="28"/>
          <w:szCs w:val="28"/>
        </w:rPr>
        <w:t xml:space="preserve"> </w:t>
      </w:r>
    </w:p>
    <w:p w14:paraId="56C0960E" w14:textId="77777777" w:rsidR="00BA5CC2" w:rsidRDefault="00BA5CC2" w:rsidP="00BA5CC2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690DC9A8" w14:textId="5BB3E565" w:rsidR="00F6422D" w:rsidRPr="009A33EC" w:rsidRDefault="00AB368A" w:rsidP="00BA5CC2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</w:pPr>
      <w:r>
        <w:t>If you click the continue button Where To will appear as a separate view instead of below the existing view</w:t>
      </w:r>
    </w:p>
    <w:p w14:paraId="100CBF3F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9DC44D5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24969C9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56C05A8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C21DC5F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A0FE6EE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F1AF7B3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89D738F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B66ED26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6A4871F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0E09292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263AA81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490EAF0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691B07C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E2C60D5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78BB8C6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63C6542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605934F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EF0FAC5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DD10C78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7D81435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21E8668" w14:textId="77777777" w:rsidR="00AB368A" w:rsidRDefault="00AB368A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78C336F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89DFEAC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8D7AC54" w14:textId="7C13D797" w:rsidR="007356BC" w:rsidRPr="009E7A25" w:rsidRDefault="007356BC" w:rsidP="007356BC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Feature #2: </w:t>
      </w:r>
      <w:r w:rsidR="00AB368A" w:rsidRPr="00AB368A">
        <w:rPr>
          <w:b/>
          <w:sz w:val="32"/>
          <w:szCs w:val="32"/>
        </w:rPr>
        <w:t>420614</w:t>
      </w:r>
    </w:p>
    <w:p w14:paraId="09C8AB0B" w14:textId="6F5B3528" w:rsidR="007356BC" w:rsidRDefault="00785B58" w:rsidP="007356BC">
      <w:pPr>
        <w:tabs>
          <w:tab w:val="left" w:pos="4020"/>
        </w:tabs>
        <w:spacing w:line="276" w:lineRule="auto"/>
      </w:pPr>
      <w:r w:rsidRPr="00785B58">
        <w:t>HTML: UPS Premium Care</w:t>
      </w:r>
    </w:p>
    <w:p w14:paraId="0E2B52F7" w14:textId="77777777" w:rsidR="00785B58" w:rsidRDefault="00785B58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2568282" w14:textId="77777777" w:rsidR="007356BC" w:rsidRDefault="007356BC" w:rsidP="007356BC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7BD9BA4C" w14:textId="4A27063F" w:rsidR="007356BC" w:rsidRDefault="00785B58" w:rsidP="007356BC">
      <w:pPr>
        <w:pStyle w:val="ListParagraph"/>
        <w:numPr>
          <w:ilvl w:val="0"/>
          <w:numId w:val="15"/>
        </w:numPr>
        <w:tabs>
          <w:tab w:val="left" w:pos="4020"/>
        </w:tabs>
      </w:pPr>
      <w:r>
        <w:t>Guided Flow</w:t>
      </w:r>
      <w:r w:rsidR="007356BC" w:rsidRPr="00130AE0">
        <w:t xml:space="preserve"> - </w:t>
      </w:r>
      <w:hyperlink r:id="rId11" w:history="1">
        <w:r w:rsidRPr="008F4714">
          <w:rPr>
            <w:rStyle w:val="Hyperlink"/>
          </w:rPr>
          <w:t>http://uidev.ups.com/nbs_spa.html#/gfWrapper/addons</w:t>
        </w:r>
      </w:hyperlink>
      <w:r>
        <w:t xml:space="preserve"> </w:t>
      </w:r>
    </w:p>
    <w:p w14:paraId="7D29957E" w14:textId="1F5EB3F9" w:rsidR="007356BC" w:rsidRPr="00130AE0" w:rsidRDefault="00785B58" w:rsidP="007356BC">
      <w:pPr>
        <w:pStyle w:val="ListParagraph"/>
        <w:numPr>
          <w:ilvl w:val="0"/>
          <w:numId w:val="15"/>
        </w:numPr>
        <w:tabs>
          <w:tab w:val="left" w:pos="4020"/>
        </w:tabs>
      </w:pPr>
      <w:r>
        <w:t xml:space="preserve">Compact View - </w:t>
      </w:r>
      <w:hyperlink r:id="rId12" w:history="1">
        <w:r w:rsidRPr="008F4714">
          <w:rPr>
            <w:rStyle w:val="Hyperlink"/>
          </w:rPr>
          <w:t>http://uidev.ups.com/nbs_spa.html#/compactView</w:t>
        </w:r>
      </w:hyperlink>
      <w:r>
        <w:t xml:space="preserve"> </w:t>
      </w:r>
    </w:p>
    <w:p w14:paraId="6ACCE639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1A91935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5F38F3DF" w14:textId="194EE4CD" w:rsidR="007356BC" w:rsidRPr="00F6422D" w:rsidRDefault="007356BC" w:rsidP="007356BC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</w:t>
      </w:r>
      <w:r>
        <w:t>nbs</w:t>
      </w:r>
      <w:r w:rsidRPr="00130AE0">
        <w:t>/angular/</w:t>
      </w:r>
      <w:r>
        <w:t>templa</w:t>
      </w:r>
      <w:r w:rsidR="00785B58">
        <w:t>tes/details</w:t>
      </w:r>
      <w:r>
        <w:t>_section.tpl.html</w:t>
      </w:r>
    </w:p>
    <w:p w14:paraId="535A10DA" w14:textId="02AC3B02" w:rsidR="00911B1D" w:rsidRPr="00785B58" w:rsidRDefault="007356BC" w:rsidP="00785B58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</w:t>
      </w:r>
      <w:r>
        <w:t>nbs</w:t>
      </w:r>
      <w:r w:rsidRPr="00130AE0">
        <w:t>/angular/</w:t>
      </w:r>
      <w:r w:rsidR="00785B58">
        <w:t>components/details_component.ts</w:t>
      </w:r>
    </w:p>
    <w:p w14:paraId="79736AD9" w14:textId="77777777" w:rsidR="007356BC" w:rsidRPr="004C48FB" w:rsidRDefault="007356BC" w:rsidP="007356BC">
      <w:pPr>
        <w:pStyle w:val="ListParagraph"/>
        <w:tabs>
          <w:tab w:val="left" w:pos="4020"/>
        </w:tabs>
        <w:rPr>
          <w:sz w:val="28"/>
          <w:szCs w:val="28"/>
        </w:rPr>
      </w:pPr>
      <w:r w:rsidRPr="004C48FB">
        <w:rPr>
          <w:sz w:val="28"/>
          <w:szCs w:val="28"/>
        </w:rPr>
        <w:t xml:space="preserve"> </w:t>
      </w:r>
    </w:p>
    <w:p w14:paraId="5BD71199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219EDBD9" w14:textId="37251AB2" w:rsidR="00911B1D" w:rsidRPr="00911B1D" w:rsidRDefault="007356BC" w:rsidP="00785B58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</w:pPr>
      <w:proofErr w:type="gramStart"/>
      <w:r w:rsidRPr="007356BC">
        <w:t>added</w:t>
      </w:r>
      <w:proofErr w:type="gramEnd"/>
      <w:r w:rsidRPr="007356BC">
        <w:t xml:space="preserve"> </w:t>
      </w:r>
      <w:r w:rsidR="00785B58">
        <w:t>UPS Premium Care toggle and review item</w:t>
      </w:r>
    </w:p>
    <w:p w14:paraId="55CEE2A8" w14:textId="77777777" w:rsidR="00911B1D" w:rsidRPr="009A33EC" w:rsidRDefault="00911B1D" w:rsidP="00911B1D">
      <w:pPr>
        <w:tabs>
          <w:tab w:val="left" w:pos="4020"/>
        </w:tabs>
        <w:spacing w:line="276" w:lineRule="auto"/>
        <w:ind w:left="360"/>
      </w:pPr>
    </w:p>
    <w:p w14:paraId="2852935E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2EC4B14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E08EE25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7A4DDE7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AE1DD4F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5F3D2E1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5EDB789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BA6ECA5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DD142AB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FF773F6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328760B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2453706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45CAF69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2C1F488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5CEF7C0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0033B6B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57E01F2" w14:textId="77777777" w:rsidR="00785B58" w:rsidRDefault="00785B58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E1D6E3D" w14:textId="77777777" w:rsidR="00785B58" w:rsidRDefault="00785B58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A1B0561" w14:textId="77777777" w:rsidR="00785B58" w:rsidRDefault="00785B58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9AA57BD" w14:textId="77777777" w:rsidR="00785B58" w:rsidRDefault="00785B58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70B5A53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99515EA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7FE0599" w14:textId="650C1F86" w:rsidR="00911B1D" w:rsidRPr="009E7A25" w:rsidRDefault="00911B1D" w:rsidP="00911B1D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Feature #3: </w:t>
      </w:r>
      <w:r w:rsidR="00FF6CFE" w:rsidRPr="00FF6CFE">
        <w:rPr>
          <w:b/>
          <w:sz w:val="32"/>
          <w:szCs w:val="32"/>
        </w:rPr>
        <w:t>595981</w:t>
      </w:r>
    </w:p>
    <w:p w14:paraId="323DCFC0" w14:textId="77777777" w:rsidR="00FF6CFE" w:rsidRPr="00FF6CFE" w:rsidRDefault="00FF6CFE" w:rsidP="00FF6CFE">
      <w:pPr>
        <w:tabs>
          <w:tab w:val="left" w:pos="4020"/>
        </w:tabs>
        <w:spacing w:line="276" w:lineRule="auto"/>
      </w:pPr>
      <w:r w:rsidRPr="00FF6CFE">
        <w:t xml:space="preserve">HTML: </w:t>
      </w:r>
      <w:proofErr w:type="spellStart"/>
      <w:r w:rsidRPr="00FF6CFE">
        <w:t>Assiging</w:t>
      </w:r>
      <w:proofErr w:type="spellEnd"/>
      <w:r w:rsidRPr="00FF6CFE">
        <w:t xml:space="preserve"> the correct LP or AH charge (7803)</w:t>
      </w:r>
    </w:p>
    <w:p w14:paraId="1389A4BC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2817CC4" w14:textId="77777777" w:rsidR="00911B1D" w:rsidRDefault="00911B1D" w:rsidP="00911B1D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463761FB" w14:textId="6EEAA3B9" w:rsidR="00911B1D" w:rsidRDefault="00FF6CFE" w:rsidP="00FF6CFE">
      <w:pPr>
        <w:pStyle w:val="ListParagraph"/>
        <w:numPr>
          <w:ilvl w:val="0"/>
          <w:numId w:val="15"/>
        </w:numPr>
        <w:tabs>
          <w:tab w:val="left" w:pos="4020"/>
        </w:tabs>
      </w:pPr>
      <w:r>
        <w:t>Guided Flow</w:t>
      </w:r>
      <w:r w:rsidR="00911B1D" w:rsidRPr="00130AE0">
        <w:t xml:space="preserve"> - </w:t>
      </w:r>
      <w:hyperlink r:id="rId13" w:history="1">
        <w:r w:rsidRPr="008F4714">
          <w:rPr>
            <w:rStyle w:val="Hyperlink"/>
          </w:rPr>
          <w:t>http://uidev.ups.com/nbs_spa.html#/gfWrapper/what</w:t>
        </w:r>
      </w:hyperlink>
      <w:r>
        <w:t xml:space="preserve"> </w:t>
      </w:r>
    </w:p>
    <w:p w14:paraId="3A97EA31" w14:textId="29399D22" w:rsidR="00FF6CFE" w:rsidRPr="00130AE0" w:rsidRDefault="00FF6CFE" w:rsidP="00FF6CFE">
      <w:pPr>
        <w:pStyle w:val="ListParagraph"/>
        <w:numPr>
          <w:ilvl w:val="0"/>
          <w:numId w:val="15"/>
        </w:numPr>
        <w:tabs>
          <w:tab w:val="left" w:pos="4020"/>
        </w:tabs>
      </w:pPr>
      <w:r>
        <w:t xml:space="preserve">Compact View - </w:t>
      </w:r>
      <w:hyperlink r:id="rId14" w:history="1">
        <w:r w:rsidRPr="008F4714">
          <w:rPr>
            <w:rStyle w:val="Hyperlink"/>
          </w:rPr>
          <w:t>http://uidev.ups.com/nbs_spa.html#/compactView</w:t>
        </w:r>
      </w:hyperlink>
      <w:r>
        <w:t xml:space="preserve"> </w:t>
      </w:r>
    </w:p>
    <w:p w14:paraId="6FAD4436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51EC6CC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68BD71A0" w14:textId="214EDF25" w:rsidR="00911B1D" w:rsidRPr="00F6422D" w:rsidRDefault="00911B1D" w:rsidP="00911B1D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</w:t>
      </w:r>
      <w:r>
        <w:t>nbs</w:t>
      </w:r>
      <w:r w:rsidRPr="00130AE0">
        <w:t>/angular/</w:t>
      </w:r>
      <w:r>
        <w:t>templates/</w:t>
      </w:r>
      <w:r w:rsidR="00FF6CFE">
        <w:t>what</w:t>
      </w:r>
      <w:r>
        <w:t>_section.tpl.html</w:t>
      </w:r>
    </w:p>
    <w:p w14:paraId="46BCE815" w14:textId="6932BEEE" w:rsidR="00911B1D" w:rsidRPr="00F27400" w:rsidRDefault="00911B1D" w:rsidP="00911B1D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>
        <w:t>nbs</w:t>
      </w:r>
      <w:proofErr w:type="spellEnd"/>
      <w:r w:rsidRPr="00130AE0">
        <w:t>/angular/</w:t>
      </w:r>
      <w:r>
        <w:t>component/</w:t>
      </w:r>
      <w:proofErr w:type="spellStart"/>
      <w:r w:rsidR="00FF6CFE">
        <w:t>what</w:t>
      </w:r>
      <w:r>
        <w:t>_component.ts</w:t>
      </w:r>
      <w:proofErr w:type="spellEnd"/>
    </w:p>
    <w:p w14:paraId="5820491D" w14:textId="77777777" w:rsidR="00911B1D" w:rsidRPr="004C48FB" w:rsidRDefault="00911B1D" w:rsidP="00911B1D">
      <w:pPr>
        <w:pStyle w:val="ListParagraph"/>
        <w:tabs>
          <w:tab w:val="left" w:pos="4020"/>
        </w:tabs>
        <w:rPr>
          <w:sz w:val="28"/>
          <w:szCs w:val="28"/>
        </w:rPr>
      </w:pPr>
      <w:r w:rsidRPr="004C48FB">
        <w:rPr>
          <w:sz w:val="28"/>
          <w:szCs w:val="28"/>
        </w:rPr>
        <w:t xml:space="preserve"> </w:t>
      </w:r>
    </w:p>
    <w:p w14:paraId="69A1D56B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171B4568" w14:textId="010AEF6C" w:rsidR="00911B1D" w:rsidRPr="009A33EC" w:rsidRDefault="00FF6CFE" w:rsidP="00911B1D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</w:pPr>
      <w:r>
        <w:t xml:space="preserve">Added LP and AH checkboxes to </w:t>
      </w:r>
      <w:proofErr w:type="spellStart"/>
      <w:r>
        <w:t>the</w:t>
      </w:r>
      <w:proofErr w:type="spellEnd"/>
      <w:r>
        <w:t xml:space="preserve"> My Package view</w:t>
      </w:r>
    </w:p>
    <w:p w14:paraId="0C4271CA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D2811CF" w14:textId="77777777" w:rsidR="00FF6CFE" w:rsidRDefault="00FF6CFE" w:rsidP="00FF6CFE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5400D51" w14:textId="77777777" w:rsidR="00FF6CFE" w:rsidRDefault="00FF6CFE" w:rsidP="00FF6CFE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54B8B1B" w14:textId="77777777" w:rsidR="00FF6CFE" w:rsidRDefault="00FF6CFE" w:rsidP="00FF6CFE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E246ADE" w14:textId="77777777" w:rsidR="00FF6CFE" w:rsidRDefault="00FF6CFE" w:rsidP="00FF6CFE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6249B3E" w14:textId="77777777" w:rsidR="00FF6CFE" w:rsidRDefault="00FF6CFE" w:rsidP="00FF6CFE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5647623" w14:textId="77777777" w:rsidR="00FF6CFE" w:rsidRDefault="00FF6CFE" w:rsidP="00FF6CFE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A14E3AD" w14:textId="77777777" w:rsidR="00FF6CFE" w:rsidRDefault="00FF6CFE" w:rsidP="00FF6CFE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E6F17D9" w14:textId="77777777" w:rsidR="00FF6CFE" w:rsidRDefault="00FF6CFE" w:rsidP="00FF6CFE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6F2BBEA" w14:textId="77777777" w:rsidR="00FF6CFE" w:rsidRDefault="00FF6CFE" w:rsidP="00FF6CFE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9200946" w14:textId="77777777" w:rsidR="00FF6CFE" w:rsidRDefault="00FF6CFE" w:rsidP="00FF6CFE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D10B9A4" w14:textId="77777777" w:rsidR="00FF6CFE" w:rsidRDefault="00FF6CFE" w:rsidP="00FF6CFE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5AEA20B" w14:textId="77777777" w:rsidR="00FF6CFE" w:rsidRDefault="00FF6CFE" w:rsidP="00FF6CFE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78B5530" w14:textId="77777777" w:rsidR="00FF6CFE" w:rsidRDefault="00FF6CFE" w:rsidP="00FF6CFE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750006F" w14:textId="77777777" w:rsidR="00FF6CFE" w:rsidRDefault="00FF6CFE" w:rsidP="00FF6CFE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32D6EAC" w14:textId="77777777" w:rsidR="00FF6CFE" w:rsidRDefault="00FF6CFE" w:rsidP="00FF6CFE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0FBC036" w14:textId="77777777" w:rsidR="00FF6CFE" w:rsidRDefault="00FF6CFE" w:rsidP="00FF6CFE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50997AE" w14:textId="77777777" w:rsidR="00FF6CFE" w:rsidRDefault="00FF6CFE" w:rsidP="00FF6CFE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C0CD3AB" w14:textId="77777777" w:rsidR="00FF6CFE" w:rsidRDefault="00FF6CFE" w:rsidP="00FF6CFE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320F85A" w14:textId="77777777" w:rsidR="00FF6CFE" w:rsidRDefault="00FF6CFE" w:rsidP="00FF6CFE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2E45523" w14:textId="77777777" w:rsidR="00FF6CFE" w:rsidRDefault="00FF6CFE" w:rsidP="00FF6CFE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CA2DB48" w14:textId="77777777" w:rsidR="00FF6CFE" w:rsidRDefault="00FF6CFE" w:rsidP="00FF6CFE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EC34281" w14:textId="77777777" w:rsidR="00FF6CFE" w:rsidRDefault="00FF6CFE" w:rsidP="00FF6CFE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3DB378A" w14:textId="5CA09DAD" w:rsidR="00FF6CFE" w:rsidRPr="009E7A25" w:rsidRDefault="00FF6CFE" w:rsidP="00FF6CFE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Feature #4: </w:t>
      </w:r>
      <w:r w:rsidRPr="00FF6CFE">
        <w:rPr>
          <w:b/>
          <w:sz w:val="32"/>
          <w:szCs w:val="32"/>
        </w:rPr>
        <w:t>417832</w:t>
      </w:r>
    </w:p>
    <w:p w14:paraId="7431FAF2" w14:textId="77777777" w:rsidR="00FF6CFE" w:rsidRPr="00FF6CFE" w:rsidRDefault="00FF6CFE" w:rsidP="00FF6CFE">
      <w:pPr>
        <w:tabs>
          <w:tab w:val="left" w:pos="4020"/>
        </w:tabs>
        <w:spacing w:line="276" w:lineRule="auto"/>
      </w:pPr>
      <w:r w:rsidRPr="00FF6CFE">
        <w:t>HTML: PO Box on address</w:t>
      </w:r>
    </w:p>
    <w:p w14:paraId="26B92C6D" w14:textId="77777777" w:rsidR="00FF6CFE" w:rsidRDefault="00FF6CFE" w:rsidP="00FF6CFE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8EA1928" w14:textId="77777777" w:rsidR="00FF6CFE" w:rsidRDefault="00FF6CFE" w:rsidP="00FF6CFE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37D3D8EA" w14:textId="0B28F8ED" w:rsidR="00FF6CFE" w:rsidRDefault="00FF6CFE" w:rsidP="00FF6CFE">
      <w:pPr>
        <w:pStyle w:val="ListParagraph"/>
        <w:numPr>
          <w:ilvl w:val="0"/>
          <w:numId w:val="15"/>
        </w:numPr>
        <w:tabs>
          <w:tab w:val="left" w:pos="4020"/>
        </w:tabs>
      </w:pPr>
      <w:r>
        <w:t>Guided Flow</w:t>
      </w:r>
      <w:r w:rsidRPr="00130AE0">
        <w:t xml:space="preserve"> - </w:t>
      </w:r>
      <w:hyperlink r:id="rId15" w:history="1">
        <w:r w:rsidRPr="008F4714">
          <w:rPr>
            <w:rStyle w:val="Hyperlink"/>
          </w:rPr>
          <w:t>http://uidev.ups.com/nbs_spa.html#/gfWrapper/whereFrom</w:t>
        </w:r>
      </w:hyperlink>
      <w:r>
        <w:t xml:space="preserve"> </w:t>
      </w:r>
    </w:p>
    <w:p w14:paraId="55356A7D" w14:textId="77777777" w:rsidR="00FF6CFE" w:rsidRPr="00130AE0" w:rsidRDefault="00FF6CFE" w:rsidP="00FF6CFE">
      <w:pPr>
        <w:pStyle w:val="ListParagraph"/>
        <w:numPr>
          <w:ilvl w:val="0"/>
          <w:numId w:val="15"/>
        </w:numPr>
        <w:tabs>
          <w:tab w:val="left" w:pos="4020"/>
        </w:tabs>
      </w:pPr>
      <w:r>
        <w:t xml:space="preserve">Compact View - </w:t>
      </w:r>
      <w:hyperlink r:id="rId16" w:history="1">
        <w:r w:rsidRPr="008F4714">
          <w:rPr>
            <w:rStyle w:val="Hyperlink"/>
          </w:rPr>
          <w:t>http://uidev.ups.com/nbs_spa.html#/compactView</w:t>
        </w:r>
      </w:hyperlink>
      <w:r>
        <w:t xml:space="preserve"> </w:t>
      </w:r>
    </w:p>
    <w:p w14:paraId="7D43234F" w14:textId="77777777" w:rsidR="00FF6CFE" w:rsidRDefault="00FF6CFE" w:rsidP="00FF6CFE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3AE8F1A" w14:textId="77777777" w:rsidR="00FF6CFE" w:rsidRDefault="00FF6CFE" w:rsidP="00FF6CFE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2AB4A699" w14:textId="2D3915E8" w:rsidR="00FF6CFE" w:rsidRPr="00F6422D" w:rsidRDefault="00FF6CFE" w:rsidP="00FF6CFE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</w:t>
      </w:r>
      <w:r>
        <w:t>nbs</w:t>
      </w:r>
      <w:r w:rsidRPr="00130AE0">
        <w:t>/angular/</w:t>
      </w:r>
      <w:r>
        <w:t>templates/whereFrom_section.tpl.html</w:t>
      </w:r>
    </w:p>
    <w:p w14:paraId="6F68005D" w14:textId="5944D20F" w:rsidR="00FF6CFE" w:rsidRPr="00FF6CFE" w:rsidRDefault="00FF6CFE" w:rsidP="00FF6CFE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</w:t>
      </w:r>
      <w:r>
        <w:t>nbs</w:t>
      </w:r>
      <w:r w:rsidRPr="00130AE0">
        <w:t>/angular/</w:t>
      </w:r>
      <w:r>
        <w:t>component/whereFrom_component.ts</w:t>
      </w:r>
    </w:p>
    <w:p w14:paraId="0C3CAA2A" w14:textId="265F806C" w:rsidR="00FF6CFE" w:rsidRPr="00F27400" w:rsidRDefault="00FF6CFE" w:rsidP="00FF6CFE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t>/P02SGit_UIDEV/src/common/apps</w:t>
      </w:r>
      <w:r w:rsidRPr="00130AE0">
        <w:t>/</w:t>
      </w:r>
      <w:r w:rsidR="00FA414C">
        <w:t>assets/</w:t>
      </w:r>
      <w:r w:rsidRPr="00130AE0">
        <w:t>angular/</w:t>
      </w:r>
      <w:r w:rsidR="00FA414C">
        <w:t>template/cac.tpl.html</w:t>
      </w:r>
    </w:p>
    <w:p w14:paraId="03E2E640" w14:textId="77777777" w:rsidR="00FF6CFE" w:rsidRPr="004C48FB" w:rsidRDefault="00FF6CFE" w:rsidP="00FF6CFE">
      <w:pPr>
        <w:pStyle w:val="ListParagraph"/>
        <w:tabs>
          <w:tab w:val="left" w:pos="4020"/>
        </w:tabs>
        <w:rPr>
          <w:sz w:val="28"/>
          <w:szCs w:val="28"/>
        </w:rPr>
      </w:pPr>
      <w:r w:rsidRPr="004C48FB">
        <w:rPr>
          <w:sz w:val="28"/>
          <w:szCs w:val="28"/>
        </w:rPr>
        <w:t xml:space="preserve"> </w:t>
      </w:r>
    </w:p>
    <w:p w14:paraId="32A7DF78" w14:textId="77777777" w:rsidR="00FF6CFE" w:rsidRDefault="00FF6CFE" w:rsidP="00FF6CFE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6D34DD9A" w14:textId="769085D1" w:rsidR="00FF6CFE" w:rsidRDefault="00FA414C" w:rsidP="00FF6CFE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</w:pPr>
      <w:r>
        <w:t>Changed the subtext for the CB and added ups-</w:t>
      </w:r>
      <w:proofErr w:type="spellStart"/>
      <w:r>
        <w:t>form_group</w:t>
      </w:r>
      <w:proofErr w:type="spellEnd"/>
      <w:r>
        <w:t xml:space="preserve"> around the CB</w:t>
      </w:r>
    </w:p>
    <w:p w14:paraId="216A96EB" w14:textId="70C7929A" w:rsidR="00FA414C" w:rsidRPr="009A33EC" w:rsidRDefault="00FA414C" w:rsidP="00FF6CFE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</w:pPr>
      <w:r>
        <w:t>Toggled the Sure Post CB to visible.</w:t>
      </w:r>
    </w:p>
    <w:p w14:paraId="6C140A8A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7E54282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1356CE4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99F1D60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836CEB4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9A4BFA2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0588796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F566840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0EA2251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1332058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16C9C2D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EB01EEA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59EA774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28ABDF6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FA633AA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618BFD0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E83667E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1FFBC59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AE99499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DF68B7F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1312A90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22D89B6" w14:textId="25CC01F0" w:rsidR="008965A6" w:rsidRDefault="00DA6E65" w:rsidP="00997F2E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</w:t>
      </w:r>
      <w:r w:rsidR="008965A6">
        <w:rPr>
          <w:b/>
          <w:sz w:val="32"/>
          <w:szCs w:val="32"/>
        </w:rPr>
        <w:t xml:space="preserve"> #1</w:t>
      </w:r>
      <w:r w:rsidR="00997F2E">
        <w:rPr>
          <w:b/>
          <w:sz w:val="32"/>
          <w:szCs w:val="32"/>
        </w:rPr>
        <w:t xml:space="preserve">: </w:t>
      </w:r>
      <w:r w:rsidR="00785B58" w:rsidRPr="00785B58">
        <w:rPr>
          <w:b/>
          <w:sz w:val="32"/>
          <w:szCs w:val="32"/>
        </w:rPr>
        <w:t>426973</w:t>
      </w:r>
    </w:p>
    <w:p w14:paraId="5D57B0D6" w14:textId="7231763D" w:rsidR="00997F2E" w:rsidRDefault="00785B58" w:rsidP="00997F2E">
      <w:pPr>
        <w:tabs>
          <w:tab w:val="left" w:pos="4020"/>
        </w:tabs>
        <w:spacing w:line="276" w:lineRule="auto"/>
      </w:pPr>
      <w:r w:rsidRPr="00785B58">
        <w:t>HTML: Pricing bar updates</w:t>
      </w:r>
    </w:p>
    <w:p w14:paraId="6ECB45A3" w14:textId="77777777" w:rsidR="00785B58" w:rsidRDefault="00785B58" w:rsidP="00997F2E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71BED8D" w14:textId="77777777" w:rsidR="00DA6E65" w:rsidRDefault="00DA6E65" w:rsidP="00DA6E65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757511A9" w14:textId="7144C330" w:rsidR="00DA6E65" w:rsidRPr="00130AE0" w:rsidRDefault="00DA6E65" w:rsidP="00DA6E65">
      <w:pPr>
        <w:pStyle w:val="ListParagraph"/>
        <w:numPr>
          <w:ilvl w:val="0"/>
          <w:numId w:val="15"/>
        </w:numPr>
        <w:tabs>
          <w:tab w:val="left" w:pos="4020"/>
        </w:tabs>
      </w:pPr>
      <w:r>
        <w:t>NBS</w:t>
      </w:r>
      <w:r w:rsidRPr="00130AE0">
        <w:t xml:space="preserve"> - </w:t>
      </w:r>
      <w:hyperlink r:id="rId17" w:history="1">
        <w:r w:rsidR="00785B58" w:rsidRPr="008F4714">
          <w:rPr>
            <w:rStyle w:val="Hyperlink"/>
          </w:rPr>
          <w:t>http://uidev.ups.com/nbs_spa.html#/compactView</w:t>
        </w:r>
      </w:hyperlink>
      <w:r w:rsidR="00785B58">
        <w:t xml:space="preserve"> </w:t>
      </w:r>
    </w:p>
    <w:p w14:paraId="27337FA0" w14:textId="77777777" w:rsidR="00DA6E65" w:rsidRDefault="00DA6E65" w:rsidP="00DA6E6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DB3E115" w14:textId="77777777" w:rsidR="00DA6E65" w:rsidRDefault="00DA6E65" w:rsidP="00DA6E6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326E07E3" w14:textId="54C9F378" w:rsidR="00DA6E65" w:rsidRPr="00785B58" w:rsidRDefault="00DA6E65" w:rsidP="00785B58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>
        <w:t>nbs</w:t>
      </w:r>
      <w:proofErr w:type="spellEnd"/>
      <w:r w:rsidRPr="00130AE0">
        <w:t>/angular/</w:t>
      </w:r>
      <w:r>
        <w:t>templates/</w:t>
      </w:r>
      <w:r w:rsidR="00785B58">
        <w:t>balanceBar</w:t>
      </w:r>
      <w:r>
        <w:t>.tpl.html</w:t>
      </w:r>
    </w:p>
    <w:p w14:paraId="42314B08" w14:textId="77777777" w:rsidR="00DA6E65" w:rsidRPr="004C48FB" w:rsidRDefault="00DA6E65" w:rsidP="00DA6E65">
      <w:pPr>
        <w:pStyle w:val="ListParagraph"/>
        <w:tabs>
          <w:tab w:val="left" w:pos="4020"/>
        </w:tabs>
        <w:rPr>
          <w:sz w:val="28"/>
          <w:szCs w:val="28"/>
        </w:rPr>
      </w:pPr>
      <w:r w:rsidRPr="004C48FB">
        <w:rPr>
          <w:sz w:val="28"/>
          <w:szCs w:val="28"/>
        </w:rPr>
        <w:t xml:space="preserve"> </w:t>
      </w:r>
    </w:p>
    <w:p w14:paraId="78185B41" w14:textId="77777777" w:rsidR="00DA6E65" w:rsidRDefault="00DA6E65" w:rsidP="00DA6E6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5971B549" w14:textId="0C34D13F" w:rsidR="00DA6E65" w:rsidRDefault="00785B58" w:rsidP="00DA6E65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</w:pPr>
      <w:r>
        <w:t>Removed duplicate Fuel Surcharge.</w:t>
      </w:r>
    </w:p>
    <w:p w14:paraId="5F649FF9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25A0580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291C482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D2C943A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23F6F94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6A85A02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391BF03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959D073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59E9715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016C928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52FFD24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D0F206E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85BC0FA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3070653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F8A46EB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6CF51A7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A7C5AEC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FB8CEC0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FE06C5F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FAA636F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6B57AE2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B37F69B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28E26EC" w14:textId="77777777" w:rsidR="00785B58" w:rsidRDefault="00785B58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1C0BACE" w14:textId="77777777" w:rsidR="008965A6" w:rsidRDefault="008965A6" w:rsidP="008965A6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2CFC9597" w14:textId="2CC3072A" w:rsidR="008965A6" w:rsidRDefault="008965A6" w:rsidP="008965A6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Task #2: </w:t>
      </w:r>
      <w:r w:rsidR="00785B58" w:rsidRPr="00785B58">
        <w:rPr>
          <w:b/>
          <w:sz w:val="32"/>
          <w:szCs w:val="32"/>
        </w:rPr>
        <w:t>588260</w:t>
      </w:r>
    </w:p>
    <w:p w14:paraId="20C26315" w14:textId="77777777" w:rsidR="00785B58" w:rsidRPr="00785B58" w:rsidRDefault="00785B58" w:rsidP="00785B58">
      <w:pPr>
        <w:tabs>
          <w:tab w:val="left" w:pos="4020"/>
        </w:tabs>
        <w:spacing w:line="276" w:lineRule="auto"/>
      </w:pPr>
      <w:r w:rsidRPr="00785B58">
        <w:t>HTML: Add Carbon Neutral and Print Label Instructions to preferences on confirmation page</w:t>
      </w:r>
    </w:p>
    <w:p w14:paraId="30C3E0FF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59B5666" w14:textId="77777777" w:rsidR="008965A6" w:rsidRDefault="008965A6" w:rsidP="008965A6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4437FCB6" w14:textId="4147A594" w:rsidR="008965A6" w:rsidRPr="00785B58" w:rsidRDefault="00785B58" w:rsidP="00785B58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t>Guided Flow</w:t>
      </w:r>
      <w:r w:rsidR="008965A6" w:rsidRPr="00130AE0">
        <w:t xml:space="preserve"> - </w:t>
      </w:r>
      <w:hyperlink r:id="rId18" w:history="1">
        <w:r w:rsidR="00FF6CFE" w:rsidRPr="008F4714">
          <w:rPr>
            <w:rStyle w:val="Hyperlink"/>
          </w:rPr>
          <w:t>http://uidev.ups.com/nbs_spa.html#/confirmation</w:t>
        </w:r>
      </w:hyperlink>
      <w:r w:rsidR="00FF6CFE">
        <w:t xml:space="preserve"> </w:t>
      </w:r>
    </w:p>
    <w:p w14:paraId="7467EE40" w14:textId="77777777" w:rsidR="00785B58" w:rsidRPr="00785B58" w:rsidRDefault="00785B58" w:rsidP="00785B58">
      <w:pPr>
        <w:tabs>
          <w:tab w:val="left" w:pos="4020"/>
        </w:tabs>
        <w:rPr>
          <w:sz w:val="28"/>
          <w:szCs w:val="28"/>
        </w:rPr>
      </w:pPr>
    </w:p>
    <w:p w14:paraId="32E6B76C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42F8266F" w14:textId="651DE5D5" w:rsidR="008965A6" w:rsidRPr="00785B58" w:rsidRDefault="008965A6" w:rsidP="00785B58">
      <w:pPr>
        <w:pStyle w:val="ListParagraph"/>
        <w:numPr>
          <w:ilvl w:val="0"/>
          <w:numId w:val="15"/>
        </w:numPr>
        <w:tabs>
          <w:tab w:val="left" w:pos="4020"/>
        </w:tabs>
      </w:pPr>
      <w:r w:rsidRPr="00130AE0">
        <w:t>/P02SGit_UIDEV/src/apps/</w:t>
      </w:r>
      <w:r>
        <w:t>nbs</w:t>
      </w:r>
      <w:r w:rsidRPr="00130AE0">
        <w:t>/angular/</w:t>
      </w:r>
      <w:r>
        <w:t>templates/</w:t>
      </w:r>
      <w:r w:rsidR="00785B58">
        <w:t>conf</w:t>
      </w:r>
      <w:r>
        <w:t>_section.tpl.html</w:t>
      </w:r>
    </w:p>
    <w:p w14:paraId="3A90EE69" w14:textId="77777777" w:rsidR="008965A6" w:rsidRPr="004C48FB" w:rsidRDefault="008965A6" w:rsidP="008965A6">
      <w:pPr>
        <w:pStyle w:val="ListParagraph"/>
        <w:tabs>
          <w:tab w:val="left" w:pos="4020"/>
        </w:tabs>
        <w:rPr>
          <w:sz w:val="28"/>
          <w:szCs w:val="28"/>
        </w:rPr>
      </w:pPr>
      <w:r w:rsidRPr="004C48FB">
        <w:rPr>
          <w:sz w:val="28"/>
          <w:szCs w:val="28"/>
        </w:rPr>
        <w:t xml:space="preserve"> </w:t>
      </w:r>
    </w:p>
    <w:p w14:paraId="6516FC2C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5E542680" w14:textId="6408F392" w:rsidR="00997F2E" w:rsidRDefault="00FF6CFE" w:rsidP="00FF6CFE">
      <w:pPr>
        <w:pStyle w:val="ListParagraph"/>
        <w:numPr>
          <w:ilvl w:val="0"/>
          <w:numId w:val="15"/>
        </w:numPr>
        <w:tabs>
          <w:tab w:val="left" w:pos="4020"/>
        </w:tabs>
      </w:pPr>
      <w:r w:rsidRPr="00FF6CFE">
        <w:t xml:space="preserve">Updated </w:t>
      </w:r>
      <w:r>
        <w:t>content in the checkbox group for states</w:t>
      </w:r>
    </w:p>
    <w:p w14:paraId="4B654464" w14:textId="77777777" w:rsidR="00FF6CFE" w:rsidRPr="00FF6CFE" w:rsidRDefault="00FF6CFE" w:rsidP="00FF6CFE">
      <w:pPr>
        <w:numPr>
          <w:ilvl w:val="1"/>
          <w:numId w:val="15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 w:rsidRPr="00FF6CFE">
        <w:rPr>
          <w:rFonts w:ascii="Arial" w:hAnsi="Arial" w:cs="Arial"/>
          <w:color w:val="333333"/>
          <w:sz w:val="21"/>
          <w:szCs w:val="21"/>
        </w:rPr>
        <w:t>Default</w:t>
      </w:r>
    </w:p>
    <w:p w14:paraId="06FD9E67" w14:textId="77777777" w:rsidR="00FF6CFE" w:rsidRPr="00FF6CFE" w:rsidRDefault="00FF6CFE" w:rsidP="00FF6CFE">
      <w:pPr>
        <w:numPr>
          <w:ilvl w:val="1"/>
          <w:numId w:val="15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proofErr w:type="gramStart"/>
      <w:r w:rsidRPr="00FF6CFE">
        <w:rPr>
          <w:rFonts w:ascii="Arial" w:hAnsi="Arial" w:cs="Arial"/>
          <w:color w:val="333333"/>
          <w:sz w:val="21"/>
          <w:szCs w:val="21"/>
        </w:rPr>
        <w:t>w</w:t>
      </w:r>
      <w:proofErr w:type="gramEnd"/>
      <w:r w:rsidRPr="00FF6CFE">
        <w:rPr>
          <w:rFonts w:ascii="Arial" w:hAnsi="Arial" w:cs="Arial"/>
          <w:color w:val="333333"/>
          <w:sz w:val="21"/>
          <w:szCs w:val="21"/>
        </w:rPr>
        <w:t>/Pickup - w/AP delivery</w:t>
      </w:r>
    </w:p>
    <w:p w14:paraId="4AB28260" w14:textId="77777777" w:rsidR="00FF6CFE" w:rsidRPr="00FF6CFE" w:rsidRDefault="00FF6CFE" w:rsidP="00FF6CFE">
      <w:pPr>
        <w:numPr>
          <w:ilvl w:val="1"/>
          <w:numId w:val="15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proofErr w:type="gramStart"/>
      <w:r w:rsidRPr="00FF6CFE">
        <w:rPr>
          <w:rFonts w:ascii="Arial" w:hAnsi="Arial" w:cs="Arial"/>
          <w:color w:val="333333"/>
          <w:sz w:val="21"/>
          <w:szCs w:val="21"/>
        </w:rPr>
        <w:t>w</w:t>
      </w:r>
      <w:proofErr w:type="gramEnd"/>
      <w:r w:rsidRPr="00FF6CFE">
        <w:rPr>
          <w:rFonts w:ascii="Arial" w:hAnsi="Arial" w:cs="Arial"/>
          <w:color w:val="333333"/>
          <w:sz w:val="21"/>
          <w:szCs w:val="21"/>
        </w:rPr>
        <w:t>/ Shipping Ticket</w:t>
      </w:r>
    </w:p>
    <w:p w14:paraId="7048691A" w14:textId="0F084478" w:rsidR="00B44830" w:rsidRPr="00FA414C" w:rsidRDefault="00FF6CFE" w:rsidP="00FA414C">
      <w:pPr>
        <w:numPr>
          <w:ilvl w:val="1"/>
          <w:numId w:val="15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 w:rsidRPr="00FF6CFE">
        <w:rPr>
          <w:rFonts w:ascii="Arial" w:hAnsi="Arial" w:cs="Arial"/>
          <w:color w:val="333333"/>
          <w:sz w:val="21"/>
          <w:szCs w:val="21"/>
        </w:rPr>
        <w:t xml:space="preserve">Set </w:t>
      </w:r>
      <w:proofErr w:type="spellStart"/>
      <w:r w:rsidRPr="00FF6CFE">
        <w:rPr>
          <w:rFonts w:ascii="Arial" w:hAnsi="Arial" w:cs="Arial"/>
          <w:color w:val="333333"/>
          <w:sz w:val="21"/>
          <w:szCs w:val="21"/>
        </w:rPr>
        <w:t>Perfrences</w:t>
      </w:r>
      <w:proofErr w:type="spellEnd"/>
      <w:r w:rsidRPr="00FF6CFE">
        <w:rPr>
          <w:rFonts w:ascii="Arial" w:hAnsi="Arial" w:cs="Arial"/>
          <w:color w:val="333333"/>
          <w:sz w:val="21"/>
          <w:szCs w:val="21"/>
        </w:rPr>
        <w:t xml:space="preserve"> - 1st time</w:t>
      </w:r>
    </w:p>
    <w:sectPr w:rsidR="00B44830" w:rsidRPr="00FA414C" w:rsidSect="00BF22AF">
      <w:headerReference w:type="even" r:id="rId19"/>
      <w:headerReference w:type="default" r:id="rId20"/>
      <w:footerReference w:type="even" r:id="rId21"/>
      <w:footerReference w:type="default" r:id="rId22"/>
      <w:footerReference w:type="first" r:id="rId23"/>
      <w:pgSz w:w="12240" w:h="15840" w:code="1"/>
      <w:pgMar w:top="360" w:right="360" w:bottom="360" w:left="360" w:header="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46E2" w14:textId="77777777" w:rsidR="00FF6CFE" w:rsidRDefault="00FF6CFE">
      <w:r>
        <w:separator/>
      </w:r>
    </w:p>
  </w:endnote>
  <w:endnote w:type="continuationSeparator" w:id="0">
    <w:p w14:paraId="6F5C6B8B" w14:textId="77777777" w:rsidR="00FF6CFE" w:rsidRDefault="00FF6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6902" w14:textId="77777777" w:rsidR="00FF6CFE" w:rsidRDefault="00FF6CFE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5BF1935E" wp14:editId="5DAF5A5C">
          <wp:simplePos x="0" y="0"/>
          <wp:positionH relativeFrom="margin">
            <wp:posOffset>-91440</wp:posOffset>
          </wp:positionH>
          <wp:positionV relativeFrom="margin">
            <wp:posOffset>8930640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3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6E2E" w14:textId="77777777" w:rsidR="00FF6CFE" w:rsidRPr="00E40E84" w:rsidRDefault="00FF6CFE" w:rsidP="00E40E84">
    <w:pPr>
      <w:pStyle w:val="Footer"/>
      <w:spacing w:before="240"/>
      <w:ind w:right="432"/>
      <w:jc w:val="right"/>
      <w:rPr>
        <w:rFonts w:ascii="Arial" w:hAnsi="Arial"/>
        <w:b/>
        <w:color w:val="FFFFFF" w:themeColor="background1"/>
      </w:rPr>
    </w:pPr>
    <w:r w:rsidRPr="00E40E84">
      <w:rPr>
        <w:rStyle w:val="PageNumber"/>
        <w:rFonts w:ascii="Arial" w:hAnsi="Arial"/>
        <w:b/>
        <w:color w:val="FFFFFF" w:themeColor="background1"/>
      </w:rPr>
      <w:fldChar w:fldCharType="begin"/>
    </w:r>
    <w:r w:rsidRPr="00E40E84">
      <w:rPr>
        <w:rStyle w:val="PageNumber"/>
        <w:rFonts w:ascii="Arial" w:hAnsi="Arial"/>
        <w:b/>
        <w:color w:val="FFFFFF" w:themeColor="background1"/>
      </w:rPr>
      <w:instrText xml:space="preserve"> PAGE </w:instrText>
    </w:r>
    <w:r w:rsidRPr="00E40E84">
      <w:rPr>
        <w:rStyle w:val="PageNumber"/>
        <w:rFonts w:ascii="Arial" w:hAnsi="Arial"/>
        <w:b/>
        <w:color w:val="FFFFFF" w:themeColor="background1"/>
      </w:rPr>
      <w:fldChar w:fldCharType="separate"/>
    </w:r>
    <w:r w:rsidR="00613338">
      <w:rPr>
        <w:rStyle w:val="PageNumber"/>
        <w:rFonts w:ascii="Arial" w:hAnsi="Arial"/>
        <w:b/>
        <w:noProof/>
        <w:color w:val="FFFFFF" w:themeColor="background1"/>
      </w:rPr>
      <w:t>7</w:t>
    </w:r>
    <w:r w:rsidRPr="00E40E84">
      <w:rPr>
        <w:rStyle w:val="PageNumber"/>
        <w:rFonts w:ascii="Arial" w:hAnsi="Arial"/>
        <w:b/>
        <w:color w:val="FFFFFF" w:themeColor="background1"/>
      </w:rPr>
      <w:fldChar w:fldCharType="end"/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77696" behindDoc="1" locked="0" layoutInCell="1" allowOverlap="1" wp14:anchorId="2B2A53C4" wp14:editId="11DC3F9A">
          <wp:simplePos x="0" y="0"/>
          <wp:positionH relativeFrom="margin">
            <wp:align>center</wp:align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4980AFAA" wp14:editId="68DFF9DA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0D36" w14:textId="77777777" w:rsidR="00FF6CFE" w:rsidRDefault="00FF6CFE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73810C04" wp14:editId="38B6DDE7">
          <wp:simplePos x="0" y="0"/>
          <wp:positionH relativeFrom="margin">
            <wp:posOffset>-91440</wp:posOffset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6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F60AE80" w14:textId="77777777" w:rsidR="00FF6CFE" w:rsidRDefault="00FF6CFE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1552" behindDoc="1" locked="0" layoutInCell="1" allowOverlap="1" wp14:anchorId="5A6BC8D9" wp14:editId="7405162E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8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6735" w14:textId="77777777" w:rsidR="00FF6CFE" w:rsidRDefault="00FF6CFE">
      <w:r>
        <w:separator/>
      </w:r>
    </w:p>
  </w:footnote>
  <w:footnote w:type="continuationSeparator" w:id="0">
    <w:p w14:paraId="47904BCF" w14:textId="77777777" w:rsidR="00FF6CFE" w:rsidRDefault="00FF6C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34D87" w14:textId="77777777" w:rsidR="00FF6CFE" w:rsidRDefault="00FF6CFE">
    <w:pPr>
      <w:pStyle w:val="Header"/>
    </w:pPr>
  </w:p>
  <w:p w14:paraId="45D22A94" w14:textId="77777777" w:rsidR="00FF6CFE" w:rsidRDefault="00FF6CFE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3/9/18</w:t>
    </w:r>
    <w:r>
      <w:fldChar w:fldCharType="end"/>
    </w:r>
    <w:r>
      <w:rPr>
        <w:noProof/>
      </w:rPr>
      <w:drawing>
        <wp:anchor distT="0" distB="0" distL="114300" distR="114300" simplePos="0" relativeHeight="251674624" behindDoc="1" locked="1" layoutInCell="1" allowOverlap="1" wp14:anchorId="64C3E2D5" wp14:editId="49E1F925">
          <wp:simplePos x="0" y="0"/>
          <wp:positionH relativeFrom="margin">
            <wp:posOffset>-77470</wp:posOffset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CC44" wp14:editId="47EC4603">
              <wp:simplePos x="0" y="0"/>
              <wp:positionH relativeFrom="page">
                <wp:posOffset>6812280</wp:posOffset>
              </wp:positionH>
              <wp:positionV relativeFrom="page">
                <wp:posOffset>594360</wp:posOffset>
              </wp:positionV>
              <wp:extent cx="475615" cy="298450"/>
              <wp:effectExtent l="0" t="0" r="0" b="635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9E05" w14:textId="77777777" w:rsidR="00FF6CFE" w:rsidRPr="00EE4744" w:rsidRDefault="00FF6CFE" w:rsidP="00EE4744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begin"/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/>
                            </w:rPr>
                            <w:t>8</w: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31" type="#_x0000_t202" style="position:absolute;margin-left:536.4pt;margin-top:46.8pt;width:37.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" filled="f" stroked="f">
              <v:textbox>
                <w:txbxContent>
                  <w:p w14:paraId="735E9E05" w14:textId="77777777" w:rsidR="00FF6CFE" w:rsidRPr="00EE4744" w:rsidRDefault="00FF6CFE" w:rsidP="00EE4744">
                    <w:pPr>
                      <w:jc w:val="right"/>
                      <w:rPr>
                        <w:color w:val="FFFFFF"/>
                      </w:rPr>
                    </w:pP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begin"/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instrText xml:space="preserve"> PAGE   \* MERGEFORMAT </w:instrTex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/>
                      </w:rPr>
                      <w:t>8</w: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D792E" w14:textId="77777777" w:rsidR="00FF6CFE" w:rsidRDefault="00FF6CFE">
    <w:pPr>
      <w:pStyle w:val="Header"/>
    </w:pPr>
    <w:r>
      <w:rPr>
        <w:noProof/>
      </w:rPr>
      <w:drawing>
        <wp:anchor distT="0" distB="0" distL="114300" distR="114300" simplePos="0" relativeHeight="251665408" behindDoc="1" locked="1" layoutInCell="1" allowOverlap="1" wp14:anchorId="4E46BDED" wp14:editId="0AF108F7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2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CEA6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38A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EE5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D9A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C0227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7CB1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5E2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5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EA3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98B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1C7333"/>
    <w:multiLevelType w:val="hybridMultilevel"/>
    <w:tmpl w:val="8942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8D87193"/>
    <w:multiLevelType w:val="hybridMultilevel"/>
    <w:tmpl w:val="B9F6CC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8FC6480"/>
    <w:multiLevelType w:val="multilevel"/>
    <w:tmpl w:val="B2D0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E1C6F8A"/>
    <w:multiLevelType w:val="hybridMultilevel"/>
    <w:tmpl w:val="BAD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8833EC"/>
    <w:multiLevelType w:val="hybridMultilevel"/>
    <w:tmpl w:val="4A8074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ACF38A4"/>
    <w:multiLevelType w:val="hybridMultilevel"/>
    <w:tmpl w:val="6A36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F72992"/>
    <w:multiLevelType w:val="hybridMultilevel"/>
    <w:tmpl w:val="F2F65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6357B5E"/>
    <w:multiLevelType w:val="hybridMultilevel"/>
    <w:tmpl w:val="5680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AA311E"/>
    <w:multiLevelType w:val="hybridMultilevel"/>
    <w:tmpl w:val="0B74BF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D0B2CC3"/>
    <w:multiLevelType w:val="hybridMultilevel"/>
    <w:tmpl w:val="E94ED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7556EB"/>
    <w:multiLevelType w:val="hybridMultilevel"/>
    <w:tmpl w:val="8244F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EA7A25"/>
    <w:multiLevelType w:val="hybridMultilevel"/>
    <w:tmpl w:val="EE68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0E4308"/>
    <w:multiLevelType w:val="hybridMultilevel"/>
    <w:tmpl w:val="87DED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FA140CC"/>
    <w:multiLevelType w:val="hybridMultilevel"/>
    <w:tmpl w:val="0A02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81674C"/>
    <w:multiLevelType w:val="hybridMultilevel"/>
    <w:tmpl w:val="1E22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8F25B3"/>
    <w:multiLevelType w:val="hybridMultilevel"/>
    <w:tmpl w:val="DB02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EA132D"/>
    <w:multiLevelType w:val="hybridMultilevel"/>
    <w:tmpl w:val="D3527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546605"/>
    <w:multiLevelType w:val="hybridMultilevel"/>
    <w:tmpl w:val="4D308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606E50"/>
    <w:multiLevelType w:val="hybridMultilevel"/>
    <w:tmpl w:val="8BBA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2F5EBA"/>
    <w:multiLevelType w:val="hybridMultilevel"/>
    <w:tmpl w:val="7FB2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527A14"/>
    <w:multiLevelType w:val="hybridMultilevel"/>
    <w:tmpl w:val="3256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EE0F40"/>
    <w:multiLevelType w:val="hybridMultilevel"/>
    <w:tmpl w:val="9EA4A634"/>
    <w:lvl w:ilvl="0" w:tplc="F81E26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3D48D1"/>
    <w:multiLevelType w:val="hybridMultilevel"/>
    <w:tmpl w:val="76B6A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906DF8"/>
    <w:multiLevelType w:val="hybridMultilevel"/>
    <w:tmpl w:val="161A4C0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4">
    <w:nsid w:val="6ABA3B2E"/>
    <w:multiLevelType w:val="hybridMultilevel"/>
    <w:tmpl w:val="27F2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766B38"/>
    <w:multiLevelType w:val="hybridMultilevel"/>
    <w:tmpl w:val="38E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9C18A7"/>
    <w:multiLevelType w:val="hybridMultilevel"/>
    <w:tmpl w:val="381E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593A97"/>
    <w:multiLevelType w:val="hybridMultilevel"/>
    <w:tmpl w:val="F914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0B187A"/>
    <w:multiLevelType w:val="hybridMultilevel"/>
    <w:tmpl w:val="65E0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76326"/>
    <w:multiLevelType w:val="hybridMultilevel"/>
    <w:tmpl w:val="FBD6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5A7B04"/>
    <w:multiLevelType w:val="hybridMultilevel"/>
    <w:tmpl w:val="3228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25623C"/>
    <w:multiLevelType w:val="hybridMultilevel"/>
    <w:tmpl w:val="AC86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3B5D9F"/>
    <w:multiLevelType w:val="hybridMultilevel"/>
    <w:tmpl w:val="B6CE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35"/>
  </w:num>
  <w:num w:numId="14">
    <w:abstractNumId w:val="37"/>
  </w:num>
  <w:num w:numId="15">
    <w:abstractNumId w:val="19"/>
  </w:num>
  <w:num w:numId="16">
    <w:abstractNumId w:val="42"/>
  </w:num>
  <w:num w:numId="17">
    <w:abstractNumId w:val="17"/>
  </w:num>
  <w:num w:numId="18">
    <w:abstractNumId w:val="34"/>
  </w:num>
  <w:num w:numId="19">
    <w:abstractNumId w:val="23"/>
  </w:num>
  <w:num w:numId="20">
    <w:abstractNumId w:val="27"/>
  </w:num>
  <w:num w:numId="21">
    <w:abstractNumId w:val="25"/>
  </w:num>
  <w:num w:numId="22">
    <w:abstractNumId w:val="24"/>
  </w:num>
  <w:num w:numId="23">
    <w:abstractNumId w:val="38"/>
  </w:num>
  <w:num w:numId="24">
    <w:abstractNumId w:val="41"/>
  </w:num>
  <w:num w:numId="25">
    <w:abstractNumId w:val="15"/>
  </w:num>
  <w:num w:numId="26">
    <w:abstractNumId w:val="36"/>
  </w:num>
  <w:num w:numId="27">
    <w:abstractNumId w:val="33"/>
  </w:num>
  <w:num w:numId="28">
    <w:abstractNumId w:val="40"/>
  </w:num>
  <w:num w:numId="29">
    <w:abstractNumId w:val="10"/>
  </w:num>
  <w:num w:numId="30">
    <w:abstractNumId w:val="21"/>
  </w:num>
  <w:num w:numId="31">
    <w:abstractNumId w:val="29"/>
  </w:num>
  <w:num w:numId="32">
    <w:abstractNumId w:val="28"/>
  </w:num>
  <w:num w:numId="33">
    <w:abstractNumId w:val="20"/>
  </w:num>
  <w:num w:numId="34">
    <w:abstractNumId w:val="14"/>
  </w:num>
  <w:num w:numId="35">
    <w:abstractNumId w:val="18"/>
  </w:num>
  <w:num w:numId="36">
    <w:abstractNumId w:val="32"/>
  </w:num>
  <w:num w:numId="37">
    <w:abstractNumId w:val="39"/>
  </w:num>
  <w:num w:numId="38">
    <w:abstractNumId w:val="16"/>
  </w:num>
  <w:num w:numId="39">
    <w:abstractNumId w:val="26"/>
  </w:num>
  <w:num w:numId="40">
    <w:abstractNumId w:val="30"/>
  </w:num>
  <w:num w:numId="41">
    <w:abstractNumId w:val="31"/>
  </w:num>
  <w:num w:numId="42">
    <w:abstractNumId w:val="11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attachedTemplate r:id="rId1"/>
  <w:defaultTabStop w:val="720"/>
  <w:drawingGridHorizontalSpacing w:val="144"/>
  <w:drawingGridVerticalSpacing w:val="144"/>
  <w:doNotUseMarginsForDrawingGridOrigin/>
  <w:drawingGridHorizontalOrigin w:val="360"/>
  <w:drawingGridVerticalOrigin w:val="360"/>
  <w:characterSpacingControl w:val="doNotCompress"/>
  <w:hdrShapeDefaults>
    <o:shapedefaults v:ext="edit" spidmax="2050">
      <o:colormru v:ext="edit" colors="#f0e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1"/>
    <w:rsid w:val="00011B3F"/>
    <w:rsid w:val="00026403"/>
    <w:rsid w:val="00033EBE"/>
    <w:rsid w:val="0004366A"/>
    <w:rsid w:val="00050EA9"/>
    <w:rsid w:val="0006292C"/>
    <w:rsid w:val="00066AA2"/>
    <w:rsid w:val="000701E9"/>
    <w:rsid w:val="0007088E"/>
    <w:rsid w:val="0007295E"/>
    <w:rsid w:val="000957AD"/>
    <w:rsid w:val="00095C7D"/>
    <w:rsid w:val="000A025F"/>
    <w:rsid w:val="000A4BDB"/>
    <w:rsid w:val="000A565A"/>
    <w:rsid w:val="000B592F"/>
    <w:rsid w:val="000C2844"/>
    <w:rsid w:val="000D4377"/>
    <w:rsid w:val="000D514C"/>
    <w:rsid w:val="000E0B7C"/>
    <w:rsid w:val="000E65A0"/>
    <w:rsid w:val="000E677E"/>
    <w:rsid w:val="000F08AF"/>
    <w:rsid w:val="000F250C"/>
    <w:rsid w:val="00130AE0"/>
    <w:rsid w:val="00136DEA"/>
    <w:rsid w:val="00142810"/>
    <w:rsid w:val="00151C56"/>
    <w:rsid w:val="001654D0"/>
    <w:rsid w:val="0017507F"/>
    <w:rsid w:val="00176DBB"/>
    <w:rsid w:val="00177EFD"/>
    <w:rsid w:val="00184433"/>
    <w:rsid w:val="001A2D48"/>
    <w:rsid w:val="001A5481"/>
    <w:rsid w:val="001B5A03"/>
    <w:rsid w:val="001C3A10"/>
    <w:rsid w:val="001C3EA2"/>
    <w:rsid w:val="001C7314"/>
    <w:rsid w:val="001D413B"/>
    <w:rsid w:val="001E150A"/>
    <w:rsid w:val="001E1864"/>
    <w:rsid w:val="001E56C3"/>
    <w:rsid w:val="00204AB6"/>
    <w:rsid w:val="00211A27"/>
    <w:rsid w:val="00216AB3"/>
    <w:rsid w:val="0022297D"/>
    <w:rsid w:val="00231101"/>
    <w:rsid w:val="00240117"/>
    <w:rsid w:val="0025029B"/>
    <w:rsid w:val="002633B4"/>
    <w:rsid w:val="00284D83"/>
    <w:rsid w:val="002877BD"/>
    <w:rsid w:val="002A46AF"/>
    <w:rsid w:val="002A55B3"/>
    <w:rsid w:val="002B023F"/>
    <w:rsid w:val="002B4C26"/>
    <w:rsid w:val="002D4E1A"/>
    <w:rsid w:val="002D5320"/>
    <w:rsid w:val="002E13DE"/>
    <w:rsid w:val="002E1AE4"/>
    <w:rsid w:val="002E499E"/>
    <w:rsid w:val="002F5A2C"/>
    <w:rsid w:val="003065F3"/>
    <w:rsid w:val="00312752"/>
    <w:rsid w:val="00322C4E"/>
    <w:rsid w:val="003342EF"/>
    <w:rsid w:val="00343AD7"/>
    <w:rsid w:val="00347276"/>
    <w:rsid w:val="00347C79"/>
    <w:rsid w:val="003522C1"/>
    <w:rsid w:val="003570DD"/>
    <w:rsid w:val="003823D1"/>
    <w:rsid w:val="003971EE"/>
    <w:rsid w:val="003A6B45"/>
    <w:rsid w:val="003A7F85"/>
    <w:rsid w:val="003B037D"/>
    <w:rsid w:val="003B3698"/>
    <w:rsid w:val="003B3D3F"/>
    <w:rsid w:val="003C2884"/>
    <w:rsid w:val="003C3864"/>
    <w:rsid w:val="003D73FE"/>
    <w:rsid w:val="003E542B"/>
    <w:rsid w:val="0040069F"/>
    <w:rsid w:val="0040160F"/>
    <w:rsid w:val="00417EDB"/>
    <w:rsid w:val="00421CAB"/>
    <w:rsid w:val="00422A39"/>
    <w:rsid w:val="00427823"/>
    <w:rsid w:val="0045236E"/>
    <w:rsid w:val="0045516A"/>
    <w:rsid w:val="00463294"/>
    <w:rsid w:val="004716A5"/>
    <w:rsid w:val="00473348"/>
    <w:rsid w:val="00473E60"/>
    <w:rsid w:val="00474227"/>
    <w:rsid w:val="00475E12"/>
    <w:rsid w:val="00485167"/>
    <w:rsid w:val="00486854"/>
    <w:rsid w:val="004A69C5"/>
    <w:rsid w:val="004B683B"/>
    <w:rsid w:val="004C379F"/>
    <w:rsid w:val="004C48FB"/>
    <w:rsid w:val="004C4B7F"/>
    <w:rsid w:val="004C703A"/>
    <w:rsid w:val="004D4D94"/>
    <w:rsid w:val="004E2C6B"/>
    <w:rsid w:val="0050074E"/>
    <w:rsid w:val="00503C44"/>
    <w:rsid w:val="005245CA"/>
    <w:rsid w:val="00524BAF"/>
    <w:rsid w:val="005305E1"/>
    <w:rsid w:val="00562236"/>
    <w:rsid w:val="00587A17"/>
    <w:rsid w:val="0059004E"/>
    <w:rsid w:val="005B2CC8"/>
    <w:rsid w:val="005C13F6"/>
    <w:rsid w:val="005E430A"/>
    <w:rsid w:val="0060060C"/>
    <w:rsid w:val="006111F8"/>
    <w:rsid w:val="00613338"/>
    <w:rsid w:val="0062432E"/>
    <w:rsid w:val="00624B0C"/>
    <w:rsid w:val="00626C02"/>
    <w:rsid w:val="006271C9"/>
    <w:rsid w:val="006361AA"/>
    <w:rsid w:val="00644D94"/>
    <w:rsid w:val="00646FD3"/>
    <w:rsid w:val="006474FB"/>
    <w:rsid w:val="006700C2"/>
    <w:rsid w:val="00672922"/>
    <w:rsid w:val="006A0EF7"/>
    <w:rsid w:val="006A1325"/>
    <w:rsid w:val="006A1A8D"/>
    <w:rsid w:val="006B02B9"/>
    <w:rsid w:val="006C35E0"/>
    <w:rsid w:val="006C65D0"/>
    <w:rsid w:val="006C690B"/>
    <w:rsid w:val="006E6DCA"/>
    <w:rsid w:val="007040EC"/>
    <w:rsid w:val="0072385F"/>
    <w:rsid w:val="00724325"/>
    <w:rsid w:val="00725BB7"/>
    <w:rsid w:val="007356BC"/>
    <w:rsid w:val="00743757"/>
    <w:rsid w:val="00744AAC"/>
    <w:rsid w:val="00747A68"/>
    <w:rsid w:val="007539F1"/>
    <w:rsid w:val="00753DDC"/>
    <w:rsid w:val="0075456D"/>
    <w:rsid w:val="00763FCD"/>
    <w:rsid w:val="00770278"/>
    <w:rsid w:val="00771C94"/>
    <w:rsid w:val="007748D5"/>
    <w:rsid w:val="0078345B"/>
    <w:rsid w:val="00785B58"/>
    <w:rsid w:val="007951EA"/>
    <w:rsid w:val="00797A97"/>
    <w:rsid w:val="007B721B"/>
    <w:rsid w:val="007C12B9"/>
    <w:rsid w:val="007D0D09"/>
    <w:rsid w:val="007E17BD"/>
    <w:rsid w:val="007E5F4A"/>
    <w:rsid w:val="007F1D40"/>
    <w:rsid w:val="00800403"/>
    <w:rsid w:val="00810D8D"/>
    <w:rsid w:val="00815101"/>
    <w:rsid w:val="008176E4"/>
    <w:rsid w:val="00820031"/>
    <w:rsid w:val="008232D0"/>
    <w:rsid w:val="008331A3"/>
    <w:rsid w:val="00837654"/>
    <w:rsid w:val="00840582"/>
    <w:rsid w:val="0086197D"/>
    <w:rsid w:val="00864E40"/>
    <w:rsid w:val="0086542F"/>
    <w:rsid w:val="00877C71"/>
    <w:rsid w:val="00880AE4"/>
    <w:rsid w:val="00884E49"/>
    <w:rsid w:val="00891795"/>
    <w:rsid w:val="0089200C"/>
    <w:rsid w:val="00896461"/>
    <w:rsid w:val="008965A6"/>
    <w:rsid w:val="008A037B"/>
    <w:rsid w:val="008A057B"/>
    <w:rsid w:val="008B249E"/>
    <w:rsid w:val="008C61AA"/>
    <w:rsid w:val="008D087E"/>
    <w:rsid w:val="008E64A2"/>
    <w:rsid w:val="008F2A4A"/>
    <w:rsid w:val="008F6650"/>
    <w:rsid w:val="0090778B"/>
    <w:rsid w:val="00911B1D"/>
    <w:rsid w:val="009262DC"/>
    <w:rsid w:val="00930A98"/>
    <w:rsid w:val="00944D1F"/>
    <w:rsid w:val="00950C3C"/>
    <w:rsid w:val="00960AF1"/>
    <w:rsid w:val="00976D09"/>
    <w:rsid w:val="00985737"/>
    <w:rsid w:val="00997F2E"/>
    <w:rsid w:val="009A1B1A"/>
    <w:rsid w:val="009A33EC"/>
    <w:rsid w:val="009A65F0"/>
    <w:rsid w:val="009C64E7"/>
    <w:rsid w:val="009D131B"/>
    <w:rsid w:val="009D3851"/>
    <w:rsid w:val="009E165D"/>
    <w:rsid w:val="009E61A7"/>
    <w:rsid w:val="009E7A25"/>
    <w:rsid w:val="009E7AC3"/>
    <w:rsid w:val="009F313B"/>
    <w:rsid w:val="00A02E3E"/>
    <w:rsid w:val="00A13C83"/>
    <w:rsid w:val="00A32E2F"/>
    <w:rsid w:val="00A33F85"/>
    <w:rsid w:val="00A35912"/>
    <w:rsid w:val="00A534E8"/>
    <w:rsid w:val="00A5430B"/>
    <w:rsid w:val="00A54D7D"/>
    <w:rsid w:val="00A55145"/>
    <w:rsid w:val="00A558D5"/>
    <w:rsid w:val="00A56C34"/>
    <w:rsid w:val="00A61109"/>
    <w:rsid w:val="00A61477"/>
    <w:rsid w:val="00A61755"/>
    <w:rsid w:val="00A7474E"/>
    <w:rsid w:val="00A84D6B"/>
    <w:rsid w:val="00A95FD6"/>
    <w:rsid w:val="00A9629D"/>
    <w:rsid w:val="00AA11C6"/>
    <w:rsid w:val="00AB2B88"/>
    <w:rsid w:val="00AB3506"/>
    <w:rsid w:val="00AB368A"/>
    <w:rsid w:val="00AB6492"/>
    <w:rsid w:val="00AC136D"/>
    <w:rsid w:val="00AC2D32"/>
    <w:rsid w:val="00AD07BD"/>
    <w:rsid w:val="00AD46F0"/>
    <w:rsid w:val="00AD70AE"/>
    <w:rsid w:val="00AD7F19"/>
    <w:rsid w:val="00AE3498"/>
    <w:rsid w:val="00B0318F"/>
    <w:rsid w:val="00B052D6"/>
    <w:rsid w:val="00B0611A"/>
    <w:rsid w:val="00B212AA"/>
    <w:rsid w:val="00B2720D"/>
    <w:rsid w:val="00B305C7"/>
    <w:rsid w:val="00B44830"/>
    <w:rsid w:val="00B50FAC"/>
    <w:rsid w:val="00B529FC"/>
    <w:rsid w:val="00B732CD"/>
    <w:rsid w:val="00B90440"/>
    <w:rsid w:val="00B92D3C"/>
    <w:rsid w:val="00B9502F"/>
    <w:rsid w:val="00BA0CBA"/>
    <w:rsid w:val="00BA5CC2"/>
    <w:rsid w:val="00BB57C9"/>
    <w:rsid w:val="00BC13DC"/>
    <w:rsid w:val="00BD1BC2"/>
    <w:rsid w:val="00BD23D7"/>
    <w:rsid w:val="00BD2583"/>
    <w:rsid w:val="00BE3C91"/>
    <w:rsid w:val="00BF0463"/>
    <w:rsid w:val="00BF22AF"/>
    <w:rsid w:val="00BF395E"/>
    <w:rsid w:val="00C029F8"/>
    <w:rsid w:val="00C03DB8"/>
    <w:rsid w:val="00C2543C"/>
    <w:rsid w:val="00C3208A"/>
    <w:rsid w:val="00C66F33"/>
    <w:rsid w:val="00C8108A"/>
    <w:rsid w:val="00C81EB1"/>
    <w:rsid w:val="00CB1AB8"/>
    <w:rsid w:val="00CB4F4B"/>
    <w:rsid w:val="00CC1595"/>
    <w:rsid w:val="00CC4EF6"/>
    <w:rsid w:val="00CC638F"/>
    <w:rsid w:val="00CD28D3"/>
    <w:rsid w:val="00CE5B98"/>
    <w:rsid w:val="00CE66D0"/>
    <w:rsid w:val="00CF1F24"/>
    <w:rsid w:val="00D0376A"/>
    <w:rsid w:val="00D07C30"/>
    <w:rsid w:val="00D11A78"/>
    <w:rsid w:val="00D15FAB"/>
    <w:rsid w:val="00D2241F"/>
    <w:rsid w:val="00D313B2"/>
    <w:rsid w:val="00D37E69"/>
    <w:rsid w:val="00D417F3"/>
    <w:rsid w:val="00D4460A"/>
    <w:rsid w:val="00D523A0"/>
    <w:rsid w:val="00D52C15"/>
    <w:rsid w:val="00D54BD8"/>
    <w:rsid w:val="00D72B45"/>
    <w:rsid w:val="00D80CB4"/>
    <w:rsid w:val="00D87C92"/>
    <w:rsid w:val="00D95EF1"/>
    <w:rsid w:val="00DA54DE"/>
    <w:rsid w:val="00DA6E65"/>
    <w:rsid w:val="00DB0B7C"/>
    <w:rsid w:val="00DB2054"/>
    <w:rsid w:val="00DB23F2"/>
    <w:rsid w:val="00DB2A92"/>
    <w:rsid w:val="00DB6081"/>
    <w:rsid w:val="00DC3212"/>
    <w:rsid w:val="00DD0FD9"/>
    <w:rsid w:val="00DD4900"/>
    <w:rsid w:val="00DE3A70"/>
    <w:rsid w:val="00DE5854"/>
    <w:rsid w:val="00DE6F47"/>
    <w:rsid w:val="00DF18F4"/>
    <w:rsid w:val="00DF4D9A"/>
    <w:rsid w:val="00DF554F"/>
    <w:rsid w:val="00E0342F"/>
    <w:rsid w:val="00E10B3C"/>
    <w:rsid w:val="00E147A8"/>
    <w:rsid w:val="00E232D7"/>
    <w:rsid w:val="00E23357"/>
    <w:rsid w:val="00E23F2C"/>
    <w:rsid w:val="00E27BD7"/>
    <w:rsid w:val="00E40E84"/>
    <w:rsid w:val="00E53063"/>
    <w:rsid w:val="00E5579E"/>
    <w:rsid w:val="00E55E97"/>
    <w:rsid w:val="00E578B0"/>
    <w:rsid w:val="00E63208"/>
    <w:rsid w:val="00E638D2"/>
    <w:rsid w:val="00E71A99"/>
    <w:rsid w:val="00E72015"/>
    <w:rsid w:val="00E76543"/>
    <w:rsid w:val="00E77566"/>
    <w:rsid w:val="00E95033"/>
    <w:rsid w:val="00EB610A"/>
    <w:rsid w:val="00EB6584"/>
    <w:rsid w:val="00ED53E8"/>
    <w:rsid w:val="00ED5A2A"/>
    <w:rsid w:val="00EE1AFB"/>
    <w:rsid w:val="00EE2018"/>
    <w:rsid w:val="00EE4744"/>
    <w:rsid w:val="00EE762D"/>
    <w:rsid w:val="00EF62B9"/>
    <w:rsid w:val="00F03D27"/>
    <w:rsid w:val="00F04BD4"/>
    <w:rsid w:val="00F07F82"/>
    <w:rsid w:val="00F15826"/>
    <w:rsid w:val="00F268FC"/>
    <w:rsid w:val="00F27400"/>
    <w:rsid w:val="00F30EBE"/>
    <w:rsid w:val="00F3435A"/>
    <w:rsid w:val="00F36391"/>
    <w:rsid w:val="00F37DDB"/>
    <w:rsid w:val="00F41DBE"/>
    <w:rsid w:val="00F42E58"/>
    <w:rsid w:val="00F47C07"/>
    <w:rsid w:val="00F55237"/>
    <w:rsid w:val="00F62CAA"/>
    <w:rsid w:val="00F6422D"/>
    <w:rsid w:val="00F65035"/>
    <w:rsid w:val="00F700EE"/>
    <w:rsid w:val="00F740C0"/>
    <w:rsid w:val="00F76B3E"/>
    <w:rsid w:val="00F801B5"/>
    <w:rsid w:val="00F90F58"/>
    <w:rsid w:val="00FA1730"/>
    <w:rsid w:val="00FA414C"/>
    <w:rsid w:val="00FA5F3C"/>
    <w:rsid w:val="00FB3373"/>
    <w:rsid w:val="00FB54E2"/>
    <w:rsid w:val="00FB7B63"/>
    <w:rsid w:val="00FC2F89"/>
    <w:rsid w:val="00FC53DF"/>
    <w:rsid w:val="00FD3E4C"/>
    <w:rsid w:val="00FE42A5"/>
    <w:rsid w:val="00FE50B3"/>
    <w:rsid w:val="00FE51E6"/>
    <w:rsid w:val="00FF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0e4d8"/>
    </o:shapedefaults>
    <o:shapelayout v:ext="edit">
      <o:idmap v:ext="edit" data="1"/>
    </o:shapelayout>
  </w:shapeDefaults>
  <w:decimalSymbol w:val="."/>
  <w:listSeparator w:val=","/>
  <w14:docId w14:val="51BA5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rsid w:val="00BD1BC2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1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1B1D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rsid w:val="00BD1BC2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1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1B1D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header" Target="header2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oter" Target="footer3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uidev.ups.com/nbs_spa.html#/gfWrapper/whereFrom" TargetMode="External"/><Relationship Id="rId11" Type="http://schemas.openxmlformats.org/officeDocument/2006/relationships/hyperlink" Target="http://uidev.ups.com/nbs_spa.html#/gfWrapper/addons" TargetMode="External"/><Relationship Id="rId12" Type="http://schemas.openxmlformats.org/officeDocument/2006/relationships/hyperlink" Target="http://uidev.ups.com/nbs_spa.html#/compactView" TargetMode="External"/><Relationship Id="rId13" Type="http://schemas.openxmlformats.org/officeDocument/2006/relationships/hyperlink" Target="http://uidev.ups.com/nbs_spa.html#/gfWrapper/what" TargetMode="External"/><Relationship Id="rId14" Type="http://schemas.openxmlformats.org/officeDocument/2006/relationships/hyperlink" Target="http://uidev.ups.com/nbs_spa.html#/compactView" TargetMode="External"/><Relationship Id="rId15" Type="http://schemas.openxmlformats.org/officeDocument/2006/relationships/hyperlink" Target="http://uidev.ups.com/nbs_spa.html#/gfWrapper/whereFrom" TargetMode="External"/><Relationship Id="rId16" Type="http://schemas.openxmlformats.org/officeDocument/2006/relationships/hyperlink" Target="http://uidev.ups.com/nbs_spa.html#/compactView" TargetMode="External"/><Relationship Id="rId17" Type="http://schemas.openxmlformats.org/officeDocument/2006/relationships/hyperlink" Target="http://uidev.ups.com/nbs_spa.html#/compactView" TargetMode="External"/><Relationship Id="rId18" Type="http://schemas.openxmlformats.org/officeDocument/2006/relationships/hyperlink" Target="http://uidev.ups.com/nbs_spa.html#/confirmation" TargetMode="Externa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:Downloads:ups_14_news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B4F2F5-3BF5-E14B-99DE-680A339AD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ups_14_newsletter 2.dotx</Template>
  <TotalTime>0</TotalTime>
  <Pages>7</Pages>
  <Words>502</Words>
  <Characters>2868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UPS</Company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Doug Abrams</dc:creator>
  <cp:keywords/>
  <dc:description/>
  <cp:lastModifiedBy>William Driver</cp:lastModifiedBy>
  <cp:revision>2</cp:revision>
  <cp:lastPrinted>2009-08-03T17:48:00Z</cp:lastPrinted>
  <dcterms:created xsi:type="dcterms:W3CDTF">2018-03-09T17:51:00Z</dcterms:created>
  <dcterms:modified xsi:type="dcterms:W3CDTF">2018-03-09T17:51:00Z</dcterms:modified>
</cp:coreProperties>
</file>