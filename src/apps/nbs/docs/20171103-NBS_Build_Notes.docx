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3E542B" w:rsidRPr="00E23F2C" w:rsidRDefault="003E542B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3E542B" w:rsidRPr="00E23F2C" w:rsidRDefault="003E542B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21"/>
        <w:gridCol w:w="3837"/>
        <w:gridCol w:w="3585"/>
      </w:tblGrid>
      <w:tr w:rsidR="00176DBB" w14:paraId="30A911CE" w14:textId="77777777" w:rsidTr="00176DBB">
        <w:trPr>
          <w:trHeight w:val="4682"/>
        </w:trPr>
        <w:tc>
          <w:tcPr>
            <w:tcW w:w="7758" w:type="dxa"/>
            <w:gridSpan w:val="2"/>
          </w:tcPr>
          <w:p w14:paraId="12279F64" w14:textId="2C75289B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4CE6718" w:rsidR="00E0342F" w:rsidRPr="00AA11C6" w:rsidRDefault="00151C56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1.58</w:t>
            </w:r>
            <w:r w:rsidR="0045236E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51064F30" w:rsidR="00E0342F" w:rsidRDefault="00DF4D9A" w:rsidP="00587A17">
            <w:r>
              <w:t>Sprint end date: 11/</w:t>
            </w:r>
            <w:r w:rsidR="00151C56">
              <w:t>0</w:t>
            </w:r>
            <w:r>
              <w:t>3</w:t>
            </w:r>
            <w:r w:rsidR="00891795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2FFEF436" w14:textId="57800708" w:rsidR="002E1AE4" w:rsidRDefault="000957AD" w:rsidP="00151C56">
            <w:pPr>
              <w:pStyle w:val="ListParagraph"/>
              <w:numPr>
                <w:ilvl w:val="0"/>
                <w:numId w:val="26"/>
              </w:numPr>
            </w:pPr>
            <w:r w:rsidRPr="000957AD">
              <w:t>250c40f</w:t>
            </w:r>
          </w:p>
          <w:p w14:paraId="024A6142" w14:textId="6B15C1B3" w:rsidR="002E1AE4" w:rsidRDefault="00343AD7" w:rsidP="000957AD">
            <w:pPr>
              <w:pStyle w:val="ListParagraph"/>
              <w:numPr>
                <w:ilvl w:val="0"/>
                <w:numId w:val="26"/>
              </w:numPr>
            </w:pPr>
            <w:r w:rsidRPr="00343AD7">
              <w:t>7390ad5</w:t>
            </w:r>
          </w:p>
          <w:p w14:paraId="5B66C5A9" w14:textId="0A8B213F" w:rsidR="00343AD7" w:rsidRDefault="00343AD7" w:rsidP="000957AD">
            <w:pPr>
              <w:pStyle w:val="ListParagraph"/>
              <w:numPr>
                <w:ilvl w:val="0"/>
                <w:numId w:val="26"/>
              </w:numPr>
            </w:pPr>
            <w:proofErr w:type="gramStart"/>
            <w:r w:rsidRPr="00343AD7">
              <w:t>f8b2837</w:t>
            </w:r>
            <w:proofErr w:type="gramEnd"/>
          </w:p>
          <w:p w14:paraId="6038658F" w14:textId="77777777" w:rsidR="00151C56" w:rsidRDefault="00151C56" w:rsidP="00151C56"/>
          <w:p w14:paraId="4A403C39" w14:textId="1AFD54C2" w:rsidR="002E13DE" w:rsidRDefault="002E13DE" w:rsidP="00646FD3">
            <w:r>
              <w:t>Known Issues:</w:t>
            </w:r>
            <w:r w:rsidR="002E1AE4">
              <w:t xml:space="preserve"> </w:t>
            </w:r>
          </w:p>
          <w:p w14:paraId="03A9636F" w14:textId="77777777" w:rsidR="00486854" w:rsidRDefault="00486854" w:rsidP="00486854">
            <w:pPr>
              <w:pStyle w:val="ListParagraph"/>
              <w:numPr>
                <w:ilvl w:val="0"/>
                <w:numId w:val="26"/>
              </w:numPr>
            </w:pPr>
          </w:p>
          <w:p w14:paraId="53F29371" w14:textId="77777777" w:rsidR="00486854" w:rsidRDefault="00486854" w:rsidP="00486854"/>
          <w:p w14:paraId="7D5B62B4" w14:textId="77777777" w:rsidR="00176DBB" w:rsidRDefault="00646FD3" w:rsidP="00176DBB">
            <w:r>
              <w:t>Additional Notes:</w:t>
            </w:r>
          </w:p>
          <w:p w14:paraId="3BC6811A" w14:textId="6B9E4B6C" w:rsidR="00800403" w:rsidRDefault="00800403" w:rsidP="00176DBB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3585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1BB1658D" w14:textId="77777777" w:rsidR="00486854" w:rsidRPr="00486854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#1: TFS#</w:t>
            </w:r>
            <w:r w:rsidR="00486854" w:rsidRPr="00486854">
              <w:rPr>
                <w:b/>
                <w:color w:val="003436"/>
              </w:rPr>
              <w:t>488156</w:t>
            </w:r>
          </w:p>
          <w:p w14:paraId="680E4CC7" w14:textId="77777777" w:rsidR="00E0342F" w:rsidRPr="00DB23F2" w:rsidRDefault="00E0342F" w:rsidP="00753DDC">
            <w:pPr>
              <w:tabs>
                <w:tab w:val="left" w:pos="4020"/>
              </w:tabs>
              <w:rPr>
                <w:color w:val="003436"/>
              </w:rPr>
            </w:pPr>
            <w:bookmarkStart w:id="0" w:name="_GoBack"/>
            <w:bookmarkEnd w:id="0"/>
          </w:p>
          <w:p w14:paraId="339C13B7" w14:textId="6AB59339" w:rsidR="00AE3498" w:rsidRPr="00AE3498" w:rsidRDefault="007E17BD" w:rsidP="00AE3498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="00E0342F"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 w:rsidR="00E0342F" w:rsidRPr="00DB23F2">
              <w:rPr>
                <w:b/>
                <w:color w:val="003436"/>
              </w:rPr>
              <w:t>2</w:t>
            </w:r>
            <w:r w:rsidR="006111F8">
              <w:rPr>
                <w:b/>
                <w:color w:val="003436"/>
              </w:rPr>
              <w:t>: TFS#</w:t>
            </w:r>
            <w:r w:rsidR="00343AD7" w:rsidRPr="00343AD7">
              <w:rPr>
                <w:b/>
                <w:color w:val="003436"/>
              </w:rPr>
              <w:t>488263</w:t>
            </w:r>
            <w:r w:rsidR="00176DBB">
              <w:rPr>
                <w:b/>
                <w:color w:val="003436"/>
              </w:rPr>
              <w:t xml:space="preserve"> </w:t>
            </w:r>
          </w:p>
          <w:p w14:paraId="34ADBA8B" w14:textId="77777777" w:rsidR="00343AD7" w:rsidRPr="00DB23F2" w:rsidRDefault="00343AD7" w:rsidP="00343AD7">
            <w:pPr>
              <w:tabs>
                <w:tab w:val="left" w:pos="4020"/>
              </w:tabs>
              <w:rPr>
                <w:color w:val="003436"/>
              </w:rPr>
            </w:pPr>
          </w:p>
          <w:p w14:paraId="07DA2956" w14:textId="3FA1F12F" w:rsidR="00343AD7" w:rsidRPr="00AE3498" w:rsidRDefault="00343AD7" w:rsidP="00343AD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</w:t>
            </w:r>
            <w:r w:rsidRPr="00DB23F2">
              <w:rPr>
                <w:b/>
                <w:color w:val="003436"/>
              </w:rPr>
              <w:t xml:space="preserve"> </w:t>
            </w:r>
            <w:r>
              <w:rPr>
                <w:b/>
                <w:color w:val="003436"/>
              </w:rPr>
              <w:t>#</w:t>
            </w:r>
            <w:r>
              <w:rPr>
                <w:b/>
                <w:color w:val="003436"/>
              </w:rPr>
              <w:t>3</w:t>
            </w:r>
            <w:r>
              <w:rPr>
                <w:b/>
                <w:color w:val="003436"/>
              </w:rPr>
              <w:t>: TFS#</w:t>
            </w:r>
            <w:r w:rsidRPr="00343AD7">
              <w:rPr>
                <w:b/>
                <w:color w:val="003436"/>
              </w:rPr>
              <w:t>488152</w:t>
            </w:r>
            <w:r>
              <w:rPr>
                <w:b/>
                <w:color w:val="003436"/>
              </w:rPr>
              <w:t xml:space="preserve"> 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77777777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</w:p>
          <w:p w14:paraId="285B6F7E" w14:textId="77777777" w:rsidR="00FB54E2" w:rsidRDefault="00FB54E2" w:rsidP="00FB54E2">
            <w:pPr>
              <w:tabs>
                <w:tab w:val="left" w:pos="4020"/>
              </w:tabs>
              <w:rPr>
                <w:color w:val="003436"/>
              </w:rPr>
            </w:pPr>
          </w:p>
          <w:p w14:paraId="56D0FE5A" w14:textId="3398A9C5" w:rsidR="00E0342F" w:rsidRPr="00DB23F2" w:rsidRDefault="002E13DE" w:rsidP="002A46AF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2ABAAAC6" w14:textId="13702D9E" w:rsidR="00E0342F" w:rsidRPr="00DB23F2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56362CDE" w14:textId="5192CCD5" w:rsidR="00E0342F" w:rsidRDefault="002E13DE" w:rsidP="00753DDC">
            <w:pPr>
              <w:numPr>
                <w:ilvl w:val="0"/>
                <w:numId w:val="1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1B152A0" w14:textId="08BCA8A1" w:rsid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489DE16F" w14:textId="6BDE3AF6" w:rsidR="002E13DE" w:rsidRPr="002E13DE" w:rsidRDefault="002E13DE" w:rsidP="002E13D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</w:t>
            </w: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3E542B" w:rsidRPr="00743757" w:rsidRDefault="003E542B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3E542B" w:rsidRPr="00743757" w:rsidRDefault="003E542B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6DBB" w14:paraId="27BF63B7" w14:textId="77777777" w:rsidTr="00176DBB">
        <w:trPr>
          <w:trHeight w:val="1952"/>
        </w:trPr>
        <w:tc>
          <w:tcPr>
            <w:tcW w:w="3921" w:type="dxa"/>
          </w:tcPr>
          <w:p w14:paraId="2C5C12C1" w14:textId="77777777" w:rsidR="00E0342F" w:rsidRPr="00E0342F" w:rsidRDefault="00E0342F" w:rsidP="00E0342F"/>
        </w:tc>
        <w:tc>
          <w:tcPr>
            <w:tcW w:w="383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85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  <w:tr w:rsidR="00176DBB" w14:paraId="66513A69" w14:textId="77777777" w:rsidTr="00176DBB">
        <w:trPr>
          <w:trHeight w:val="2835"/>
        </w:trPr>
        <w:tc>
          <w:tcPr>
            <w:tcW w:w="7758" w:type="dxa"/>
            <w:gridSpan w:val="2"/>
          </w:tcPr>
          <w:p w14:paraId="74611980" w14:textId="77777777" w:rsidR="00E0342F" w:rsidRDefault="00E0342F" w:rsidP="00E0342F"/>
          <w:p w14:paraId="4C1C4247" w14:textId="77777777" w:rsidR="00E0342F" w:rsidRDefault="00E0342F" w:rsidP="00E0342F"/>
          <w:p w14:paraId="73278484" w14:textId="77777777" w:rsidR="00E0342F" w:rsidRPr="00672922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585" w:type="dxa"/>
            <w:vMerge/>
            <w:shd w:val="clear" w:color="auto" w:fill="F0E4D8"/>
          </w:tcPr>
          <w:p w14:paraId="4E13BD47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7D2E2FB0" w14:textId="77777777" w:rsidR="00486854" w:rsidRDefault="00486854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22A424C" w14:textId="4F7601C1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>: TFS#</w:t>
      </w:r>
      <w:r w:rsidR="00151C56" w:rsidRPr="00151C56">
        <w:rPr>
          <w:b/>
          <w:sz w:val="32"/>
          <w:szCs w:val="32"/>
        </w:rPr>
        <w:t>426623</w:t>
      </w:r>
    </w:p>
    <w:p w14:paraId="30736054" w14:textId="7B0DB096" w:rsidR="00644D94" w:rsidRPr="00644D94" w:rsidRDefault="003E542B" w:rsidP="00644D94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3E542B">
        <w:rPr>
          <w:sz w:val="28"/>
          <w:szCs w:val="28"/>
        </w:rPr>
        <w:t>Update What - Package Type "I have my own"</w:t>
      </w:r>
    </w:p>
    <w:p w14:paraId="3C6CB048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8588EB7" w14:textId="66E3BB26" w:rsidR="00E53063" w:rsidRPr="00130AE0" w:rsidRDefault="000C2844" w:rsidP="000C2844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0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1987EF0C" w14:textId="008E15BE" w:rsidR="000C2844" w:rsidRPr="00130AE0" w:rsidRDefault="000C2844" w:rsidP="00E53063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1" w:anchor="/gfWrapper/what" w:history="1">
        <w:r w:rsidR="00151C56" w:rsidRPr="00130AE0">
          <w:rPr>
            <w:rStyle w:val="Hyperlink"/>
          </w:rPr>
          <w:t>http://uidev.ups.com/nbs_spa.html#/gfWrapper/what</w:t>
        </w:r>
      </w:hyperlink>
    </w:p>
    <w:p w14:paraId="0867DFC5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F292A77" w14:textId="77777777" w:rsidR="00FE51E6" w:rsidRPr="00130AE0" w:rsidRDefault="00FE51E6" w:rsidP="00FE51E6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/P02SGit_UIDEV/src/apps/nbs/angular/templates/what_section.tpl.html</w:t>
      </w:r>
    </w:p>
    <w:p w14:paraId="52E632DB" w14:textId="5BCFC1C3" w:rsidR="00151C56" w:rsidRPr="0062432E" w:rsidRDefault="00FE51E6" w:rsidP="006243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proofErr w:type="spellStart"/>
      <w:r w:rsidR="00A61109" w:rsidRPr="00A61109">
        <w:t>what_component</w:t>
      </w:r>
      <w:r w:rsidR="00A61109">
        <w:t>.ts</w:t>
      </w:r>
      <w:proofErr w:type="spellEnd"/>
    </w:p>
    <w:p w14:paraId="4C4943C2" w14:textId="77777777" w:rsidR="0062432E" w:rsidRPr="0062432E" w:rsidRDefault="0062432E" w:rsidP="0062432E">
      <w:pPr>
        <w:tabs>
          <w:tab w:val="left" w:pos="4020"/>
        </w:tabs>
        <w:rPr>
          <w:sz w:val="28"/>
          <w:szCs w:val="28"/>
        </w:rPr>
      </w:pP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D3E8C8" w14:textId="6D137640" w:rsidR="00176DBB" w:rsidRDefault="00176DBB" w:rsidP="003E542B">
      <w:pPr>
        <w:pStyle w:val="ListParagraph"/>
        <w:numPr>
          <w:ilvl w:val="0"/>
          <w:numId w:val="28"/>
        </w:numPr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73EB8C44" w14:textId="608F8C0F" w:rsidR="003E542B" w:rsidRDefault="003E542B" w:rsidP="00176DBB">
      <w:r>
        <w:br w:type="page"/>
      </w:r>
    </w:p>
    <w:p w14:paraId="7DFD1295" w14:textId="77777777" w:rsidR="00176DBB" w:rsidRPr="00A61109" w:rsidRDefault="00176DBB" w:rsidP="00176DBB"/>
    <w:p w14:paraId="3829356B" w14:textId="77777777" w:rsidR="00FE51E6" w:rsidRPr="00A61109" w:rsidRDefault="00FE51E6" w:rsidP="00A61109">
      <w:pPr>
        <w:pStyle w:val="ListParagraph"/>
      </w:pPr>
    </w:p>
    <w:p w14:paraId="50B4C481" w14:textId="379C16D2" w:rsidR="003E542B" w:rsidRDefault="003E542B" w:rsidP="003E542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#2: TFS#</w:t>
      </w:r>
      <w:r w:rsidRPr="003E542B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 w:rsidRPr="003E542B">
        <w:rPr>
          <w:b/>
          <w:sz w:val="32"/>
          <w:szCs w:val="32"/>
        </w:rPr>
        <w:t>488263</w:t>
      </w:r>
    </w:p>
    <w:p w14:paraId="41E37A74" w14:textId="4D93A2E2" w:rsidR="003E542B" w:rsidRPr="00644D94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3E542B">
        <w:rPr>
          <w:sz w:val="28"/>
          <w:szCs w:val="28"/>
        </w:rPr>
        <w:t>Update What - Package Type options 2-8</w:t>
      </w:r>
    </w:p>
    <w:p w14:paraId="4EDD9C11" w14:textId="77777777" w:rsidR="003E542B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B90F8B" w14:textId="77777777" w:rsidR="003E542B" w:rsidRDefault="003E542B" w:rsidP="003E542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4961965" w14:textId="77777777" w:rsidR="003E542B" w:rsidRPr="00130AE0" w:rsidRDefault="003E542B" w:rsidP="003E542B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2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2D58FFA0" w14:textId="77777777" w:rsidR="003E542B" w:rsidRPr="00130AE0" w:rsidRDefault="003E542B" w:rsidP="003E542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3" w:anchor="/gfWrapper/what" w:history="1">
        <w:r w:rsidRPr="00130AE0">
          <w:rPr>
            <w:rStyle w:val="Hyperlink"/>
          </w:rPr>
          <w:t>http://uidev.ups.com/nbs_spa.html#/gfWrapper/what</w:t>
        </w:r>
      </w:hyperlink>
    </w:p>
    <w:p w14:paraId="4A535EFD" w14:textId="77777777" w:rsidR="003E542B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B6FDCC9" w14:textId="77777777" w:rsidR="003E542B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0D75F2CC" w14:textId="77777777" w:rsidR="003E542B" w:rsidRPr="00130AE0" w:rsidRDefault="003E542B" w:rsidP="003E542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/P02SGit_UIDEV/src/apps/nbs/angular/templates/what_section.tpl.html</w:t>
      </w:r>
    </w:p>
    <w:p w14:paraId="00F0459E" w14:textId="77777777" w:rsidR="003E542B" w:rsidRPr="00130AE0" w:rsidRDefault="003E542B" w:rsidP="003E542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proofErr w:type="spellStart"/>
      <w:r w:rsidRPr="00A61109">
        <w:t>what_component</w:t>
      </w:r>
      <w:r>
        <w:t>.ts</w:t>
      </w:r>
      <w:proofErr w:type="spellEnd"/>
    </w:p>
    <w:p w14:paraId="1CAB7925" w14:textId="77777777" w:rsidR="003E542B" w:rsidRPr="00130AE0" w:rsidRDefault="003E542B" w:rsidP="003E542B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 sass/v5/_</w:t>
      </w:r>
      <w:proofErr w:type="spellStart"/>
      <w:r w:rsidRPr="00130AE0">
        <w:t>nbs.scss</w:t>
      </w:r>
      <w:proofErr w:type="spellEnd"/>
    </w:p>
    <w:p w14:paraId="79534380" w14:textId="77777777" w:rsidR="003E542B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5180A6" w14:textId="77777777" w:rsidR="003E542B" w:rsidRDefault="003E542B" w:rsidP="003E542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3C114D4" w14:textId="24FF08C1" w:rsidR="003E542B" w:rsidRDefault="003E542B" w:rsidP="003E542B">
      <w:pPr>
        <w:pStyle w:val="ListParagraph"/>
        <w:numPr>
          <w:ilvl w:val="0"/>
          <w:numId w:val="28"/>
        </w:numPr>
      </w:pPr>
      <w:r>
        <w:t>_</w:t>
      </w:r>
      <w:proofErr w:type="spellStart"/>
      <w:proofErr w:type="gramStart"/>
      <w:r>
        <w:t>nbs.scss</w:t>
      </w:r>
      <w:proofErr w:type="spellEnd"/>
      <w:proofErr w:type="gramEnd"/>
      <w:r>
        <w:t xml:space="preserve"> </w:t>
      </w:r>
      <w:r w:rsidR="0062432E">
        <w:t xml:space="preserve">and </w:t>
      </w:r>
      <w:proofErr w:type="spellStart"/>
      <w:r w:rsidR="0062432E">
        <w:t>animate.component</w:t>
      </w:r>
      <w:proofErr w:type="spellEnd"/>
      <w:r w:rsidR="0062432E">
        <w:t xml:space="preserve"> - </w:t>
      </w:r>
      <w:r>
        <w:t xml:space="preserve">changed </w:t>
      </w:r>
      <w:proofErr w:type="spellStart"/>
      <w:r w:rsidR="0062432E">
        <w:t>svg#svgWrap</w:t>
      </w:r>
      <w:proofErr w:type="spellEnd"/>
      <w:r w:rsidR="0062432E">
        <w:t xml:space="preserve"> to </w:t>
      </w:r>
      <w:proofErr w:type="spellStart"/>
      <w:r w:rsidR="0062432E">
        <w:t>pkTypeImg</w:t>
      </w:r>
      <w:proofErr w:type="spellEnd"/>
      <w:r w:rsidR="0062432E">
        <w:t xml:space="preserve"> to be more general.</w:t>
      </w:r>
    </w:p>
    <w:p w14:paraId="5148EF84" w14:textId="77777777" w:rsidR="003E542B" w:rsidRDefault="003E542B" w:rsidP="003E542B"/>
    <w:p w14:paraId="7619875F" w14:textId="77777777" w:rsidR="003E542B" w:rsidRDefault="003E542B" w:rsidP="003E542B"/>
    <w:p w14:paraId="4C6B4158" w14:textId="77777777" w:rsidR="003E542B" w:rsidRDefault="003E542B" w:rsidP="003E542B"/>
    <w:p w14:paraId="49B6B44B" w14:textId="77777777" w:rsidR="003E542B" w:rsidRDefault="003E542B" w:rsidP="003E542B"/>
    <w:p w14:paraId="012F8D99" w14:textId="77777777" w:rsidR="003E542B" w:rsidRDefault="003E542B" w:rsidP="003E542B"/>
    <w:p w14:paraId="1857CCB9" w14:textId="77777777" w:rsidR="003E542B" w:rsidRDefault="003E542B" w:rsidP="003E542B"/>
    <w:p w14:paraId="7B559A24" w14:textId="77777777" w:rsidR="003E542B" w:rsidRDefault="003E542B" w:rsidP="003E542B"/>
    <w:p w14:paraId="1E07409E" w14:textId="77777777" w:rsidR="003E542B" w:rsidRDefault="003E542B" w:rsidP="003E542B"/>
    <w:p w14:paraId="1746AE10" w14:textId="77777777" w:rsidR="003E542B" w:rsidRDefault="003E542B" w:rsidP="003E542B"/>
    <w:p w14:paraId="0D906C4A" w14:textId="77777777" w:rsidR="003E542B" w:rsidRDefault="003E542B" w:rsidP="003E542B"/>
    <w:p w14:paraId="57F887CE" w14:textId="77777777" w:rsidR="0062432E" w:rsidRDefault="0062432E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808FBC1" w14:textId="6DEF12C2" w:rsidR="0062432E" w:rsidRDefault="0062432E" w:rsidP="006243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TFS#</w:t>
      </w:r>
      <w:r w:rsidRPr="003E542B">
        <w:rPr>
          <w:rFonts w:ascii="Helvetica Neue" w:hAnsi="Helvetica Neue"/>
          <w:color w:val="212121"/>
          <w:sz w:val="27"/>
          <w:szCs w:val="27"/>
          <w:shd w:val="clear" w:color="auto" w:fill="FFFFFF"/>
        </w:rPr>
        <w:t xml:space="preserve"> </w:t>
      </w:r>
      <w:r>
        <w:rPr>
          <w:b/>
          <w:sz w:val="32"/>
          <w:szCs w:val="32"/>
        </w:rPr>
        <w:t>488152</w:t>
      </w:r>
    </w:p>
    <w:p w14:paraId="0BAF06F0" w14:textId="671C9CEB" w:rsidR="0062432E" w:rsidRPr="00644D94" w:rsidRDefault="0062432E" w:rsidP="0062432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62432E">
        <w:rPr>
          <w:sz w:val="28"/>
          <w:szCs w:val="28"/>
        </w:rPr>
        <w:t>Update What - non-Package Type rows</w:t>
      </w:r>
    </w:p>
    <w:p w14:paraId="54A9E759" w14:textId="77777777" w:rsidR="0062432E" w:rsidRDefault="0062432E" w:rsidP="006243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51D2A16" w14:textId="77777777" w:rsidR="0062432E" w:rsidRDefault="0062432E" w:rsidP="0062432E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AE43EEC" w14:textId="77777777" w:rsidR="0062432E" w:rsidRPr="00130AE0" w:rsidRDefault="0062432E" w:rsidP="0062432E">
      <w:pPr>
        <w:pStyle w:val="ListParagraph"/>
        <w:numPr>
          <w:ilvl w:val="0"/>
          <w:numId w:val="21"/>
        </w:numPr>
        <w:tabs>
          <w:tab w:val="left" w:pos="4020"/>
        </w:tabs>
        <w:spacing w:line="276" w:lineRule="auto"/>
      </w:pPr>
      <w:r w:rsidRPr="00130AE0">
        <w:t xml:space="preserve">Single Page version – </w:t>
      </w:r>
      <w:hyperlink r:id="rId14" w:anchor="/nbsSpa" w:history="1">
        <w:r w:rsidRPr="00130AE0">
          <w:rPr>
            <w:rStyle w:val="Hyperlink"/>
          </w:rPr>
          <w:t>uidev.ups.com/nbs_spa.html#/</w:t>
        </w:r>
        <w:proofErr w:type="spellStart"/>
        <w:r w:rsidRPr="00130AE0">
          <w:rPr>
            <w:rStyle w:val="Hyperlink"/>
          </w:rPr>
          <w:t>nbsSpa</w:t>
        </w:r>
        <w:proofErr w:type="spellEnd"/>
      </w:hyperlink>
    </w:p>
    <w:p w14:paraId="414EAEAA" w14:textId="77777777" w:rsidR="0062432E" w:rsidRPr="00130AE0" w:rsidRDefault="0062432E" w:rsidP="0062432E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 xml:space="preserve">Guided Flow version - </w:t>
      </w:r>
      <w:hyperlink r:id="rId15" w:anchor="/gfWrapper/what" w:history="1">
        <w:r w:rsidRPr="00130AE0">
          <w:rPr>
            <w:rStyle w:val="Hyperlink"/>
          </w:rPr>
          <w:t>http://uidev.ups.com/nbs_spa.html#/gfWrapper/what</w:t>
        </w:r>
      </w:hyperlink>
    </w:p>
    <w:p w14:paraId="028F7BD0" w14:textId="77777777" w:rsidR="0062432E" w:rsidRDefault="0062432E" w:rsidP="0062432E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8D9C0D" w14:textId="77777777" w:rsidR="0062432E" w:rsidRDefault="0062432E" w:rsidP="0062432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4A86F20" w14:textId="77777777" w:rsidR="0062432E" w:rsidRPr="00130AE0" w:rsidRDefault="0062432E" w:rsidP="0062432E">
      <w:pPr>
        <w:pStyle w:val="ListParagraph"/>
        <w:numPr>
          <w:ilvl w:val="0"/>
          <w:numId w:val="15"/>
        </w:numPr>
        <w:tabs>
          <w:tab w:val="left" w:pos="4020"/>
        </w:tabs>
      </w:pPr>
      <w:r w:rsidRPr="00130AE0">
        <w:t>/P02SGit_UIDEV/src/apps/nbs/angular/templates/what_section.tpl.html</w:t>
      </w:r>
    </w:p>
    <w:p w14:paraId="3939994C" w14:textId="4FBCCBE5" w:rsidR="0062432E" w:rsidRPr="0062432E" w:rsidRDefault="0062432E" w:rsidP="0062432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 w:rsidRPr="00FE51E6">
        <w:t>components</w:t>
      </w:r>
      <w:r w:rsidRPr="00130AE0">
        <w:t>/</w:t>
      </w:r>
      <w:proofErr w:type="spellStart"/>
      <w:r w:rsidRPr="00A61109">
        <w:t>what_component</w:t>
      </w:r>
      <w:r>
        <w:t>.ts</w:t>
      </w:r>
      <w:proofErr w:type="spellEnd"/>
    </w:p>
    <w:p w14:paraId="18E6F8F2" w14:textId="77777777" w:rsidR="0062432E" w:rsidRPr="0062432E" w:rsidRDefault="0062432E" w:rsidP="0062432E">
      <w:pPr>
        <w:tabs>
          <w:tab w:val="left" w:pos="4020"/>
        </w:tabs>
        <w:rPr>
          <w:sz w:val="28"/>
          <w:szCs w:val="28"/>
        </w:rPr>
      </w:pPr>
    </w:p>
    <w:p w14:paraId="71BADA03" w14:textId="77777777" w:rsidR="0062432E" w:rsidRDefault="0062432E" w:rsidP="0062432E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84AAA64" w14:textId="43261619" w:rsidR="0062432E" w:rsidRDefault="0062432E" w:rsidP="0062432E">
      <w:pPr>
        <w:pStyle w:val="ListParagraph"/>
        <w:numPr>
          <w:ilvl w:val="0"/>
          <w:numId w:val="28"/>
        </w:numPr>
      </w:pPr>
      <w:r>
        <w:t xml:space="preserve">Added HTML and </w:t>
      </w:r>
      <w:proofErr w:type="spellStart"/>
      <w:r>
        <w:t>ts</w:t>
      </w:r>
      <w:proofErr w:type="spellEnd"/>
      <w:r>
        <w:t xml:space="preserve"> for 7803, return, and AHC concept states</w:t>
      </w:r>
    </w:p>
    <w:p w14:paraId="53777733" w14:textId="77777777" w:rsidR="0062432E" w:rsidRDefault="0062432E" w:rsidP="0062432E"/>
    <w:p w14:paraId="2924B433" w14:textId="77777777" w:rsidR="0062432E" w:rsidRDefault="0062432E" w:rsidP="0062432E"/>
    <w:p w14:paraId="0021C5BF" w14:textId="77777777" w:rsidR="0062432E" w:rsidRDefault="0062432E" w:rsidP="0062432E"/>
    <w:p w14:paraId="2AABF339" w14:textId="77777777" w:rsidR="0062432E" w:rsidRDefault="0062432E" w:rsidP="0062432E"/>
    <w:p w14:paraId="219EAC73" w14:textId="77777777" w:rsidR="0062432E" w:rsidRDefault="0062432E" w:rsidP="0062432E"/>
    <w:p w14:paraId="5F4A785D" w14:textId="77777777" w:rsidR="0062432E" w:rsidRDefault="0062432E" w:rsidP="0062432E"/>
    <w:p w14:paraId="46F877A7" w14:textId="77777777" w:rsidR="0062432E" w:rsidRDefault="0062432E" w:rsidP="0062432E"/>
    <w:p w14:paraId="451322C6" w14:textId="77777777" w:rsidR="0062432E" w:rsidRDefault="0062432E" w:rsidP="0062432E"/>
    <w:p w14:paraId="0A29EF5B" w14:textId="77777777" w:rsidR="0062432E" w:rsidRDefault="0062432E" w:rsidP="0062432E"/>
    <w:p w14:paraId="05D03F58" w14:textId="77777777" w:rsidR="0062432E" w:rsidRDefault="0062432E" w:rsidP="0062432E"/>
    <w:p w14:paraId="211AB8CF" w14:textId="77777777" w:rsidR="0062432E" w:rsidRDefault="0062432E" w:rsidP="0062432E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F2178F2" w14:textId="787C69EC" w:rsidR="00176DBB" w:rsidRDefault="00486854" w:rsidP="00176DBB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176DBB"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</w:t>
      </w:r>
      <w:r w:rsidR="00176DBB">
        <w:rPr>
          <w:b/>
          <w:sz w:val="32"/>
          <w:szCs w:val="32"/>
        </w:rPr>
        <w:t>: TFS#</w:t>
      </w:r>
    </w:p>
    <w:p w14:paraId="1229A5B9" w14:textId="432BCCE9" w:rsidR="00176DBB" w:rsidRPr="00644D94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C75A76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E639CF" w14:textId="77777777" w:rsidR="00176DBB" w:rsidRDefault="00176DBB" w:rsidP="00176DBB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2AE4F4C" w14:textId="41AA73DD" w:rsidR="00176DBB" w:rsidRPr="00130AE0" w:rsidRDefault="00176DBB" w:rsidP="00176DBB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542506B4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B7EF70A" w14:textId="77777777" w:rsidR="00176DBB" w:rsidRDefault="00176DBB" w:rsidP="00176DBB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FE0D200" w14:textId="6FE86653" w:rsidR="00AE3498" w:rsidRPr="00486854" w:rsidRDefault="00AE3498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0C0CC4DA" w14:textId="77777777" w:rsidR="00486854" w:rsidRDefault="00486854" w:rsidP="00486854">
      <w:pPr>
        <w:tabs>
          <w:tab w:val="left" w:pos="4020"/>
        </w:tabs>
        <w:rPr>
          <w:sz w:val="28"/>
          <w:szCs w:val="28"/>
        </w:rPr>
      </w:pPr>
    </w:p>
    <w:p w14:paraId="65841660" w14:textId="25BF63ED" w:rsidR="00486854" w:rsidRDefault="00486854" w:rsidP="00486854">
      <w:p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9C7E85" w14:textId="4A011BD7" w:rsidR="00486854" w:rsidRDefault="00486854" w:rsidP="004868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Defect</w:t>
      </w:r>
      <w:r w:rsidRPr="006A1325">
        <w:rPr>
          <w:b/>
          <w:sz w:val="32"/>
          <w:szCs w:val="32"/>
        </w:rPr>
        <w:t xml:space="preserve"> #</w:t>
      </w:r>
      <w:r>
        <w:rPr>
          <w:b/>
          <w:sz w:val="32"/>
          <w:szCs w:val="32"/>
        </w:rPr>
        <w:t>1: TFS#</w:t>
      </w:r>
    </w:p>
    <w:p w14:paraId="1BAE974D" w14:textId="77777777" w:rsidR="00486854" w:rsidRPr="00644D9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EF1681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F08D0" w14:textId="77777777" w:rsidR="00486854" w:rsidRDefault="00486854" w:rsidP="0048685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4B41E502" w14:textId="77777777" w:rsidR="00486854" w:rsidRPr="00130AE0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</w:pPr>
    </w:p>
    <w:p w14:paraId="39FB6893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7A9FD" w14:textId="77777777" w:rsidR="00486854" w:rsidRDefault="00486854" w:rsidP="0048685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5E713FE7" w14:textId="77777777" w:rsidR="00486854" w:rsidRPr="00AE3498" w:rsidRDefault="00486854" w:rsidP="00486854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</w:p>
    <w:p w14:paraId="3A69382A" w14:textId="77777777" w:rsidR="00486854" w:rsidRPr="00486854" w:rsidRDefault="00486854" w:rsidP="00486854">
      <w:pPr>
        <w:tabs>
          <w:tab w:val="left" w:pos="4020"/>
        </w:tabs>
        <w:rPr>
          <w:sz w:val="28"/>
          <w:szCs w:val="28"/>
        </w:rPr>
      </w:pPr>
    </w:p>
    <w:sectPr w:rsidR="00486854" w:rsidRPr="00486854" w:rsidSect="00BF22AF">
      <w:headerReference w:type="even" r:id="rId16"/>
      <w:headerReference w:type="default" r:id="rId17"/>
      <w:footerReference w:type="even" r:id="rId18"/>
      <w:footerReference w:type="default" r:id="rId19"/>
      <w:footerReference w:type="first" r:id="rId20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3E542B" w:rsidRDefault="003E542B">
      <w:r>
        <w:separator/>
      </w:r>
    </w:p>
  </w:endnote>
  <w:endnote w:type="continuationSeparator" w:id="0">
    <w:p w14:paraId="6F5C6B8B" w14:textId="77777777" w:rsidR="003E542B" w:rsidRDefault="003E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3E542B" w:rsidRDefault="003E542B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3E542B" w:rsidRPr="00E40E84" w:rsidRDefault="003E542B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343AD7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3E542B" w:rsidRDefault="003E542B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3E542B" w:rsidRDefault="003E542B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3E542B" w:rsidRDefault="003E542B">
      <w:r>
        <w:separator/>
      </w:r>
    </w:p>
  </w:footnote>
  <w:footnote w:type="continuationSeparator" w:id="0">
    <w:p w14:paraId="47904BCF" w14:textId="77777777" w:rsidR="003E542B" w:rsidRDefault="003E54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3E542B" w:rsidRDefault="003E542B">
    <w:pPr>
      <w:pStyle w:val="Header"/>
    </w:pPr>
  </w:p>
  <w:p w14:paraId="45D22A94" w14:textId="77777777" w:rsidR="003E542B" w:rsidRDefault="003E542B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343AD7">
      <w:rPr>
        <w:noProof/>
      </w:rPr>
      <w:t>11/3/17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3E542B" w:rsidRPr="00EE4744" w:rsidRDefault="003E542B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3E542B" w:rsidRPr="00EE4744" w:rsidRDefault="003E542B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3E542B" w:rsidRDefault="003E542B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A7B04"/>
    <w:multiLevelType w:val="hybridMultilevel"/>
    <w:tmpl w:val="32E0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1"/>
  </w:num>
  <w:num w:numId="14">
    <w:abstractNumId w:val="23"/>
  </w:num>
  <w:num w:numId="15">
    <w:abstractNumId w:val="13"/>
  </w:num>
  <w:num w:numId="16">
    <w:abstractNumId w:val="27"/>
  </w:num>
  <w:num w:numId="17">
    <w:abstractNumId w:val="12"/>
  </w:num>
  <w:num w:numId="18">
    <w:abstractNumId w:val="20"/>
  </w:num>
  <w:num w:numId="19">
    <w:abstractNumId w:val="15"/>
  </w:num>
  <w:num w:numId="20">
    <w:abstractNumId w:val="18"/>
  </w:num>
  <w:num w:numId="21">
    <w:abstractNumId w:val="17"/>
  </w:num>
  <w:num w:numId="22">
    <w:abstractNumId w:val="16"/>
  </w:num>
  <w:num w:numId="23">
    <w:abstractNumId w:val="24"/>
  </w:num>
  <w:num w:numId="24">
    <w:abstractNumId w:val="26"/>
  </w:num>
  <w:num w:numId="25">
    <w:abstractNumId w:val="11"/>
  </w:num>
  <w:num w:numId="26">
    <w:abstractNumId w:val="22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366A"/>
    <w:rsid w:val="00050EA9"/>
    <w:rsid w:val="00066AA2"/>
    <w:rsid w:val="000701E9"/>
    <w:rsid w:val="0007295E"/>
    <w:rsid w:val="000957AD"/>
    <w:rsid w:val="000A4BDB"/>
    <w:rsid w:val="000B592F"/>
    <w:rsid w:val="000C2844"/>
    <w:rsid w:val="000D4377"/>
    <w:rsid w:val="000D514C"/>
    <w:rsid w:val="000E65A0"/>
    <w:rsid w:val="000F250C"/>
    <w:rsid w:val="00130AE0"/>
    <w:rsid w:val="00142810"/>
    <w:rsid w:val="00151C56"/>
    <w:rsid w:val="00176DBB"/>
    <w:rsid w:val="00177EFD"/>
    <w:rsid w:val="001C3EA2"/>
    <w:rsid w:val="001C7314"/>
    <w:rsid w:val="001D413B"/>
    <w:rsid w:val="001E150A"/>
    <w:rsid w:val="001E56C3"/>
    <w:rsid w:val="00211A27"/>
    <w:rsid w:val="00216AB3"/>
    <w:rsid w:val="00240117"/>
    <w:rsid w:val="00284D83"/>
    <w:rsid w:val="002877BD"/>
    <w:rsid w:val="002A46AF"/>
    <w:rsid w:val="002A55B3"/>
    <w:rsid w:val="002B023F"/>
    <w:rsid w:val="002B4C26"/>
    <w:rsid w:val="002E13DE"/>
    <w:rsid w:val="002E1AE4"/>
    <w:rsid w:val="002F5A2C"/>
    <w:rsid w:val="003065F3"/>
    <w:rsid w:val="00312752"/>
    <w:rsid w:val="00322C4E"/>
    <w:rsid w:val="003342EF"/>
    <w:rsid w:val="00343AD7"/>
    <w:rsid w:val="003A6B45"/>
    <w:rsid w:val="003E542B"/>
    <w:rsid w:val="0040069F"/>
    <w:rsid w:val="00417EDB"/>
    <w:rsid w:val="00422A39"/>
    <w:rsid w:val="00427823"/>
    <w:rsid w:val="0045236E"/>
    <w:rsid w:val="00463294"/>
    <w:rsid w:val="00473348"/>
    <w:rsid w:val="00475E12"/>
    <w:rsid w:val="00486854"/>
    <w:rsid w:val="004B683B"/>
    <w:rsid w:val="004C4B7F"/>
    <w:rsid w:val="0050074E"/>
    <w:rsid w:val="00524BAF"/>
    <w:rsid w:val="00587A17"/>
    <w:rsid w:val="0059004E"/>
    <w:rsid w:val="005C13F6"/>
    <w:rsid w:val="0060060C"/>
    <w:rsid w:val="006111F8"/>
    <w:rsid w:val="0062432E"/>
    <w:rsid w:val="006361AA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97A97"/>
    <w:rsid w:val="007B721B"/>
    <w:rsid w:val="007E17BD"/>
    <w:rsid w:val="00800403"/>
    <w:rsid w:val="00815101"/>
    <w:rsid w:val="00820031"/>
    <w:rsid w:val="008331A3"/>
    <w:rsid w:val="0086197D"/>
    <w:rsid w:val="00864E40"/>
    <w:rsid w:val="00884E49"/>
    <w:rsid w:val="00891795"/>
    <w:rsid w:val="0089200C"/>
    <w:rsid w:val="008A037B"/>
    <w:rsid w:val="008A057B"/>
    <w:rsid w:val="008C61AA"/>
    <w:rsid w:val="008E64A2"/>
    <w:rsid w:val="00930A98"/>
    <w:rsid w:val="00950C3C"/>
    <w:rsid w:val="00960AF1"/>
    <w:rsid w:val="009E165D"/>
    <w:rsid w:val="00A02E3E"/>
    <w:rsid w:val="00A13C83"/>
    <w:rsid w:val="00A32E2F"/>
    <w:rsid w:val="00A534E8"/>
    <w:rsid w:val="00A54D7D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7F19"/>
    <w:rsid w:val="00AE3498"/>
    <w:rsid w:val="00B0318F"/>
    <w:rsid w:val="00B052D6"/>
    <w:rsid w:val="00B212AA"/>
    <w:rsid w:val="00B305C7"/>
    <w:rsid w:val="00B732CD"/>
    <w:rsid w:val="00BA0CBA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C1595"/>
    <w:rsid w:val="00CC4EF6"/>
    <w:rsid w:val="00CC638F"/>
    <w:rsid w:val="00CD28D3"/>
    <w:rsid w:val="00CF1F24"/>
    <w:rsid w:val="00D0376A"/>
    <w:rsid w:val="00D15FAB"/>
    <w:rsid w:val="00D313B2"/>
    <w:rsid w:val="00D417F3"/>
    <w:rsid w:val="00D4460A"/>
    <w:rsid w:val="00D52C15"/>
    <w:rsid w:val="00D72B45"/>
    <w:rsid w:val="00D80CB4"/>
    <w:rsid w:val="00DB23F2"/>
    <w:rsid w:val="00DD0FD9"/>
    <w:rsid w:val="00DF18F4"/>
    <w:rsid w:val="00DF4D9A"/>
    <w:rsid w:val="00DF554F"/>
    <w:rsid w:val="00E0342F"/>
    <w:rsid w:val="00E10B3C"/>
    <w:rsid w:val="00E147A8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F04BD4"/>
    <w:rsid w:val="00F07F82"/>
    <w:rsid w:val="00F15826"/>
    <w:rsid w:val="00F268FC"/>
    <w:rsid w:val="00F36391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yperlink" Target="http://uidev.ups.com/nbs_spa.html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BD29F-0F07-9E4C-A72C-F02FC961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59</TotalTime>
  <Pages>6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25</cp:revision>
  <cp:lastPrinted>2009-08-03T17:48:00Z</cp:lastPrinted>
  <dcterms:created xsi:type="dcterms:W3CDTF">2017-09-01T15:58:00Z</dcterms:created>
  <dcterms:modified xsi:type="dcterms:W3CDTF">2017-11-03T15:22:00Z</dcterms:modified>
</cp:coreProperties>
</file>