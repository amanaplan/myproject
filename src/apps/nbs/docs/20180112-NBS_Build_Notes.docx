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DA54DE" w:rsidRPr="00E23F2C" w:rsidRDefault="00DA54DE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DA54DE" w:rsidRPr="00E23F2C" w:rsidRDefault="00DA54DE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6B88C281" w:rsidR="00E0342F" w:rsidRPr="00AA11C6" w:rsidRDefault="00FA1EE1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1.70</w:t>
            </w:r>
            <w:bookmarkStart w:id="0" w:name="_GoBack"/>
            <w:bookmarkEnd w:id="0"/>
            <w:r w:rsidR="0022297D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74442471" w:rsidR="00E0342F" w:rsidRDefault="004C48FB" w:rsidP="00587A17">
            <w:r>
              <w:t>Sprint end date: 01</w:t>
            </w:r>
            <w:r w:rsidR="00DF4D9A">
              <w:t>/</w:t>
            </w:r>
            <w:r>
              <w:t>1</w:t>
            </w:r>
            <w:r w:rsidR="00AB3506">
              <w:t>2</w:t>
            </w:r>
            <w:r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A2D2B" w14:textId="07AD9795" w:rsidR="00DA54DE" w:rsidRDefault="00DA54DE" w:rsidP="009A1B1A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047A2D2B" w14:textId="07AD9795" w:rsidR="00DA54DE" w:rsidRDefault="00DA54DE" w:rsidP="009A1B1A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B75CD" w14:textId="5E20EF49" w:rsidR="00DA54DE" w:rsidRDefault="00DA54DE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136DEA">
                                    <w:t>8357056</w:t>
                                  </w:r>
                                  <w:r>
                                    <w:t xml:space="preserve"> – css</w:t>
                                  </w:r>
                                </w:p>
                                <w:p w14:paraId="2FFB92D1" w14:textId="7DC15859" w:rsidR="00DA54DE" w:rsidRDefault="00DA54DE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E638D2">
                                    <w:t>3ff02c8</w:t>
                                  </w:r>
                                </w:p>
                                <w:p w14:paraId="0C31371A" w14:textId="571BA621" w:rsidR="00541294" w:rsidRPr="00541294" w:rsidRDefault="00541294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8B5AB9">
                                    <w:t>e997c09</w:t>
                                  </w:r>
                                </w:p>
                                <w:p w14:paraId="5AC116FB" w14:textId="03BA4815" w:rsidR="00541294" w:rsidRPr="00541294" w:rsidRDefault="00541294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8B5AB9">
                                    <w:t>8127d14 – css</w:t>
                                  </w:r>
                                </w:p>
                                <w:p w14:paraId="34887509" w14:textId="7830C66F" w:rsidR="00541294" w:rsidRPr="008B5AB9" w:rsidRDefault="00541294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8B5AB9">
                                    <w:t>8d9b70c</w:t>
                                  </w:r>
                                </w:p>
                                <w:p w14:paraId="72DC0D0A" w14:textId="7EED2A72" w:rsidR="008B5AB9" w:rsidRPr="008B5AB9" w:rsidRDefault="008B5AB9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8B5AB9">
                                    <w:t>9120b97</w:t>
                                  </w:r>
                                </w:p>
                                <w:p w14:paraId="6B825451" w14:textId="7AA5AAAF" w:rsidR="008B5AB9" w:rsidRPr="008B5AB9" w:rsidRDefault="008B5AB9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8B5AB9">
                                    <w:t>0fc7c06</w:t>
                                  </w:r>
                                </w:p>
                                <w:p w14:paraId="4091E287" w14:textId="64921A22" w:rsidR="008B5AB9" w:rsidRPr="008B5AB9" w:rsidRDefault="008B5AB9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8B5AB9">
                                    <w:t>5f731c6</w:t>
                                  </w:r>
                                </w:p>
                                <w:p w14:paraId="5401707A" w14:textId="2C8F3A6B" w:rsidR="008B5AB9" w:rsidRDefault="008B5AB9" w:rsidP="009A1B1A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 w:rsidRPr="008B5AB9">
                                    <w:t>55699b2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082B75CD" w14:textId="5E20EF49" w:rsidR="00DA54DE" w:rsidRDefault="00DA54DE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136DEA">
                              <w:t>8357056</w:t>
                            </w:r>
                            <w:r>
                              <w:t xml:space="preserve"> – css</w:t>
                            </w:r>
                          </w:p>
                          <w:p w14:paraId="2FFB92D1" w14:textId="7DC15859" w:rsidR="00DA54DE" w:rsidRDefault="00DA54DE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E638D2">
                              <w:t>3ff02c8</w:t>
                            </w:r>
                          </w:p>
                          <w:p w14:paraId="0C31371A" w14:textId="571BA621" w:rsidR="00541294" w:rsidRPr="00541294" w:rsidRDefault="00541294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8B5AB9">
                              <w:t>e997c09</w:t>
                            </w:r>
                          </w:p>
                          <w:p w14:paraId="5AC116FB" w14:textId="03BA4815" w:rsidR="00541294" w:rsidRPr="00541294" w:rsidRDefault="00541294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8B5AB9">
                              <w:t>8127d14 – css</w:t>
                            </w:r>
                          </w:p>
                          <w:p w14:paraId="34887509" w14:textId="7830C66F" w:rsidR="00541294" w:rsidRPr="008B5AB9" w:rsidRDefault="00541294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8B5AB9">
                              <w:t>8d9b70c</w:t>
                            </w:r>
                          </w:p>
                          <w:p w14:paraId="72DC0D0A" w14:textId="7EED2A72" w:rsidR="008B5AB9" w:rsidRPr="008B5AB9" w:rsidRDefault="008B5AB9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8B5AB9">
                              <w:t>9120b97</w:t>
                            </w:r>
                          </w:p>
                          <w:p w14:paraId="6B825451" w14:textId="7AA5AAAF" w:rsidR="008B5AB9" w:rsidRPr="008B5AB9" w:rsidRDefault="008B5AB9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8B5AB9">
                              <w:t>0fc7c06</w:t>
                            </w:r>
                          </w:p>
                          <w:p w14:paraId="4091E287" w14:textId="64921A22" w:rsidR="008B5AB9" w:rsidRPr="008B5AB9" w:rsidRDefault="008B5AB9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8B5AB9">
                              <w:t>5f731c6</w:t>
                            </w:r>
                          </w:p>
                          <w:p w14:paraId="5401707A" w14:textId="2C8F3A6B" w:rsidR="008B5AB9" w:rsidRDefault="008B5AB9" w:rsidP="009A1B1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 w:rsidRPr="008B5AB9">
                              <w:t>55699b2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3845F305" w:rsidR="002D4E1A" w:rsidRPr="00DC3212" w:rsidRDefault="002D4E1A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453B5258" w:rsidR="003C2884" w:rsidRDefault="006C35E0" w:rsidP="002D4E1A">
            <w:pPr>
              <w:pStyle w:val="ListParagraph"/>
              <w:numPr>
                <w:ilvl w:val="0"/>
                <w:numId w:val="31"/>
              </w:numPr>
            </w:pPr>
            <w:r>
              <w:t>Any changes to the CPC notes in the spec are out of scope and not included in the TFS#488402 update.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7280666" w14:textId="248E8084" w:rsidR="001C3A10" w:rsidRPr="001C3A10" w:rsidRDefault="00891795" w:rsidP="001C3A10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4C48FB">
              <w:rPr>
                <w:b/>
                <w:color w:val="003436"/>
              </w:rPr>
              <w:t>438226</w:t>
            </w:r>
          </w:p>
          <w:p w14:paraId="680E4CC7" w14:textId="0327565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39C13B7" w14:textId="3B3057CD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D07C30">
              <w:rPr>
                <w:b/>
                <w:color w:val="003436"/>
              </w:rPr>
              <w:t>546328</w:t>
            </w:r>
          </w:p>
          <w:p w14:paraId="34ADBA8B" w14:textId="77777777" w:rsidR="00343AD7" w:rsidRPr="00DB23F2" w:rsidRDefault="00343AD7" w:rsidP="00343AD7">
            <w:pPr>
              <w:tabs>
                <w:tab w:val="left" w:pos="4020"/>
              </w:tabs>
              <w:rPr>
                <w:color w:val="003436"/>
              </w:rPr>
            </w:pPr>
          </w:p>
          <w:p w14:paraId="2296EB5C" w14:textId="77777777" w:rsidR="00541294" w:rsidRPr="00AE3498" w:rsidRDefault="00343AD7" w:rsidP="0054129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#3: TFS#</w:t>
            </w:r>
            <w:r w:rsidR="00F37DDB">
              <w:rPr>
                <w:b/>
                <w:color w:val="003436"/>
              </w:rPr>
              <w:t>488402</w:t>
            </w:r>
          </w:p>
          <w:p w14:paraId="12CFE32B" w14:textId="77777777" w:rsidR="00541294" w:rsidRPr="00DB23F2" w:rsidRDefault="00541294" w:rsidP="00541294">
            <w:pPr>
              <w:tabs>
                <w:tab w:val="left" w:pos="4020"/>
              </w:tabs>
              <w:rPr>
                <w:color w:val="003436"/>
              </w:rPr>
            </w:pPr>
          </w:p>
          <w:p w14:paraId="4C4AABAE" w14:textId="385ACADC" w:rsidR="00541294" w:rsidRPr="00E53063" w:rsidRDefault="00541294" w:rsidP="0054129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#4: TFS#516317</w:t>
            </w:r>
          </w:p>
          <w:p w14:paraId="07A463EF" w14:textId="078F0CF9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43C9B6D0" w:rsidR="002E13DE" w:rsidRDefault="00541294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Content Update Progress Tracker</w:t>
            </w:r>
          </w:p>
          <w:p w14:paraId="489DE16F" w14:textId="6BDE3AF6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DA54DE" w:rsidRPr="00743757" w:rsidRDefault="00DA54DE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DA54DE" w:rsidRPr="00743757" w:rsidRDefault="00DA54DE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77777777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715EF02B" w14:textId="77777777" w:rsidR="009E7AC3" w:rsidRDefault="009E7AC3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5147D5D6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  <w:r w:rsidR="00891795">
        <w:rPr>
          <w:b/>
          <w:sz w:val="32"/>
          <w:szCs w:val="32"/>
        </w:rPr>
        <w:t>: TFS#</w:t>
      </w:r>
      <w:r w:rsidR="00CE66D0"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="004C48FB">
        <w:rPr>
          <w:b/>
          <w:sz w:val="32"/>
          <w:szCs w:val="32"/>
        </w:rPr>
        <w:t>438226</w:t>
      </w:r>
    </w:p>
    <w:p w14:paraId="3C6CB048" w14:textId="69D2A3BD" w:rsidR="006A1325" w:rsidRPr="001C3A10" w:rsidRDefault="001C3A10" w:rsidP="006A1325">
      <w:pPr>
        <w:tabs>
          <w:tab w:val="left" w:pos="4020"/>
        </w:tabs>
        <w:spacing w:line="276" w:lineRule="auto"/>
      </w:pPr>
      <w:r w:rsidRPr="001C3A10">
        <w:t>A</w:t>
      </w:r>
      <w:r w:rsidR="004C48FB">
        <w:t>ngular 4 Forms - Wizard step 2.4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987EF0C" w14:textId="4C69BF3F" w:rsidR="000C2844" w:rsidRPr="005E430A" w:rsidRDefault="00B0611A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t xml:space="preserve">Forms/Packing List </w:t>
      </w:r>
      <w:r w:rsidR="001C3A10">
        <w:t xml:space="preserve"> - </w:t>
      </w:r>
      <w:hyperlink r:id="rId10" w:anchor="/forms/forms_wizard/formsWiz" w:history="1">
        <w:r w:rsidR="004E2C6B">
          <w:rPr>
            <w:rStyle w:val="Hyperlink"/>
          </w:rPr>
          <w:t>http://icdev.ups.com:8081/nbs_spa.html - /forms/forms_wizard/formsWiz</w:t>
        </w:r>
      </w:hyperlink>
    </w:p>
    <w:p w14:paraId="1798992F" w14:textId="637C2010" w:rsidR="005E430A" w:rsidRPr="00130AE0" w:rsidRDefault="005E430A" w:rsidP="005E430A">
      <w:pPr>
        <w:pStyle w:val="ListParagraph"/>
        <w:numPr>
          <w:ilvl w:val="1"/>
          <w:numId w:val="15"/>
        </w:numPr>
        <w:tabs>
          <w:tab w:val="left" w:pos="4020"/>
        </w:tabs>
      </w:pPr>
      <w:r w:rsidRPr="005E430A">
        <w:t xml:space="preserve">Click button </w:t>
      </w:r>
      <w:r>
        <w:t>Step 2.4 to view the modal</w:t>
      </w:r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292A77" w14:textId="3F79DC6A" w:rsidR="00B92D3C" w:rsidRPr="0062432E" w:rsidRDefault="00FE51E6" w:rsidP="00B92D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 w:rsidR="005305E1">
        <w:t>assets/</w:t>
      </w:r>
      <w:r w:rsidRPr="00130AE0">
        <w:t>angular/</w:t>
      </w:r>
      <w:r w:rsidR="008F2A4A">
        <w:t>component/</w:t>
      </w:r>
      <w:r w:rsidR="00B0611A">
        <w:t>forms/</w:t>
      </w:r>
      <w:r w:rsidR="001C3A10" w:rsidRPr="001C3A10">
        <w:t>forms_wizard</w:t>
      </w:r>
      <w:r w:rsidR="00B0611A">
        <w:t>/</w:t>
      </w:r>
      <w:r w:rsidR="004C48FB">
        <w:t>formsWizStep2_4</w:t>
      </w:r>
      <w:r w:rsidR="001C3A10" w:rsidRPr="001C3A10">
        <w:t>_component</w:t>
      </w:r>
      <w:r w:rsidR="008F2A4A">
        <w:t>.ts</w:t>
      </w:r>
    </w:p>
    <w:p w14:paraId="51F437D0" w14:textId="4109B529" w:rsidR="008F2A4A" w:rsidRPr="0062432E" w:rsidRDefault="008F2A4A" w:rsidP="008F2A4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 w:rsidR="005305E1">
        <w:t>assets/</w:t>
      </w:r>
      <w:r w:rsidRPr="00130AE0">
        <w:t>angular/</w:t>
      </w:r>
      <w:r>
        <w:t>templates/</w:t>
      </w:r>
      <w:r w:rsidR="00B0611A">
        <w:t>forms/</w:t>
      </w:r>
      <w:r w:rsidR="001C3A10" w:rsidRPr="001C3A10">
        <w:t>forms_wizard</w:t>
      </w:r>
      <w:r w:rsidR="00B0611A">
        <w:t>/</w:t>
      </w:r>
      <w:r w:rsidR="004C48FB">
        <w:t>formsWizStep2_4</w:t>
      </w:r>
      <w:r w:rsidR="001C3A10" w:rsidRPr="001C3A10">
        <w:t>.tpl</w:t>
      </w:r>
      <w:r w:rsidR="00B0611A">
        <w:t>.html</w:t>
      </w:r>
    </w:p>
    <w:p w14:paraId="3C5E3BBF" w14:textId="08232B0F" w:rsidR="00B0611A" w:rsidRPr="005305E1" w:rsidRDefault="00B0611A" w:rsidP="004C48F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 w:rsidR="005305E1">
        <w:t>assets/</w:t>
      </w:r>
      <w:r w:rsidRPr="00130AE0">
        <w:t>angular/</w:t>
      </w:r>
      <w:r>
        <w:t>component/forms/</w:t>
      </w:r>
      <w:r w:rsidR="001C3A10" w:rsidRPr="001C3A10">
        <w:t>forms_wizard</w:t>
      </w:r>
      <w:r>
        <w:t>/</w:t>
      </w:r>
      <w:r w:rsidR="001C3A10" w:rsidRPr="001C3A10">
        <w:t>formsWizWrapper_component</w:t>
      </w:r>
      <w:r>
        <w:t>.ts</w:t>
      </w:r>
    </w:p>
    <w:p w14:paraId="2998D4D9" w14:textId="19026A75" w:rsidR="005305E1" w:rsidRPr="005305E1" w:rsidRDefault="005305E1" w:rsidP="005305E1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</w:t>
      </w:r>
      <w:r>
        <w:t>SGit_UIDEV/src/apps/nbs/assets/</w:t>
      </w:r>
      <w:r w:rsidR="003B3D3F">
        <w:t>sass/v5/_nbs.scss</w:t>
      </w:r>
    </w:p>
    <w:p w14:paraId="79CF2EA6" w14:textId="77777777" w:rsidR="004C48FB" w:rsidRPr="004C48FB" w:rsidRDefault="004C48FB" w:rsidP="004C48FB">
      <w:pPr>
        <w:tabs>
          <w:tab w:val="left" w:pos="4020"/>
        </w:tabs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91BC458" w14:textId="26BEC478" w:rsidR="00976D09" w:rsidRPr="00976D09" w:rsidRDefault="00976D09" w:rsidP="00976D09">
      <w:pPr>
        <w:pStyle w:val="ListParagraph"/>
        <w:numPr>
          <w:ilvl w:val="0"/>
          <w:numId w:val="15"/>
        </w:numPr>
        <w:tabs>
          <w:tab w:val="left" w:pos="4020"/>
        </w:tabs>
      </w:pPr>
      <w:r w:rsidRPr="00976D09">
        <w:t>This is a new component.</w:t>
      </w:r>
    </w:p>
    <w:p w14:paraId="72B8D083" w14:textId="34BEE085" w:rsidR="003B3D3F" w:rsidRDefault="003B3D3F" w:rsidP="001C3A10">
      <w:pPr>
        <w:pStyle w:val="ListParagraph"/>
        <w:numPr>
          <w:ilvl w:val="0"/>
          <w:numId w:val="15"/>
        </w:numPr>
        <w:tabs>
          <w:tab w:val="left" w:pos="4020"/>
        </w:tabs>
      </w:pPr>
      <w:r>
        <w:t>_nbs.scss : added classes to position fields side by side with ( OR ) in between them.</w:t>
      </w:r>
    </w:p>
    <w:p w14:paraId="631B41E9" w14:textId="372425F4" w:rsidR="003B3D3F" w:rsidRDefault="003B3D3F" w:rsidP="003B3D3F">
      <w:pPr>
        <w:pStyle w:val="ListParagraph"/>
        <w:numPr>
          <w:ilvl w:val="1"/>
          <w:numId w:val="15"/>
        </w:numPr>
        <w:tabs>
          <w:tab w:val="left" w:pos="4020"/>
        </w:tabs>
      </w:pPr>
      <w:r>
        <w:t>.</w:t>
      </w:r>
      <w:r w:rsidRPr="003B3D3F">
        <w:t xml:space="preserve"> ups-view_side_by_side</w:t>
      </w:r>
    </w:p>
    <w:p w14:paraId="2B05E59B" w14:textId="77777777" w:rsidR="003B3D3F" w:rsidRDefault="003B3D3F" w:rsidP="003B3D3F">
      <w:pPr>
        <w:pStyle w:val="ListParagraph"/>
        <w:numPr>
          <w:ilvl w:val="1"/>
          <w:numId w:val="15"/>
        </w:numPr>
        <w:tabs>
          <w:tab w:val="left" w:pos="4020"/>
        </w:tabs>
      </w:pPr>
      <w:r w:rsidRPr="003B3D3F">
        <w:t xml:space="preserve">.ups-view_sbs_or </w:t>
      </w:r>
    </w:p>
    <w:p w14:paraId="00D0DEEE" w14:textId="25D3C6F1" w:rsidR="003B3D3F" w:rsidRDefault="003B3D3F" w:rsidP="003B3D3F">
      <w:pPr>
        <w:pStyle w:val="ListParagraph"/>
        <w:numPr>
          <w:ilvl w:val="1"/>
          <w:numId w:val="15"/>
        </w:numPr>
        <w:tabs>
          <w:tab w:val="left" w:pos="4020"/>
        </w:tabs>
      </w:pPr>
      <w:r w:rsidRPr="003B3D3F">
        <w:t>.ups-view_sbs_section</w:t>
      </w:r>
    </w:p>
    <w:p w14:paraId="410D0892" w14:textId="3D9126AD" w:rsidR="00DD4900" w:rsidRDefault="00DD4900" w:rsidP="00DD4900">
      <w:pPr>
        <w:pStyle w:val="ListParagraph"/>
        <w:numPr>
          <w:ilvl w:val="0"/>
          <w:numId w:val="15"/>
        </w:numPr>
        <w:tabs>
          <w:tab w:val="left" w:pos="4020"/>
        </w:tabs>
      </w:pPr>
      <w:r>
        <w:t>_nbs.scss : added classes to create a new skin for the faux drawer.</w:t>
      </w:r>
    </w:p>
    <w:p w14:paraId="3570BCF0" w14:textId="6CF7ED07" w:rsidR="00DD4900" w:rsidRDefault="00DD4900" w:rsidP="00DD4900">
      <w:pPr>
        <w:pStyle w:val="ListParagraph"/>
        <w:numPr>
          <w:ilvl w:val="1"/>
          <w:numId w:val="15"/>
        </w:numPr>
        <w:tabs>
          <w:tab w:val="left" w:pos="4020"/>
        </w:tabs>
      </w:pPr>
      <w:r>
        <w:t>.ups-emphasize</w:t>
      </w:r>
    </w:p>
    <w:p w14:paraId="1EC88729" w14:textId="0DF5F20F" w:rsidR="004C703A" w:rsidRPr="001C3A10" w:rsidRDefault="004C703A" w:rsidP="004C703A">
      <w:pPr>
        <w:pStyle w:val="ListParagraph"/>
        <w:numPr>
          <w:ilvl w:val="2"/>
          <w:numId w:val="15"/>
        </w:numPr>
        <w:tabs>
          <w:tab w:val="left" w:pos="4020"/>
        </w:tabs>
      </w:pPr>
      <w:r>
        <w:t>.ups-digit-icon</w:t>
      </w:r>
    </w:p>
    <w:p w14:paraId="3A07D29D" w14:textId="77777777" w:rsidR="00CB4F4B" w:rsidRDefault="00CB4F4B" w:rsidP="00CB4F4B">
      <w:pPr>
        <w:pStyle w:val="ListParagraph"/>
        <w:ind w:left="1440"/>
      </w:pPr>
    </w:p>
    <w:p w14:paraId="7A8A6131" w14:textId="77777777" w:rsidR="00DD4900" w:rsidRDefault="00DD4900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6680A381" w14:textId="77777777" w:rsidR="00D07C30" w:rsidRDefault="00D07C30" w:rsidP="00176DBB"/>
    <w:p w14:paraId="700D8193" w14:textId="77777777" w:rsidR="00D07C30" w:rsidRDefault="00D07C30" w:rsidP="00176DBB"/>
    <w:p w14:paraId="5130CBF4" w14:textId="77777777" w:rsidR="00D07C30" w:rsidRDefault="00D07C30" w:rsidP="00176DBB"/>
    <w:p w14:paraId="580D2AAD" w14:textId="77777777" w:rsidR="00D07C30" w:rsidRDefault="00D07C30" w:rsidP="00176DBB"/>
    <w:p w14:paraId="0C2B234A" w14:textId="77777777" w:rsidR="00D07C30" w:rsidRDefault="00D07C30" w:rsidP="00176DBB"/>
    <w:p w14:paraId="6DF58BB2" w14:textId="77777777" w:rsidR="00D07C30" w:rsidRDefault="00D07C30" w:rsidP="00176DBB"/>
    <w:p w14:paraId="7FFD263E" w14:textId="77777777" w:rsidR="00D07C30" w:rsidRDefault="00D07C30" w:rsidP="00176DBB"/>
    <w:p w14:paraId="3905E79A" w14:textId="77777777" w:rsidR="00D07C30" w:rsidRDefault="00D07C30" w:rsidP="00176DBB"/>
    <w:p w14:paraId="60752C3C" w14:textId="48A582B2" w:rsidR="00D07C30" w:rsidRDefault="00D07C30" w:rsidP="00D07C30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 #2: TFS#</w:t>
      </w:r>
      <w:r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>
        <w:rPr>
          <w:b/>
          <w:sz w:val="32"/>
          <w:szCs w:val="32"/>
        </w:rPr>
        <w:t>546328</w:t>
      </w:r>
    </w:p>
    <w:p w14:paraId="0A2EDCEE" w14:textId="1049DB28" w:rsidR="00D07C30" w:rsidRPr="001C3A10" w:rsidRDefault="00D07C30" w:rsidP="00D07C30">
      <w:pPr>
        <w:tabs>
          <w:tab w:val="left" w:pos="4020"/>
        </w:tabs>
        <w:spacing w:line="276" w:lineRule="auto"/>
      </w:pPr>
      <w:r w:rsidRPr="001C3A10">
        <w:t>A</w:t>
      </w:r>
      <w:r>
        <w:t>ngular 4 Forms - Wizard step 3</w:t>
      </w:r>
    </w:p>
    <w:p w14:paraId="42DE55DA" w14:textId="77777777" w:rsidR="00D07C30" w:rsidRDefault="00D07C30" w:rsidP="00D07C3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690594B" w14:textId="77777777" w:rsidR="00D07C30" w:rsidRDefault="00D07C30" w:rsidP="00D07C30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ABE8EED" w14:textId="13A2D662" w:rsidR="00D07C30" w:rsidRPr="005E430A" w:rsidRDefault="00D07C30" w:rsidP="00D07C30">
      <w:pPr>
        <w:pStyle w:val="ListParagraph"/>
        <w:numPr>
          <w:ilvl w:val="0"/>
          <w:numId w:val="15"/>
        </w:numPr>
        <w:tabs>
          <w:tab w:val="left" w:pos="4020"/>
        </w:tabs>
        <w:rPr>
          <w:rStyle w:val="Hyperlink"/>
          <w:color w:val="auto"/>
          <w:u w:val="none"/>
        </w:rPr>
      </w:pPr>
      <w:r>
        <w:t xml:space="preserve">Forms/Packing List  - </w:t>
      </w:r>
      <w:hyperlink r:id="rId11" w:anchor="/forms/forms_wizard/formsWiz" w:history="1">
        <w:r w:rsidR="004E2C6B">
          <w:rPr>
            <w:rStyle w:val="Hyperlink"/>
          </w:rPr>
          <w:t>http://icdev.ups.com:8081/nbs_spa.html - /forms/forms_wizard/formsWiz</w:t>
        </w:r>
      </w:hyperlink>
    </w:p>
    <w:p w14:paraId="0B7DFD88" w14:textId="700357F6" w:rsidR="00D07C30" w:rsidRPr="00130AE0" w:rsidRDefault="00D07C30" w:rsidP="00D07C30">
      <w:pPr>
        <w:pStyle w:val="ListParagraph"/>
        <w:numPr>
          <w:ilvl w:val="1"/>
          <w:numId w:val="15"/>
        </w:numPr>
        <w:tabs>
          <w:tab w:val="left" w:pos="4020"/>
        </w:tabs>
      </w:pPr>
      <w:r w:rsidRPr="005E430A">
        <w:t xml:space="preserve">Click button </w:t>
      </w:r>
      <w:r>
        <w:t>Step 3 to view the modal</w:t>
      </w:r>
    </w:p>
    <w:p w14:paraId="7B73FF4D" w14:textId="77777777" w:rsidR="00D07C30" w:rsidRDefault="00D07C30" w:rsidP="00D07C3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163651" w14:textId="77777777" w:rsidR="00D07C30" w:rsidRDefault="00D07C30" w:rsidP="00D07C3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B2E9950" w14:textId="3358E846" w:rsidR="00D07C30" w:rsidRPr="0062432E" w:rsidRDefault="00D07C30" w:rsidP="00D07C3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>
        <w:t>assets/</w:t>
      </w:r>
      <w:r w:rsidRPr="00130AE0">
        <w:t>angular/</w:t>
      </w:r>
      <w:r>
        <w:t>component/forms/</w:t>
      </w:r>
      <w:r w:rsidRPr="001C3A10">
        <w:t>forms_wizard</w:t>
      </w:r>
      <w:r>
        <w:t>/formsWizStep3</w:t>
      </w:r>
      <w:r w:rsidRPr="001C3A10">
        <w:t>_component</w:t>
      </w:r>
      <w:r>
        <w:t>.ts</w:t>
      </w:r>
    </w:p>
    <w:p w14:paraId="75BC94BC" w14:textId="73A0A21C" w:rsidR="00D07C30" w:rsidRPr="0062432E" w:rsidRDefault="00D07C30" w:rsidP="00D07C3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>
        <w:t>assets/</w:t>
      </w:r>
      <w:r w:rsidRPr="00130AE0">
        <w:t>angular/</w:t>
      </w:r>
      <w:r>
        <w:t>templates/forms/</w:t>
      </w:r>
      <w:r w:rsidRPr="001C3A10">
        <w:t>forms_wizard</w:t>
      </w:r>
      <w:r>
        <w:t>/formsWizStep3</w:t>
      </w:r>
      <w:r w:rsidRPr="001C3A10">
        <w:t>.tpl</w:t>
      </w:r>
      <w:r>
        <w:t>.html</w:t>
      </w:r>
    </w:p>
    <w:p w14:paraId="5EA2E81B" w14:textId="77777777" w:rsidR="00D07C30" w:rsidRPr="00D54BD8" w:rsidRDefault="00D07C30" w:rsidP="00D07C3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>
        <w:t>assets/</w:t>
      </w:r>
      <w:r w:rsidRPr="00130AE0">
        <w:t>angular/</w:t>
      </w:r>
      <w:r>
        <w:t>component/forms/</w:t>
      </w:r>
      <w:r w:rsidRPr="001C3A10">
        <w:t>forms_wizard</w:t>
      </w:r>
      <w:r>
        <w:t>/</w:t>
      </w:r>
      <w:r w:rsidRPr="001C3A10">
        <w:t>formsWizWrapper_component</w:t>
      </w:r>
      <w:r>
        <w:t>.ts</w:t>
      </w:r>
    </w:p>
    <w:p w14:paraId="6CD84396" w14:textId="62D31BD3" w:rsidR="00D54BD8" w:rsidRPr="005305E1" w:rsidRDefault="00D54BD8" w:rsidP="00D07C3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</w:t>
      </w:r>
      <w:r>
        <w:t>assets/</w:t>
      </w:r>
      <w:r w:rsidRPr="00130AE0">
        <w:t>angular/</w:t>
      </w:r>
      <w:r>
        <w:t>component/forms/</w:t>
      </w:r>
      <w:r w:rsidRPr="001C3A10">
        <w:t>forms_wizard</w:t>
      </w:r>
      <w:r>
        <w:t>/</w:t>
      </w:r>
      <w:r w:rsidRPr="00D54BD8">
        <w:rPr>
          <w:sz w:val="28"/>
          <w:szCs w:val="28"/>
        </w:rPr>
        <w:t>formsWizWrapper_component</w:t>
      </w:r>
    </w:p>
    <w:p w14:paraId="2AAF3EBC" w14:textId="3A0CECD1" w:rsidR="00D07C30" w:rsidRPr="005305E1" w:rsidRDefault="00D07C30" w:rsidP="00D07C3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</w:t>
      </w:r>
      <w:r>
        <w:t>SGit_UIDEV/src/apps/nbs/assets/angular/app.ts</w:t>
      </w:r>
    </w:p>
    <w:p w14:paraId="20066D7E" w14:textId="77777777" w:rsidR="00D07C30" w:rsidRPr="004C48FB" w:rsidRDefault="00D07C30" w:rsidP="00D07C30">
      <w:pPr>
        <w:tabs>
          <w:tab w:val="left" w:pos="4020"/>
        </w:tabs>
        <w:rPr>
          <w:sz w:val="28"/>
          <w:szCs w:val="28"/>
        </w:rPr>
      </w:pPr>
    </w:p>
    <w:p w14:paraId="31A34148" w14:textId="77777777" w:rsidR="00D07C30" w:rsidRDefault="00D07C30" w:rsidP="00D07C3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FE3507E" w14:textId="389D7709" w:rsidR="00D07C30" w:rsidRDefault="00D07C30" w:rsidP="00D07C30">
      <w:pPr>
        <w:pStyle w:val="ListParagraph"/>
        <w:numPr>
          <w:ilvl w:val="0"/>
          <w:numId w:val="15"/>
        </w:numPr>
        <w:tabs>
          <w:tab w:val="left" w:pos="4020"/>
        </w:tabs>
      </w:pPr>
      <w:r w:rsidRPr="00976D09">
        <w:t>This is a new component.</w:t>
      </w:r>
      <w:r>
        <w:t xml:space="preserve"> </w:t>
      </w:r>
    </w:p>
    <w:p w14:paraId="2E93D2F5" w14:textId="77777777" w:rsidR="00D07C30" w:rsidRDefault="00D07C30" w:rsidP="00D07C30">
      <w:pPr>
        <w:pStyle w:val="ListParagraph"/>
        <w:ind w:left="1440"/>
      </w:pPr>
    </w:p>
    <w:p w14:paraId="7810CB08" w14:textId="77777777" w:rsidR="00D07C30" w:rsidRDefault="00D07C30" w:rsidP="00D07C30"/>
    <w:p w14:paraId="3749DD6E" w14:textId="77777777" w:rsidR="00D07C30" w:rsidRDefault="00D07C30" w:rsidP="00D07C30"/>
    <w:p w14:paraId="27C0919D" w14:textId="77777777" w:rsidR="00D07C30" w:rsidRDefault="00D07C30" w:rsidP="00D07C30"/>
    <w:p w14:paraId="219F06E8" w14:textId="77777777" w:rsidR="00D07C30" w:rsidRDefault="00D07C30" w:rsidP="00D07C30"/>
    <w:p w14:paraId="6CD8C812" w14:textId="77777777" w:rsidR="00D07C30" w:rsidRDefault="00D07C30" w:rsidP="00D07C30"/>
    <w:p w14:paraId="538059EB" w14:textId="77777777" w:rsidR="00D07C30" w:rsidRDefault="00D07C30" w:rsidP="00D07C30"/>
    <w:p w14:paraId="7E065E1D" w14:textId="77777777" w:rsidR="00D07C30" w:rsidRDefault="00D07C30" w:rsidP="00D07C30"/>
    <w:p w14:paraId="55558541" w14:textId="77777777" w:rsidR="00D07C30" w:rsidRDefault="00D07C30" w:rsidP="00D07C30"/>
    <w:p w14:paraId="4CE5FF3B" w14:textId="77777777" w:rsidR="00D07C30" w:rsidRDefault="00D07C30" w:rsidP="00D07C30"/>
    <w:p w14:paraId="2E7D5480" w14:textId="77777777" w:rsidR="00D07C30" w:rsidRDefault="00D07C30" w:rsidP="00D07C30"/>
    <w:p w14:paraId="191F72B7" w14:textId="77777777" w:rsidR="00D07C30" w:rsidRDefault="00D07C30" w:rsidP="00D07C30"/>
    <w:p w14:paraId="2DD7CE28" w14:textId="77777777" w:rsidR="004D4D94" w:rsidRDefault="004D4D94" w:rsidP="00D07C30"/>
    <w:p w14:paraId="4B0C9485" w14:textId="77777777" w:rsidR="004D4D94" w:rsidRDefault="004D4D94" w:rsidP="00D07C30"/>
    <w:p w14:paraId="3CAA90CD" w14:textId="77777777" w:rsidR="004D4D94" w:rsidRDefault="004D4D94" w:rsidP="00D07C30"/>
    <w:p w14:paraId="7681E42F" w14:textId="77777777" w:rsidR="004D4D94" w:rsidRDefault="004D4D94" w:rsidP="00D07C30"/>
    <w:p w14:paraId="701BC580" w14:textId="77777777" w:rsidR="004D4D94" w:rsidRDefault="004D4D94" w:rsidP="00D07C30"/>
    <w:p w14:paraId="7474A506" w14:textId="77777777" w:rsidR="004D4D94" w:rsidRDefault="004D4D94" w:rsidP="00D07C30"/>
    <w:p w14:paraId="39EBDC2E" w14:textId="77777777" w:rsidR="004D4D94" w:rsidRDefault="004D4D94" w:rsidP="00D07C30"/>
    <w:p w14:paraId="286A9413" w14:textId="77777777" w:rsidR="004D4D94" w:rsidRDefault="004D4D94" w:rsidP="00D07C30"/>
    <w:p w14:paraId="1BBF5BB2" w14:textId="77777777" w:rsidR="004D4D94" w:rsidRDefault="004D4D94" w:rsidP="00D07C30"/>
    <w:p w14:paraId="172D7762" w14:textId="77777777" w:rsidR="004D4D94" w:rsidRDefault="004D4D94" w:rsidP="00D07C30"/>
    <w:p w14:paraId="4649BB86" w14:textId="77777777" w:rsidR="004D4D94" w:rsidRDefault="004D4D94" w:rsidP="00D07C30"/>
    <w:p w14:paraId="15ABE41E" w14:textId="77777777" w:rsidR="004D4D94" w:rsidRDefault="004D4D94" w:rsidP="00D07C30"/>
    <w:p w14:paraId="7E5AFD9B" w14:textId="77777777" w:rsidR="004D4D94" w:rsidRPr="004C48FB" w:rsidRDefault="004D4D94" w:rsidP="00D07C30"/>
    <w:p w14:paraId="4F4916DD" w14:textId="77777777" w:rsidR="004D4D94" w:rsidRDefault="004D4D94" w:rsidP="004D4D9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 #3: TFS#</w:t>
      </w:r>
      <w:r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>
        <w:rPr>
          <w:b/>
          <w:sz w:val="32"/>
          <w:szCs w:val="32"/>
        </w:rPr>
        <w:t>488402</w:t>
      </w:r>
    </w:p>
    <w:p w14:paraId="41FF039D" w14:textId="77777777" w:rsidR="004D4D94" w:rsidRPr="00D318C0" w:rsidRDefault="004D4D94" w:rsidP="004D4D94">
      <w:pPr>
        <w:tabs>
          <w:tab w:val="left" w:pos="4020"/>
        </w:tabs>
        <w:spacing w:line="276" w:lineRule="auto"/>
      </w:pPr>
      <w:r w:rsidRPr="00D318C0">
        <w:t>Create a new Alt Payment types in CPC</w:t>
      </w:r>
    </w:p>
    <w:p w14:paraId="6F3A6404" w14:textId="77777777" w:rsidR="004D4D94" w:rsidRPr="00D318C0" w:rsidRDefault="004D4D94" w:rsidP="004D4D94">
      <w:pPr>
        <w:tabs>
          <w:tab w:val="left" w:pos="4020"/>
        </w:tabs>
        <w:spacing w:line="276" w:lineRule="auto"/>
      </w:pPr>
      <w:r w:rsidRPr="00D318C0">
        <w:t>NWS_5_2_Payment.docx</w:t>
      </w:r>
    </w:p>
    <w:p w14:paraId="2E1BE052" w14:textId="77777777" w:rsidR="004D4D94" w:rsidRDefault="004D4D94" w:rsidP="004D4D9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E796ECB" w14:textId="77777777" w:rsidR="004D4D94" w:rsidRDefault="004D4D94" w:rsidP="004D4D9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39C6D1E" w14:textId="77777777" w:rsidR="004D4D94" w:rsidRPr="00130AE0" w:rsidRDefault="004D4D94" w:rsidP="004D4D94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</w:t>
      </w:r>
      <w:r>
        <w:t xml:space="preserve">- </w:t>
      </w:r>
      <w:hyperlink r:id="rId12" w:anchor="/nbsSpa" w:history="1">
        <w:r w:rsidRPr="00D318C0">
          <w:rPr>
            <w:rStyle w:val="Hyperlink"/>
          </w:rPr>
          <w:t>http://icdev.ups.com:8081/nbs_spa.html#/nbsSpa</w:t>
        </w:r>
      </w:hyperlink>
    </w:p>
    <w:p w14:paraId="7312C5AD" w14:textId="77777777" w:rsidR="004D4D94" w:rsidRPr="00130AE0" w:rsidRDefault="004D4D94" w:rsidP="004D4D94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3" w:anchor="/gfWrapper/payment" w:history="1">
        <w:r w:rsidRPr="00D318C0">
          <w:rPr>
            <w:rStyle w:val="Hyperlink"/>
          </w:rPr>
          <w:t>http://icdev.ups.com:8081/nbs_spa.html - /gfWrapper/payment</w:t>
        </w:r>
      </w:hyperlink>
    </w:p>
    <w:p w14:paraId="32367D60" w14:textId="77777777" w:rsidR="004D4D94" w:rsidRDefault="004D4D94" w:rsidP="004D4D9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F74ABB5" w14:textId="77777777" w:rsidR="004D4D94" w:rsidRDefault="004D4D94" w:rsidP="004D4D9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9EC24CE" w14:textId="77777777" w:rsidR="004D4D94" w:rsidRPr="0062432E" w:rsidRDefault="004D4D94" w:rsidP="004D4D9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component/payment_component.ts</w:t>
      </w:r>
    </w:p>
    <w:p w14:paraId="234CDBF6" w14:textId="77777777" w:rsidR="004D4D94" w:rsidRPr="00541294" w:rsidRDefault="004D4D94" w:rsidP="004D4D9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templates/payment_section.tpl.html</w:t>
      </w:r>
    </w:p>
    <w:p w14:paraId="4E58DF85" w14:textId="2F46BBF3" w:rsidR="00541294" w:rsidRPr="00541294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</w:t>
      </w:r>
      <w:r>
        <w:t>common</w:t>
      </w:r>
      <w:r w:rsidRPr="00130AE0">
        <w:t>/</w:t>
      </w:r>
      <w:r>
        <w:t>apps</w:t>
      </w:r>
      <w:r w:rsidRPr="00130AE0">
        <w:t>/</w:t>
      </w:r>
      <w:r>
        <w:t>assets/</w:t>
      </w:r>
      <w:r w:rsidRPr="00130AE0">
        <w:t>angular</w:t>
      </w:r>
      <w:r>
        <w:t>/altcpc.ts</w:t>
      </w:r>
    </w:p>
    <w:p w14:paraId="569F4023" w14:textId="77777777" w:rsidR="004D4D94" w:rsidRPr="004C48FB" w:rsidRDefault="004D4D94" w:rsidP="004D4D94">
      <w:pPr>
        <w:tabs>
          <w:tab w:val="left" w:pos="4020"/>
        </w:tabs>
        <w:rPr>
          <w:sz w:val="28"/>
          <w:szCs w:val="28"/>
        </w:rPr>
      </w:pPr>
    </w:p>
    <w:p w14:paraId="3E5759A8" w14:textId="38175A39" w:rsidR="00541294" w:rsidRDefault="004D4D94" w:rsidP="004D4D9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F1EFDD3" w14:textId="77777777" w:rsidR="00541294" w:rsidRDefault="00541294" w:rsidP="00877C71">
      <w:pPr>
        <w:pStyle w:val="ListParagraph"/>
        <w:numPr>
          <w:ilvl w:val="0"/>
          <w:numId w:val="15"/>
        </w:numPr>
        <w:tabs>
          <w:tab w:val="left" w:pos="4020"/>
        </w:tabs>
      </w:pPr>
      <w:r>
        <w:t>Updates to the CPC and alt CPC are out of scope for this task and will be part of a separate task</w:t>
      </w:r>
    </w:p>
    <w:p w14:paraId="5A0294B3" w14:textId="62FC82C2" w:rsidR="0007088E" w:rsidRDefault="0007088E" w:rsidP="00877C71">
      <w:pPr>
        <w:pStyle w:val="ListParagraph"/>
        <w:numPr>
          <w:ilvl w:val="0"/>
          <w:numId w:val="15"/>
        </w:numPr>
        <w:tabs>
          <w:tab w:val="left" w:pos="4020"/>
        </w:tabs>
      </w:pPr>
      <w:r>
        <w:t>Updated the click events in</w:t>
      </w:r>
      <w:r w:rsidR="008B249E">
        <w:t xml:space="preserve"> the demo buttons for clarity. </w:t>
      </w:r>
    </w:p>
    <w:p w14:paraId="7CD9068E" w14:textId="5ADB486D" w:rsidR="008B249E" w:rsidRDefault="008B249E" w:rsidP="008B249E">
      <w:pPr>
        <w:pStyle w:val="ListParagraph"/>
        <w:numPr>
          <w:ilvl w:val="1"/>
          <w:numId w:val="15"/>
        </w:numPr>
        <w:tabs>
          <w:tab w:val="left" w:pos="4020"/>
        </w:tabs>
      </w:pPr>
      <w:r>
        <w:t>I moved the logic from the HTML to the ts.</w:t>
      </w:r>
    </w:p>
    <w:p w14:paraId="06261CF8" w14:textId="57E6E526" w:rsidR="00877C71" w:rsidRDefault="00877C71" w:rsidP="00877C71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Path: click “toggle editable” &gt; </w:t>
      </w:r>
      <w:r w:rsidR="0007088E">
        <w:t>click “Bill My Account” &gt; choose the first account in the radio group.</w:t>
      </w:r>
    </w:p>
    <w:p w14:paraId="5E6D1D4B" w14:textId="7A6A9ED3" w:rsidR="00DA54DE" w:rsidRDefault="0007088E" w:rsidP="00FC2F89">
      <w:pPr>
        <w:pStyle w:val="ListParagraph"/>
        <w:numPr>
          <w:ilvl w:val="1"/>
          <w:numId w:val="15"/>
        </w:numPr>
        <w:tabs>
          <w:tab w:val="left" w:pos="4020"/>
        </w:tabs>
      </w:pPr>
      <w:r>
        <w:t>A warning message appears with 2 buttons Activate and Remove</w:t>
      </w:r>
    </w:p>
    <w:p w14:paraId="7A8DD519" w14:textId="24CC352A" w:rsidR="00541294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</w:pPr>
      <w:r>
        <w:t>Path: click “toggle editable” &gt; click “Has new CC” &gt; choose the first account in the radio group.</w:t>
      </w:r>
    </w:p>
    <w:p w14:paraId="20BA518D" w14:textId="75E93914" w:rsidR="00DA54DE" w:rsidRDefault="00541294" w:rsidP="00541294">
      <w:pPr>
        <w:pStyle w:val="ListParagraph"/>
        <w:numPr>
          <w:ilvl w:val="1"/>
          <w:numId w:val="15"/>
        </w:numPr>
        <w:tabs>
          <w:tab w:val="left" w:pos="4020"/>
        </w:tabs>
      </w:pPr>
      <w:r>
        <w:t>A warning message appears with 2 buttons Update and Remove</w:t>
      </w:r>
    </w:p>
    <w:p w14:paraId="0F3F9ED1" w14:textId="6C64C123" w:rsidR="00541294" w:rsidRDefault="00541294" w:rsidP="00541294">
      <w:pPr>
        <w:pStyle w:val="ListParagraph"/>
        <w:numPr>
          <w:ilvl w:val="1"/>
          <w:numId w:val="15"/>
        </w:numPr>
        <w:tabs>
          <w:tab w:val="left" w:pos="4020"/>
        </w:tabs>
      </w:pPr>
      <w:r>
        <w:t>If you click update a form appears to update the CVV and Expiration date</w:t>
      </w:r>
    </w:p>
    <w:p w14:paraId="70524CC7" w14:textId="7C23896A" w:rsidR="00541294" w:rsidRDefault="00541294" w:rsidP="00541294">
      <w:pPr>
        <w:pStyle w:val="ListParagraph"/>
        <w:numPr>
          <w:ilvl w:val="1"/>
          <w:numId w:val="15"/>
        </w:numPr>
        <w:tabs>
          <w:tab w:val="left" w:pos="4020"/>
        </w:tabs>
      </w:pPr>
      <w:r>
        <w:t>Click update again and the error is removed</w:t>
      </w:r>
    </w:p>
    <w:p w14:paraId="6311FE1B" w14:textId="4DE2FC24" w:rsidR="00541294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Path: click “toggle editable” &gt; click “PayPal Saved” </w:t>
      </w:r>
    </w:p>
    <w:p w14:paraId="75FB4C57" w14:textId="6ADEF64B" w:rsidR="004D4D94" w:rsidRDefault="00541294" w:rsidP="001F1013">
      <w:pPr>
        <w:pStyle w:val="ListParagraph"/>
        <w:numPr>
          <w:ilvl w:val="1"/>
          <w:numId w:val="15"/>
        </w:numPr>
        <w:tabs>
          <w:tab w:val="left" w:pos="4020"/>
        </w:tabs>
      </w:pPr>
      <w:r>
        <w:t>There is a list of saved PayPal accounts</w:t>
      </w:r>
    </w:p>
    <w:p w14:paraId="02397721" w14:textId="6F6D6893" w:rsidR="00541294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</w:pPr>
      <w:r>
        <w:t>Added 2 setters to the altcpc.ts.</w:t>
      </w:r>
    </w:p>
    <w:p w14:paraId="069B953C" w14:textId="77777777" w:rsidR="00541294" w:rsidRDefault="00541294" w:rsidP="00541294">
      <w:pPr>
        <w:tabs>
          <w:tab w:val="left" w:pos="4020"/>
        </w:tabs>
      </w:pPr>
    </w:p>
    <w:p w14:paraId="44ACA236" w14:textId="77777777" w:rsidR="004D4D94" w:rsidRDefault="004D4D94" w:rsidP="004D4D94"/>
    <w:p w14:paraId="3A69382A" w14:textId="21431F89" w:rsidR="00486854" w:rsidRDefault="00486854" w:rsidP="004C48FB"/>
    <w:p w14:paraId="28F8C73C" w14:textId="77777777" w:rsidR="00541294" w:rsidRDefault="00541294" w:rsidP="004C48FB"/>
    <w:p w14:paraId="6B001E70" w14:textId="77777777" w:rsidR="00541294" w:rsidRDefault="00541294" w:rsidP="004C48FB"/>
    <w:p w14:paraId="7E9CA020" w14:textId="77777777" w:rsidR="00541294" w:rsidRDefault="00541294" w:rsidP="004C48FB"/>
    <w:p w14:paraId="59B7EC20" w14:textId="77777777" w:rsidR="00541294" w:rsidRDefault="00541294" w:rsidP="004C48FB"/>
    <w:p w14:paraId="7FEA753E" w14:textId="77777777" w:rsidR="00541294" w:rsidRDefault="00541294" w:rsidP="004C48FB"/>
    <w:p w14:paraId="60A0C1C2" w14:textId="77777777" w:rsidR="00541294" w:rsidRDefault="00541294" w:rsidP="004C48FB"/>
    <w:p w14:paraId="12362198" w14:textId="77777777" w:rsidR="00541294" w:rsidRDefault="00541294" w:rsidP="004C48FB"/>
    <w:p w14:paraId="41B39032" w14:textId="77777777" w:rsidR="00541294" w:rsidRDefault="00541294" w:rsidP="004C48FB"/>
    <w:p w14:paraId="20AFAF0C" w14:textId="77777777" w:rsidR="00541294" w:rsidRDefault="00541294" w:rsidP="004C48FB"/>
    <w:p w14:paraId="0EDB33E2" w14:textId="77777777" w:rsidR="00541294" w:rsidRDefault="00541294" w:rsidP="004C48FB"/>
    <w:p w14:paraId="0A621463" w14:textId="77777777" w:rsidR="00541294" w:rsidRDefault="00541294" w:rsidP="004C48FB"/>
    <w:p w14:paraId="6FB4BEAD" w14:textId="77777777" w:rsidR="00541294" w:rsidRDefault="00541294" w:rsidP="004C48FB"/>
    <w:p w14:paraId="0403F334" w14:textId="77777777" w:rsidR="00541294" w:rsidRDefault="00541294" w:rsidP="004C48FB"/>
    <w:p w14:paraId="2695CB36" w14:textId="77777777" w:rsidR="00541294" w:rsidRDefault="00541294" w:rsidP="004C48FB"/>
    <w:p w14:paraId="5BA1AEBB" w14:textId="77777777" w:rsidR="00541294" w:rsidRDefault="00541294" w:rsidP="004C48FB"/>
    <w:p w14:paraId="4F4EBAAF" w14:textId="77777777" w:rsidR="00541294" w:rsidRDefault="00541294" w:rsidP="0054129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 #4: TFS#</w:t>
      </w:r>
      <w:r w:rsidRPr="00CE66D0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Pr="00BD1BC2">
        <w:rPr>
          <w:b/>
          <w:sz w:val="32"/>
          <w:szCs w:val="32"/>
        </w:rPr>
        <w:t>516317</w:t>
      </w:r>
    </w:p>
    <w:p w14:paraId="1A5CA4F7" w14:textId="77777777" w:rsidR="00541294" w:rsidRPr="00D318C0" w:rsidRDefault="00541294" w:rsidP="00541294">
      <w:pPr>
        <w:tabs>
          <w:tab w:val="left" w:pos="4020"/>
        </w:tabs>
        <w:spacing w:line="276" w:lineRule="auto"/>
      </w:pPr>
      <w:r>
        <w:t>Balance Bar</w:t>
      </w:r>
    </w:p>
    <w:p w14:paraId="6F3165F4" w14:textId="77777777" w:rsidR="00541294" w:rsidRDefault="00541294" w:rsidP="0054129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2133C1" w14:textId="77777777" w:rsidR="00541294" w:rsidRDefault="00541294" w:rsidP="0054129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5CB6587" w14:textId="77777777" w:rsidR="00541294" w:rsidRPr="00130AE0" w:rsidRDefault="00541294" w:rsidP="00541294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</w:t>
      </w:r>
      <w:r>
        <w:t xml:space="preserve">- </w:t>
      </w:r>
      <w:hyperlink r:id="rId14" w:anchor="/nbsSpa" w:history="1">
        <w:r w:rsidRPr="00D318C0">
          <w:rPr>
            <w:rStyle w:val="Hyperlink"/>
          </w:rPr>
          <w:t>http://icdev.ups.com:8081/nbs_spa.html#/nbsSpa</w:t>
        </w:r>
      </w:hyperlink>
    </w:p>
    <w:p w14:paraId="1702D3E5" w14:textId="77777777" w:rsidR="00541294" w:rsidRPr="00130AE0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5" w:anchor="/gfWrapper/payment" w:history="1">
        <w:r w:rsidRPr="00D318C0">
          <w:rPr>
            <w:rStyle w:val="Hyperlink"/>
          </w:rPr>
          <w:t>http://icdev.ups.com:8081/nbs_spa.html - /gfWrapper/payment</w:t>
        </w:r>
      </w:hyperlink>
    </w:p>
    <w:p w14:paraId="6287C8BD" w14:textId="77777777" w:rsidR="00541294" w:rsidRDefault="00541294" w:rsidP="0054129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E2CDE9E" w14:textId="77777777" w:rsidR="00541294" w:rsidRDefault="00541294" w:rsidP="0054129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A6512B6" w14:textId="77777777" w:rsidR="00541294" w:rsidRPr="0062432E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component/balanceBar_component.ts</w:t>
      </w:r>
    </w:p>
    <w:p w14:paraId="428BBC9D" w14:textId="77777777" w:rsidR="00541294" w:rsidRPr="00DE6F47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templates/balanceBar.tpl.html</w:t>
      </w:r>
    </w:p>
    <w:p w14:paraId="05CFAD7A" w14:textId="77777777" w:rsidR="00541294" w:rsidRPr="004C48FB" w:rsidRDefault="00541294" w:rsidP="00541294">
      <w:pPr>
        <w:tabs>
          <w:tab w:val="left" w:pos="4020"/>
        </w:tabs>
        <w:rPr>
          <w:sz w:val="28"/>
          <w:szCs w:val="28"/>
        </w:rPr>
      </w:pPr>
    </w:p>
    <w:p w14:paraId="0B3EDE04" w14:textId="77777777" w:rsidR="00541294" w:rsidRDefault="00541294" w:rsidP="0054129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5D7F7E1" w14:textId="77777777" w:rsidR="00541294" w:rsidRDefault="00541294" w:rsidP="00541294">
      <w:pPr>
        <w:pStyle w:val="ListParagraph"/>
        <w:numPr>
          <w:ilvl w:val="1"/>
          <w:numId w:val="15"/>
        </w:numPr>
        <w:tabs>
          <w:tab w:val="left" w:pos="4020"/>
        </w:tabs>
      </w:pPr>
      <w:r>
        <w:t>Updated Balance Bar to Angular 4</w:t>
      </w:r>
    </w:p>
    <w:p w14:paraId="2DDE96DF" w14:textId="77777777" w:rsidR="00541294" w:rsidRDefault="00541294" w:rsidP="004C48FB"/>
    <w:p w14:paraId="1EC7704A" w14:textId="77777777" w:rsidR="00541294" w:rsidRDefault="00541294" w:rsidP="004C48FB"/>
    <w:p w14:paraId="642B8239" w14:textId="77777777" w:rsidR="00541294" w:rsidRDefault="00541294" w:rsidP="004C48FB"/>
    <w:p w14:paraId="742FBF83" w14:textId="77777777" w:rsidR="00541294" w:rsidRDefault="00541294" w:rsidP="004C48FB"/>
    <w:p w14:paraId="66D2F9A0" w14:textId="77777777" w:rsidR="00541294" w:rsidRDefault="00541294" w:rsidP="004C48FB"/>
    <w:p w14:paraId="46BF64D6" w14:textId="77777777" w:rsidR="00541294" w:rsidRDefault="00541294" w:rsidP="004C48FB"/>
    <w:p w14:paraId="378C4D4B" w14:textId="77777777" w:rsidR="00541294" w:rsidRDefault="00541294" w:rsidP="004C48FB"/>
    <w:p w14:paraId="1C7E1123" w14:textId="77777777" w:rsidR="00541294" w:rsidRDefault="00541294" w:rsidP="004C48FB"/>
    <w:p w14:paraId="2B642BDB" w14:textId="77777777" w:rsidR="00541294" w:rsidRDefault="00541294" w:rsidP="004C48FB"/>
    <w:p w14:paraId="3CF3369E" w14:textId="77777777" w:rsidR="00541294" w:rsidRDefault="00541294" w:rsidP="004C48FB"/>
    <w:p w14:paraId="59831EDE" w14:textId="77777777" w:rsidR="00541294" w:rsidRDefault="00541294" w:rsidP="004C48FB"/>
    <w:p w14:paraId="164411D4" w14:textId="77777777" w:rsidR="00541294" w:rsidRDefault="00541294" w:rsidP="004C48FB"/>
    <w:p w14:paraId="4C6CAA10" w14:textId="77777777" w:rsidR="00541294" w:rsidRDefault="00541294" w:rsidP="004C48FB"/>
    <w:p w14:paraId="7FC4FC8E" w14:textId="77777777" w:rsidR="00541294" w:rsidRDefault="00541294" w:rsidP="004C48FB"/>
    <w:p w14:paraId="4319BE22" w14:textId="77777777" w:rsidR="00541294" w:rsidRDefault="00541294" w:rsidP="004C48FB"/>
    <w:p w14:paraId="4DA00394" w14:textId="77777777" w:rsidR="00541294" w:rsidRDefault="00541294" w:rsidP="004C48FB"/>
    <w:p w14:paraId="0EB62DD2" w14:textId="77777777" w:rsidR="00541294" w:rsidRDefault="00541294" w:rsidP="004C48FB"/>
    <w:p w14:paraId="7E0877B9" w14:textId="77777777" w:rsidR="00541294" w:rsidRDefault="00541294" w:rsidP="004C48FB"/>
    <w:p w14:paraId="25E5FB61" w14:textId="77777777" w:rsidR="00541294" w:rsidRDefault="00541294" w:rsidP="004C48FB"/>
    <w:p w14:paraId="02E985CB" w14:textId="77777777" w:rsidR="00541294" w:rsidRDefault="00541294" w:rsidP="004C48FB"/>
    <w:p w14:paraId="53BE7025" w14:textId="77777777" w:rsidR="00541294" w:rsidRDefault="00541294" w:rsidP="004C48FB"/>
    <w:p w14:paraId="4BE12C83" w14:textId="77777777" w:rsidR="00541294" w:rsidRDefault="00541294" w:rsidP="004C48FB"/>
    <w:p w14:paraId="18756BBE" w14:textId="77777777" w:rsidR="00541294" w:rsidRDefault="00541294" w:rsidP="004C48FB"/>
    <w:p w14:paraId="6BB31CCE" w14:textId="77777777" w:rsidR="00541294" w:rsidRDefault="00541294" w:rsidP="004C48FB"/>
    <w:p w14:paraId="5165014C" w14:textId="77777777" w:rsidR="00541294" w:rsidRDefault="00541294" w:rsidP="004C48FB"/>
    <w:p w14:paraId="2AEFA132" w14:textId="77777777" w:rsidR="00541294" w:rsidRDefault="00541294" w:rsidP="004C48FB"/>
    <w:p w14:paraId="4607B3CF" w14:textId="77777777" w:rsidR="00541294" w:rsidRDefault="00541294" w:rsidP="004C48FB"/>
    <w:p w14:paraId="3089F254" w14:textId="77777777" w:rsidR="00541294" w:rsidRDefault="00541294" w:rsidP="004C48FB"/>
    <w:p w14:paraId="37224A19" w14:textId="77777777" w:rsidR="00541294" w:rsidRDefault="00541294" w:rsidP="004C48FB"/>
    <w:p w14:paraId="398162CB" w14:textId="77777777" w:rsidR="00541294" w:rsidRDefault="00541294" w:rsidP="004C48FB"/>
    <w:p w14:paraId="584420EB" w14:textId="7AB62CC6" w:rsidR="00541294" w:rsidRPr="00541294" w:rsidRDefault="00541294" w:rsidP="0054129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 #1: Content change in Progress Tracker</w:t>
      </w:r>
    </w:p>
    <w:p w14:paraId="48AFB88E" w14:textId="77777777" w:rsidR="00541294" w:rsidRDefault="00541294" w:rsidP="0054129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47E99E" w14:textId="77777777" w:rsidR="00541294" w:rsidRDefault="00541294" w:rsidP="0054129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EC69586" w14:textId="77777777" w:rsidR="00541294" w:rsidRPr="00130AE0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6" w:anchor="/gfWrapper/payment" w:history="1">
        <w:r w:rsidRPr="00D318C0">
          <w:rPr>
            <w:rStyle w:val="Hyperlink"/>
          </w:rPr>
          <w:t>http://icdev.ups.com:8081/nbs_spa.html - /gfWrapper/payment</w:t>
        </w:r>
      </w:hyperlink>
    </w:p>
    <w:p w14:paraId="036327F3" w14:textId="77777777" w:rsidR="00541294" w:rsidRDefault="00541294" w:rsidP="0054129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E0048D5" w14:textId="77777777" w:rsidR="00541294" w:rsidRDefault="00541294" w:rsidP="0054129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BF6C5A8" w14:textId="19FE0F6F" w:rsidR="00541294" w:rsidRPr="0062432E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component/</w:t>
      </w:r>
      <w:r w:rsidRPr="00541294">
        <w:t>progressTracker_component</w:t>
      </w:r>
      <w:r>
        <w:t>.ts</w:t>
      </w:r>
    </w:p>
    <w:p w14:paraId="0509934E" w14:textId="32F0AEED" w:rsidR="00541294" w:rsidRPr="00DE6F47" w:rsidRDefault="00541294" w:rsidP="0054129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</w:t>
      </w:r>
      <w:r w:rsidRPr="00541294">
        <w:t>progressTracker</w:t>
      </w:r>
      <w:r>
        <w:t>.tpl.html</w:t>
      </w:r>
    </w:p>
    <w:p w14:paraId="5B64BF92" w14:textId="77777777" w:rsidR="00541294" w:rsidRPr="004C48FB" w:rsidRDefault="00541294" w:rsidP="00541294">
      <w:pPr>
        <w:tabs>
          <w:tab w:val="left" w:pos="4020"/>
        </w:tabs>
        <w:rPr>
          <w:sz w:val="28"/>
          <w:szCs w:val="28"/>
        </w:rPr>
      </w:pPr>
    </w:p>
    <w:p w14:paraId="431632A2" w14:textId="77777777" w:rsidR="00541294" w:rsidRDefault="00541294" w:rsidP="0054129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3B7EB0D" w14:textId="0614519F" w:rsidR="00541294" w:rsidRPr="004C48FB" w:rsidRDefault="00541294" w:rsidP="00541294">
      <w:pPr>
        <w:pStyle w:val="ListParagraph"/>
        <w:numPr>
          <w:ilvl w:val="0"/>
          <w:numId w:val="38"/>
        </w:numPr>
      </w:pPr>
      <w:r>
        <w:t>Changed Step 6 content from Confirm to Review</w:t>
      </w:r>
    </w:p>
    <w:sectPr w:rsidR="00541294" w:rsidRPr="004C48FB" w:rsidSect="00BF22AF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DA54DE" w:rsidRDefault="00DA54DE">
      <w:r>
        <w:separator/>
      </w:r>
    </w:p>
  </w:endnote>
  <w:endnote w:type="continuationSeparator" w:id="0">
    <w:p w14:paraId="6F5C6B8B" w14:textId="77777777" w:rsidR="00DA54DE" w:rsidRDefault="00DA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DA54DE" w:rsidRDefault="00DA54DE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DA54DE" w:rsidRPr="00E40E84" w:rsidRDefault="00DA54DE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FA1EE1">
      <w:rPr>
        <w:rStyle w:val="PageNumber"/>
        <w:rFonts w:ascii="Arial" w:hAnsi="Arial"/>
        <w:b/>
        <w:noProof/>
        <w:color w:val="FFFFFF" w:themeColor="background1"/>
      </w:rPr>
      <w:t>6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DA54DE" w:rsidRDefault="00DA54D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DA54DE" w:rsidRDefault="00DA54DE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DA54DE" w:rsidRDefault="00DA54DE">
      <w:r>
        <w:separator/>
      </w:r>
    </w:p>
  </w:footnote>
  <w:footnote w:type="continuationSeparator" w:id="0">
    <w:p w14:paraId="47904BCF" w14:textId="77777777" w:rsidR="00DA54DE" w:rsidRDefault="00DA54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DA54DE" w:rsidRDefault="00DA54DE">
    <w:pPr>
      <w:pStyle w:val="Header"/>
    </w:pPr>
  </w:p>
  <w:p w14:paraId="45D22A94" w14:textId="77777777" w:rsidR="00DA54DE" w:rsidRDefault="00DA54DE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8B5AB9">
      <w:rPr>
        <w:noProof/>
      </w:rPr>
      <w:t>1/12/18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DA54DE" w:rsidRPr="00EE4744" w:rsidRDefault="00DA54DE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DA54DE" w:rsidRPr="00EE4744" w:rsidRDefault="00DA54DE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DA54DE" w:rsidRDefault="00DA54DE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743AE7"/>
    <w:multiLevelType w:val="hybridMultilevel"/>
    <w:tmpl w:val="D5FC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0"/>
  </w:num>
  <w:num w:numId="14">
    <w:abstractNumId w:val="32"/>
  </w:num>
  <w:num w:numId="15">
    <w:abstractNumId w:val="17"/>
  </w:num>
  <w:num w:numId="16">
    <w:abstractNumId w:val="37"/>
  </w:num>
  <w:num w:numId="17">
    <w:abstractNumId w:val="15"/>
  </w:num>
  <w:num w:numId="18">
    <w:abstractNumId w:val="29"/>
  </w:num>
  <w:num w:numId="19">
    <w:abstractNumId w:val="21"/>
  </w:num>
  <w:num w:numId="20">
    <w:abstractNumId w:val="24"/>
  </w:num>
  <w:num w:numId="21">
    <w:abstractNumId w:val="23"/>
  </w:num>
  <w:num w:numId="22">
    <w:abstractNumId w:val="22"/>
  </w:num>
  <w:num w:numId="23">
    <w:abstractNumId w:val="33"/>
  </w:num>
  <w:num w:numId="24">
    <w:abstractNumId w:val="36"/>
  </w:num>
  <w:num w:numId="25">
    <w:abstractNumId w:val="13"/>
  </w:num>
  <w:num w:numId="26">
    <w:abstractNumId w:val="31"/>
  </w:num>
  <w:num w:numId="27">
    <w:abstractNumId w:val="28"/>
  </w:num>
  <w:num w:numId="28">
    <w:abstractNumId w:val="35"/>
  </w:num>
  <w:num w:numId="29">
    <w:abstractNumId w:val="10"/>
  </w:num>
  <w:num w:numId="30">
    <w:abstractNumId w:val="19"/>
  </w:num>
  <w:num w:numId="31">
    <w:abstractNumId w:val="26"/>
  </w:num>
  <w:num w:numId="32">
    <w:abstractNumId w:val="25"/>
  </w:num>
  <w:num w:numId="33">
    <w:abstractNumId w:val="18"/>
  </w:num>
  <w:num w:numId="34">
    <w:abstractNumId w:val="12"/>
  </w:num>
  <w:num w:numId="35">
    <w:abstractNumId w:val="16"/>
  </w:num>
  <w:num w:numId="36">
    <w:abstractNumId w:val="27"/>
  </w:num>
  <w:num w:numId="37">
    <w:abstractNumId w:val="34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088E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36DEA"/>
    <w:rsid w:val="00142810"/>
    <w:rsid w:val="00151C56"/>
    <w:rsid w:val="001654D0"/>
    <w:rsid w:val="00176DBB"/>
    <w:rsid w:val="00177EFD"/>
    <w:rsid w:val="00184433"/>
    <w:rsid w:val="001C3A10"/>
    <w:rsid w:val="001C3EA2"/>
    <w:rsid w:val="001C7314"/>
    <w:rsid w:val="001D413B"/>
    <w:rsid w:val="001E150A"/>
    <w:rsid w:val="001E56C3"/>
    <w:rsid w:val="00211A27"/>
    <w:rsid w:val="00216AB3"/>
    <w:rsid w:val="0022297D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B3D3F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41294"/>
    <w:rsid w:val="00587A17"/>
    <w:rsid w:val="0059004E"/>
    <w:rsid w:val="005C13F6"/>
    <w:rsid w:val="005E430A"/>
    <w:rsid w:val="0060060C"/>
    <w:rsid w:val="006111F8"/>
    <w:rsid w:val="0062432E"/>
    <w:rsid w:val="00626C02"/>
    <w:rsid w:val="006361AA"/>
    <w:rsid w:val="00644D94"/>
    <w:rsid w:val="00646FD3"/>
    <w:rsid w:val="006700C2"/>
    <w:rsid w:val="00672922"/>
    <w:rsid w:val="006A0EF7"/>
    <w:rsid w:val="006A1325"/>
    <w:rsid w:val="006A1A8D"/>
    <w:rsid w:val="006C35E0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63FCD"/>
    <w:rsid w:val="00771C94"/>
    <w:rsid w:val="00797A97"/>
    <w:rsid w:val="007B721B"/>
    <w:rsid w:val="007C12B9"/>
    <w:rsid w:val="007E17BD"/>
    <w:rsid w:val="00800403"/>
    <w:rsid w:val="00815101"/>
    <w:rsid w:val="00820031"/>
    <w:rsid w:val="008331A3"/>
    <w:rsid w:val="00840582"/>
    <w:rsid w:val="0086197D"/>
    <w:rsid w:val="00864E40"/>
    <w:rsid w:val="00877C71"/>
    <w:rsid w:val="00884E49"/>
    <w:rsid w:val="00891795"/>
    <w:rsid w:val="0089200C"/>
    <w:rsid w:val="00896461"/>
    <w:rsid w:val="008A037B"/>
    <w:rsid w:val="008A057B"/>
    <w:rsid w:val="008B249E"/>
    <w:rsid w:val="008B5AB9"/>
    <w:rsid w:val="008C61AA"/>
    <w:rsid w:val="008D087E"/>
    <w:rsid w:val="008E64A2"/>
    <w:rsid w:val="008F2A4A"/>
    <w:rsid w:val="0090778B"/>
    <w:rsid w:val="00930A98"/>
    <w:rsid w:val="00944D1F"/>
    <w:rsid w:val="00950C3C"/>
    <w:rsid w:val="00960AF1"/>
    <w:rsid w:val="00976D09"/>
    <w:rsid w:val="00985737"/>
    <w:rsid w:val="009A1B1A"/>
    <w:rsid w:val="009A65F0"/>
    <w:rsid w:val="009E165D"/>
    <w:rsid w:val="009E61A7"/>
    <w:rsid w:val="009E7AC3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350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B57C9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07C30"/>
    <w:rsid w:val="00D15FAB"/>
    <w:rsid w:val="00D2241F"/>
    <w:rsid w:val="00D313B2"/>
    <w:rsid w:val="00D417F3"/>
    <w:rsid w:val="00D4460A"/>
    <w:rsid w:val="00D523A0"/>
    <w:rsid w:val="00D52C15"/>
    <w:rsid w:val="00D54BD8"/>
    <w:rsid w:val="00D72B45"/>
    <w:rsid w:val="00D80CB4"/>
    <w:rsid w:val="00D95EF1"/>
    <w:rsid w:val="00DA54DE"/>
    <w:rsid w:val="00DB23F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638D2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435A"/>
    <w:rsid w:val="00F36391"/>
    <w:rsid w:val="00F37DDB"/>
    <w:rsid w:val="00F41DBE"/>
    <w:rsid w:val="00F42E58"/>
    <w:rsid w:val="00F47C07"/>
    <w:rsid w:val="00F55237"/>
    <w:rsid w:val="00F65035"/>
    <w:rsid w:val="00F740C0"/>
    <w:rsid w:val="00F76B3E"/>
    <w:rsid w:val="00F801B5"/>
    <w:rsid w:val="00F90F58"/>
    <w:rsid w:val="00FA1730"/>
    <w:rsid w:val="00FA1EE1"/>
    <w:rsid w:val="00FA5F3C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icdev.ups.com:8081/nbs_spa.html" TargetMode="External"/><Relationship Id="rId11" Type="http://schemas.openxmlformats.org/officeDocument/2006/relationships/hyperlink" Target="http://icdev.ups.com:8081/nbs_spa.html" TargetMode="External"/><Relationship Id="rId12" Type="http://schemas.openxmlformats.org/officeDocument/2006/relationships/hyperlink" Target="http://icdev.ups.com:8081/nbs_spa.html" TargetMode="External"/><Relationship Id="rId13" Type="http://schemas.openxmlformats.org/officeDocument/2006/relationships/hyperlink" Target="http://icdev.ups.com:8081/nbs_spa.html" TargetMode="External"/><Relationship Id="rId14" Type="http://schemas.openxmlformats.org/officeDocument/2006/relationships/hyperlink" Target="http://icdev.ups.com:8081/nbs_spa.html" TargetMode="External"/><Relationship Id="rId15" Type="http://schemas.openxmlformats.org/officeDocument/2006/relationships/hyperlink" Target="http://icdev.ups.com:8081/nbs_spa.html" TargetMode="External"/><Relationship Id="rId16" Type="http://schemas.openxmlformats.org/officeDocument/2006/relationships/hyperlink" Target="http://icdev.ups.com:8081/nbs_spa.html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DC2FC6-4C3A-B54A-BE00-5D9DCBAA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72</TotalTime>
  <Pages>6</Pages>
  <Words>698</Words>
  <Characters>3984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23</cp:revision>
  <cp:lastPrinted>2009-08-03T17:48:00Z</cp:lastPrinted>
  <dcterms:created xsi:type="dcterms:W3CDTF">2018-01-05T12:46:00Z</dcterms:created>
  <dcterms:modified xsi:type="dcterms:W3CDTF">2018-01-12T16:40:00Z</dcterms:modified>
</cp:coreProperties>
</file>