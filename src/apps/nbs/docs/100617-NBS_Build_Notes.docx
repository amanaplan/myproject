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BD23D7" w:rsidRPr="00E23F2C" w:rsidRDefault="00BD23D7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BD23D7" w:rsidRPr="00E23F2C" w:rsidRDefault="00BD23D7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77777777" w:rsidR="00BD23D7" w:rsidRPr="00E23F2C" w:rsidRDefault="00BD23D7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App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77777777" w:rsidR="00BD23D7" w:rsidRPr="00E23F2C" w:rsidRDefault="00BD23D7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App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8"/>
        <w:gridCol w:w="3765"/>
        <w:gridCol w:w="3932"/>
      </w:tblGrid>
      <w:tr w:rsidR="00E23F2C" w14:paraId="30A911CE" w14:textId="77777777" w:rsidTr="00BF22AF">
        <w:trPr>
          <w:trHeight w:val="6068"/>
        </w:trPr>
        <w:tc>
          <w:tcPr>
            <w:tcW w:w="7833" w:type="dxa"/>
            <w:gridSpan w:val="2"/>
          </w:tcPr>
          <w:p w14:paraId="12279F64" w14:textId="1D23A965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606FB0BC" w:rsidR="00E0342F" w:rsidRPr="00AA11C6" w:rsidRDefault="0045236E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1.49.0</w:t>
            </w:r>
          </w:p>
          <w:p w14:paraId="368FEE05" w14:textId="77777777" w:rsidR="00E0342F" w:rsidRPr="00211A27" w:rsidRDefault="00E0342F" w:rsidP="00587A17"/>
          <w:p w14:paraId="4AAB1101" w14:textId="365C2439" w:rsidR="00E0342F" w:rsidRDefault="00AE3498" w:rsidP="00587A17">
            <w:r>
              <w:t>Sprint end date: 10/06</w:t>
            </w:r>
            <w:r w:rsidR="00891795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7C7F9FF2" w14:textId="77777777" w:rsidR="00AE3498" w:rsidRDefault="00AE3498" w:rsidP="000C2844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a30b4eb</w:t>
            </w:r>
            <w:proofErr w:type="gramEnd"/>
          </w:p>
          <w:p w14:paraId="642A1070" w14:textId="77777777" w:rsidR="00AE3498" w:rsidRDefault="00AE3498" w:rsidP="000C2844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fb855cf</w:t>
            </w:r>
            <w:proofErr w:type="gramEnd"/>
          </w:p>
          <w:p w14:paraId="0874C7CD" w14:textId="77777777" w:rsidR="00AE3498" w:rsidRDefault="00AE3498" w:rsidP="000C2844">
            <w:pPr>
              <w:pStyle w:val="ListParagraph"/>
              <w:numPr>
                <w:ilvl w:val="0"/>
                <w:numId w:val="20"/>
              </w:numPr>
            </w:pPr>
            <w:r>
              <w:t>0830d2e4e</w:t>
            </w:r>
          </w:p>
          <w:p w14:paraId="2EDD44EB" w14:textId="77777777" w:rsidR="00AE3498" w:rsidRDefault="00AE3498" w:rsidP="000C2844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d519266</w:t>
            </w:r>
            <w:proofErr w:type="gramEnd"/>
          </w:p>
          <w:p w14:paraId="23CA7F09" w14:textId="77777777" w:rsidR="00AE3498" w:rsidRDefault="00AE3498" w:rsidP="000C2844">
            <w:pPr>
              <w:pStyle w:val="ListParagraph"/>
              <w:numPr>
                <w:ilvl w:val="0"/>
                <w:numId w:val="20"/>
              </w:numPr>
            </w:pPr>
            <w:r>
              <w:t>9bfc0b5</w:t>
            </w:r>
          </w:p>
          <w:p w14:paraId="798D4615" w14:textId="7C6AAF0D" w:rsidR="00E0342F" w:rsidRDefault="00AE3498" w:rsidP="000C2844">
            <w:pPr>
              <w:pStyle w:val="ListParagraph"/>
              <w:numPr>
                <w:ilvl w:val="0"/>
                <w:numId w:val="20"/>
              </w:numPr>
            </w:pPr>
            <w:r w:rsidRPr="00AE3498">
              <w:t>9ae4842</w:t>
            </w:r>
          </w:p>
          <w:p w14:paraId="4FA64A3B" w14:textId="77777777" w:rsidR="00646FD3" w:rsidRDefault="00646FD3" w:rsidP="00646FD3"/>
          <w:p w14:paraId="0D09494F" w14:textId="77777777" w:rsidR="00E0342F" w:rsidRDefault="002E13DE" w:rsidP="00FE42A5">
            <w:r>
              <w:t>Known Issues:</w:t>
            </w:r>
          </w:p>
          <w:p w14:paraId="4A403C39" w14:textId="77777777" w:rsidR="002E13DE" w:rsidRDefault="002E13DE" w:rsidP="00646FD3"/>
          <w:p w14:paraId="1D533BA3" w14:textId="77777777" w:rsidR="00646FD3" w:rsidRDefault="00646FD3" w:rsidP="00646FD3">
            <w:r>
              <w:t>Additional Notes:</w:t>
            </w:r>
          </w:p>
          <w:p w14:paraId="3BC6811A" w14:textId="5FF7756E" w:rsidR="00646FD3" w:rsidRDefault="00646FD3" w:rsidP="00646FD3">
            <w:pPr>
              <w:pStyle w:val="ListParagraph"/>
              <w:numPr>
                <w:ilvl w:val="0"/>
                <w:numId w:val="24"/>
              </w:numPr>
            </w:pPr>
            <w:proofErr w:type="gramStart"/>
            <w:r>
              <w:t>also</w:t>
            </w:r>
            <w:proofErr w:type="gramEnd"/>
            <w:r>
              <w:t xml:space="preserve"> the form Wizard </w:t>
            </w:r>
            <w:proofErr w:type="spellStart"/>
            <w:r>
              <w:t>ts</w:t>
            </w:r>
            <w:proofErr w:type="spellEnd"/>
            <w:r>
              <w:t xml:space="preserve"> files had an error “</w:t>
            </w:r>
            <w:proofErr w:type="spellStart"/>
            <w:r>
              <w:t>formGroup</w:t>
            </w:r>
            <w:proofErr w:type="spellEnd"/>
            <w:r>
              <w:t xml:space="preserve"> – undefined” I when through and defined them.</w:t>
            </w:r>
            <w:bookmarkStart w:id="0" w:name="_GoBack"/>
            <w:bookmarkEnd w:id="0"/>
          </w:p>
        </w:tc>
        <w:tc>
          <w:tcPr>
            <w:tcW w:w="393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5A01CB7B" w14:textId="6D03BE01" w:rsidR="00891795" w:rsidRPr="00DB23F2" w:rsidRDefault="00891795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TFS#</w:t>
            </w:r>
            <w:r w:rsidR="00644D94" w:rsidRPr="00644D94">
              <w:rPr>
                <w:b/>
                <w:color w:val="003436"/>
              </w:rPr>
              <w:t>459169</w:t>
            </w:r>
          </w:p>
          <w:p w14:paraId="680E4CC7" w14:textId="77777777" w:rsidR="00E0342F" w:rsidRPr="00DB23F2" w:rsidRDefault="00E0342F" w:rsidP="00753DDC">
            <w:pPr>
              <w:tabs>
                <w:tab w:val="left" w:pos="4020"/>
              </w:tabs>
              <w:rPr>
                <w:color w:val="003436"/>
              </w:rPr>
            </w:pPr>
          </w:p>
          <w:p w14:paraId="339C13B7" w14:textId="7E71C4C9" w:rsidR="00AE3498" w:rsidRPr="00AE3498" w:rsidRDefault="007E17BD" w:rsidP="00AE3498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E0342F"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 w:rsidR="00E0342F" w:rsidRPr="00DB23F2">
              <w:rPr>
                <w:b/>
                <w:color w:val="003436"/>
              </w:rPr>
              <w:t>2</w:t>
            </w:r>
            <w:r w:rsidR="006111F8">
              <w:rPr>
                <w:b/>
                <w:color w:val="003436"/>
              </w:rPr>
              <w:t>: TFS#</w:t>
            </w:r>
            <w:r w:rsidR="00AE3498" w:rsidRPr="00AE3498">
              <w:rPr>
                <w:b/>
                <w:color w:val="003436"/>
              </w:rPr>
              <w:t>465654</w:t>
            </w:r>
          </w:p>
          <w:p w14:paraId="07A463EF" w14:textId="2302666A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2ABAAAC6" w14:textId="13702D9E" w:rsidR="00E0342F" w:rsidRPr="00DB23F2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56362CDE" w14:textId="5192CCD5" w:rsidR="00E0342F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08BCA8A1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489DE16F" w14:textId="6BDE3AF6" w:rsidR="002E13DE" w:rsidRP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BD23D7" w:rsidRPr="00743757" w:rsidRDefault="00BD23D7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BD23D7" w:rsidRPr="00743757" w:rsidRDefault="00BD23D7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3F2C" w14:paraId="27BF63B7" w14:textId="77777777" w:rsidTr="00BF22AF">
        <w:trPr>
          <w:trHeight w:val="3004"/>
        </w:trPr>
        <w:tc>
          <w:tcPr>
            <w:tcW w:w="4068" w:type="dxa"/>
          </w:tcPr>
          <w:p w14:paraId="2C5C12C1" w14:textId="77777777" w:rsidR="00E0342F" w:rsidRPr="00E0342F" w:rsidRDefault="00E0342F" w:rsidP="00E0342F"/>
        </w:tc>
        <w:tc>
          <w:tcPr>
            <w:tcW w:w="3765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  <w:tr w:rsidR="00E23F2C" w14:paraId="66513A69" w14:textId="77777777" w:rsidTr="00BF22AF">
        <w:trPr>
          <w:trHeight w:val="2817"/>
        </w:trPr>
        <w:tc>
          <w:tcPr>
            <w:tcW w:w="7833" w:type="dxa"/>
            <w:gridSpan w:val="2"/>
          </w:tcPr>
          <w:p w14:paraId="74611980" w14:textId="77777777" w:rsidR="00E0342F" w:rsidRDefault="00E0342F" w:rsidP="00E0342F"/>
          <w:p w14:paraId="4C1C4247" w14:textId="77777777" w:rsidR="00E0342F" w:rsidRDefault="00E0342F" w:rsidP="00E0342F"/>
          <w:p w14:paraId="73278484" w14:textId="77777777" w:rsidR="00E0342F" w:rsidRPr="00672922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4E13BD47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553AC461" w14:textId="77777777" w:rsidR="00BF22AF" w:rsidRDefault="00BF22AF" w:rsidP="00A558D5">
      <w:pPr>
        <w:rPr>
          <w:sz w:val="16"/>
          <w:szCs w:val="16"/>
        </w:rPr>
      </w:pPr>
    </w:p>
    <w:p w14:paraId="4A8CAF34" w14:textId="77777777" w:rsidR="006A1325" w:rsidRDefault="006A1325" w:rsidP="00F36391">
      <w:pPr>
        <w:tabs>
          <w:tab w:val="left" w:pos="4020"/>
        </w:tabs>
        <w:rPr>
          <w:b/>
          <w:sz w:val="28"/>
          <w:szCs w:val="28"/>
        </w:rPr>
      </w:pPr>
    </w:p>
    <w:p w14:paraId="122A424C" w14:textId="5A34CF5D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#1</w:t>
      </w:r>
      <w:r w:rsidR="00891795">
        <w:rPr>
          <w:b/>
          <w:sz w:val="32"/>
          <w:szCs w:val="32"/>
        </w:rPr>
        <w:t>: TFS#</w:t>
      </w:r>
      <w:r w:rsidR="00644D94" w:rsidRPr="00644D94">
        <w:rPr>
          <w:b/>
          <w:sz w:val="32"/>
          <w:szCs w:val="32"/>
        </w:rPr>
        <w:t>459169</w:t>
      </w:r>
    </w:p>
    <w:p w14:paraId="30736054" w14:textId="77777777" w:rsidR="00644D94" w:rsidRPr="00644D94" w:rsidRDefault="00644D94" w:rsidP="00644D94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644D94">
        <w:rPr>
          <w:sz w:val="28"/>
          <w:szCs w:val="28"/>
        </w:rPr>
        <w:t>Use the attached spec to update NBS Where section</w:t>
      </w:r>
    </w:p>
    <w:p w14:paraId="3C6CB048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8588EB7" w14:textId="66E3BB26" w:rsidR="00E53063" w:rsidRPr="000C2844" w:rsidRDefault="000C2844" w:rsidP="000C2844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  <w:rPr>
          <w:sz w:val="28"/>
          <w:szCs w:val="28"/>
        </w:rPr>
      </w:pPr>
      <w:r w:rsidRPr="000C2844">
        <w:rPr>
          <w:sz w:val="28"/>
          <w:szCs w:val="28"/>
        </w:rPr>
        <w:t xml:space="preserve">Single Page version – </w:t>
      </w:r>
      <w:hyperlink r:id="rId10" w:anchor="/nbsSpa" w:history="1">
        <w:r w:rsidRPr="000C2844">
          <w:rPr>
            <w:rStyle w:val="Hyperlink"/>
            <w:sz w:val="28"/>
            <w:szCs w:val="28"/>
          </w:rPr>
          <w:t>uidev.ups.com/nbs_spa.html#/</w:t>
        </w:r>
        <w:proofErr w:type="spellStart"/>
        <w:r w:rsidRPr="000C2844">
          <w:rPr>
            <w:rStyle w:val="Hyperlink"/>
            <w:sz w:val="28"/>
            <w:szCs w:val="28"/>
          </w:rPr>
          <w:t>nbsSpa</w:t>
        </w:r>
        <w:proofErr w:type="spellEnd"/>
      </w:hyperlink>
    </w:p>
    <w:p w14:paraId="1987EF0C" w14:textId="31425691" w:rsidR="000C2844" w:rsidRDefault="000C2844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 xml:space="preserve">Guided Flow version - </w:t>
      </w:r>
      <w:hyperlink r:id="rId11" w:anchor="/gfWrapper/whereFrom" w:history="1">
        <w:r w:rsidRPr="000C2844">
          <w:rPr>
            <w:rStyle w:val="Hyperlink"/>
            <w:sz w:val="28"/>
            <w:szCs w:val="28"/>
          </w:rPr>
          <w:t>uidev.ups.com/nbs_spa.html#/</w:t>
        </w:r>
        <w:proofErr w:type="spellStart"/>
        <w:r w:rsidRPr="000C2844">
          <w:rPr>
            <w:rStyle w:val="Hyperlink"/>
            <w:sz w:val="28"/>
            <w:szCs w:val="28"/>
          </w:rPr>
          <w:t>gfWrapper</w:t>
        </w:r>
        <w:proofErr w:type="spellEnd"/>
        <w:r w:rsidRPr="000C2844">
          <w:rPr>
            <w:rStyle w:val="Hyperlink"/>
            <w:sz w:val="28"/>
            <w:szCs w:val="28"/>
          </w:rPr>
          <w:t>/</w:t>
        </w:r>
        <w:proofErr w:type="spellStart"/>
        <w:r w:rsidRPr="000C2844">
          <w:rPr>
            <w:rStyle w:val="Hyperlink"/>
            <w:sz w:val="28"/>
            <w:szCs w:val="28"/>
          </w:rPr>
          <w:t>whereFrom</w:t>
        </w:r>
        <w:proofErr w:type="spellEnd"/>
      </w:hyperlink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1A59A233" w14:textId="23037963" w:rsidR="00BD23D7" w:rsidRDefault="006A1325" w:rsidP="00BD23D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</w:t>
      </w:r>
      <w:r w:rsidR="00E53063">
        <w:rPr>
          <w:sz w:val="28"/>
          <w:szCs w:val="28"/>
        </w:rPr>
        <w:t>UIDEV/src/apps/</w:t>
      </w:r>
      <w:r w:rsidR="00CC1595">
        <w:rPr>
          <w:sz w:val="28"/>
          <w:szCs w:val="28"/>
        </w:rPr>
        <w:t>nbs</w:t>
      </w:r>
      <w:r w:rsidR="00E53063">
        <w:rPr>
          <w:sz w:val="28"/>
          <w:szCs w:val="28"/>
        </w:rPr>
        <w:t>/angular/templates/</w:t>
      </w:r>
      <w:r w:rsidR="00BD23D7" w:rsidRPr="00BD23D7">
        <w:rPr>
          <w:sz w:val="28"/>
          <w:szCs w:val="28"/>
        </w:rPr>
        <w:t>whereFrom_section.tpl.html</w:t>
      </w:r>
    </w:p>
    <w:p w14:paraId="21BA97C2" w14:textId="2735391B" w:rsidR="00BD23D7" w:rsidRDefault="00BD23D7" w:rsidP="00BD23D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/P02SGit_UIDEV/src/apps/nbs/angular/templates/</w:t>
      </w:r>
      <w:r w:rsidR="005C13F6">
        <w:rPr>
          <w:sz w:val="28"/>
          <w:szCs w:val="28"/>
        </w:rPr>
        <w:t>whereTo</w:t>
      </w:r>
      <w:r w:rsidRPr="00BD23D7">
        <w:rPr>
          <w:sz w:val="28"/>
          <w:szCs w:val="28"/>
        </w:rPr>
        <w:t>_section.tpl.html</w:t>
      </w:r>
    </w:p>
    <w:p w14:paraId="30A0ABDD" w14:textId="1D5EC093" w:rsidR="00BD23D7" w:rsidRPr="00BD23D7" w:rsidRDefault="00BD23D7" w:rsidP="00BD23D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angular/components/</w:t>
      </w:r>
      <w:proofErr w:type="spellStart"/>
      <w:r w:rsidRPr="00BD23D7">
        <w:rPr>
          <w:sz w:val="28"/>
          <w:szCs w:val="28"/>
        </w:rPr>
        <w:t>whereFrom_component.ts</w:t>
      </w:r>
      <w:proofErr w:type="spellEnd"/>
    </w:p>
    <w:p w14:paraId="1EEE1D1F" w14:textId="61843BCC" w:rsidR="00BD23D7" w:rsidRDefault="00BD23D7" w:rsidP="00BD23D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angular/components/</w:t>
      </w:r>
      <w:proofErr w:type="spellStart"/>
      <w:r>
        <w:rPr>
          <w:sz w:val="28"/>
          <w:szCs w:val="28"/>
        </w:rPr>
        <w:t>whereTo</w:t>
      </w:r>
      <w:r w:rsidRPr="00BD23D7">
        <w:rPr>
          <w:sz w:val="28"/>
          <w:szCs w:val="28"/>
        </w:rPr>
        <w:t>_component.ts</w:t>
      </w:r>
      <w:proofErr w:type="spellEnd"/>
    </w:p>
    <w:p w14:paraId="5AEADE9E" w14:textId="78817B07" w:rsidR="00E53063" w:rsidRPr="005C13F6" w:rsidRDefault="00E53063" w:rsidP="005C13F6">
      <w:pPr>
        <w:tabs>
          <w:tab w:val="left" w:pos="4020"/>
        </w:tabs>
        <w:rPr>
          <w:sz w:val="28"/>
          <w:szCs w:val="28"/>
        </w:rPr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269E69F" w14:textId="0FF39C8C" w:rsidR="002E13DE" w:rsidRPr="00AE3498" w:rsidRDefault="002E13DE" w:rsidP="00AE3498">
      <w:pPr>
        <w:pStyle w:val="ListParagraph"/>
        <w:numPr>
          <w:ilvl w:val="0"/>
          <w:numId w:val="23"/>
        </w:numPr>
        <w:rPr>
          <w:sz w:val="28"/>
          <w:szCs w:val="28"/>
        </w:rPr>
      </w:pPr>
    </w:p>
    <w:p w14:paraId="1574D4C6" w14:textId="77777777" w:rsidR="00AE3498" w:rsidRDefault="00AE3498" w:rsidP="00AE3498">
      <w:pPr>
        <w:rPr>
          <w:sz w:val="28"/>
          <w:szCs w:val="28"/>
        </w:rPr>
      </w:pPr>
    </w:p>
    <w:p w14:paraId="3E137563" w14:textId="77777777" w:rsidR="00AE3498" w:rsidRDefault="00AE3498" w:rsidP="00AE3498">
      <w:pPr>
        <w:rPr>
          <w:sz w:val="28"/>
          <w:szCs w:val="28"/>
        </w:rPr>
      </w:pPr>
    </w:p>
    <w:p w14:paraId="0B8B3F6B" w14:textId="54933EE6" w:rsidR="00AE3498" w:rsidRDefault="00AE3498" w:rsidP="00AE34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E518AC" w14:textId="77777777" w:rsidR="00AE3498" w:rsidRDefault="00AE3498" w:rsidP="00AE3498">
      <w:pPr>
        <w:rPr>
          <w:sz w:val="16"/>
          <w:szCs w:val="16"/>
        </w:rPr>
      </w:pPr>
    </w:p>
    <w:p w14:paraId="15F0740D" w14:textId="77777777" w:rsidR="00AE3498" w:rsidRDefault="00AE3498" w:rsidP="00AE3498">
      <w:pPr>
        <w:tabs>
          <w:tab w:val="left" w:pos="4020"/>
        </w:tabs>
        <w:rPr>
          <w:b/>
          <w:sz w:val="28"/>
          <w:szCs w:val="28"/>
        </w:rPr>
      </w:pPr>
    </w:p>
    <w:p w14:paraId="44A0C9F9" w14:textId="2019620D" w:rsidR="00AE3498" w:rsidRDefault="00AE3498" w:rsidP="00AE3498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#1</w:t>
      </w:r>
      <w:r>
        <w:rPr>
          <w:b/>
          <w:sz w:val="32"/>
          <w:szCs w:val="32"/>
        </w:rPr>
        <w:t>: TFS#</w:t>
      </w:r>
      <w:r w:rsidRPr="00BD2583">
        <w:rPr>
          <w:b/>
          <w:sz w:val="32"/>
          <w:szCs w:val="32"/>
        </w:rPr>
        <w:t>465654</w:t>
      </w:r>
    </w:p>
    <w:p w14:paraId="67713896" w14:textId="77777777" w:rsidR="00AE3498" w:rsidRPr="00644D94" w:rsidRDefault="00AE3498" w:rsidP="00AE3498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644D94">
        <w:rPr>
          <w:sz w:val="28"/>
          <w:szCs w:val="28"/>
        </w:rPr>
        <w:t>Use the attached spec to update NBS Where section</w:t>
      </w:r>
    </w:p>
    <w:p w14:paraId="7D94B83E" w14:textId="77777777" w:rsidR="00AE3498" w:rsidRDefault="00AE3498" w:rsidP="00AE349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6D15FD" w14:textId="77777777" w:rsidR="00AE3498" w:rsidRDefault="00AE3498" w:rsidP="00AE3498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6CF1614D" w14:textId="77777777" w:rsidR="00AE3498" w:rsidRPr="000C2844" w:rsidRDefault="00AE3498" w:rsidP="00AE3498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  <w:rPr>
          <w:sz w:val="28"/>
          <w:szCs w:val="28"/>
        </w:rPr>
      </w:pPr>
      <w:r w:rsidRPr="000C2844">
        <w:rPr>
          <w:sz w:val="28"/>
          <w:szCs w:val="28"/>
        </w:rPr>
        <w:t xml:space="preserve">Single Page version – </w:t>
      </w:r>
      <w:hyperlink r:id="rId12" w:anchor="/nbsSpa" w:history="1">
        <w:r w:rsidRPr="000C2844">
          <w:rPr>
            <w:rStyle w:val="Hyperlink"/>
            <w:sz w:val="28"/>
            <w:szCs w:val="28"/>
          </w:rPr>
          <w:t>uidev.ups.com/nbs_spa.html#/</w:t>
        </w:r>
        <w:proofErr w:type="spellStart"/>
        <w:r w:rsidRPr="000C2844">
          <w:rPr>
            <w:rStyle w:val="Hyperlink"/>
            <w:sz w:val="28"/>
            <w:szCs w:val="28"/>
          </w:rPr>
          <w:t>nbsSpa</w:t>
        </w:r>
        <w:proofErr w:type="spellEnd"/>
      </w:hyperlink>
    </w:p>
    <w:p w14:paraId="032EB160" w14:textId="77777777" w:rsidR="00AE3498" w:rsidRDefault="00AE3498" w:rsidP="00AE349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 xml:space="preserve">Guided Flow version - </w:t>
      </w:r>
      <w:hyperlink r:id="rId13" w:anchor="/gfWrapper/whereFrom" w:history="1">
        <w:r w:rsidRPr="000C2844">
          <w:rPr>
            <w:rStyle w:val="Hyperlink"/>
            <w:sz w:val="28"/>
            <w:szCs w:val="28"/>
          </w:rPr>
          <w:t>uidev.ups.com/nbs_spa.html#/</w:t>
        </w:r>
        <w:proofErr w:type="spellStart"/>
        <w:r w:rsidRPr="000C2844">
          <w:rPr>
            <w:rStyle w:val="Hyperlink"/>
            <w:sz w:val="28"/>
            <w:szCs w:val="28"/>
          </w:rPr>
          <w:t>gfWrapper</w:t>
        </w:r>
        <w:proofErr w:type="spellEnd"/>
        <w:r w:rsidRPr="000C2844">
          <w:rPr>
            <w:rStyle w:val="Hyperlink"/>
            <w:sz w:val="28"/>
            <w:szCs w:val="28"/>
          </w:rPr>
          <w:t>/</w:t>
        </w:r>
        <w:proofErr w:type="spellStart"/>
        <w:r w:rsidRPr="000C2844">
          <w:rPr>
            <w:rStyle w:val="Hyperlink"/>
            <w:sz w:val="28"/>
            <w:szCs w:val="28"/>
          </w:rPr>
          <w:t>whereFrom</w:t>
        </w:r>
        <w:proofErr w:type="spellEnd"/>
      </w:hyperlink>
    </w:p>
    <w:p w14:paraId="315760A8" w14:textId="77777777" w:rsidR="00AE3498" w:rsidRDefault="00AE3498" w:rsidP="00AE349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63C8A7" w14:textId="77777777" w:rsidR="00AE3498" w:rsidRDefault="00AE3498" w:rsidP="00AE3498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1A07F89A" w14:textId="6CB41508" w:rsidR="00AE3498" w:rsidRPr="00AE3498" w:rsidRDefault="00AE3498" w:rsidP="00AE3498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 w:rsidRPr="00AE3498">
        <w:rPr>
          <w:sz w:val="28"/>
          <w:szCs w:val="28"/>
        </w:rPr>
        <w:t>/P02SGit_UIDEV/</w:t>
      </w:r>
      <w:proofErr w:type="spellStart"/>
      <w:r w:rsidRPr="00AE3498">
        <w:rPr>
          <w:sz w:val="28"/>
          <w:szCs w:val="28"/>
        </w:rPr>
        <w:t>src</w:t>
      </w:r>
      <w:proofErr w:type="spellEnd"/>
      <w:r w:rsidRPr="00AE3498">
        <w:rPr>
          <w:sz w:val="28"/>
          <w:szCs w:val="28"/>
        </w:rPr>
        <w:t>/apps/</w:t>
      </w:r>
      <w:proofErr w:type="spellStart"/>
      <w:r w:rsidRPr="00AE3498">
        <w:rPr>
          <w:sz w:val="28"/>
          <w:szCs w:val="28"/>
        </w:rPr>
        <w:t>nbs</w:t>
      </w:r>
      <w:proofErr w:type="spellEnd"/>
      <w:r w:rsidRPr="00AE3498">
        <w:rPr>
          <w:sz w:val="28"/>
          <w:szCs w:val="28"/>
        </w:rPr>
        <w:t>/ angular/components/</w:t>
      </w:r>
      <w:proofErr w:type="spellStart"/>
      <w:r w:rsidRPr="00AE3498">
        <w:rPr>
          <w:sz w:val="28"/>
          <w:szCs w:val="28"/>
        </w:rPr>
        <w:t>whereFrom_component.ts</w:t>
      </w:r>
      <w:proofErr w:type="spellEnd"/>
    </w:p>
    <w:p w14:paraId="7708B545" w14:textId="51C5E764" w:rsidR="00AE3498" w:rsidRPr="00AE3498" w:rsidRDefault="00AE3498" w:rsidP="00AE349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</w:t>
      </w:r>
      <w:r w:rsidRPr="00AE3498">
        <w:rPr>
          <w:sz w:val="28"/>
          <w:szCs w:val="28"/>
        </w:rPr>
        <w:t xml:space="preserve"> </w:t>
      </w:r>
      <w:r>
        <w:rPr>
          <w:sz w:val="28"/>
          <w:szCs w:val="28"/>
        </w:rPr>
        <w:t>templates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r w:rsidRPr="00BD23D7">
        <w:rPr>
          <w:sz w:val="28"/>
          <w:szCs w:val="28"/>
        </w:rPr>
        <w:t>whereFrom_component.ts</w:t>
      </w:r>
      <w:proofErr w:type="spellEnd"/>
    </w:p>
    <w:p w14:paraId="61B293FB" w14:textId="73817099" w:rsidR="00AE3498" w:rsidRDefault="00AE3498" w:rsidP="00AE349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angular/components/</w:t>
      </w:r>
      <w:proofErr w:type="spellStart"/>
      <w:r>
        <w:rPr>
          <w:sz w:val="28"/>
          <w:szCs w:val="28"/>
        </w:rPr>
        <w:t>whereTo</w:t>
      </w:r>
      <w:r w:rsidRPr="00BD23D7">
        <w:rPr>
          <w:sz w:val="28"/>
          <w:szCs w:val="28"/>
        </w:rPr>
        <w:t>_component.ts</w:t>
      </w:r>
      <w:proofErr w:type="spellEnd"/>
    </w:p>
    <w:p w14:paraId="5F27C746" w14:textId="4E622066" w:rsidR="00AE3498" w:rsidRDefault="00AE3498" w:rsidP="00AE349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</w:t>
      </w:r>
      <w:r w:rsidRPr="00AE3498">
        <w:rPr>
          <w:sz w:val="28"/>
          <w:szCs w:val="28"/>
        </w:rPr>
        <w:t xml:space="preserve"> </w:t>
      </w:r>
      <w:r>
        <w:rPr>
          <w:sz w:val="28"/>
          <w:szCs w:val="28"/>
        </w:rPr>
        <w:t>templates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whereTo</w:t>
      </w:r>
      <w:r w:rsidRPr="00BD23D7">
        <w:rPr>
          <w:sz w:val="28"/>
          <w:szCs w:val="28"/>
        </w:rPr>
        <w:t>_component.ts</w:t>
      </w:r>
      <w:proofErr w:type="spellEnd"/>
    </w:p>
    <w:p w14:paraId="152247C3" w14:textId="6ED54386" w:rsidR="00AE3498" w:rsidRPr="00AE3498" w:rsidRDefault="00AE3498" w:rsidP="00AE349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AE3498">
        <w:rPr>
          <w:sz w:val="28"/>
          <w:szCs w:val="28"/>
        </w:rPr>
        <w:t>/P02SGit_UIDEV/</w:t>
      </w:r>
      <w:proofErr w:type="spellStart"/>
      <w:r w:rsidRPr="00AE3498">
        <w:rPr>
          <w:sz w:val="28"/>
          <w:szCs w:val="28"/>
        </w:rPr>
        <w:t>src</w:t>
      </w:r>
      <w:proofErr w:type="spellEnd"/>
      <w:r w:rsidRPr="00AE3498">
        <w:rPr>
          <w:sz w:val="28"/>
          <w:szCs w:val="28"/>
        </w:rPr>
        <w:t>/apps/</w:t>
      </w:r>
      <w:proofErr w:type="spellStart"/>
      <w:r w:rsidRPr="00AE3498">
        <w:rPr>
          <w:sz w:val="28"/>
          <w:szCs w:val="28"/>
        </w:rPr>
        <w:t>nbs</w:t>
      </w:r>
      <w:proofErr w:type="spellEnd"/>
      <w:r w:rsidRPr="00AE3498">
        <w:rPr>
          <w:sz w:val="28"/>
          <w:szCs w:val="28"/>
        </w:rPr>
        <w:t>/ angular/components/</w:t>
      </w:r>
      <w:proofErr w:type="spellStart"/>
      <w:r w:rsidRPr="00AE3498">
        <w:rPr>
          <w:sz w:val="28"/>
          <w:szCs w:val="28"/>
        </w:rPr>
        <w:t>modalDutiable_component.ts</w:t>
      </w:r>
      <w:proofErr w:type="spellEnd"/>
    </w:p>
    <w:p w14:paraId="08D33F4E" w14:textId="09697D82" w:rsidR="00AE3498" w:rsidRDefault="00AE3498" w:rsidP="00AE349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</w:t>
      </w:r>
      <w:r w:rsidRPr="00AE3498">
        <w:rPr>
          <w:sz w:val="28"/>
          <w:szCs w:val="28"/>
        </w:rPr>
        <w:t xml:space="preserve"> </w:t>
      </w:r>
      <w:r>
        <w:rPr>
          <w:sz w:val="28"/>
          <w:szCs w:val="28"/>
        </w:rPr>
        <w:t>templates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r w:rsidRPr="00AE3498">
        <w:rPr>
          <w:sz w:val="28"/>
          <w:szCs w:val="28"/>
        </w:rPr>
        <w:t>modalDutiable_component.ts</w:t>
      </w:r>
      <w:proofErr w:type="spellEnd"/>
    </w:p>
    <w:p w14:paraId="6BF624E7" w14:textId="7C58E6EF" w:rsidR="00AE3498" w:rsidRDefault="00AE3498" w:rsidP="00AE349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angular/components/</w:t>
      </w:r>
      <w:proofErr w:type="spellStart"/>
      <w:r w:rsidRPr="00AE3498">
        <w:rPr>
          <w:sz w:val="28"/>
          <w:szCs w:val="28"/>
        </w:rPr>
        <w:t>modalInvAdd_component.ts</w:t>
      </w:r>
      <w:proofErr w:type="spellEnd"/>
    </w:p>
    <w:p w14:paraId="50537A0B" w14:textId="0A488042" w:rsidR="00AE3498" w:rsidRDefault="00AE3498" w:rsidP="00AE349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</w:t>
      </w:r>
      <w:r w:rsidRPr="00AE3498">
        <w:rPr>
          <w:sz w:val="28"/>
          <w:szCs w:val="28"/>
        </w:rPr>
        <w:t xml:space="preserve"> </w:t>
      </w:r>
      <w:r>
        <w:rPr>
          <w:sz w:val="28"/>
          <w:szCs w:val="28"/>
        </w:rPr>
        <w:t>templates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r w:rsidRPr="00AE3498">
        <w:rPr>
          <w:sz w:val="28"/>
          <w:szCs w:val="28"/>
        </w:rPr>
        <w:t>modalInvAdd_component.ts</w:t>
      </w:r>
      <w:proofErr w:type="spellEnd"/>
    </w:p>
    <w:p w14:paraId="1AE3F1A8" w14:textId="23D391B5" w:rsidR="00AE3498" w:rsidRDefault="00AE3498" w:rsidP="00AE349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angular/components/</w:t>
      </w:r>
      <w:proofErr w:type="spellStart"/>
      <w:r w:rsidRPr="00AE3498">
        <w:rPr>
          <w:sz w:val="28"/>
          <w:szCs w:val="28"/>
        </w:rPr>
        <w:t>modalInvAddNoClass_component.ts</w:t>
      </w:r>
      <w:proofErr w:type="spellEnd"/>
    </w:p>
    <w:p w14:paraId="4F2FAD2E" w14:textId="1DDFAD38" w:rsidR="00AE3498" w:rsidRDefault="00AE3498" w:rsidP="00AE349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</w:t>
      </w:r>
      <w:r w:rsidRPr="00AE3498">
        <w:rPr>
          <w:sz w:val="28"/>
          <w:szCs w:val="28"/>
        </w:rPr>
        <w:t xml:space="preserve"> </w:t>
      </w:r>
      <w:r>
        <w:rPr>
          <w:sz w:val="28"/>
          <w:szCs w:val="28"/>
        </w:rPr>
        <w:t>templates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r w:rsidRPr="00AE3498">
        <w:rPr>
          <w:sz w:val="28"/>
          <w:szCs w:val="28"/>
        </w:rPr>
        <w:t>modalInvAddNoClass_component.ts</w:t>
      </w:r>
      <w:proofErr w:type="spellEnd"/>
    </w:p>
    <w:p w14:paraId="06899D02" w14:textId="77777777" w:rsidR="00AE3498" w:rsidRPr="00AE3498" w:rsidRDefault="00AE3498" w:rsidP="00AE3498">
      <w:pPr>
        <w:tabs>
          <w:tab w:val="left" w:pos="4020"/>
        </w:tabs>
        <w:rPr>
          <w:sz w:val="28"/>
          <w:szCs w:val="28"/>
        </w:rPr>
      </w:pPr>
    </w:p>
    <w:p w14:paraId="35BA7BF8" w14:textId="77777777" w:rsidR="00AE3498" w:rsidRDefault="00AE3498" w:rsidP="00AE3498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9FB28E5" w14:textId="77777777" w:rsidR="00AE3498" w:rsidRDefault="00AE3498" w:rsidP="00AE349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Also, the modal component is used and can be found in</w:t>
      </w:r>
    </w:p>
    <w:p w14:paraId="61389691" w14:textId="5DADF783" w:rsidR="00AE3498" w:rsidRPr="00AE3498" w:rsidRDefault="00AE3498" w:rsidP="00AE3498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</w:t>
      </w:r>
      <w:r w:rsidRPr="00AE3498">
        <w:rPr>
          <w:sz w:val="28"/>
          <w:szCs w:val="28"/>
        </w:rPr>
        <w:t>common/apps/assets/angular/modal</w:t>
      </w:r>
    </w:p>
    <w:p w14:paraId="2904FBC3" w14:textId="77777777" w:rsidR="00AE3498" w:rsidRPr="00AE3498" w:rsidRDefault="00AE3498" w:rsidP="00AE3498">
      <w:pPr>
        <w:ind w:left="1080"/>
        <w:rPr>
          <w:sz w:val="28"/>
          <w:szCs w:val="28"/>
        </w:rPr>
      </w:pPr>
    </w:p>
    <w:p w14:paraId="2FE0D200" w14:textId="77777777" w:rsidR="00AE3498" w:rsidRPr="00AE3498" w:rsidRDefault="00AE3498" w:rsidP="00AE3498">
      <w:pPr>
        <w:rPr>
          <w:sz w:val="28"/>
          <w:szCs w:val="28"/>
        </w:rPr>
      </w:pPr>
    </w:p>
    <w:sectPr w:rsidR="00AE3498" w:rsidRPr="00AE3498" w:rsidSect="00BF22AF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BD23D7" w:rsidRDefault="00BD23D7">
      <w:r>
        <w:separator/>
      </w:r>
    </w:p>
  </w:endnote>
  <w:endnote w:type="continuationSeparator" w:id="0">
    <w:p w14:paraId="6F5C6B8B" w14:textId="77777777" w:rsidR="00BD23D7" w:rsidRDefault="00BD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BD23D7" w:rsidRDefault="00BD23D7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BD23D7" w:rsidRPr="00E40E84" w:rsidRDefault="00BD23D7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646FD3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BD23D7" w:rsidRDefault="00BD23D7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BD23D7" w:rsidRDefault="00BD23D7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BD23D7" w:rsidRDefault="00BD23D7">
      <w:r>
        <w:separator/>
      </w:r>
    </w:p>
  </w:footnote>
  <w:footnote w:type="continuationSeparator" w:id="0">
    <w:p w14:paraId="47904BCF" w14:textId="77777777" w:rsidR="00BD23D7" w:rsidRDefault="00BD23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BD23D7" w:rsidRDefault="00BD23D7">
    <w:pPr>
      <w:pStyle w:val="Header"/>
    </w:pPr>
  </w:p>
  <w:p w14:paraId="45D22A94" w14:textId="77777777" w:rsidR="00BD23D7" w:rsidRDefault="00BD23D7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AE3498">
      <w:rPr>
        <w:noProof/>
      </w:rPr>
      <w:t>10/6/17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BD23D7" w:rsidRPr="00EE4744" w:rsidRDefault="00BD23D7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BD23D7" w:rsidRPr="00EE4744" w:rsidRDefault="00BD23D7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BD23D7" w:rsidRDefault="00BD23D7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E3AC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9"/>
  </w:num>
  <w:num w:numId="14">
    <w:abstractNumId w:val="20"/>
  </w:num>
  <w:num w:numId="15">
    <w:abstractNumId w:val="12"/>
  </w:num>
  <w:num w:numId="16">
    <w:abstractNumId w:val="23"/>
  </w:num>
  <w:num w:numId="17">
    <w:abstractNumId w:val="11"/>
  </w:num>
  <w:num w:numId="18">
    <w:abstractNumId w:val="18"/>
  </w:num>
  <w:num w:numId="19">
    <w:abstractNumId w:val="14"/>
  </w:num>
  <w:num w:numId="20">
    <w:abstractNumId w:val="17"/>
  </w:num>
  <w:num w:numId="21">
    <w:abstractNumId w:val="16"/>
  </w:num>
  <w:num w:numId="22">
    <w:abstractNumId w:val="15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6AA2"/>
    <w:rsid w:val="000701E9"/>
    <w:rsid w:val="0007295E"/>
    <w:rsid w:val="000A4BDB"/>
    <w:rsid w:val="000B592F"/>
    <w:rsid w:val="000C2844"/>
    <w:rsid w:val="000D4377"/>
    <w:rsid w:val="000D514C"/>
    <w:rsid w:val="000E65A0"/>
    <w:rsid w:val="000F250C"/>
    <w:rsid w:val="00142810"/>
    <w:rsid w:val="00177EFD"/>
    <w:rsid w:val="001C3EA2"/>
    <w:rsid w:val="001C7314"/>
    <w:rsid w:val="001E150A"/>
    <w:rsid w:val="001E56C3"/>
    <w:rsid w:val="00211A27"/>
    <w:rsid w:val="00216AB3"/>
    <w:rsid w:val="00240117"/>
    <w:rsid w:val="00284D83"/>
    <w:rsid w:val="002A46AF"/>
    <w:rsid w:val="002A55B3"/>
    <w:rsid w:val="002B023F"/>
    <w:rsid w:val="002B4C26"/>
    <w:rsid w:val="002E13DE"/>
    <w:rsid w:val="002F5A2C"/>
    <w:rsid w:val="003065F3"/>
    <w:rsid w:val="00312752"/>
    <w:rsid w:val="00322C4E"/>
    <w:rsid w:val="003342EF"/>
    <w:rsid w:val="003A6B45"/>
    <w:rsid w:val="0040069F"/>
    <w:rsid w:val="00417EDB"/>
    <w:rsid w:val="00422A39"/>
    <w:rsid w:val="00427823"/>
    <w:rsid w:val="0045236E"/>
    <w:rsid w:val="00463294"/>
    <w:rsid w:val="00473348"/>
    <w:rsid w:val="00475E12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361AA"/>
    <w:rsid w:val="00644D94"/>
    <w:rsid w:val="00646FD3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71C94"/>
    <w:rsid w:val="00797A97"/>
    <w:rsid w:val="007B721B"/>
    <w:rsid w:val="007E17BD"/>
    <w:rsid w:val="00815101"/>
    <w:rsid w:val="00820031"/>
    <w:rsid w:val="008331A3"/>
    <w:rsid w:val="0086197D"/>
    <w:rsid w:val="00864E40"/>
    <w:rsid w:val="00884E49"/>
    <w:rsid w:val="00891795"/>
    <w:rsid w:val="0089200C"/>
    <w:rsid w:val="008A037B"/>
    <w:rsid w:val="008A057B"/>
    <w:rsid w:val="008C61AA"/>
    <w:rsid w:val="008E64A2"/>
    <w:rsid w:val="00930A98"/>
    <w:rsid w:val="00950C3C"/>
    <w:rsid w:val="00960AF1"/>
    <w:rsid w:val="009E165D"/>
    <w:rsid w:val="00A02E3E"/>
    <w:rsid w:val="00A13C83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212AA"/>
    <w:rsid w:val="00B305C7"/>
    <w:rsid w:val="00B732CD"/>
    <w:rsid w:val="00BA0CBA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C1595"/>
    <w:rsid w:val="00CC4EF6"/>
    <w:rsid w:val="00CC638F"/>
    <w:rsid w:val="00CD28D3"/>
    <w:rsid w:val="00CF1F24"/>
    <w:rsid w:val="00D0376A"/>
    <w:rsid w:val="00D15FAB"/>
    <w:rsid w:val="00D313B2"/>
    <w:rsid w:val="00D417F3"/>
    <w:rsid w:val="00D4460A"/>
    <w:rsid w:val="00D52C15"/>
    <w:rsid w:val="00D80CB4"/>
    <w:rsid w:val="00DB23F2"/>
    <w:rsid w:val="00DD0FD9"/>
    <w:rsid w:val="00DF18F4"/>
    <w:rsid w:val="00DF554F"/>
    <w:rsid w:val="00E0342F"/>
    <w:rsid w:val="00E10B3C"/>
    <w:rsid w:val="00E147A8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F04BD4"/>
    <w:rsid w:val="00F15826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http://uidev.ups.com/nbs_spa.html" TargetMode="External"/><Relationship Id="rId13" Type="http://schemas.openxmlformats.org/officeDocument/2006/relationships/hyperlink" Target="http://uidev.ups.com/nbs_spa.html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6307E6-84B6-A844-8749-98112326F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17</TotalTime>
  <Pages>3</Pages>
  <Words>347</Words>
  <Characters>1982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9</cp:revision>
  <cp:lastPrinted>2009-08-03T17:48:00Z</cp:lastPrinted>
  <dcterms:created xsi:type="dcterms:W3CDTF">2017-09-01T15:58:00Z</dcterms:created>
  <dcterms:modified xsi:type="dcterms:W3CDTF">2017-10-06T15:44:00Z</dcterms:modified>
</cp:coreProperties>
</file>