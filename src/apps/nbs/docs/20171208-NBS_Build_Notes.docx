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626C02" w:rsidRPr="00E23F2C" w:rsidRDefault="00626C02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626C02" w:rsidRPr="00E23F2C" w:rsidRDefault="00626C02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7C143C2A" w:rsidR="00E0342F" w:rsidRPr="00AA11C6" w:rsidRDefault="007C12B9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1.65.1</w:t>
            </w:r>
          </w:p>
          <w:p w14:paraId="368FEE05" w14:textId="77777777" w:rsidR="00E0342F" w:rsidRPr="00211A27" w:rsidRDefault="00E0342F" w:rsidP="00587A17"/>
          <w:p w14:paraId="4AAB1101" w14:textId="380664BB" w:rsidR="00E0342F" w:rsidRDefault="00B0611A" w:rsidP="00587A17">
            <w:r>
              <w:t>Sprint end date: 12</w:t>
            </w:r>
            <w:r w:rsidR="00DF4D9A">
              <w:t>/</w:t>
            </w:r>
            <w:r w:rsidR="00DE6F47">
              <w:t>08</w:t>
            </w:r>
            <w:r w:rsidR="00891795">
              <w:t>/2017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73769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DE6F47">
                                    <w:t>ddd2342</w:t>
                                  </w:r>
                                  <w:proofErr w:type="gramEnd"/>
                                </w:p>
                                <w:p w14:paraId="19759E2C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652143a</w:t>
                                  </w:r>
                                </w:p>
                                <w:p w14:paraId="5041CE75" w14:textId="6053330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5a96d4c</w:t>
                                  </w:r>
                                  <w:r w:rsidR="009A65F0">
                                    <w:t xml:space="preserve"> – </w:t>
                                  </w:r>
                                  <w:proofErr w:type="spellStart"/>
                                  <w:r w:rsidR="009A65F0">
                                    <w:t>css</w:t>
                                  </w:r>
                                  <w:proofErr w:type="spellEnd"/>
                                  <w:r w:rsidR="009A65F0">
                                    <w:t xml:space="preserve"> updates</w:t>
                                  </w:r>
                                </w:p>
                                <w:p w14:paraId="079A3B7E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9754210</w:t>
                                  </w:r>
                                </w:p>
                                <w:p w14:paraId="42E91436" w14:textId="77777777" w:rsidR="00A3591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74bc957</w:t>
                                  </w:r>
                                </w:p>
                                <w:p w14:paraId="02B92161" w14:textId="766F87E4" w:rsidR="00A3591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B2720D">
                                    <w:t>d3f4afa</w:t>
                                  </w:r>
                                  <w:proofErr w:type="gramEnd"/>
                                  <w:r w:rsidR="009A65F0">
                                    <w:t xml:space="preserve"> – </w:t>
                                  </w:r>
                                  <w:proofErr w:type="spellStart"/>
                                  <w:r w:rsidR="009A65F0">
                                    <w:t>css</w:t>
                                  </w:r>
                                  <w:proofErr w:type="spellEnd"/>
                                  <w:r w:rsidR="009A65F0">
                                    <w:t xml:space="preserve"> updates</w:t>
                                  </w:r>
                                </w:p>
                                <w:p w14:paraId="13423DD7" w14:textId="77777777" w:rsidR="00A3591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626C02">
                                    <w:t>14b139e</w:t>
                                  </w:r>
                                </w:p>
                                <w:p w14:paraId="6F4B0C0A" w14:textId="77777777" w:rsidR="00A35912" w:rsidRPr="00626C0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626C02">
                                    <w:t>315a60b</w:t>
                                  </w:r>
                                </w:p>
                                <w:p w14:paraId="2D19CF8C" w14:textId="77777777" w:rsidR="00A35912" w:rsidRPr="00626C0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626C02">
                                    <w:t>2d069b8</w:t>
                                  </w:r>
                                </w:p>
                                <w:p w14:paraId="523C07B3" w14:textId="77777777" w:rsidR="00A35912" w:rsidRPr="00626C0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626C02">
                                    <w:t>29e32c3</w:t>
                                  </w:r>
                                </w:p>
                                <w:p w14:paraId="64002FB3" w14:textId="77777777" w:rsidR="00A35912" w:rsidRPr="00626C0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626C02">
                                    <w:t>83c36b1</w:t>
                                  </w:r>
                                </w:p>
                                <w:p w14:paraId="7632BF6A" w14:textId="77777777" w:rsidR="00A35912" w:rsidRPr="00626C0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626C02">
                                    <w:t>526866b</w:t>
                                  </w:r>
                                </w:p>
                                <w:p w14:paraId="13E63A19" w14:textId="77777777" w:rsidR="00A35912" w:rsidRPr="00626C0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626C02">
                                    <w:t>d7bcadc</w:t>
                                  </w:r>
                                  <w:proofErr w:type="gramEnd"/>
                                </w:p>
                                <w:p w14:paraId="0294DB5F" w14:textId="282B6C59" w:rsidR="00A35912" w:rsidRDefault="00A35912" w:rsidP="009A65F0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626C02">
                                    <w:t xml:space="preserve">14b139e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zDjtE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" filled="f" stroked="f">
                      <v:textbox>
                        <w:txbxContent>
                          <w:p w14:paraId="56D73769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DE6F47">
                              <w:t>ddd2342</w:t>
                            </w:r>
                            <w:proofErr w:type="gramEnd"/>
                          </w:p>
                          <w:p w14:paraId="19759E2C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652143a</w:t>
                            </w:r>
                          </w:p>
                          <w:p w14:paraId="5041CE75" w14:textId="6053330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5a96d4c</w:t>
                            </w:r>
                            <w:r w:rsidR="009A65F0">
                              <w:t xml:space="preserve"> – </w:t>
                            </w:r>
                            <w:proofErr w:type="spellStart"/>
                            <w:r w:rsidR="009A65F0">
                              <w:t>css</w:t>
                            </w:r>
                            <w:proofErr w:type="spellEnd"/>
                            <w:r w:rsidR="009A65F0">
                              <w:t xml:space="preserve"> updates</w:t>
                            </w:r>
                          </w:p>
                          <w:p w14:paraId="079A3B7E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9754210</w:t>
                            </w:r>
                          </w:p>
                          <w:p w14:paraId="42E91436" w14:textId="77777777" w:rsidR="00A3591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74bc957</w:t>
                            </w:r>
                          </w:p>
                          <w:p w14:paraId="02B92161" w14:textId="766F87E4" w:rsidR="00A3591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B2720D">
                              <w:t>d3f4afa</w:t>
                            </w:r>
                            <w:proofErr w:type="gramEnd"/>
                            <w:r w:rsidR="009A65F0">
                              <w:t xml:space="preserve"> – </w:t>
                            </w:r>
                            <w:proofErr w:type="spellStart"/>
                            <w:r w:rsidR="009A65F0">
                              <w:t>css</w:t>
                            </w:r>
                            <w:proofErr w:type="spellEnd"/>
                            <w:r w:rsidR="009A65F0">
                              <w:t xml:space="preserve"> updates</w:t>
                            </w:r>
                          </w:p>
                          <w:p w14:paraId="13423DD7" w14:textId="77777777" w:rsidR="00A3591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626C02">
                              <w:t>14b139e</w:t>
                            </w:r>
                          </w:p>
                          <w:p w14:paraId="6F4B0C0A" w14:textId="77777777" w:rsidR="00A35912" w:rsidRPr="00626C0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626C02">
                              <w:t>315a60b</w:t>
                            </w:r>
                          </w:p>
                          <w:p w14:paraId="2D19CF8C" w14:textId="77777777" w:rsidR="00A35912" w:rsidRPr="00626C0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626C02">
                              <w:t>2d069b8</w:t>
                            </w:r>
                          </w:p>
                          <w:p w14:paraId="523C07B3" w14:textId="77777777" w:rsidR="00A35912" w:rsidRPr="00626C0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626C02">
                              <w:t>29e32c3</w:t>
                            </w:r>
                          </w:p>
                          <w:p w14:paraId="64002FB3" w14:textId="77777777" w:rsidR="00A35912" w:rsidRPr="00626C0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626C02">
                              <w:t>83c36b1</w:t>
                            </w:r>
                          </w:p>
                          <w:p w14:paraId="7632BF6A" w14:textId="77777777" w:rsidR="00A35912" w:rsidRPr="00626C0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626C02">
                              <w:t>526866b</w:t>
                            </w:r>
                          </w:p>
                          <w:p w14:paraId="13E63A19" w14:textId="77777777" w:rsidR="00A35912" w:rsidRPr="00626C0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626C02">
                              <w:t>d7bcadc</w:t>
                            </w:r>
                            <w:proofErr w:type="gramEnd"/>
                          </w:p>
                          <w:p w14:paraId="0294DB5F" w14:textId="282B6C59" w:rsidR="00A35912" w:rsidRDefault="00A35912" w:rsidP="009A65F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626C02">
                              <w:t xml:space="preserve">14b139e 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3EA0C4" w14:textId="77777777" w:rsidR="00A3591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90778B">
                                    <w:t>6f678b6</w:t>
                                  </w:r>
                                </w:p>
                                <w:p w14:paraId="15AA772B" w14:textId="77777777" w:rsidR="00A3591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985737">
                                    <w:t>2e51851</w:t>
                                  </w:r>
                                </w:p>
                                <w:p w14:paraId="47AA58C1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DE6F47">
                                    <w:t>f6424a4</w:t>
                                  </w:r>
                                  <w:proofErr w:type="gramEnd"/>
                                </w:p>
                                <w:p w14:paraId="6D1BBD6D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6e8ffc5</w:t>
                                  </w:r>
                                </w:p>
                                <w:p w14:paraId="5C3EEC37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5b3e233</w:t>
                                  </w:r>
                                </w:p>
                                <w:p w14:paraId="74F8F04A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080c4fd</w:t>
                                  </w:r>
                                </w:p>
                                <w:p w14:paraId="0D273FD2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0baa26a</w:t>
                                  </w:r>
                                </w:p>
                                <w:p w14:paraId="35C8155C" w14:textId="53884211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746de69</w:t>
                                  </w:r>
                                  <w:r w:rsidR="009A65F0">
                                    <w:t xml:space="preserve"> – </w:t>
                                  </w:r>
                                  <w:proofErr w:type="spellStart"/>
                                  <w:r w:rsidR="009A65F0">
                                    <w:t>css</w:t>
                                  </w:r>
                                  <w:proofErr w:type="spellEnd"/>
                                  <w:r w:rsidR="009A65F0">
                                    <w:t xml:space="preserve"> updates</w:t>
                                  </w:r>
                                </w:p>
                                <w:p w14:paraId="57E83B7E" w14:textId="29E86570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DE6F47">
                                    <w:t>c19070b</w:t>
                                  </w:r>
                                  <w:proofErr w:type="gramEnd"/>
                                  <w:r w:rsidR="009A65F0">
                                    <w:t xml:space="preserve"> – </w:t>
                                  </w:r>
                                  <w:proofErr w:type="spellStart"/>
                                  <w:r w:rsidR="009A65F0">
                                    <w:t>css</w:t>
                                  </w:r>
                                  <w:proofErr w:type="spellEnd"/>
                                  <w:r w:rsidR="009A65F0">
                                    <w:t xml:space="preserve"> updates</w:t>
                                  </w:r>
                                </w:p>
                                <w:p w14:paraId="033F3F26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40a0e7b</w:t>
                                  </w:r>
                                </w:p>
                                <w:p w14:paraId="2C663746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DE6F47">
                                    <w:t>3ac5fcb</w:t>
                                  </w:r>
                                </w:p>
                                <w:p w14:paraId="6863412F" w14:textId="77777777" w:rsidR="00A35912" w:rsidRPr="00DE6F47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DE6F47">
                                    <w:t>c5e0ede</w:t>
                                  </w:r>
                                  <w:proofErr w:type="gramEnd"/>
                                </w:p>
                                <w:p w14:paraId="42C8A73A" w14:textId="77777777" w:rsidR="00A35912" w:rsidRDefault="00A35912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DE6F47">
                                    <w:t>deaeb0f</w:t>
                                  </w:r>
                                  <w:proofErr w:type="gramEnd"/>
                                </w:p>
                                <w:p w14:paraId="2B31CAA0" w14:textId="2D5B71D9" w:rsidR="009A65F0" w:rsidRPr="00DE6F47" w:rsidRDefault="009A65F0" w:rsidP="009A65F0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>
                                    <w:t>ac80287</w:t>
                                  </w:r>
                                  <w:proofErr w:type="gramEnd"/>
                                  <w:r>
                                    <w:t xml:space="preserve"> – </w:t>
                                  </w:r>
                                  <w:proofErr w:type="spellStart"/>
                                  <w:r>
                                    <w:t>css</w:t>
                                  </w:r>
                                  <w:proofErr w:type="spellEnd"/>
                                  <w:r>
                                    <w:t xml:space="preserve"> updates</w:t>
                                  </w:r>
                                </w:p>
                                <w:p w14:paraId="78B2037A" w14:textId="169F85F5" w:rsidR="00A35912" w:rsidRDefault="00A35912" w:rsidP="00A35912">
                                  <w:pPr>
                                    <w:ind w:left="36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qdI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" filled="f" stroked="f">
                      <v:textbox>
                        <w:txbxContent>
                          <w:p w14:paraId="783EA0C4" w14:textId="77777777" w:rsidR="00A3591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90778B">
                              <w:t>6f678b6</w:t>
                            </w:r>
                          </w:p>
                          <w:p w14:paraId="15AA772B" w14:textId="77777777" w:rsidR="00A3591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985737">
                              <w:t>2e51851</w:t>
                            </w:r>
                          </w:p>
                          <w:p w14:paraId="47AA58C1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DE6F47">
                              <w:t>f6424a4</w:t>
                            </w:r>
                            <w:proofErr w:type="gramEnd"/>
                          </w:p>
                          <w:p w14:paraId="6D1BBD6D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6e8ffc5</w:t>
                            </w:r>
                          </w:p>
                          <w:p w14:paraId="5C3EEC37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5b3e233</w:t>
                            </w:r>
                          </w:p>
                          <w:p w14:paraId="74F8F04A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080c4fd</w:t>
                            </w:r>
                          </w:p>
                          <w:p w14:paraId="0D273FD2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0baa26a</w:t>
                            </w:r>
                          </w:p>
                          <w:p w14:paraId="35C8155C" w14:textId="53884211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746de69</w:t>
                            </w:r>
                            <w:r w:rsidR="009A65F0">
                              <w:t xml:space="preserve"> – </w:t>
                            </w:r>
                            <w:proofErr w:type="spellStart"/>
                            <w:r w:rsidR="009A65F0">
                              <w:t>css</w:t>
                            </w:r>
                            <w:proofErr w:type="spellEnd"/>
                            <w:r w:rsidR="009A65F0">
                              <w:t xml:space="preserve"> updates</w:t>
                            </w:r>
                          </w:p>
                          <w:p w14:paraId="57E83B7E" w14:textId="29E86570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DE6F47">
                              <w:t>c19070b</w:t>
                            </w:r>
                            <w:proofErr w:type="gramEnd"/>
                            <w:r w:rsidR="009A65F0">
                              <w:t xml:space="preserve"> – </w:t>
                            </w:r>
                            <w:proofErr w:type="spellStart"/>
                            <w:r w:rsidR="009A65F0">
                              <w:t>css</w:t>
                            </w:r>
                            <w:proofErr w:type="spellEnd"/>
                            <w:r w:rsidR="009A65F0">
                              <w:t xml:space="preserve"> updates</w:t>
                            </w:r>
                          </w:p>
                          <w:p w14:paraId="033F3F26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40a0e7b</w:t>
                            </w:r>
                          </w:p>
                          <w:p w14:paraId="2C663746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DE6F47">
                              <w:t>3ac5fcb</w:t>
                            </w:r>
                          </w:p>
                          <w:p w14:paraId="6863412F" w14:textId="77777777" w:rsidR="00A35912" w:rsidRPr="00DE6F47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DE6F47">
                              <w:t>c5e0ede</w:t>
                            </w:r>
                            <w:proofErr w:type="gramEnd"/>
                          </w:p>
                          <w:p w14:paraId="42C8A73A" w14:textId="77777777" w:rsidR="00A35912" w:rsidRDefault="00A35912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DE6F47">
                              <w:t>deaeb0f</w:t>
                            </w:r>
                            <w:proofErr w:type="gramEnd"/>
                          </w:p>
                          <w:p w14:paraId="2B31CAA0" w14:textId="2D5B71D9" w:rsidR="009A65F0" w:rsidRPr="00DE6F47" w:rsidRDefault="009A65F0" w:rsidP="009A65F0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>
                              <w:t>ac80287</w:t>
                            </w:r>
                            <w:proofErr w:type="gramEnd"/>
                            <w:r>
                              <w:t xml:space="preserve"> –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updates</w:t>
                            </w:r>
                          </w:p>
                          <w:p w14:paraId="78B2037A" w14:textId="169F85F5" w:rsidR="00A35912" w:rsidRDefault="00A35912" w:rsidP="00A35912">
                            <w:pPr>
                              <w:ind w:left="36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bookmarkEnd w:id="0"/>
            <w:r w:rsidR="002E13DE">
              <w:t>Known Issues:</w:t>
            </w:r>
            <w:r w:rsidR="002E1AE4">
              <w:t xml:space="preserve"> </w:t>
            </w:r>
          </w:p>
          <w:p w14:paraId="362BEE45" w14:textId="21A9AD25" w:rsidR="002D4E1A" w:rsidRPr="00DC3212" w:rsidRDefault="00626C02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The popover state is not built in the Access Point state.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13B52FE4" w14:textId="178194C4" w:rsidR="002D4E1A" w:rsidRDefault="00D523A0" w:rsidP="002D4E1A">
            <w:pPr>
              <w:pStyle w:val="ListParagraph"/>
              <w:numPr>
                <w:ilvl w:val="0"/>
                <w:numId w:val="31"/>
              </w:numPr>
            </w:pPr>
            <w:r>
              <w:t>Made a few content updates to the Confirmation page</w:t>
            </w:r>
          </w:p>
          <w:p w14:paraId="3BC6811A" w14:textId="14258C91" w:rsidR="003C2884" w:rsidRDefault="003C2884" w:rsidP="002D4E1A">
            <w:pPr>
              <w:pStyle w:val="ListParagraph"/>
              <w:numPr>
                <w:ilvl w:val="0"/>
                <w:numId w:val="31"/>
              </w:numPr>
            </w:pPr>
            <w:r>
              <w:t xml:space="preserve">Added ups-toggle-view-state to widgets </w:t>
            </w:r>
            <w:proofErr w:type="spellStart"/>
            <w:r>
              <w:t>css</w:t>
            </w:r>
            <w:proofErr w:type="spellEnd"/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6E5BA418" w:rsidR="00486854" w:rsidRP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B0611A">
              <w:rPr>
                <w:b/>
                <w:color w:val="003436"/>
              </w:rPr>
              <w:t>438249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39C13B7" w14:textId="481B0943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DE6F47">
              <w:rPr>
                <w:b/>
                <w:color w:val="003436"/>
              </w:rPr>
              <w:t>488388</w:t>
            </w:r>
          </w:p>
          <w:p w14:paraId="34ADBA8B" w14:textId="77777777" w:rsidR="00343AD7" w:rsidRPr="00DB23F2" w:rsidRDefault="00343AD7" w:rsidP="00343AD7">
            <w:pPr>
              <w:tabs>
                <w:tab w:val="left" w:pos="4020"/>
              </w:tabs>
              <w:rPr>
                <w:color w:val="003436"/>
              </w:rPr>
            </w:pPr>
          </w:p>
          <w:p w14:paraId="07DA2956" w14:textId="2F551643" w:rsidR="00343AD7" w:rsidRPr="00AE3498" w:rsidRDefault="00343AD7" w:rsidP="007C12B9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#3: TFS#</w:t>
            </w:r>
            <w:r w:rsidR="00D523A0">
              <w:rPr>
                <w:b/>
                <w:color w:val="003436"/>
              </w:rPr>
              <w:t>488389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6FC0F752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626C02" w:rsidRPr="00743757" w:rsidRDefault="00626C02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626C02" w:rsidRPr="00743757" w:rsidRDefault="00626C02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77777777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122A424C" w14:textId="536CFF0F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>: TFS#</w:t>
      </w:r>
      <w:r w:rsidR="00CE66D0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B0611A">
        <w:rPr>
          <w:b/>
          <w:sz w:val="32"/>
          <w:szCs w:val="32"/>
        </w:rPr>
        <w:t>438249</w:t>
      </w:r>
    </w:p>
    <w:p w14:paraId="3C6CB048" w14:textId="1FA8BC6A" w:rsidR="006A1325" w:rsidRDefault="00DC3212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Build the angular version of the </w:t>
      </w:r>
      <w:r w:rsidR="00B0611A">
        <w:rPr>
          <w:sz w:val="28"/>
          <w:szCs w:val="28"/>
        </w:rPr>
        <w:t>packing list modal</w:t>
      </w:r>
      <w:r>
        <w:rPr>
          <w:sz w:val="28"/>
          <w:szCs w:val="28"/>
        </w:rPr>
        <w:t>.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987EF0C" w14:textId="281B10CF" w:rsidR="000C2844" w:rsidRPr="00130AE0" w:rsidRDefault="00B0611A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Forms/Packing List - </w:t>
      </w:r>
      <w:hyperlink r:id="rId10" w:anchor="/forms/pl/packingList" w:history="1">
        <w:r w:rsidRPr="00B0611A">
          <w:rPr>
            <w:rStyle w:val="Hyperlink"/>
          </w:rPr>
          <w:t>http://uidev.ups.com/nbs_spa.html#/forms/pl/packingList</w:t>
        </w:r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292A77" w14:textId="46272FA0" w:rsidR="00B92D3C" w:rsidRPr="0062432E" w:rsidRDefault="00FE51E6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="008F2A4A">
        <w:t>component/</w:t>
      </w:r>
      <w:r w:rsidR="00B0611A" w:rsidRPr="00B0611A">
        <w:t xml:space="preserve"> </w:t>
      </w:r>
      <w:r w:rsidR="00B0611A">
        <w:t>forms/</w:t>
      </w:r>
      <w:proofErr w:type="spellStart"/>
      <w:r w:rsidR="00B0611A">
        <w:t>packingList</w:t>
      </w:r>
      <w:proofErr w:type="spellEnd"/>
      <w:r w:rsidR="00B0611A">
        <w:t>/</w:t>
      </w:r>
      <w:proofErr w:type="spellStart"/>
      <w:r w:rsidR="00B0611A">
        <w:t>pl</w:t>
      </w:r>
      <w:r w:rsidR="008F2A4A">
        <w:t>_component.ts</w:t>
      </w:r>
      <w:proofErr w:type="spellEnd"/>
    </w:p>
    <w:p w14:paraId="51F437D0" w14:textId="1DEB5FAB" w:rsidR="008F2A4A" w:rsidRPr="0062432E" w:rsidRDefault="008F2A4A" w:rsidP="008F2A4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</w:t>
      </w:r>
      <w:r w:rsidR="00B0611A">
        <w:t>forms/packingList/packingList.tpl.html</w:t>
      </w:r>
    </w:p>
    <w:p w14:paraId="100E2DF9" w14:textId="3BB38573" w:rsidR="00B0611A" w:rsidRPr="0062432E" w:rsidRDefault="00B0611A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component/</w:t>
      </w:r>
      <w:r w:rsidRPr="00B0611A">
        <w:t xml:space="preserve"> </w:t>
      </w:r>
      <w:r>
        <w:t>forms/</w:t>
      </w:r>
      <w:proofErr w:type="spellStart"/>
      <w:r>
        <w:t>packingList</w:t>
      </w:r>
      <w:proofErr w:type="spellEnd"/>
      <w:r>
        <w:t>/</w:t>
      </w:r>
      <w:proofErr w:type="spellStart"/>
      <w:r>
        <w:t>plWrapper_component.ts</w:t>
      </w:r>
      <w:proofErr w:type="spellEnd"/>
    </w:p>
    <w:p w14:paraId="235A0D57" w14:textId="0FE1923F" w:rsidR="000E677E" w:rsidRPr="00B0611A" w:rsidRDefault="00B0611A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templates/forms/packingList/plWrapper.tpl.html</w:t>
      </w:r>
    </w:p>
    <w:p w14:paraId="76941EAF" w14:textId="55D8D6ED" w:rsidR="000E677E" w:rsidRPr="00B0611A" w:rsidRDefault="000E677E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</w:t>
      </w:r>
      <w:r>
        <w:t>common/</w:t>
      </w:r>
      <w:proofErr w:type="spellStart"/>
      <w:r>
        <w:t>wem</w:t>
      </w:r>
      <w:proofErr w:type="spellEnd"/>
      <w:r>
        <w:t>/data/landing_pages.json</w:t>
      </w:r>
    </w:p>
    <w:p w14:paraId="79229BD1" w14:textId="3C62FBAF" w:rsidR="000E677E" w:rsidRDefault="00B0611A" w:rsidP="00B0611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proofErr w:type="spellStart"/>
      <w:r>
        <w:t>app.ts</w:t>
      </w:r>
      <w:proofErr w:type="spellEnd"/>
    </w:p>
    <w:p w14:paraId="3C5E3BBF" w14:textId="77777777" w:rsidR="00B0611A" w:rsidRPr="00B0611A" w:rsidRDefault="00B0611A" w:rsidP="00B0611A">
      <w:pPr>
        <w:tabs>
          <w:tab w:val="left" w:pos="4020"/>
        </w:tabs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AD729B" w14:textId="3C2E5912" w:rsidR="00CB4F4B" w:rsidRPr="0062432E" w:rsidRDefault="00DE6F47" w:rsidP="00B92D3C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Finish defects found in QA</w:t>
      </w: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608F8C0F" w:rsidR="003E542B" w:rsidRDefault="003E542B" w:rsidP="00176DBB">
      <w:r>
        <w:br w:type="page"/>
      </w:r>
    </w:p>
    <w:p w14:paraId="1C77F40F" w14:textId="1CF59FAC" w:rsidR="00B92D3C" w:rsidRDefault="003E542B" w:rsidP="00B92D3C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Feature #2: </w:t>
      </w:r>
      <w:r w:rsidR="00B92D3C">
        <w:rPr>
          <w:b/>
          <w:sz w:val="32"/>
          <w:szCs w:val="32"/>
        </w:rPr>
        <w:t>TFS#</w:t>
      </w:r>
      <w:r w:rsidR="00B92D3C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DE6F47">
        <w:rPr>
          <w:b/>
          <w:sz w:val="32"/>
          <w:szCs w:val="32"/>
        </w:rPr>
        <w:t>488388</w:t>
      </w:r>
    </w:p>
    <w:p w14:paraId="40DA9188" w14:textId="2EA5296C" w:rsidR="00B92D3C" w:rsidRDefault="00DE6F47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DE6F47">
        <w:rPr>
          <w:sz w:val="28"/>
          <w:szCs w:val="28"/>
        </w:rPr>
        <w:t>Update How - edit existing states</w:t>
      </w:r>
    </w:p>
    <w:p w14:paraId="1C0DDD1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73DD4" w14:textId="77777777" w:rsidR="00B92D3C" w:rsidRDefault="00B92D3C" w:rsidP="00B92D3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43BC7A1" w14:textId="77777777" w:rsidR="00B92D3C" w:rsidRPr="00130AE0" w:rsidRDefault="00B92D3C" w:rsidP="00B92D3C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1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34664E9F" w14:textId="602E1E03" w:rsidR="00B92D3C" w:rsidRPr="00130AE0" w:rsidRDefault="00B92D3C" w:rsidP="00B92D3C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2" w:anchor="/gfWrapper/when" w:history="1">
        <w:r w:rsidR="00DE6F47">
          <w:rPr>
            <w:rStyle w:val="Hyperlink"/>
          </w:rPr>
          <w:t>http://uidev.ups.com/nbs_spa.html - /</w:t>
        </w:r>
        <w:proofErr w:type="spellStart"/>
        <w:r w:rsidR="00DE6F47">
          <w:rPr>
            <w:rStyle w:val="Hyperlink"/>
          </w:rPr>
          <w:t>gfWrapper</w:t>
        </w:r>
        <w:proofErr w:type="spellEnd"/>
        <w:r w:rsidR="00DE6F47">
          <w:rPr>
            <w:rStyle w:val="Hyperlink"/>
          </w:rPr>
          <w:t>/when</w:t>
        </w:r>
      </w:hyperlink>
    </w:p>
    <w:p w14:paraId="53E2E93A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1A2A24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0D5F4F99" w14:textId="4B0A1650" w:rsidR="00DE6F47" w:rsidRPr="0062432E" w:rsidRDefault="00DE6F47" w:rsidP="00DE6F4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component/</w:t>
      </w:r>
      <w:r w:rsidRPr="00B0611A">
        <w:t xml:space="preserve"> </w:t>
      </w:r>
      <w:proofErr w:type="spellStart"/>
      <w:r>
        <w:t>when_component.ts</w:t>
      </w:r>
      <w:proofErr w:type="spellEnd"/>
    </w:p>
    <w:p w14:paraId="7B6C563B" w14:textId="390BAD7A" w:rsidR="00B92D3C" w:rsidRPr="00DE6F47" w:rsidRDefault="00DE6F47" w:rsidP="00DE6F4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templates/when_section.tpl.html</w:t>
      </w:r>
    </w:p>
    <w:p w14:paraId="3E45CD32" w14:textId="6F19EA5E" w:rsidR="00DE6F47" w:rsidRPr="0062432E" w:rsidRDefault="00DE6F47" w:rsidP="00DE6F47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</w:t>
      </w:r>
      <w:r>
        <w:t>sass/v5/_</w:t>
      </w:r>
      <w:proofErr w:type="spellStart"/>
      <w:r>
        <w:t>nbs.scss</w:t>
      </w:r>
      <w:proofErr w:type="spellEnd"/>
    </w:p>
    <w:p w14:paraId="0635138B" w14:textId="77777777" w:rsidR="00B92D3C" w:rsidRPr="0062432E" w:rsidRDefault="00B92D3C" w:rsidP="00B92D3C">
      <w:pPr>
        <w:tabs>
          <w:tab w:val="left" w:pos="4020"/>
        </w:tabs>
        <w:rPr>
          <w:sz w:val="28"/>
          <w:szCs w:val="28"/>
        </w:rPr>
      </w:pPr>
    </w:p>
    <w:p w14:paraId="3D3B6395" w14:textId="77777777" w:rsidR="00B92D3C" w:rsidRDefault="00B92D3C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A682BCA" w14:textId="6B3EF2A7" w:rsidR="00B92D3C" w:rsidRDefault="00DE6F47" w:rsidP="00B92D3C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nbs.scss</w:t>
      </w:r>
      <w:proofErr w:type="spellEnd"/>
      <w:proofErr w:type="gramEnd"/>
      <w:r>
        <w:rPr>
          <w:sz w:val="28"/>
          <w:szCs w:val="28"/>
        </w:rPr>
        <w:t xml:space="preserve"> classes added</w:t>
      </w:r>
    </w:p>
    <w:p w14:paraId="5041113B" w14:textId="68EFD1EC" w:rsidR="00DE6F47" w:rsidRDefault="00DE6F47" w:rsidP="00DE6F47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.ups</w:t>
      </w:r>
      <w:proofErr w:type="gramEnd"/>
      <w:r>
        <w:rPr>
          <w:sz w:val="28"/>
          <w:szCs w:val="28"/>
        </w:rPr>
        <w:t>-topBorder1</w:t>
      </w:r>
    </w:p>
    <w:p w14:paraId="055347C5" w14:textId="434DC1F8" w:rsidR="00DE6F47" w:rsidRPr="00DE6F47" w:rsidRDefault="00DE6F47" w:rsidP="00DE6F47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.ups</w:t>
      </w:r>
      <w:proofErr w:type="gramEnd"/>
      <w:r>
        <w:rPr>
          <w:sz w:val="28"/>
          <w:szCs w:val="28"/>
        </w:rPr>
        <w:t>-bottomBorder1</w:t>
      </w:r>
    </w:p>
    <w:p w14:paraId="260C2582" w14:textId="268E0B8D" w:rsidR="00DE6F47" w:rsidRDefault="00DE6F47" w:rsidP="00DE6F47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.ups</w:t>
      </w:r>
      <w:proofErr w:type="gramEnd"/>
      <w:r>
        <w:rPr>
          <w:sz w:val="28"/>
          <w:szCs w:val="28"/>
        </w:rPr>
        <w:t>-rightBorder1</w:t>
      </w:r>
    </w:p>
    <w:p w14:paraId="325DE72E" w14:textId="44365965" w:rsidR="00DE6F47" w:rsidRDefault="00DE6F47" w:rsidP="00DE6F47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Added and rearranged elements in the Pickup not Available state</w:t>
      </w:r>
    </w:p>
    <w:p w14:paraId="5255E4C6" w14:textId="59B20256" w:rsidR="00DE6F47" w:rsidRDefault="00DE6F47" w:rsidP="00DE6F47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Under “Would the receiver like this …”</w:t>
      </w:r>
    </w:p>
    <w:p w14:paraId="1D107A88" w14:textId="24B3A538" w:rsidR="00DE6F47" w:rsidRDefault="00DE6F47" w:rsidP="00DE6F47">
      <w:pPr>
        <w:pStyle w:val="ListParagraph"/>
        <w:numPr>
          <w:ilvl w:val="2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Click yes</w:t>
      </w:r>
    </w:p>
    <w:p w14:paraId="10B5ACD2" w14:textId="68DD56A0" w:rsidR="00DE6F47" w:rsidRDefault="00D523A0" w:rsidP="00DE6F47">
      <w:pPr>
        <w:pStyle w:val="ListParagraph"/>
        <w:numPr>
          <w:ilvl w:val="3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Click “Select a different location”</w:t>
      </w:r>
    </w:p>
    <w:p w14:paraId="0E5123A7" w14:textId="52C2A898" w:rsidR="00D523A0" w:rsidRDefault="00D523A0" w:rsidP="00D523A0">
      <w:pPr>
        <w:pStyle w:val="ListParagraph"/>
        <w:numPr>
          <w:ilvl w:val="3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Use demo buttons</w:t>
      </w:r>
    </w:p>
    <w:p w14:paraId="5ED18FBA" w14:textId="77777777" w:rsidR="00626C02" w:rsidRDefault="00626C02" w:rsidP="00626C02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Added new states</w:t>
      </w:r>
    </w:p>
    <w:p w14:paraId="2883B63A" w14:textId="77777777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 xml:space="preserve">On Call – District </w:t>
      </w:r>
      <w:proofErr w:type="spellStart"/>
      <w:r>
        <w:rPr>
          <w:sz w:val="28"/>
          <w:szCs w:val="28"/>
        </w:rPr>
        <w:t>Req</w:t>
      </w:r>
      <w:proofErr w:type="spellEnd"/>
    </w:p>
    <w:p w14:paraId="5FF298E0" w14:textId="77777777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Add Pickup &amp; On Call</w:t>
      </w:r>
    </w:p>
    <w:p w14:paraId="78DF9FFD" w14:textId="77777777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Pickup Daily On Call</w:t>
      </w:r>
    </w:p>
    <w:p w14:paraId="3609AC37" w14:textId="77777777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Requested – Add Pickup On Call</w:t>
      </w:r>
    </w:p>
    <w:p w14:paraId="2C2084D6" w14:textId="77777777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Too Heavy</w:t>
      </w:r>
    </w:p>
    <w:p w14:paraId="7694CAD3" w14:textId="77777777" w:rsidR="00626C02" w:rsidRDefault="00626C02" w:rsidP="00626C02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Updated the DOM row/col only appeared in single page version</w:t>
      </w:r>
    </w:p>
    <w:p w14:paraId="4535ECA0" w14:textId="77777777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 w:rsidRPr="00A5430B">
        <w:rPr>
          <w:sz w:val="28"/>
          <w:szCs w:val="28"/>
        </w:rPr>
        <w:t>Path :</w:t>
      </w:r>
      <w:proofErr w:type="gramEnd"/>
      <w:r w:rsidRPr="00A5430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state “On Call – District” &gt; </w:t>
      </w:r>
      <w:r w:rsidRPr="00A5430B">
        <w:rPr>
          <w:sz w:val="28"/>
          <w:szCs w:val="28"/>
        </w:rPr>
        <w:t>Click “Yes pickup my shipment” &gt;</w:t>
      </w:r>
      <w:r>
        <w:rPr>
          <w:sz w:val="28"/>
          <w:szCs w:val="28"/>
        </w:rPr>
        <w:t xml:space="preserve"> </w:t>
      </w:r>
      <w:r w:rsidRPr="00A5430B">
        <w:rPr>
          <w:sz w:val="28"/>
          <w:szCs w:val="28"/>
        </w:rPr>
        <w:t>Click “Edit” across from “Pickup Details”</w:t>
      </w:r>
      <w:r>
        <w:rPr>
          <w:sz w:val="28"/>
          <w:szCs w:val="28"/>
        </w:rPr>
        <w:t xml:space="preserve"> &gt; view in Guided and Single Page</w:t>
      </w:r>
    </w:p>
    <w:p w14:paraId="40C38639" w14:textId="77777777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 w:rsidRPr="00A5430B">
        <w:rPr>
          <w:sz w:val="28"/>
          <w:szCs w:val="28"/>
        </w:rPr>
        <w:t>Path :</w:t>
      </w:r>
      <w:proofErr w:type="gramEnd"/>
      <w:r w:rsidRPr="00A5430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state “On Call – District” &gt; </w:t>
      </w:r>
      <w:r w:rsidRPr="00A5430B">
        <w:rPr>
          <w:sz w:val="28"/>
          <w:szCs w:val="28"/>
        </w:rPr>
        <w:t>Click “Yes pickup my shipment” &gt;</w:t>
      </w:r>
      <w:r>
        <w:rPr>
          <w:sz w:val="28"/>
          <w:szCs w:val="28"/>
        </w:rPr>
        <w:t xml:space="preserve"> </w:t>
      </w:r>
      <w:r w:rsidRPr="00A5430B">
        <w:rPr>
          <w:sz w:val="28"/>
          <w:szCs w:val="28"/>
        </w:rPr>
        <w:t xml:space="preserve">Click “Edit” across from “Pickup </w:t>
      </w:r>
      <w:r>
        <w:rPr>
          <w:sz w:val="28"/>
          <w:szCs w:val="28"/>
        </w:rPr>
        <w:t>Location</w:t>
      </w:r>
      <w:r w:rsidRPr="00A5430B">
        <w:rPr>
          <w:sz w:val="28"/>
          <w:szCs w:val="28"/>
        </w:rPr>
        <w:t>”</w:t>
      </w:r>
      <w:r>
        <w:rPr>
          <w:sz w:val="28"/>
          <w:szCs w:val="28"/>
        </w:rPr>
        <w:t xml:space="preserve"> &gt; view in Guided and Single Page</w:t>
      </w:r>
    </w:p>
    <w:p w14:paraId="28011937" w14:textId="77777777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 w:rsidRPr="00A5430B">
        <w:rPr>
          <w:sz w:val="28"/>
          <w:szCs w:val="28"/>
        </w:rPr>
        <w:t>Path :</w:t>
      </w:r>
      <w:proofErr w:type="gramEnd"/>
      <w:r w:rsidRPr="00A5430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state “On Call – Schedule” &gt; </w:t>
      </w:r>
      <w:r w:rsidRPr="00A5430B">
        <w:rPr>
          <w:sz w:val="28"/>
          <w:szCs w:val="28"/>
        </w:rPr>
        <w:t>Click “Yes pickup my shipment”</w:t>
      </w:r>
    </w:p>
    <w:p w14:paraId="4D312B05" w14:textId="77777777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 w:rsidRPr="00A5430B">
        <w:rPr>
          <w:sz w:val="28"/>
          <w:szCs w:val="28"/>
        </w:rPr>
        <w:t>Path :</w:t>
      </w:r>
      <w:proofErr w:type="gramEnd"/>
      <w:r w:rsidRPr="00A5430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state “Requested – Past Notify Time” &gt; </w:t>
      </w:r>
      <w:r w:rsidRPr="00A5430B">
        <w:rPr>
          <w:sz w:val="28"/>
          <w:szCs w:val="28"/>
        </w:rPr>
        <w:t>Click “Yes pickup my shipment”</w:t>
      </w:r>
    </w:p>
    <w:p w14:paraId="191BE94B" w14:textId="724C4910" w:rsidR="00626C02" w:rsidRDefault="00626C02" w:rsidP="00626C02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 w:rsidRPr="00A5430B">
        <w:rPr>
          <w:sz w:val="28"/>
          <w:szCs w:val="28"/>
        </w:rPr>
        <w:t>Path :</w:t>
      </w:r>
      <w:proofErr w:type="gramEnd"/>
      <w:r w:rsidRPr="00A5430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state “UPS Delivery” &gt; </w:t>
      </w:r>
      <w:r w:rsidRPr="00A5430B">
        <w:rPr>
          <w:sz w:val="28"/>
          <w:szCs w:val="28"/>
        </w:rPr>
        <w:t xml:space="preserve">Click “Yes </w:t>
      </w:r>
      <w:r>
        <w:rPr>
          <w:sz w:val="28"/>
          <w:szCs w:val="28"/>
        </w:rPr>
        <w:t>hold at UPS location.</w:t>
      </w:r>
      <w:r w:rsidRPr="00A5430B">
        <w:rPr>
          <w:sz w:val="28"/>
          <w:szCs w:val="28"/>
        </w:rPr>
        <w:t>”</w:t>
      </w:r>
    </w:p>
    <w:p w14:paraId="6D64E56E" w14:textId="77777777" w:rsidR="00D523A0" w:rsidRPr="00DE6F47" w:rsidRDefault="00D523A0" w:rsidP="00B2720D">
      <w:pPr>
        <w:pStyle w:val="ListParagraph"/>
        <w:tabs>
          <w:tab w:val="left" w:pos="4020"/>
        </w:tabs>
        <w:rPr>
          <w:sz w:val="28"/>
          <w:szCs w:val="28"/>
        </w:rPr>
      </w:pPr>
    </w:p>
    <w:p w14:paraId="29AB9E89" w14:textId="4588642D" w:rsidR="00CB4F4B" w:rsidRPr="0062432E" w:rsidRDefault="00CB4F4B" w:rsidP="00B92D3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3EAD5FF" w14:textId="290A6DB8" w:rsidR="00D523A0" w:rsidRDefault="00D523A0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TFS#</w:t>
      </w:r>
      <w:r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>
        <w:rPr>
          <w:b/>
          <w:sz w:val="32"/>
          <w:szCs w:val="32"/>
        </w:rPr>
        <w:t>488389</w:t>
      </w:r>
    </w:p>
    <w:p w14:paraId="66DAA121" w14:textId="343122A8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D523A0">
        <w:rPr>
          <w:sz w:val="28"/>
          <w:szCs w:val="28"/>
        </w:rPr>
        <w:t>Update How - service list and logic</w:t>
      </w:r>
    </w:p>
    <w:p w14:paraId="5C0B5CBF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6469DE" w14:textId="77777777" w:rsidR="00D523A0" w:rsidRDefault="00D523A0" w:rsidP="00D523A0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33E65A7" w14:textId="77777777" w:rsidR="00D523A0" w:rsidRPr="00130AE0" w:rsidRDefault="00D523A0" w:rsidP="00D523A0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3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6BCEA92F" w14:textId="77777777" w:rsidR="00D523A0" w:rsidRPr="00130AE0" w:rsidRDefault="00D523A0" w:rsidP="00D523A0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4" w:anchor="/gfWrapper/when" w:history="1">
        <w:r>
          <w:rPr>
            <w:rStyle w:val="Hyperlink"/>
          </w:rPr>
          <w:t>http://uidev.ups.com/nbs_spa.html - /</w:t>
        </w:r>
        <w:proofErr w:type="spellStart"/>
        <w:r>
          <w:rPr>
            <w:rStyle w:val="Hyperlink"/>
          </w:rPr>
          <w:t>gfWrapper</w:t>
        </w:r>
        <w:proofErr w:type="spellEnd"/>
        <w:r>
          <w:rPr>
            <w:rStyle w:val="Hyperlink"/>
          </w:rPr>
          <w:t>/when</w:t>
        </w:r>
      </w:hyperlink>
    </w:p>
    <w:p w14:paraId="723D5107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5A7B8B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B426307" w14:textId="57A4E778" w:rsidR="00D523A0" w:rsidRPr="0062432E" w:rsidRDefault="00D523A0" w:rsidP="00D523A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component/schedule_component.ts</w:t>
      </w:r>
    </w:p>
    <w:p w14:paraId="6CDDF415" w14:textId="4416A3E7" w:rsidR="00D523A0" w:rsidRPr="00DE6F47" w:rsidRDefault="00D523A0" w:rsidP="00D523A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templates/schedule_component.tpl.html</w:t>
      </w:r>
    </w:p>
    <w:p w14:paraId="19E9C33D" w14:textId="77777777" w:rsidR="00D523A0" w:rsidRPr="0062432E" w:rsidRDefault="00D523A0" w:rsidP="00D523A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</w:t>
      </w:r>
      <w:r>
        <w:t>sass/v5/_</w:t>
      </w:r>
      <w:proofErr w:type="spellStart"/>
      <w:r>
        <w:t>nbs.scss</w:t>
      </w:r>
      <w:proofErr w:type="spellEnd"/>
    </w:p>
    <w:p w14:paraId="37F3CD82" w14:textId="77777777" w:rsidR="00D523A0" w:rsidRPr="0062432E" w:rsidRDefault="00D523A0" w:rsidP="00D523A0">
      <w:pPr>
        <w:tabs>
          <w:tab w:val="left" w:pos="4020"/>
        </w:tabs>
        <w:rPr>
          <w:sz w:val="28"/>
          <w:szCs w:val="28"/>
        </w:rPr>
      </w:pPr>
    </w:p>
    <w:p w14:paraId="1F1FBF9B" w14:textId="77777777" w:rsidR="00D523A0" w:rsidRDefault="00D523A0" w:rsidP="00D523A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0066CCF" w14:textId="77777777" w:rsidR="00D523A0" w:rsidRDefault="00D523A0" w:rsidP="00D523A0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nbs.scss</w:t>
      </w:r>
      <w:proofErr w:type="spellEnd"/>
      <w:proofErr w:type="gramEnd"/>
      <w:r>
        <w:rPr>
          <w:sz w:val="28"/>
          <w:szCs w:val="28"/>
        </w:rPr>
        <w:t xml:space="preserve"> classes added</w:t>
      </w:r>
    </w:p>
    <w:p w14:paraId="5F6EC108" w14:textId="56FD527F" w:rsidR="00D523A0" w:rsidRDefault="00D523A0" w:rsidP="00D523A0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.ups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text_underline</w:t>
      </w:r>
      <w:proofErr w:type="spellEnd"/>
    </w:p>
    <w:p w14:paraId="4F52C168" w14:textId="0AE572E5" w:rsidR="00D523A0" w:rsidRDefault="00D523A0" w:rsidP="00D523A0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schedule</w:t>
      </w:r>
      <w:proofErr w:type="gramEnd"/>
      <w:r>
        <w:rPr>
          <w:sz w:val="28"/>
          <w:szCs w:val="28"/>
        </w:rPr>
        <w:t>_component.tpl.html</w:t>
      </w:r>
    </w:p>
    <w:p w14:paraId="34D28282" w14:textId="1F75817A" w:rsidR="00D523A0" w:rsidRDefault="00D523A0" w:rsidP="00D523A0">
      <w:pPr>
        <w:pStyle w:val="ListParagraph"/>
        <w:numPr>
          <w:ilvl w:val="1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changed</w:t>
      </w:r>
      <w:proofErr w:type="gramEnd"/>
      <w:r>
        <w:rPr>
          <w:sz w:val="28"/>
          <w:szCs w:val="28"/>
        </w:rPr>
        <w:t xml:space="preserve"> buttons to &lt;p&gt;</w:t>
      </w:r>
    </w:p>
    <w:p w14:paraId="3D15A6E9" w14:textId="5E3BAF6D" w:rsidR="00626C02" w:rsidRDefault="00626C02" w:rsidP="00626C02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updated</w:t>
      </w:r>
      <w:proofErr w:type="gramEnd"/>
      <w:r>
        <w:rPr>
          <w:sz w:val="28"/>
          <w:szCs w:val="28"/>
        </w:rPr>
        <w:t xml:space="preserve"> the logic in the radio buttons so they display correctly</w:t>
      </w:r>
    </w:p>
    <w:p w14:paraId="02B1133D" w14:textId="6742B10D" w:rsidR="00626C02" w:rsidRDefault="00626C02" w:rsidP="00626C02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single page radio states</w:t>
      </w:r>
    </w:p>
    <w:p w14:paraId="36F041A6" w14:textId="2383D70B" w:rsidR="00D523A0" w:rsidRDefault="00626C02" w:rsidP="00626C02">
      <w:pPr>
        <w:pStyle w:val="ListParagraph"/>
        <w:numPr>
          <w:ilvl w:val="0"/>
          <w:numId w:val="28"/>
        </w:numPr>
        <w:tabs>
          <w:tab w:val="left" w:pos="4020"/>
        </w:tabs>
      </w:pPr>
      <w:proofErr w:type="gramStart"/>
      <w:r>
        <w:rPr>
          <w:sz w:val="28"/>
          <w:szCs w:val="28"/>
        </w:rPr>
        <w:t>updated</w:t>
      </w:r>
      <w:proofErr w:type="gramEnd"/>
      <w:r>
        <w:rPr>
          <w:sz w:val="28"/>
          <w:szCs w:val="28"/>
        </w:rPr>
        <w:t xml:space="preserve"> “Review to show correct content</w:t>
      </w:r>
    </w:p>
    <w:p w14:paraId="3A134CCE" w14:textId="77777777" w:rsidR="00D523A0" w:rsidRDefault="00D523A0" w:rsidP="00D523A0"/>
    <w:p w14:paraId="117649F7" w14:textId="77777777" w:rsidR="00D523A0" w:rsidRDefault="00D523A0" w:rsidP="00D523A0"/>
    <w:p w14:paraId="02003504" w14:textId="77777777" w:rsidR="00D523A0" w:rsidRDefault="00D523A0" w:rsidP="00D523A0"/>
    <w:p w14:paraId="5CFE9B57" w14:textId="77777777" w:rsidR="00D523A0" w:rsidRDefault="00D523A0" w:rsidP="00D523A0"/>
    <w:p w14:paraId="2E9A3DFD" w14:textId="77777777" w:rsidR="00D523A0" w:rsidRDefault="00D523A0" w:rsidP="00D523A0"/>
    <w:p w14:paraId="6E48D42C" w14:textId="77777777" w:rsidR="00D523A0" w:rsidRDefault="00D523A0" w:rsidP="00D523A0"/>
    <w:p w14:paraId="7B007DD6" w14:textId="77777777" w:rsidR="00D523A0" w:rsidRDefault="00D523A0" w:rsidP="00D523A0"/>
    <w:p w14:paraId="5CE883A2" w14:textId="77777777" w:rsidR="00D523A0" w:rsidRDefault="00D523A0" w:rsidP="00D523A0"/>
    <w:p w14:paraId="5F0ED8A8" w14:textId="77777777" w:rsidR="00D523A0" w:rsidRDefault="00D523A0" w:rsidP="00D523A0"/>
    <w:p w14:paraId="579A9A11" w14:textId="77777777" w:rsidR="00D523A0" w:rsidRPr="00B92D3C" w:rsidRDefault="00D523A0" w:rsidP="00D523A0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11573BD" w14:textId="77777777" w:rsidR="00D523A0" w:rsidRDefault="00D523A0" w:rsidP="00D523A0">
      <w:pPr>
        <w:tabs>
          <w:tab w:val="left" w:pos="4020"/>
        </w:tabs>
        <w:spacing w:line="276" w:lineRule="auto"/>
      </w:pPr>
    </w:p>
    <w:p w14:paraId="0F05F347" w14:textId="77777777" w:rsidR="00D523A0" w:rsidRDefault="00D523A0" w:rsidP="00D523A0"/>
    <w:p w14:paraId="7252A78F" w14:textId="77777777" w:rsidR="00D523A0" w:rsidRDefault="00D523A0" w:rsidP="00D523A0"/>
    <w:p w14:paraId="2878B01F" w14:textId="77777777" w:rsidR="00CB4F4B" w:rsidRDefault="00CB4F4B" w:rsidP="00CB4F4B"/>
    <w:p w14:paraId="39096BE1" w14:textId="77777777" w:rsidR="00CB4F4B" w:rsidRDefault="00CB4F4B" w:rsidP="00CB4F4B"/>
    <w:p w14:paraId="397C6FAE" w14:textId="77777777" w:rsidR="00CB4F4B" w:rsidRDefault="00CB4F4B" w:rsidP="00CB4F4B"/>
    <w:p w14:paraId="75D530FD" w14:textId="77777777" w:rsidR="00CB4F4B" w:rsidRDefault="00CB4F4B" w:rsidP="00CB4F4B"/>
    <w:p w14:paraId="0EC53E64" w14:textId="77777777" w:rsidR="00CB4F4B" w:rsidRDefault="00CB4F4B" w:rsidP="00CB4F4B"/>
    <w:p w14:paraId="3FF74C22" w14:textId="77777777" w:rsidR="00CB4F4B" w:rsidRDefault="00CB4F4B" w:rsidP="00CB4F4B"/>
    <w:p w14:paraId="0D308AF9" w14:textId="77777777" w:rsidR="00CB4F4B" w:rsidRDefault="00CB4F4B" w:rsidP="00CB4F4B"/>
    <w:p w14:paraId="25C08240" w14:textId="739BDA61" w:rsidR="00E23357" w:rsidRDefault="00CB4F4B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2178F2" w14:textId="6BEEAA91" w:rsidR="00176DBB" w:rsidRDefault="00486854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176DBB"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</w:t>
      </w:r>
      <w:r w:rsidR="00176DBB">
        <w:rPr>
          <w:b/>
          <w:sz w:val="32"/>
          <w:szCs w:val="32"/>
        </w:rPr>
        <w:t>: TFS#</w:t>
      </w:r>
    </w:p>
    <w:p w14:paraId="1229A5B9" w14:textId="218E520E" w:rsidR="00176DBB" w:rsidRPr="00644D94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C75A76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E639CF" w14:textId="77777777" w:rsidR="00176DBB" w:rsidRDefault="00176DBB" w:rsidP="00176DB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EBEC9AA" w14:textId="77777777" w:rsidR="00E23357" w:rsidRPr="00E23357" w:rsidRDefault="00E23357" w:rsidP="00E23357">
      <w:pPr>
        <w:pStyle w:val="ListParagraph"/>
        <w:numPr>
          <w:ilvl w:val="0"/>
          <w:numId w:val="28"/>
        </w:numPr>
        <w:tabs>
          <w:tab w:val="left" w:pos="4020"/>
        </w:tabs>
        <w:rPr>
          <w:sz w:val="28"/>
          <w:szCs w:val="28"/>
        </w:rPr>
      </w:pPr>
    </w:p>
    <w:p w14:paraId="184B3AA1" w14:textId="77777777" w:rsidR="00E23357" w:rsidRPr="00E23357" w:rsidRDefault="00E23357" w:rsidP="00E23357">
      <w:pPr>
        <w:tabs>
          <w:tab w:val="left" w:pos="4020"/>
        </w:tabs>
        <w:rPr>
          <w:sz w:val="28"/>
          <w:szCs w:val="28"/>
        </w:rPr>
      </w:pPr>
    </w:p>
    <w:p w14:paraId="4B5BFE1A" w14:textId="049DCF51" w:rsidR="00474227" w:rsidRDefault="00176DBB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 w:rsidR="00474227" w:rsidRPr="00474227">
        <w:rPr>
          <w:sz w:val="28"/>
          <w:szCs w:val="28"/>
        </w:rPr>
        <w:t xml:space="preserve"> </w:t>
      </w:r>
    </w:p>
    <w:p w14:paraId="352700E9" w14:textId="4DBE88AE" w:rsidR="00E23357" w:rsidRDefault="00E23357" w:rsidP="00E23357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 </w:t>
      </w:r>
    </w:p>
    <w:p w14:paraId="74769E6F" w14:textId="7BECFD4E" w:rsidR="00474227" w:rsidRPr="00474227" w:rsidRDefault="00474227" w:rsidP="00E23357">
      <w:pPr>
        <w:pStyle w:val="ListParagraph"/>
        <w:tabs>
          <w:tab w:val="left" w:pos="4020"/>
        </w:tabs>
        <w:rPr>
          <w:sz w:val="28"/>
          <w:szCs w:val="28"/>
        </w:rPr>
      </w:pPr>
    </w:p>
    <w:p w14:paraId="54BA44F5" w14:textId="77777777" w:rsidR="00474227" w:rsidRPr="00486854" w:rsidRDefault="00474227" w:rsidP="00474227">
      <w:pPr>
        <w:pStyle w:val="ListParagraph"/>
        <w:tabs>
          <w:tab w:val="left" w:pos="4020"/>
        </w:tabs>
        <w:rPr>
          <w:sz w:val="28"/>
          <w:szCs w:val="28"/>
        </w:rPr>
      </w:pPr>
    </w:p>
    <w:p w14:paraId="0C0CC4DA" w14:textId="3DB45CE1" w:rsidR="00486854" w:rsidRDefault="00486854" w:rsidP="0047422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841660" w14:textId="25BF63ED" w:rsidR="00486854" w:rsidRDefault="00486854" w:rsidP="00486854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C7E85" w14:textId="4A011BD7" w:rsidR="00486854" w:rsidRDefault="00486854" w:rsidP="004868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</w:t>
      </w:r>
      <w:r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1: TFS#</w:t>
      </w:r>
    </w:p>
    <w:p w14:paraId="1BAE974D" w14:textId="77777777" w:rsidR="00486854" w:rsidRPr="00644D9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EF1681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3F08D0" w14:textId="77777777" w:rsidR="00486854" w:rsidRDefault="00486854" w:rsidP="0048685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B41E502" w14:textId="77777777" w:rsidR="00486854" w:rsidRPr="00130AE0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39FB6893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E7A9FD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E713FE7" w14:textId="77777777" w:rsidR="00486854" w:rsidRPr="00AE3498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3A69382A" w14:textId="77777777" w:rsidR="00486854" w:rsidRPr="00486854" w:rsidRDefault="00486854" w:rsidP="00486854">
      <w:pPr>
        <w:tabs>
          <w:tab w:val="left" w:pos="4020"/>
        </w:tabs>
        <w:rPr>
          <w:sz w:val="28"/>
          <w:szCs w:val="28"/>
        </w:rPr>
      </w:pPr>
    </w:p>
    <w:sectPr w:rsidR="00486854" w:rsidRPr="00486854" w:rsidSect="00BF22AF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626C02" w:rsidRDefault="00626C02">
      <w:r>
        <w:separator/>
      </w:r>
    </w:p>
  </w:endnote>
  <w:endnote w:type="continuationSeparator" w:id="0">
    <w:p w14:paraId="6F5C6B8B" w14:textId="77777777" w:rsidR="00626C02" w:rsidRDefault="0062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626C02" w:rsidRDefault="00626C02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626C02" w:rsidRPr="00E40E84" w:rsidRDefault="00626C02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9A65F0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626C02" w:rsidRDefault="00626C0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626C02" w:rsidRDefault="00626C0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626C02" w:rsidRDefault="00626C02">
      <w:r>
        <w:separator/>
      </w:r>
    </w:p>
  </w:footnote>
  <w:footnote w:type="continuationSeparator" w:id="0">
    <w:p w14:paraId="47904BCF" w14:textId="77777777" w:rsidR="00626C02" w:rsidRDefault="00626C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626C02" w:rsidRDefault="00626C02">
    <w:pPr>
      <w:pStyle w:val="Header"/>
    </w:pPr>
  </w:p>
  <w:p w14:paraId="45D22A94" w14:textId="77777777" w:rsidR="00626C02" w:rsidRDefault="00626C02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9A65F0">
      <w:rPr>
        <w:noProof/>
      </w:rPr>
      <w:t>12/11/17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626C02" w:rsidRPr="00EE4744" w:rsidRDefault="00626C02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626C02" w:rsidRPr="00EE4744" w:rsidRDefault="00626C02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626C02" w:rsidRDefault="00626C02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6"/>
  </w:num>
  <w:num w:numId="14">
    <w:abstractNumId w:val="28"/>
  </w:num>
  <w:num w:numId="15">
    <w:abstractNumId w:val="14"/>
  </w:num>
  <w:num w:numId="16">
    <w:abstractNumId w:val="32"/>
  </w:num>
  <w:num w:numId="17">
    <w:abstractNumId w:val="13"/>
  </w:num>
  <w:num w:numId="18">
    <w:abstractNumId w:val="25"/>
  </w:num>
  <w:num w:numId="19">
    <w:abstractNumId w:val="18"/>
  </w:num>
  <w:num w:numId="20">
    <w:abstractNumId w:val="21"/>
  </w:num>
  <w:num w:numId="21">
    <w:abstractNumId w:val="20"/>
  </w:num>
  <w:num w:numId="22">
    <w:abstractNumId w:val="19"/>
  </w:num>
  <w:num w:numId="23">
    <w:abstractNumId w:val="29"/>
  </w:num>
  <w:num w:numId="24">
    <w:abstractNumId w:val="31"/>
  </w:num>
  <w:num w:numId="25">
    <w:abstractNumId w:val="12"/>
  </w:num>
  <w:num w:numId="26">
    <w:abstractNumId w:val="27"/>
  </w:num>
  <w:num w:numId="27">
    <w:abstractNumId w:val="24"/>
  </w:num>
  <w:num w:numId="28">
    <w:abstractNumId w:val="30"/>
  </w:num>
  <w:num w:numId="29">
    <w:abstractNumId w:val="10"/>
  </w:num>
  <w:num w:numId="30">
    <w:abstractNumId w:val="16"/>
  </w:num>
  <w:num w:numId="31">
    <w:abstractNumId w:val="23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26C02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B721B"/>
    <w:rsid w:val="007C12B9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30A98"/>
    <w:rsid w:val="00944D1F"/>
    <w:rsid w:val="00950C3C"/>
    <w:rsid w:val="00960AF1"/>
    <w:rsid w:val="00985737"/>
    <w:rsid w:val="009A65F0"/>
    <w:rsid w:val="009E165D"/>
    <w:rsid w:val="009E61A7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435A"/>
    <w:rsid w:val="00F36391"/>
    <w:rsid w:val="00F41DBE"/>
    <w:rsid w:val="00F42E58"/>
    <w:rsid w:val="00F47C07"/>
    <w:rsid w:val="00F55237"/>
    <w:rsid w:val="00F65035"/>
    <w:rsid w:val="00F740C0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yperlink" Target="http://uidev.ups.com/nbs_spa.html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9C68AD-1EA9-A148-82B0-E16DB1FB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122</TotalTime>
  <Pages>6</Pages>
  <Words>538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18</cp:revision>
  <cp:lastPrinted>2009-08-03T17:48:00Z</cp:lastPrinted>
  <dcterms:created xsi:type="dcterms:W3CDTF">2017-11-11T00:36:00Z</dcterms:created>
  <dcterms:modified xsi:type="dcterms:W3CDTF">2017-12-11T15:43:00Z</dcterms:modified>
</cp:coreProperties>
</file>