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0A025F" w:rsidRPr="00E23F2C" w:rsidRDefault="000A025F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0A025F" w:rsidRPr="00E23F2C" w:rsidRDefault="000A025F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66136EAC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421CAB">
              <w:rPr>
                <w:b/>
                <w:sz w:val="28"/>
                <w:szCs w:val="28"/>
              </w:rPr>
              <w:t>72.0</w:t>
            </w:r>
          </w:p>
          <w:p w14:paraId="368FEE05" w14:textId="77777777" w:rsidR="00E0342F" w:rsidRPr="00211A27" w:rsidRDefault="00E0342F" w:rsidP="00587A17"/>
          <w:p w14:paraId="4AAB1101" w14:textId="489D2B95" w:rsidR="00E0342F" w:rsidRDefault="004C48FB" w:rsidP="00587A17">
            <w:r>
              <w:t>Sprint end date: 01</w:t>
            </w:r>
            <w:r w:rsidR="00DF4D9A">
              <w:t>/</w:t>
            </w:r>
            <w:r w:rsidR="00421CAB">
              <w:t>26</w:t>
            </w:r>
            <w:r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414F5F" w14:textId="77777777" w:rsidR="000A025F" w:rsidRPr="00237BA3" w:rsidRDefault="000A025F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  <w:ind w:left="630"/>
                                  </w:pPr>
                                  <w:r>
                                    <w:rPr>
                                      <w:rFonts w:ascii="Helvetica" w:hAnsi="Helvetica" w:cs="Helvetica"/>
                                    </w:rPr>
                                    <w:t>073fb89</w:t>
                                  </w:r>
                                </w:p>
                                <w:p w14:paraId="518EC9A6" w14:textId="77777777" w:rsidR="000A025F" w:rsidRPr="00237BA3" w:rsidRDefault="000A025F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  <w:ind w:left="630"/>
                                  </w:pPr>
                                  <w:r>
                                    <w:rPr>
                                      <w:rFonts w:ascii="Helvetica" w:hAnsi="Helvetica" w:cs="Helvetica"/>
                                    </w:rPr>
                                    <w:t>4d4e20f</w:t>
                                  </w:r>
                                </w:p>
                                <w:p w14:paraId="6DDAD2D9" w14:textId="77777777" w:rsidR="000A025F" w:rsidRDefault="000A025F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  <w:ind w:left="630"/>
                                  </w:pPr>
                                  <w:r>
                                    <w:t>886942f</w:t>
                                  </w:r>
                                </w:p>
                                <w:p w14:paraId="7ED7BE19" w14:textId="77777777" w:rsidR="000A025F" w:rsidRPr="00237BA3" w:rsidRDefault="000A025F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  <w:ind w:left="630"/>
                                  </w:pPr>
                                  <w:r>
                                    <w:t>15cb27a</w:t>
                                  </w:r>
                                </w:p>
                                <w:p w14:paraId="313EA0FA" w14:textId="55119A38" w:rsidR="000A025F" w:rsidRDefault="000A025F" w:rsidP="000A025F">
                                  <w:pPr>
                                    <w:pStyle w:val="ListParagraph"/>
                                    <w:ind w:left="108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51414F5F" w14:textId="77777777" w:rsidR="000A025F" w:rsidRPr="00237BA3" w:rsidRDefault="000A025F" w:rsidP="000A025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630"/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073fb89</w:t>
                            </w:r>
                          </w:p>
                          <w:p w14:paraId="518EC9A6" w14:textId="77777777" w:rsidR="000A025F" w:rsidRPr="00237BA3" w:rsidRDefault="000A025F" w:rsidP="000A025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630"/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4d4e20f</w:t>
                            </w:r>
                          </w:p>
                          <w:p w14:paraId="6DDAD2D9" w14:textId="77777777" w:rsidR="000A025F" w:rsidRDefault="000A025F" w:rsidP="000A025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630"/>
                            </w:pPr>
                            <w:r>
                              <w:t>886942f</w:t>
                            </w:r>
                          </w:p>
                          <w:p w14:paraId="7ED7BE19" w14:textId="77777777" w:rsidR="000A025F" w:rsidRPr="00237BA3" w:rsidRDefault="000A025F" w:rsidP="000A025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ind w:left="630"/>
                            </w:pPr>
                            <w:r>
                              <w:t>15cb27a</w:t>
                            </w:r>
                          </w:p>
                          <w:p w14:paraId="313EA0FA" w14:textId="55119A38" w:rsidR="000A025F" w:rsidRDefault="000A025F" w:rsidP="000A025F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38225" w14:textId="275D37C8" w:rsidR="000A025F" w:rsidRDefault="000A025F" w:rsidP="009C64E7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9C64E7">
                                    <w:t>0544235</w:t>
                                  </w:r>
                                </w:p>
                                <w:p w14:paraId="12F9889C" w14:textId="42924796" w:rsidR="000A025F" w:rsidRDefault="000A025F" w:rsidP="009C64E7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9C64E7">
                                    <w:t>0b1e8ba</w:t>
                                  </w:r>
                                  <w:r>
                                    <w:t xml:space="preserve"> – 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</w:p>
                                <w:p w14:paraId="191E9663" w14:textId="5E4016C7" w:rsidR="000A025F" w:rsidRDefault="000A025F" w:rsidP="009C64E7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033EBE">
                                    <w:t>7d925c1</w:t>
                                  </w:r>
                                </w:p>
                                <w:p w14:paraId="4F010287" w14:textId="4E1A2403" w:rsidR="000A025F" w:rsidRDefault="000A025F" w:rsidP="009C64E7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033EBE">
                                    <w:t>2b1e504</w:t>
                                  </w:r>
                                </w:p>
                                <w:p w14:paraId="770D4756" w14:textId="77777777" w:rsidR="000A025F" w:rsidRPr="00E96F2F" w:rsidRDefault="000A025F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E96F2F">
                                    <w:rPr>
                                      <w:rFonts w:ascii="Helvetica" w:hAnsi="Helvetica" w:cs="Helvetica"/>
                                    </w:rPr>
                                    <w:t>43517af</w:t>
                                  </w:r>
                                </w:p>
                                <w:p w14:paraId="5376ACDF" w14:textId="77777777" w:rsidR="000A025F" w:rsidRPr="00E96F2F" w:rsidRDefault="000A025F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rFonts w:ascii="Helvetica" w:hAnsi="Helvetica"/>
                                    </w:rPr>
                                  </w:pPr>
                                  <w:proofErr w:type="gramStart"/>
                                  <w:r w:rsidRPr="00E96F2F">
                                    <w:rPr>
                                      <w:rFonts w:ascii="Helvetica" w:hAnsi="Helvetica"/>
                                    </w:rPr>
                                    <w:t>f03f2a5</w:t>
                                  </w:r>
                                  <w:proofErr w:type="gramEnd"/>
                                </w:p>
                                <w:p w14:paraId="3EDB1DA6" w14:textId="0AD2BFF5" w:rsidR="000A025F" w:rsidRDefault="000A025F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CE2D64">
                                    <w:rPr>
                                      <w:rFonts w:ascii="Helvetica" w:hAnsi="Helvetica"/>
                                    </w:rPr>
                                    <w:t>9614d16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2A638225" w14:textId="275D37C8" w:rsidR="000A025F" w:rsidRDefault="000A025F" w:rsidP="009C64E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9C64E7">
                              <w:t>0544235</w:t>
                            </w:r>
                          </w:p>
                          <w:p w14:paraId="12F9889C" w14:textId="42924796" w:rsidR="000A025F" w:rsidRDefault="000A025F" w:rsidP="009C64E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9C64E7">
                              <w:t>0b1e8ba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  <w:p w14:paraId="191E9663" w14:textId="5E4016C7" w:rsidR="000A025F" w:rsidRDefault="000A025F" w:rsidP="009C64E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033EBE">
                              <w:t>7d925c1</w:t>
                            </w:r>
                          </w:p>
                          <w:p w14:paraId="4F010287" w14:textId="4E1A2403" w:rsidR="000A025F" w:rsidRDefault="000A025F" w:rsidP="009C64E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033EBE">
                              <w:t>2b1e504</w:t>
                            </w:r>
                          </w:p>
                          <w:p w14:paraId="770D4756" w14:textId="77777777" w:rsidR="000A025F" w:rsidRPr="00E96F2F" w:rsidRDefault="000A025F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E96F2F">
                              <w:rPr>
                                <w:rFonts w:ascii="Helvetica" w:hAnsi="Helvetica" w:cs="Helvetica"/>
                              </w:rPr>
                              <w:t>43517af</w:t>
                            </w:r>
                          </w:p>
                          <w:p w14:paraId="5376ACDF" w14:textId="77777777" w:rsidR="000A025F" w:rsidRPr="00E96F2F" w:rsidRDefault="000A025F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Helvetica" w:hAnsi="Helvetica"/>
                              </w:rPr>
                            </w:pPr>
                            <w:proofErr w:type="gramStart"/>
                            <w:r w:rsidRPr="00E96F2F">
                              <w:rPr>
                                <w:rFonts w:ascii="Helvetica" w:hAnsi="Helvetica"/>
                              </w:rPr>
                              <w:t>f03f2a5</w:t>
                            </w:r>
                            <w:proofErr w:type="gramEnd"/>
                          </w:p>
                          <w:p w14:paraId="3EDB1DA6" w14:textId="0AD2BFF5" w:rsidR="000A025F" w:rsidRDefault="000A025F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CE2D64">
                              <w:rPr>
                                <w:rFonts w:ascii="Helvetica" w:hAnsi="Helvetica"/>
                              </w:rPr>
                              <w:t>9614d16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19012A37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00D10E1A" w14:textId="77777777" w:rsidR="003C2884" w:rsidRDefault="007748D5" w:rsidP="003823D1">
            <w:pPr>
              <w:pStyle w:val="ListParagraph"/>
              <w:numPr>
                <w:ilvl w:val="0"/>
                <w:numId w:val="31"/>
              </w:numPr>
            </w:pPr>
            <w:r>
              <w:t xml:space="preserve">Removed </w:t>
            </w:r>
            <w:r w:rsidRPr="007748D5">
              <w:t>ups-</w:t>
            </w:r>
            <w:proofErr w:type="spellStart"/>
            <w:r w:rsidRPr="007748D5">
              <w:t>section_condense</w:t>
            </w:r>
            <w:r>
              <w:t>d</w:t>
            </w:r>
            <w:proofErr w:type="spellEnd"/>
            <w:r>
              <w:t xml:space="preserve"> from the HTML in certificateOfOrigin_modal.tpl.html and ci_modal.tpl.html</w:t>
            </w:r>
          </w:p>
          <w:p w14:paraId="3BC6811A" w14:textId="4B806344" w:rsidR="009C64E7" w:rsidRDefault="009C64E7" w:rsidP="003823D1">
            <w:pPr>
              <w:pStyle w:val="ListParagraph"/>
              <w:numPr>
                <w:ilvl w:val="0"/>
                <w:numId w:val="31"/>
              </w:numPr>
            </w:pPr>
            <w:r>
              <w:t>There is a known issue error handling of common components in modals.  This is a global issue and will be added to the backlog.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BE6E5A6" w14:textId="1F953D78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 xml:space="preserve">: </w:t>
            </w:r>
            <w:r w:rsidR="006C65D0">
              <w:rPr>
                <w:b/>
                <w:color w:val="003436"/>
              </w:rPr>
              <w:t>UPSO-2712</w:t>
            </w:r>
          </w:p>
          <w:p w14:paraId="3BC3D1A7" w14:textId="77777777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24EC75C" w14:textId="3B63E9C1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#2: </w:t>
            </w:r>
            <w:r w:rsidR="006C65D0">
              <w:rPr>
                <w:b/>
                <w:color w:val="003436"/>
              </w:rPr>
              <w:t>UPSO-1144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76EF60E4" w14:textId="35A4BB3F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#3: </w:t>
            </w:r>
            <w:r w:rsidR="000A025F">
              <w:rPr>
                <w:b/>
                <w:color w:val="003436"/>
              </w:rPr>
              <w:t>UPSO-1158</w:t>
            </w:r>
          </w:p>
          <w:p w14:paraId="3728A672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2EC4113D" w:rsidR="00E77566" w:rsidRPr="00E53063" w:rsidRDefault="00231101" w:rsidP="00421CAB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#4: </w:t>
            </w:r>
            <w:r w:rsidR="000A025F" w:rsidRPr="000A025F">
              <w:rPr>
                <w:b/>
                <w:color w:val="003436"/>
              </w:rPr>
              <w:t>UPSO-1196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2E75F9FB" w:rsidR="002E13DE" w:rsidRDefault="00AD70A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UPSO-2053</w:t>
            </w:r>
          </w:p>
          <w:p w14:paraId="4EA7AB91" w14:textId="4FEAC8BF" w:rsidR="00AC136D" w:rsidRDefault="00AD70AE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UPSO-2011</w:t>
            </w:r>
          </w:p>
          <w:p w14:paraId="2041D440" w14:textId="6DAE44A7" w:rsidR="00B0611A" w:rsidRDefault="00AD70AE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UPSO-1196</w:t>
            </w:r>
          </w:p>
          <w:p w14:paraId="36D27DEB" w14:textId="77777777" w:rsidR="00AD70AE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B92C090" w14:textId="77777777" w:rsidR="00AD70AE" w:rsidRPr="007E17BD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7F243F5" w14:textId="77777777" w:rsidR="00AD70AE" w:rsidRDefault="00AD70AE" w:rsidP="00AD70AE">
            <w:pPr>
              <w:tabs>
                <w:tab w:val="left" w:pos="4020"/>
              </w:tabs>
              <w:rPr>
                <w:color w:val="003436"/>
              </w:rPr>
            </w:pPr>
          </w:p>
          <w:p w14:paraId="1425DA35" w14:textId="77777777" w:rsidR="00AD70AE" w:rsidRPr="00DB23F2" w:rsidRDefault="00AD70AE" w:rsidP="00AD70AE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B30F2AE" w14:textId="77777777" w:rsidR="00AD70AE" w:rsidRPr="00DB23F2" w:rsidRDefault="00AD70AE" w:rsidP="00AD70AE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6FDAC55D" w14:textId="77777777" w:rsidR="00AD70AE" w:rsidRDefault="00AD70AE" w:rsidP="00AD70AE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B4F3D1E" w14:textId="77777777" w:rsidR="00231101" w:rsidRDefault="00231101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  <w:bookmarkStart w:id="0" w:name="_GoBack"/>
            <w:bookmarkEnd w:id="0"/>
          </w:p>
          <w:p w14:paraId="21CCA584" w14:textId="77777777" w:rsidR="00E77566" w:rsidRDefault="00E77566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289AE3B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EDB692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0A025F" w:rsidRPr="00743757" w:rsidRDefault="000A025F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0A025F" w:rsidRPr="00743757" w:rsidRDefault="000A025F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D862E32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749A29F" w14:textId="77777777" w:rsidR="000F08AF" w:rsidRDefault="000F08AF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3AA509C" w14:textId="01715AFA" w:rsidR="00BD1BC2" w:rsidRDefault="00BD1BC2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</w:t>
      </w:r>
      <w:r w:rsidR="00DB2A92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: </w:t>
      </w:r>
      <w:r w:rsidR="009C64E7" w:rsidRPr="009C64E7">
        <w:rPr>
          <w:b/>
          <w:sz w:val="32"/>
          <w:szCs w:val="32"/>
        </w:rPr>
        <w:t>UPSO-2712</w:t>
      </w:r>
    </w:p>
    <w:p w14:paraId="0D74345E" w14:textId="77777777" w:rsidR="00BD1BC2" w:rsidRDefault="00BD1BC2" w:rsidP="00BD1BC2">
      <w:pPr>
        <w:tabs>
          <w:tab w:val="left" w:pos="4020"/>
        </w:tabs>
        <w:spacing w:line="276" w:lineRule="auto"/>
      </w:pPr>
    </w:p>
    <w:p w14:paraId="51A599AF" w14:textId="77777777" w:rsidR="00421CAB" w:rsidRDefault="00421CAB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09C42E" w14:textId="77777777" w:rsidR="00BD1BC2" w:rsidRDefault="00BD1BC2" w:rsidP="00BD1B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7B7DDDF" w14:textId="7EBC7751" w:rsidR="00BD1BC2" w:rsidRPr="00130AE0" w:rsidRDefault="00BD1BC2" w:rsidP="00BD1BC2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</w:t>
      </w:r>
      <w:r>
        <w:t xml:space="preserve">- </w:t>
      </w:r>
      <w:hyperlink r:id="rId10" w:anchor="/nbsSpa" w:history="1">
        <w:r w:rsidR="00F700EE">
          <w:rPr>
            <w:rStyle w:val="Hyperlink"/>
          </w:rPr>
          <w:t>http://uidev.ups.com/nbs_spa.html#/nbsSpa</w:t>
        </w:r>
      </w:hyperlink>
    </w:p>
    <w:p w14:paraId="03C78098" w14:textId="25BB7403" w:rsidR="00BD1BC2" w:rsidRPr="00130AE0" w:rsidRDefault="00BD1BC2" w:rsidP="00BD1BC2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1" w:anchor="/gfWrapper/payment" w:history="1">
        <w:r w:rsidR="00F700EE">
          <w:rPr>
            <w:rStyle w:val="Hyperlink"/>
          </w:rPr>
          <w:t>http://uidev.ups.com/nbs_spa.html - /</w:t>
        </w:r>
        <w:proofErr w:type="spellStart"/>
        <w:r w:rsidR="00F700EE">
          <w:rPr>
            <w:rStyle w:val="Hyperlink"/>
          </w:rPr>
          <w:t>gfWrapper</w:t>
        </w:r>
        <w:proofErr w:type="spellEnd"/>
        <w:r w:rsidR="00F700EE">
          <w:rPr>
            <w:rStyle w:val="Hyperlink"/>
          </w:rPr>
          <w:t>/payment</w:t>
        </w:r>
      </w:hyperlink>
    </w:p>
    <w:p w14:paraId="179CECC3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A33A863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ACFDCF8" w14:textId="3F2D1A88" w:rsidR="00BD1BC2" w:rsidRPr="006C65D0" w:rsidRDefault="00BD1BC2" w:rsidP="00BD1B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</w:t>
      </w:r>
      <w:r w:rsidR="006C65D0">
        <w:t>s</w:t>
      </w:r>
      <w:r>
        <w:t>/</w:t>
      </w:r>
      <w:r w:rsidR="00421CAB">
        <w:t>payment</w:t>
      </w:r>
      <w:r>
        <w:t>_component.ts</w:t>
      </w:r>
    </w:p>
    <w:p w14:paraId="5B6C5C09" w14:textId="756502E6" w:rsidR="006C65D0" w:rsidRPr="0062432E" w:rsidRDefault="006C65D0" w:rsidP="00BD1B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templates/payment_section.tpl.ts</w:t>
      </w:r>
    </w:p>
    <w:p w14:paraId="035CEB71" w14:textId="7277B027" w:rsidR="00BD1BC2" w:rsidRPr="00421CAB" w:rsidRDefault="00BD1BC2" w:rsidP="00BD1B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</w:t>
      </w:r>
      <w:r w:rsidR="00421CAB">
        <w:t>common/apps/assets/angular/</w:t>
      </w:r>
      <w:proofErr w:type="spellStart"/>
      <w:r w:rsidR="00421CAB">
        <w:t>cpc.ts</w:t>
      </w:r>
      <w:proofErr w:type="spellEnd"/>
    </w:p>
    <w:p w14:paraId="4536427E" w14:textId="2775EF3D" w:rsidR="00421CAB" w:rsidRPr="00DE6F47" w:rsidRDefault="00421CAB" w:rsidP="00BD1B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common/apps/assets/angular/templates/cpc.tpl.html</w:t>
      </w:r>
    </w:p>
    <w:p w14:paraId="1EC0FD42" w14:textId="77777777" w:rsidR="00BD1BC2" w:rsidRPr="004C48FB" w:rsidRDefault="00BD1BC2" w:rsidP="00BD1BC2">
      <w:pPr>
        <w:tabs>
          <w:tab w:val="left" w:pos="4020"/>
        </w:tabs>
        <w:rPr>
          <w:sz w:val="28"/>
          <w:szCs w:val="28"/>
        </w:rPr>
      </w:pPr>
    </w:p>
    <w:p w14:paraId="6CC09115" w14:textId="77777777" w:rsidR="00BD1BC2" w:rsidRDefault="00BD1BC2" w:rsidP="00BD1B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269D51" w14:textId="18C70A06" w:rsidR="00BD1BC2" w:rsidRDefault="00421CAB" w:rsidP="00421CAB">
      <w:pPr>
        <w:pStyle w:val="ListParagraph"/>
        <w:numPr>
          <w:ilvl w:val="0"/>
          <w:numId w:val="15"/>
        </w:numPr>
        <w:tabs>
          <w:tab w:val="left" w:pos="4020"/>
        </w:tabs>
      </w:pPr>
      <w:r>
        <w:t>Added VAT ID to the CPC</w:t>
      </w:r>
    </w:p>
    <w:p w14:paraId="26D834FD" w14:textId="4D89AB0B" w:rsidR="00421CAB" w:rsidRDefault="00421CAB" w:rsidP="00421CAB">
      <w:pPr>
        <w:pStyle w:val="ListParagraph"/>
        <w:numPr>
          <w:ilvl w:val="1"/>
          <w:numId w:val="15"/>
        </w:numPr>
        <w:tabs>
          <w:tab w:val="left" w:pos="4020"/>
        </w:tabs>
      </w:pPr>
      <w:proofErr w:type="gramStart"/>
      <w:r>
        <w:t>cpc.tpl.html</w:t>
      </w:r>
      <w:proofErr w:type="gramEnd"/>
      <w:r>
        <w:t xml:space="preserve"> - </w:t>
      </w:r>
      <w:r w:rsidR="006C65D0">
        <w:t>&lt;!-- BEGIN VAT sections --&gt; … &lt;!-- END VAT sections --&gt;</w:t>
      </w:r>
    </w:p>
    <w:p w14:paraId="49B2D4EA" w14:textId="455B95E2" w:rsidR="00421CAB" w:rsidRDefault="00421CAB" w:rsidP="00421CAB">
      <w:pPr>
        <w:pStyle w:val="ListParagraph"/>
        <w:numPr>
          <w:ilvl w:val="1"/>
          <w:numId w:val="15"/>
        </w:numPr>
        <w:tabs>
          <w:tab w:val="left" w:pos="4020"/>
        </w:tabs>
      </w:pPr>
      <w:proofErr w:type="spellStart"/>
      <w:proofErr w:type="gramStart"/>
      <w:r>
        <w:t>cpc.ts</w:t>
      </w:r>
      <w:proofErr w:type="spellEnd"/>
      <w:proofErr w:type="gramEnd"/>
      <w:r>
        <w:t xml:space="preserve"> – added</w:t>
      </w:r>
    </w:p>
    <w:p w14:paraId="6591DB30" w14:textId="6E8DE583" w:rsidR="00421CAB" w:rsidRDefault="00421CAB" w:rsidP="00421CAB">
      <w:pPr>
        <w:pStyle w:val="ListParagraph"/>
        <w:numPr>
          <w:ilvl w:val="2"/>
          <w:numId w:val="15"/>
        </w:numPr>
        <w:tabs>
          <w:tab w:val="left" w:pos="402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visibleVatId</w:t>
      </w:r>
      <w:r w:rsidR="006C65D0">
        <w:t>PT</w:t>
      </w:r>
      <w:proofErr w:type="spellEnd"/>
      <w:r w:rsidR="006C65D0">
        <w:t xml:space="preserve"> and </w:t>
      </w:r>
      <w:proofErr w:type="spellStart"/>
      <w:r w:rsidR="006C65D0">
        <w:t>visibleVatIdEs</w:t>
      </w:r>
      <w:proofErr w:type="spellEnd"/>
    </w:p>
    <w:p w14:paraId="12BE1A7B" w14:textId="4AFD2720" w:rsidR="00421CAB" w:rsidRDefault="00421CAB" w:rsidP="00421CAB">
      <w:pPr>
        <w:pStyle w:val="ListParagraph"/>
        <w:numPr>
          <w:ilvl w:val="2"/>
          <w:numId w:val="15"/>
        </w:numPr>
        <w:tabs>
          <w:tab w:val="left" w:pos="4020"/>
        </w:tabs>
      </w:pPr>
      <w:proofErr w:type="spellStart"/>
      <w:proofErr w:type="gramStart"/>
      <w:r>
        <w:t>vatId</w:t>
      </w:r>
      <w:r w:rsidR="006C65D0">
        <w:t>P</w:t>
      </w:r>
      <w:r>
        <w:t>t</w:t>
      </w:r>
      <w:proofErr w:type="spellEnd"/>
      <w:proofErr w:type="gramEnd"/>
      <w:r w:rsidR="006C65D0">
        <w:t xml:space="preserve"> / </w:t>
      </w:r>
      <w:proofErr w:type="spellStart"/>
      <w:r w:rsidR="006C65D0">
        <w:t>vatIdPEs</w:t>
      </w:r>
      <w:proofErr w:type="spellEnd"/>
      <w:r w:rsidR="006C65D0">
        <w:t xml:space="preserve"> t</w:t>
      </w:r>
      <w:r>
        <w:t xml:space="preserve">o </w:t>
      </w:r>
    </w:p>
    <w:p w14:paraId="41172664" w14:textId="220A99A2" w:rsidR="00421CAB" w:rsidRDefault="00421CAB" w:rsidP="00421CAB">
      <w:pPr>
        <w:pStyle w:val="ListParagraph"/>
        <w:numPr>
          <w:ilvl w:val="3"/>
          <w:numId w:val="15"/>
        </w:numPr>
        <w:tabs>
          <w:tab w:val="left" w:pos="4020"/>
        </w:tabs>
      </w:pPr>
      <w:proofErr w:type="spellStart"/>
      <w:proofErr w:type="gramStart"/>
      <w:r>
        <w:t>this.cpcForm</w:t>
      </w:r>
      <w:proofErr w:type="spellEnd"/>
      <w:proofErr w:type="gramEnd"/>
      <w:r>
        <w:t xml:space="preserve"> = </w:t>
      </w:r>
      <w:proofErr w:type="spellStart"/>
      <w:r>
        <w:t>fb.group</w:t>
      </w:r>
      <w:proofErr w:type="spellEnd"/>
      <w:r>
        <w:t>({…})</w:t>
      </w:r>
    </w:p>
    <w:p w14:paraId="0BB49121" w14:textId="32E589C0" w:rsidR="00421CAB" w:rsidRDefault="00421CAB" w:rsidP="00421CAB">
      <w:pPr>
        <w:pStyle w:val="ListParagraph"/>
        <w:numPr>
          <w:ilvl w:val="3"/>
          <w:numId w:val="15"/>
        </w:numPr>
        <w:tabs>
          <w:tab w:val="left" w:pos="4020"/>
        </w:tabs>
      </w:pPr>
      <w:proofErr w:type="spellStart"/>
      <w:proofErr w:type="gramStart"/>
      <w:r>
        <w:t>field</w:t>
      </w:r>
      <w:proofErr w:type="gramEnd"/>
      <w:r>
        <w:t>_names</w:t>
      </w:r>
      <w:proofErr w:type="spellEnd"/>
      <w:r>
        <w:t xml:space="preserve"> = {…}</w:t>
      </w:r>
    </w:p>
    <w:p w14:paraId="02112D1C" w14:textId="795DB295" w:rsidR="00421CAB" w:rsidRDefault="00421CAB" w:rsidP="00421CAB">
      <w:pPr>
        <w:pStyle w:val="ListParagraph"/>
        <w:numPr>
          <w:ilvl w:val="3"/>
          <w:numId w:val="15"/>
        </w:numPr>
        <w:tabs>
          <w:tab w:val="left" w:pos="4020"/>
        </w:tabs>
      </w:pPr>
      <w:proofErr w:type="spellStart"/>
      <w:proofErr w:type="gramStart"/>
      <w:r>
        <w:t>fieldDomId</w:t>
      </w:r>
      <w:proofErr w:type="spellEnd"/>
      <w:proofErr w:type="gramEnd"/>
      <w:r>
        <w:t xml:space="preserve"> = {…}</w:t>
      </w:r>
    </w:p>
    <w:p w14:paraId="7A33D6B1" w14:textId="2306710A" w:rsidR="00421CAB" w:rsidRDefault="00421CAB" w:rsidP="00421CAB">
      <w:pPr>
        <w:pStyle w:val="ListParagraph"/>
        <w:numPr>
          <w:ilvl w:val="3"/>
          <w:numId w:val="15"/>
        </w:numPr>
        <w:tabs>
          <w:tab w:val="left" w:pos="4020"/>
        </w:tabs>
      </w:pPr>
      <w:proofErr w:type="spellStart"/>
      <w:proofErr w:type="gramStart"/>
      <w:r>
        <w:t>setFieldVisibility</w:t>
      </w:r>
      <w:proofErr w:type="spellEnd"/>
      <w:proofErr w:type="gramEnd"/>
      <w:r>
        <w:t>(fields)</w:t>
      </w:r>
      <w:r w:rsidR="009C64E7">
        <w:t>:</w:t>
      </w:r>
      <w:r>
        <w:t>void {…}</w:t>
      </w:r>
    </w:p>
    <w:p w14:paraId="0D156CAA" w14:textId="77777777" w:rsidR="009C64E7" w:rsidRDefault="009C64E7" w:rsidP="009C64E7">
      <w:pPr>
        <w:pStyle w:val="ListParagraph"/>
        <w:numPr>
          <w:ilvl w:val="1"/>
          <w:numId w:val="15"/>
        </w:numPr>
        <w:tabs>
          <w:tab w:val="left" w:pos="4020"/>
        </w:tabs>
      </w:pPr>
      <w:proofErr w:type="gramStart"/>
      <w:r>
        <w:t>payment</w:t>
      </w:r>
      <w:proofErr w:type="gramEnd"/>
      <w:r>
        <w:t>_section.tpl.html</w:t>
      </w:r>
    </w:p>
    <w:p w14:paraId="39BBAFBE" w14:textId="09F67B4B" w:rsidR="00421CAB" w:rsidRDefault="009C64E7" w:rsidP="009C64E7">
      <w:pPr>
        <w:pStyle w:val="ListParagraph"/>
        <w:numPr>
          <w:ilvl w:val="2"/>
          <w:numId w:val="15"/>
        </w:numPr>
        <w:tabs>
          <w:tab w:val="left" w:pos="4020"/>
        </w:tabs>
      </w:pPr>
      <w:r>
        <w:t>Added 2 states to the Payment demo dropdown menu Add New CC Portugal and Add New CC Spain</w:t>
      </w:r>
    </w:p>
    <w:p w14:paraId="789808E6" w14:textId="173CC7E1" w:rsidR="009C64E7" w:rsidRDefault="009C64E7" w:rsidP="009C64E7">
      <w:pPr>
        <w:pStyle w:val="ListParagraph"/>
        <w:numPr>
          <w:ilvl w:val="2"/>
          <w:numId w:val="15"/>
        </w:numPr>
        <w:tabs>
          <w:tab w:val="left" w:pos="4020"/>
        </w:tabs>
      </w:pPr>
      <w:r>
        <w:t xml:space="preserve">Changed </w:t>
      </w:r>
    </w:p>
    <w:p w14:paraId="62BF7A7C" w14:textId="050C80C7" w:rsidR="009C64E7" w:rsidRPr="009C64E7" w:rsidRDefault="009C64E7" w:rsidP="009C64E7">
      <w:pPr>
        <w:shd w:val="clear" w:color="auto" w:fill="FDF6E3"/>
        <w:spacing w:line="315" w:lineRule="atLeast"/>
        <w:ind w:left="2160"/>
        <w:rPr>
          <w:rFonts w:ascii="Monaco" w:hAnsi="Monaco"/>
          <w:color w:val="333333"/>
          <w:sz w:val="21"/>
          <w:szCs w:val="21"/>
        </w:rPr>
      </w:pPr>
      <w:r w:rsidRPr="009C64E7">
        <w:rPr>
          <w:rFonts w:ascii="Monaco" w:hAnsi="Monaco"/>
          <w:color w:val="93A1A1"/>
          <w:sz w:val="21"/>
          <w:szCs w:val="21"/>
        </w:rPr>
        <w:t>&lt;</w:t>
      </w:r>
      <w:proofErr w:type="gramStart"/>
      <w:r w:rsidRPr="009C64E7">
        <w:rPr>
          <w:rFonts w:ascii="Monaco" w:hAnsi="Monaco"/>
          <w:color w:val="268BD2"/>
          <w:sz w:val="21"/>
          <w:szCs w:val="21"/>
        </w:rPr>
        <w:t>div</w:t>
      </w:r>
      <w:proofErr w:type="gramEnd"/>
      <w:r w:rsidRPr="009C64E7">
        <w:rPr>
          <w:rFonts w:ascii="Monaco" w:hAnsi="Monaco"/>
          <w:color w:val="333333"/>
          <w:sz w:val="21"/>
          <w:szCs w:val="21"/>
        </w:rPr>
        <w:t xml:space="preserve"> *</w:t>
      </w:r>
      <w:proofErr w:type="spellStart"/>
      <w:r w:rsidRPr="009C64E7">
        <w:rPr>
          <w:rFonts w:ascii="Monaco" w:hAnsi="Monaco"/>
          <w:color w:val="93A1A1"/>
          <w:sz w:val="21"/>
          <w:szCs w:val="21"/>
        </w:rPr>
        <w:t>ngIf</w:t>
      </w:r>
      <w:proofErr w:type="spellEnd"/>
      <w:r w:rsidRPr="009C64E7">
        <w:rPr>
          <w:rFonts w:ascii="Monaco" w:hAnsi="Monaco"/>
          <w:color w:val="333333"/>
          <w:sz w:val="21"/>
          <w:szCs w:val="21"/>
        </w:rPr>
        <w:t>=</w:t>
      </w:r>
      <w:r>
        <w:rPr>
          <w:rFonts w:ascii="Monaco" w:hAnsi="Monaco"/>
          <w:color w:val="2AA198"/>
          <w:sz w:val="21"/>
          <w:szCs w:val="21"/>
        </w:rPr>
        <w:t>"</w:t>
      </w:r>
      <w:proofErr w:type="spellStart"/>
      <w:r>
        <w:rPr>
          <w:rFonts w:ascii="Monaco" w:hAnsi="Monaco"/>
          <w:color w:val="2AA198"/>
          <w:sz w:val="21"/>
          <w:szCs w:val="21"/>
        </w:rPr>
        <w:t>demoSelection</w:t>
      </w:r>
      <w:proofErr w:type="spellEnd"/>
      <w:r>
        <w:rPr>
          <w:rFonts w:ascii="Monaco" w:hAnsi="Monaco"/>
          <w:color w:val="2AA198"/>
          <w:sz w:val="21"/>
          <w:szCs w:val="21"/>
        </w:rPr>
        <w:t xml:space="preserve"> == '</w:t>
      </w:r>
      <w:proofErr w:type="spellStart"/>
      <w:r>
        <w:rPr>
          <w:rFonts w:ascii="Monaco" w:hAnsi="Monaco"/>
          <w:color w:val="2AA198"/>
          <w:sz w:val="21"/>
          <w:szCs w:val="21"/>
        </w:rPr>
        <w:t>ccNew</w:t>
      </w:r>
      <w:proofErr w:type="spellEnd"/>
      <w:r>
        <w:rPr>
          <w:rFonts w:ascii="Monaco" w:hAnsi="Monaco"/>
          <w:color w:val="2AA198"/>
          <w:sz w:val="21"/>
          <w:szCs w:val="21"/>
        </w:rPr>
        <w:t>'</w:t>
      </w:r>
      <w:r w:rsidRPr="009C64E7">
        <w:rPr>
          <w:rFonts w:ascii="Monaco" w:hAnsi="Monaco"/>
          <w:color w:val="2AA198"/>
          <w:sz w:val="21"/>
          <w:szCs w:val="21"/>
        </w:rPr>
        <w:t>"</w:t>
      </w:r>
      <w:r w:rsidRPr="009C64E7">
        <w:rPr>
          <w:rFonts w:ascii="Monaco" w:hAnsi="Monaco"/>
          <w:color w:val="93A1A1"/>
          <w:sz w:val="21"/>
          <w:szCs w:val="21"/>
        </w:rPr>
        <w:t>&gt;</w:t>
      </w:r>
    </w:p>
    <w:p w14:paraId="3C74BCA1" w14:textId="1921EAFA" w:rsidR="009C64E7" w:rsidRDefault="009C64E7" w:rsidP="009C64E7">
      <w:pPr>
        <w:pStyle w:val="ListParagraph"/>
        <w:numPr>
          <w:ilvl w:val="2"/>
          <w:numId w:val="15"/>
        </w:numPr>
        <w:tabs>
          <w:tab w:val="left" w:pos="4020"/>
        </w:tabs>
      </w:pPr>
      <w:r>
        <w:t xml:space="preserve">To </w:t>
      </w:r>
    </w:p>
    <w:p w14:paraId="502EFCD3" w14:textId="77777777" w:rsidR="009C64E7" w:rsidRPr="009C64E7" w:rsidRDefault="009C64E7" w:rsidP="009C64E7">
      <w:pPr>
        <w:shd w:val="clear" w:color="auto" w:fill="FDF6E3"/>
        <w:spacing w:line="315" w:lineRule="atLeast"/>
        <w:ind w:left="2160"/>
        <w:rPr>
          <w:rFonts w:ascii="Monaco" w:hAnsi="Monaco"/>
          <w:color w:val="333333"/>
          <w:sz w:val="21"/>
          <w:szCs w:val="21"/>
        </w:rPr>
      </w:pPr>
      <w:r w:rsidRPr="009C64E7">
        <w:rPr>
          <w:rFonts w:ascii="Monaco" w:hAnsi="Monaco"/>
          <w:color w:val="93A1A1"/>
          <w:sz w:val="21"/>
          <w:szCs w:val="21"/>
        </w:rPr>
        <w:t>&lt;</w:t>
      </w:r>
      <w:proofErr w:type="gramStart"/>
      <w:r w:rsidRPr="009C64E7">
        <w:rPr>
          <w:rFonts w:ascii="Monaco" w:hAnsi="Monaco"/>
          <w:color w:val="268BD2"/>
          <w:sz w:val="21"/>
          <w:szCs w:val="21"/>
        </w:rPr>
        <w:t>div</w:t>
      </w:r>
      <w:proofErr w:type="gramEnd"/>
      <w:r w:rsidRPr="009C64E7">
        <w:rPr>
          <w:rFonts w:ascii="Monaco" w:hAnsi="Monaco"/>
          <w:color w:val="333333"/>
          <w:sz w:val="21"/>
          <w:szCs w:val="21"/>
        </w:rPr>
        <w:t xml:space="preserve"> *</w:t>
      </w:r>
      <w:proofErr w:type="spellStart"/>
      <w:r w:rsidRPr="009C64E7">
        <w:rPr>
          <w:rFonts w:ascii="Monaco" w:hAnsi="Monaco"/>
          <w:color w:val="93A1A1"/>
          <w:sz w:val="21"/>
          <w:szCs w:val="21"/>
        </w:rPr>
        <w:t>ngIf</w:t>
      </w:r>
      <w:proofErr w:type="spellEnd"/>
      <w:r w:rsidRPr="009C64E7">
        <w:rPr>
          <w:rFonts w:ascii="Monaco" w:hAnsi="Monaco"/>
          <w:color w:val="333333"/>
          <w:sz w:val="21"/>
          <w:szCs w:val="21"/>
        </w:rPr>
        <w:t>=</w:t>
      </w:r>
      <w:r w:rsidRPr="009C64E7">
        <w:rPr>
          <w:rFonts w:ascii="Monaco" w:hAnsi="Monaco"/>
          <w:color w:val="2AA198"/>
          <w:sz w:val="21"/>
          <w:szCs w:val="21"/>
        </w:rPr>
        <w:t>"</w:t>
      </w:r>
      <w:proofErr w:type="spellStart"/>
      <w:r w:rsidRPr="009C64E7">
        <w:rPr>
          <w:rFonts w:ascii="Monaco" w:hAnsi="Monaco"/>
          <w:color w:val="2AA198"/>
          <w:sz w:val="21"/>
          <w:szCs w:val="21"/>
        </w:rPr>
        <w:t>demoSelection</w:t>
      </w:r>
      <w:proofErr w:type="spellEnd"/>
      <w:r w:rsidRPr="009C64E7">
        <w:rPr>
          <w:rFonts w:ascii="Monaco" w:hAnsi="Monaco"/>
          <w:color w:val="2AA198"/>
          <w:sz w:val="21"/>
          <w:szCs w:val="21"/>
        </w:rPr>
        <w:t xml:space="preserve"> == '</w:t>
      </w:r>
      <w:proofErr w:type="spellStart"/>
      <w:r w:rsidRPr="009C64E7">
        <w:rPr>
          <w:rFonts w:ascii="Monaco" w:hAnsi="Monaco"/>
          <w:color w:val="2AA198"/>
          <w:sz w:val="21"/>
          <w:szCs w:val="21"/>
        </w:rPr>
        <w:t>ccNew</w:t>
      </w:r>
      <w:proofErr w:type="spellEnd"/>
      <w:r w:rsidRPr="009C64E7">
        <w:rPr>
          <w:rFonts w:ascii="Monaco" w:hAnsi="Monaco"/>
          <w:color w:val="2AA198"/>
          <w:sz w:val="21"/>
          <w:szCs w:val="21"/>
        </w:rPr>
        <w:t xml:space="preserve">' || </w:t>
      </w:r>
      <w:proofErr w:type="spellStart"/>
      <w:r w:rsidRPr="009C64E7">
        <w:rPr>
          <w:rFonts w:ascii="Monaco" w:hAnsi="Monaco"/>
          <w:color w:val="2AA198"/>
          <w:sz w:val="21"/>
          <w:szCs w:val="21"/>
        </w:rPr>
        <w:t>demoSelection</w:t>
      </w:r>
      <w:proofErr w:type="spellEnd"/>
      <w:r w:rsidRPr="009C64E7">
        <w:rPr>
          <w:rFonts w:ascii="Monaco" w:hAnsi="Monaco"/>
          <w:color w:val="2AA198"/>
          <w:sz w:val="21"/>
          <w:szCs w:val="21"/>
        </w:rPr>
        <w:t xml:space="preserve"> == '</w:t>
      </w:r>
      <w:proofErr w:type="spellStart"/>
      <w:r w:rsidRPr="009C64E7">
        <w:rPr>
          <w:rFonts w:ascii="Monaco" w:hAnsi="Monaco"/>
          <w:color w:val="2AA198"/>
          <w:sz w:val="21"/>
          <w:szCs w:val="21"/>
        </w:rPr>
        <w:t>ccNewEs</w:t>
      </w:r>
      <w:proofErr w:type="spellEnd"/>
      <w:r w:rsidRPr="009C64E7">
        <w:rPr>
          <w:rFonts w:ascii="Monaco" w:hAnsi="Monaco"/>
          <w:color w:val="2AA198"/>
          <w:sz w:val="21"/>
          <w:szCs w:val="21"/>
        </w:rPr>
        <w:t xml:space="preserve">' || </w:t>
      </w:r>
      <w:proofErr w:type="spellStart"/>
      <w:r w:rsidRPr="009C64E7">
        <w:rPr>
          <w:rFonts w:ascii="Monaco" w:hAnsi="Monaco"/>
          <w:color w:val="2AA198"/>
          <w:sz w:val="21"/>
          <w:szCs w:val="21"/>
        </w:rPr>
        <w:t>demoSelection</w:t>
      </w:r>
      <w:proofErr w:type="spellEnd"/>
      <w:r w:rsidRPr="009C64E7">
        <w:rPr>
          <w:rFonts w:ascii="Monaco" w:hAnsi="Monaco"/>
          <w:color w:val="2AA198"/>
          <w:sz w:val="21"/>
          <w:szCs w:val="21"/>
        </w:rPr>
        <w:t xml:space="preserve"> == '</w:t>
      </w:r>
      <w:proofErr w:type="spellStart"/>
      <w:r w:rsidRPr="009C64E7">
        <w:rPr>
          <w:rFonts w:ascii="Monaco" w:hAnsi="Monaco"/>
          <w:color w:val="2AA198"/>
          <w:sz w:val="21"/>
          <w:szCs w:val="21"/>
        </w:rPr>
        <w:t>ccNewPt</w:t>
      </w:r>
      <w:proofErr w:type="spellEnd"/>
      <w:r w:rsidRPr="009C64E7">
        <w:rPr>
          <w:rFonts w:ascii="Monaco" w:hAnsi="Monaco"/>
          <w:color w:val="2AA198"/>
          <w:sz w:val="21"/>
          <w:szCs w:val="21"/>
        </w:rPr>
        <w:t>'"</w:t>
      </w:r>
      <w:r w:rsidRPr="009C64E7">
        <w:rPr>
          <w:rFonts w:ascii="Monaco" w:hAnsi="Monaco"/>
          <w:color w:val="93A1A1"/>
          <w:sz w:val="21"/>
          <w:szCs w:val="21"/>
        </w:rPr>
        <w:t>&gt;</w:t>
      </w:r>
    </w:p>
    <w:p w14:paraId="45404579" w14:textId="292A9496" w:rsidR="009C64E7" w:rsidRDefault="009C64E7" w:rsidP="009C64E7">
      <w:pPr>
        <w:pStyle w:val="ListParagraph"/>
        <w:numPr>
          <w:ilvl w:val="1"/>
          <w:numId w:val="15"/>
        </w:numPr>
        <w:tabs>
          <w:tab w:val="left" w:pos="4020"/>
        </w:tabs>
      </w:pPr>
      <w:proofErr w:type="spellStart"/>
      <w:r>
        <w:t>Payment_component.ts</w:t>
      </w:r>
      <w:proofErr w:type="spellEnd"/>
    </w:p>
    <w:p w14:paraId="51F46DF1" w14:textId="0D9E0633" w:rsidR="009C64E7" w:rsidRDefault="009262DC" w:rsidP="009C64E7">
      <w:pPr>
        <w:pStyle w:val="ListParagraph"/>
        <w:numPr>
          <w:ilvl w:val="2"/>
          <w:numId w:val="15"/>
        </w:numPr>
        <w:tabs>
          <w:tab w:val="left" w:pos="4020"/>
        </w:tabs>
      </w:pPr>
      <w:proofErr w:type="spellStart"/>
      <w:proofErr w:type="gramStart"/>
      <w:r>
        <w:t>demoPaymentBtn</w:t>
      </w:r>
      <w:proofErr w:type="spellEnd"/>
      <w:proofErr w:type="gramEnd"/>
      <w:r>
        <w:t>() added 2 cases “</w:t>
      </w:r>
      <w:proofErr w:type="spellStart"/>
      <w:r>
        <w:t>ccNewPt</w:t>
      </w:r>
      <w:proofErr w:type="spellEnd"/>
      <w:r>
        <w:t>” and “</w:t>
      </w:r>
      <w:proofErr w:type="spellStart"/>
      <w:r>
        <w:t>ccNewEs</w:t>
      </w:r>
      <w:proofErr w:type="spellEnd"/>
      <w:r>
        <w:t xml:space="preserve">” Also, updated some commenting and added </w:t>
      </w:r>
      <w:proofErr w:type="spellStart"/>
      <w:r>
        <w:t>updatePaymentCpc</w:t>
      </w:r>
      <w:proofErr w:type="spellEnd"/>
      <w:r>
        <w:t>() to case “</w:t>
      </w:r>
      <w:proofErr w:type="spellStart"/>
      <w:r>
        <w:t>ccNew</w:t>
      </w:r>
      <w:proofErr w:type="spellEnd"/>
      <w:r>
        <w:t>”</w:t>
      </w:r>
    </w:p>
    <w:p w14:paraId="02608EEC" w14:textId="4D57B6A5" w:rsidR="009262DC" w:rsidRDefault="009262DC" w:rsidP="009C64E7">
      <w:pPr>
        <w:pStyle w:val="ListParagraph"/>
        <w:numPr>
          <w:ilvl w:val="2"/>
          <w:numId w:val="15"/>
        </w:numPr>
        <w:tabs>
          <w:tab w:val="left" w:pos="4020"/>
        </w:tabs>
      </w:pPr>
      <w:proofErr w:type="spellStart"/>
      <w:proofErr w:type="gramStart"/>
      <w:r>
        <w:t>updatePaymentCpc</w:t>
      </w:r>
      <w:proofErr w:type="spellEnd"/>
      <w:proofErr w:type="gramEnd"/>
      <w:r>
        <w:t>() updated to reflect the 2 new CC states</w:t>
      </w:r>
    </w:p>
    <w:p w14:paraId="51B9E59B" w14:textId="77777777" w:rsidR="004D4D94" w:rsidRDefault="004D4D94" w:rsidP="004D4D94"/>
    <w:p w14:paraId="3A69382A" w14:textId="21431F89" w:rsidR="00486854" w:rsidRDefault="00486854" w:rsidP="004C48FB"/>
    <w:p w14:paraId="279C43DA" w14:textId="77777777" w:rsidR="000F08AF" w:rsidRDefault="000F08AF" w:rsidP="004C48FB"/>
    <w:p w14:paraId="30E3B719" w14:textId="77777777" w:rsidR="000F08AF" w:rsidRDefault="000F08AF" w:rsidP="004C48FB"/>
    <w:p w14:paraId="2AF3F6B3" w14:textId="77777777" w:rsidR="000F08AF" w:rsidRDefault="000F08AF" w:rsidP="004C48FB"/>
    <w:p w14:paraId="6C4C08D7" w14:textId="77777777" w:rsidR="000F08AF" w:rsidRDefault="000F08AF" w:rsidP="004C48FB"/>
    <w:p w14:paraId="3BFC1BD0" w14:textId="77777777" w:rsidR="000F08AF" w:rsidRDefault="000F08AF" w:rsidP="004C48FB"/>
    <w:p w14:paraId="499F80A7" w14:textId="7B6E5095" w:rsidR="000F08AF" w:rsidRDefault="000F08AF" w:rsidP="000F08A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#2: </w:t>
      </w:r>
      <w:r w:rsidR="009C64E7" w:rsidRPr="009C64E7">
        <w:rPr>
          <w:b/>
          <w:sz w:val="32"/>
          <w:szCs w:val="32"/>
        </w:rPr>
        <w:t>UPSO-1144</w:t>
      </w:r>
    </w:p>
    <w:p w14:paraId="07176275" w14:textId="70E29AED" w:rsidR="000F08AF" w:rsidRPr="00D318C0" w:rsidRDefault="00421CAB" w:rsidP="000F08AF">
      <w:pPr>
        <w:tabs>
          <w:tab w:val="left" w:pos="4020"/>
        </w:tabs>
        <w:spacing w:line="276" w:lineRule="auto"/>
      </w:pPr>
      <w:r w:rsidRPr="00421CAB">
        <w:t>Angular 4 Forms - NAFTA (non-product sections)</w:t>
      </w:r>
    </w:p>
    <w:p w14:paraId="2728E98A" w14:textId="77777777" w:rsidR="000F08AF" w:rsidRDefault="000F08AF" w:rsidP="000F08A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940E19" w14:textId="77777777" w:rsidR="000F08AF" w:rsidRDefault="000F08AF" w:rsidP="000F08A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0D9E90ED" w14:textId="2D56E55D" w:rsidR="000F08AF" w:rsidRPr="005B2CC8" w:rsidRDefault="000F08AF" w:rsidP="005B2CC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 xml:space="preserve">Forms section - </w:t>
      </w:r>
      <w:hyperlink r:id="rId12" w:anchor="/forms/NAFTA" w:history="1">
        <w:r w:rsidR="00F700EE">
          <w:rPr>
            <w:rStyle w:val="Hyperlink"/>
          </w:rPr>
          <w:t>uidev.ups.com/nbs_spa.html - /forms/NAFTA</w:t>
        </w:r>
      </w:hyperlink>
    </w:p>
    <w:p w14:paraId="79A9E45E" w14:textId="77777777" w:rsidR="005B2CC8" w:rsidRPr="005B2CC8" w:rsidRDefault="005B2CC8" w:rsidP="005B2CC8">
      <w:pPr>
        <w:tabs>
          <w:tab w:val="left" w:pos="4020"/>
        </w:tabs>
        <w:rPr>
          <w:sz w:val="28"/>
          <w:szCs w:val="28"/>
        </w:rPr>
      </w:pPr>
    </w:p>
    <w:p w14:paraId="172A98F6" w14:textId="77777777" w:rsidR="000F08AF" w:rsidRDefault="000F08AF" w:rsidP="000F08A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83AC612" w14:textId="6C6FC146" w:rsidR="000F08AF" w:rsidRPr="005B2CC8" w:rsidRDefault="000F08AF" w:rsidP="000F08A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component/forms/</w:t>
      </w:r>
      <w:r w:rsidR="005B2CC8">
        <w:t>NAFTA/nafta</w:t>
      </w:r>
      <w:r>
        <w:t>_component.ts</w:t>
      </w:r>
    </w:p>
    <w:p w14:paraId="6265C22F" w14:textId="059A8619" w:rsidR="005B2CC8" w:rsidRPr="0062432E" w:rsidRDefault="005B2CC8" w:rsidP="000F08A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component/forms/NAFTA/naftaWrapper_component.ts</w:t>
      </w:r>
    </w:p>
    <w:p w14:paraId="61CD7CED" w14:textId="5562E9F7" w:rsidR="000F08AF" w:rsidRPr="005B2CC8" w:rsidRDefault="000F08AF" w:rsidP="000F08A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</w:t>
      </w:r>
      <w:r w:rsidR="005B2CC8">
        <w:t>NAFTA/nafta_modal</w:t>
      </w:r>
      <w:r>
        <w:t>.tpl.html</w:t>
      </w:r>
    </w:p>
    <w:p w14:paraId="279DB73D" w14:textId="19BE1689" w:rsidR="000F08AF" w:rsidRPr="00CE5B98" w:rsidRDefault="005B2CC8" w:rsidP="005B2CC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templates/forms/NAFTA/nafta_wrapper.tpl.html</w:t>
      </w:r>
    </w:p>
    <w:p w14:paraId="2B54C4C7" w14:textId="1AC3E201" w:rsidR="00CE5B98" w:rsidRDefault="00CE5B98" w:rsidP="005B2CC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</w:t>
      </w:r>
      <w:r w:rsidR="00837654">
        <w:t>apps/</w:t>
      </w:r>
      <w:proofErr w:type="spellStart"/>
      <w:r w:rsidR="00837654">
        <w:t>nbs</w:t>
      </w:r>
      <w:proofErr w:type="spellEnd"/>
      <w:r w:rsidR="00837654">
        <w:t>/assets</w:t>
      </w:r>
      <w:r>
        <w:t>/sass/v5/_</w:t>
      </w:r>
      <w:proofErr w:type="spellStart"/>
      <w:r w:rsidR="00837654">
        <w:t>nbs</w:t>
      </w:r>
      <w:r>
        <w:t>.scss</w:t>
      </w:r>
      <w:proofErr w:type="spellEnd"/>
    </w:p>
    <w:p w14:paraId="2C733C78" w14:textId="77777777" w:rsidR="005B2CC8" w:rsidRPr="005B2CC8" w:rsidRDefault="005B2CC8" w:rsidP="005B2CC8">
      <w:pPr>
        <w:tabs>
          <w:tab w:val="left" w:pos="4020"/>
        </w:tabs>
        <w:rPr>
          <w:sz w:val="28"/>
          <w:szCs w:val="28"/>
        </w:rPr>
      </w:pPr>
    </w:p>
    <w:p w14:paraId="2C3C5051" w14:textId="77777777" w:rsidR="000F08AF" w:rsidRDefault="000F08AF" w:rsidP="000F08A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A8A97A1" w14:textId="423D0B9E" w:rsidR="00CE5B98" w:rsidRDefault="005B2CC8" w:rsidP="00CE5B98">
      <w:pPr>
        <w:pStyle w:val="ListParagraph"/>
        <w:numPr>
          <w:ilvl w:val="0"/>
          <w:numId w:val="15"/>
        </w:numPr>
        <w:tabs>
          <w:tab w:val="left" w:pos="4020"/>
        </w:tabs>
      </w:pPr>
      <w:r>
        <w:t>Populated the “Blanket Time Period”, “Address Information”, In Progress, and Ready To Go</w:t>
      </w:r>
    </w:p>
    <w:p w14:paraId="3AF39560" w14:textId="74AE0FE6" w:rsidR="00CE5B98" w:rsidRDefault="001E1864" w:rsidP="00CE5B98">
      <w:pPr>
        <w:pStyle w:val="ListParagraph"/>
        <w:numPr>
          <w:ilvl w:val="0"/>
          <w:numId w:val="15"/>
        </w:numPr>
        <w:tabs>
          <w:tab w:val="left" w:pos="4020"/>
        </w:tabs>
      </w:pPr>
      <w:proofErr w:type="spellStart"/>
      <w:proofErr w:type="gramStart"/>
      <w:r>
        <w:t>nbs</w:t>
      </w:r>
      <w:proofErr w:type="spellEnd"/>
      <w:proofErr w:type="gramEnd"/>
      <w:r>
        <w:t xml:space="preserve"> class added</w:t>
      </w:r>
    </w:p>
    <w:p w14:paraId="6137F164" w14:textId="77777777" w:rsidR="001E1864" w:rsidRPr="001E1864" w:rsidRDefault="001E1864" w:rsidP="001E1864">
      <w:pPr>
        <w:shd w:val="clear" w:color="auto" w:fill="FDF6E3"/>
        <w:spacing w:line="315" w:lineRule="atLeast"/>
        <w:ind w:left="720"/>
        <w:rPr>
          <w:rFonts w:ascii="Monaco" w:hAnsi="Monaco"/>
          <w:color w:val="333333"/>
          <w:sz w:val="21"/>
          <w:szCs w:val="21"/>
        </w:rPr>
      </w:pPr>
      <w:proofErr w:type="gramStart"/>
      <w:r w:rsidRPr="001E1864">
        <w:rPr>
          <w:rFonts w:ascii="Monaco" w:hAnsi="Monaco"/>
          <w:color w:val="93A1A1"/>
          <w:sz w:val="21"/>
          <w:szCs w:val="21"/>
        </w:rPr>
        <w:t>.ups</w:t>
      </w:r>
      <w:proofErr w:type="gramEnd"/>
      <w:r w:rsidRPr="001E1864">
        <w:rPr>
          <w:rFonts w:ascii="Monaco" w:hAnsi="Monaco"/>
          <w:color w:val="93A1A1"/>
          <w:sz w:val="21"/>
          <w:szCs w:val="21"/>
        </w:rPr>
        <w:t>-</w:t>
      </w:r>
      <w:proofErr w:type="spellStart"/>
      <w:r w:rsidRPr="001E1864">
        <w:rPr>
          <w:rFonts w:ascii="Monaco" w:hAnsi="Monaco"/>
          <w:color w:val="93A1A1"/>
          <w:sz w:val="21"/>
          <w:szCs w:val="21"/>
        </w:rPr>
        <w:t>application_wrapper</w:t>
      </w:r>
      <w:proofErr w:type="spellEnd"/>
      <w:r w:rsidRPr="001E1864">
        <w:rPr>
          <w:rFonts w:ascii="Monaco" w:hAnsi="Monaco"/>
          <w:color w:val="333333"/>
          <w:sz w:val="21"/>
          <w:szCs w:val="21"/>
        </w:rPr>
        <w:t xml:space="preserve"> </w:t>
      </w:r>
      <w:r w:rsidRPr="001E1864">
        <w:rPr>
          <w:rFonts w:ascii="Monaco" w:hAnsi="Monaco"/>
          <w:color w:val="93A1A1"/>
          <w:sz w:val="21"/>
          <w:szCs w:val="21"/>
        </w:rPr>
        <w:t>.ups-section</w:t>
      </w:r>
      <w:r w:rsidRPr="001E1864">
        <w:rPr>
          <w:rFonts w:ascii="Monaco" w:hAnsi="Monaco"/>
          <w:color w:val="333333"/>
          <w:sz w:val="21"/>
          <w:szCs w:val="21"/>
        </w:rPr>
        <w:t xml:space="preserve"> </w:t>
      </w:r>
      <w:r w:rsidRPr="001E1864">
        <w:rPr>
          <w:rFonts w:ascii="Monaco" w:hAnsi="Monaco"/>
          <w:color w:val="93A1A1"/>
          <w:sz w:val="21"/>
          <w:szCs w:val="21"/>
        </w:rPr>
        <w:t>.ups-</w:t>
      </w:r>
      <w:proofErr w:type="spellStart"/>
      <w:r w:rsidRPr="001E1864">
        <w:rPr>
          <w:rFonts w:ascii="Monaco" w:hAnsi="Monaco"/>
          <w:color w:val="93A1A1"/>
          <w:sz w:val="21"/>
          <w:szCs w:val="21"/>
        </w:rPr>
        <w:t>section_condense</w:t>
      </w:r>
      <w:proofErr w:type="spellEnd"/>
      <w:r w:rsidRPr="001E1864">
        <w:rPr>
          <w:rFonts w:ascii="Monaco" w:hAnsi="Monaco"/>
          <w:color w:val="333333"/>
          <w:sz w:val="21"/>
          <w:szCs w:val="21"/>
        </w:rPr>
        <w:t xml:space="preserve"> {</w:t>
      </w:r>
    </w:p>
    <w:p w14:paraId="3A346557" w14:textId="77777777" w:rsidR="001E1864" w:rsidRPr="001E1864" w:rsidRDefault="001E1864" w:rsidP="001E1864">
      <w:pPr>
        <w:shd w:val="clear" w:color="auto" w:fill="FDF6E3"/>
        <w:spacing w:line="315" w:lineRule="atLeast"/>
        <w:ind w:left="720"/>
        <w:rPr>
          <w:rFonts w:ascii="Monaco" w:hAnsi="Monaco"/>
          <w:color w:val="333333"/>
          <w:sz w:val="21"/>
          <w:szCs w:val="21"/>
        </w:rPr>
      </w:pPr>
      <w:r w:rsidRPr="001E1864">
        <w:rPr>
          <w:rFonts w:ascii="Monaco" w:hAnsi="Monaco"/>
          <w:color w:val="333333"/>
          <w:sz w:val="21"/>
          <w:szCs w:val="21"/>
        </w:rPr>
        <w:t xml:space="preserve">    </w:t>
      </w:r>
      <w:proofErr w:type="gramStart"/>
      <w:r w:rsidRPr="001E1864">
        <w:rPr>
          <w:rFonts w:ascii="Monaco" w:hAnsi="Monaco"/>
          <w:color w:val="859900"/>
          <w:sz w:val="21"/>
          <w:szCs w:val="21"/>
        </w:rPr>
        <w:t>margin</w:t>
      </w:r>
      <w:proofErr w:type="gramEnd"/>
      <w:r w:rsidRPr="001E1864">
        <w:rPr>
          <w:rFonts w:ascii="Monaco" w:hAnsi="Monaco"/>
          <w:color w:val="859900"/>
          <w:sz w:val="21"/>
          <w:szCs w:val="21"/>
        </w:rPr>
        <w:t>-bottom</w:t>
      </w:r>
      <w:r w:rsidRPr="001E1864">
        <w:rPr>
          <w:rFonts w:ascii="Monaco" w:hAnsi="Monaco"/>
          <w:color w:val="333333"/>
          <w:sz w:val="21"/>
          <w:szCs w:val="21"/>
        </w:rPr>
        <w:t xml:space="preserve">: </w:t>
      </w:r>
      <w:r w:rsidRPr="001E1864">
        <w:rPr>
          <w:rFonts w:ascii="Monaco" w:hAnsi="Monaco"/>
          <w:color w:val="D33682"/>
          <w:sz w:val="21"/>
          <w:szCs w:val="21"/>
        </w:rPr>
        <w:t>0</w:t>
      </w:r>
      <w:r w:rsidRPr="001E1864">
        <w:rPr>
          <w:rFonts w:ascii="Monaco" w:hAnsi="Monaco"/>
          <w:color w:val="333333"/>
          <w:sz w:val="21"/>
          <w:szCs w:val="21"/>
        </w:rPr>
        <w:t>;</w:t>
      </w:r>
    </w:p>
    <w:p w14:paraId="0720968C" w14:textId="77777777" w:rsidR="001E1864" w:rsidRPr="001E1864" w:rsidRDefault="001E1864" w:rsidP="001E1864">
      <w:pPr>
        <w:shd w:val="clear" w:color="auto" w:fill="FDF6E3"/>
        <w:spacing w:line="315" w:lineRule="atLeast"/>
        <w:ind w:left="720"/>
        <w:rPr>
          <w:rFonts w:ascii="Monaco" w:hAnsi="Monaco"/>
          <w:color w:val="333333"/>
          <w:sz w:val="21"/>
          <w:szCs w:val="21"/>
        </w:rPr>
      </w:pPr>
      <w:r w:rsidRPr="001E1864">
        <w:rPr>
          <w:rFonts w:ascii="Monaco" w:hAnsi="Monaco"/>
          <w:color w:val="333333"/>
          <w:sz w:val="21"/>
          <w:szCs w:val="21"/>
        </w:rPr>
        <w:t>}</w:t>
      </w:r>
    </w:p>
    <w:p w14:paraId="54A4E0B7" w14:textId="520D00C0" w:rsidR="001E1864" w:rsidRDefault="009262DC" w:rsidP="00CE5B98">
      <w:pPr>
        <w:pStyle w:val="ListParagraph"/>
        <w:numPr>
          <w:ilvl w:val="0"/>
          <w:numId w:val="15"/>
        </w:numPr>
        <w:tabs>
          <w:tab w:val="left" w:pos="4020"/>
        </w:tabs>
      </w:pPr>
      <w:r>
        <w:t>Added page level error handling.</w:t>
      </w:r>
    </w:p>
    <w:p w14:paraId="3906B9A7" w14:textId="69CF6EF8" w:rsidR="009262DC" w:rsidRDefault="009262DC" w:rsidP="00CE5B98">
      <w:pPr>
        <w:pStyle w:val="ListParagraph"/>
        <w:numPr>
          <w:ilvl w:val="0"/>
          <w:numId w:val="15"/>
        </w:numPr>
        <w:tabs>
          <w:tab w:val="left" w:pos="4020"/>
        </w:tabs>
      </w:pPr>
      <w:r>
        <w:t>There is a known issue error handling of common components in modals.  This is a global issue and will be added to the backlog.</w:t>
      </w:r>
    </w:p>
    <w:p w14:paraId="52B420F0" w14:textId="77777777" w:rsidR="00231101" w:rsidRDefault="00231101" w:rsidP="00231101"/>
    <w:p w14:paraId="63606722" w14:textId="77777777" w:rsidR="00231101" w:rsidRDefault="00231101" w:rsidP="00231101"/>
    <w:p w14:paraId="04617C4A" w14:textId="77777777" w:rsidR="00231101" w:rsidRDefault="00231101" w:rsidP="00231101"/>
    <w:p w14:paraId="2AE9DCCE" w14:textId="77777777" w:rsidR="00231101" w:rsidRDefault="00231101" w:rsidP="00231101"/>
    <w:p w14:paraId="68C88DF8" w14:textId="77777777" w:rsidR="00231101" w:rsidRDefault="00231101" w:rsidP="00231101"/>
    <w:p w14:paraId="70FB59B4" w14:textId="77777777" w:rsidR="00231101" w:rsidRDefault="00231101" w:rsidP="00231101"/>
    <w:p w14:paraId="75AD3CD5" w14:textId="77777777" w:rsidR="00231101" w:rsidRDefault="00231101" w:rsidP="00231101"/>
    <w:p w14:paraId="1203ADB2" w14:textId="77777777" w:rsidR="00231101" w:rsidRDefault="00231101" w:rsidP="00231101"/>
    <w:p w14:paraId="322B31F3" w14:textId="77777777" w:rsidR="00231101" w:rsidRDefault="00231101" w:rsidP="00231101"/>
    <w:p w14:paraId="3E27F82A" w14:textId="77777777" w:rsidR="00231101" w:rsidRDefault="00231101" w:rsidP="00231101"/>
    <w:p w14:paraId="1E6848A3" w14:textId="77777777" w:rsidR="00231101" w:rsidRDefault="00231101" w:rsidP="00231101"/>
    <w:p w14:paraId="21B765D7" w14:textId="77777777" w:rsidR="00231101" w:rsidRDefault="00231101" w:rsidP="00231101"/>
    <w:p w14:paraId="13CAADAB" w14:textId="77777777" w:rsidR="00231101" w:rsidRDefault="00231101" w:rsidP="00231101"/>
    <w:p w14:paraId="61753450" w14:textId="77777777" w:rsidR="00231101" w:rsidRDefault="00231101" w:rsidP="00231101"/>
    <w:p w14:paraId="6864CDEE" w14:textId="77777777" w:rsidR="00231101" w:rsidRDefault="00231101" w:rsidP="00231101"/>
    <w:p w14:paraId="7E3D20BD" w14:textId="77777777" w:rsidR="00231101" w:rsidRDefault="00231101" w:rsidP="00231101"/>
    <w:p w14:paraId="0A1DE77A" w14:textId="77777777" w:rsidR="00231101" w:rsidRDefault="00231101" w:rsidP="00231101"/>
    <w:p w14:paraId="3845EDB1" w14:textId="77777777" w:rsidR="00231101" w:rsidRDefault="00231101" w:rsidP="00231101"/>
    <w:p w14:paraId="6DBC65E1" w14:textId="77777777" w:rsidR="00231101" w:rsidRDefault="00231101" w:rsidP="00231101"/>
    <w:p w14:paraId="44494316" w14:textId="77777777" w:rsidR="000F08AF" w:rsidRDefault="000F08AF" w:rsidP="004C48FB"/>
    <w:p w14:paraId="30E47696" w14:textId="77777777" w:rsidR="000A025F" w:rsidRDefault="000A025F" w:rsidP="004C48FB"/>
    <w:p w14:paraId="4C3F4290" w14:textId="30F2D368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UPSO-1158</w:t>
      </w:r>
    </w:p>
    <w:p w14:paraId="31E97CFC" w14:textId="77777777" w:rsidR="000A025F" w:rsidRPr="001C3A10" w:rsidRDefault="000A025F" w:rsidP="000A025F">
      <w:pPr>
        <w:tabs>
          <w:tab w:val="left" w:pos="4020"/>
        </w:tabs>
        <w:spacing w:line="276" w:lineRule="auto"/>
      </w:pPr>
      <w:r>
        <w:t>HTML: Create product section of NAFTA form</w:t>
      </w:r>
    </w:p>
    <w:p w14:paraId="656C8DE3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08C1C1A" w14:textId="77777777" w:rsidR="000A025F" w:rsidRDefault="000A025F" w:rsidP="000A025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A1ED4BB" w14:textId="77777777" w:rsidR="000A025F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237BA3">
        <w:t>http://icdev.ups.com</w:t>
      </w:r>
      <w:proofErr w:type="gramStart"/>
      <w:r>
        <w:t>:8081</w:t>
      </w:r>
      <w:proofErr w:type="gramEnd"/>
      <w:r>
        <w:t>/nbs_spa.html#/forms/NAFTA</w:t>
      </w:r>
    </w:p>
    <w:p w14:paraId="3BD3E81E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4B7CAD1A" w14:textId="77777777" w:rsidR="000A025F" w:rsidRPr="0062432E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237BA3">
        <w:rPr>
          <w:sz w:val="28"/>
          <w:szCs w:val="28"/>
        </w:rPr>
        <w:t>P02SGit_UIDEV/src/apps/nbs/assets/angular/templates/forms/NAFTA/nafta_modal.tpl.html</w:t>
      </w:r>
    </w:p>
    <w:p w14:paraId="09098EFF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BF8A3A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7A62752" w14:textId="77777777" w:rsidR="000A025F" w:rsidRDefault="000A025F" w:rsidP="004C48FB"/>
    <w:p w14:paraId="461AA243" w14:textId="77777777" w:rsidR="000A025F" w:rsidRDefault="000A025F" w:rsidP="004C48FB"/>
    <w:p w14:paraId="06CFBA70" w14:textId="77777777" w:rsidR="000A025F" w:rsidRDefault="000A025F" w:rsidP="004C48FB"/>
    <w:p w14:paraId="6A3002D9" w14:textId="77777777" w:rsidR="000A025F" w:rsidRDefault="000A025F" w:rsidP="004C48FB"/>
    <w:p w14:paraId="4EEA2675" w14:textId="77777777" w:rsidR="000A025F" w:rsidRDefault="000A025F" w:rsidP="004C48FB"/>
    <w:p w14:paraId="07D2385D" w14:textId="77777777" w:rsidR="000A025F" w:rsidRDefault="000A025F" w:rsidP="004C48FB"/>
    <w:p w14:paraId="26C903CE" w14:textId="77777777" w:rsidR="000A025F" w:rsidRDefault="000A025F" w:rsidP="004C48FB"/>
    <w:p w14:paraId="08A3BC46" w14:textId="77777777" w:rsidR="000A025F" w:rsidRDefault="000A025F" w:rsidP="004C48FB"/>
    <w:p w14:paraId="0C7A7305" w14:textId="77777777" w:rsidR="000A025F" w:rsidRDefault="000A025F" w:rsidP="004C48FB"/>
    <w:p w14:paraId="509B3306" w14:textId="77777777" w:rsidR="000A025F" w:rsidRDefault="000A025F" w:rsidP="004C48FB"/>
    <w:p w14:paraId="6D014D76" w14:textId="77777777" w:rsidR="000A025F" w:rsidRDefault="000A025F" w:rsidP="004C48FB"/>
    <w:p w14:paraId="6605915D" w14:textId="77777777" w:rsidR="000A025F" w:rsidRDefault="000A025F" w:rsidP="004C48FB"/>
    <w:p w14:paraId="7EA69365" w14:textId="77777777" w:rsidR="000A025F" w:rsidRDefault="000A025F" w:rsidP="004C48FB"/>
    <w:p w14:paraId="57717822" w14:textId="77777777" w:rsidR="000A025F" w:rsidRDefault="000A025F" w:rsidP="004C48FB"/>
    <w:p w14:paraId="371AA6AA" w14:textId="77777777" w:rsidR="000A025F" w:rsidRDefault="000A025F" w:rsidP="004C48FB"/>
    <w:p w14:paraId="14789A55" w14:textId="77777777" w:rsidR="000A025F" w:rsidRDefault="000A025F" w:rsidP="004C48FB"/>
    <w:p w14:paraId="5AEA89FD" w14:textId="77777777" w:rsidR="000A025F" w:rsidRDefault="000A025F" w:rsidP="004C48FB"/>
    <w:p w14:paraId="72BC9C01" w14:textId="77777777" w:rsidR="000A025F" w:rsidRDefault="000A025F" w:rsidP="004C48FB"/>
    <w:p w14:paraId="48B9BE2F" w14:textId="77777777" w:rsidR="000A025F" w:rsidRDefault="000A025F" w:rsidP="004C48FB"/>
    <w:p w14:paraId="18C1F99A" w14:textId="77777777" w:rsidR="000A025F" w:rsidRDefault="000A025F" w:rsidP="004C48FB"/>
    <w:p w14:paraId="64914B54" w14:textId="77777777" w:rsidR="000A025F" w:rsidRDefault="000A025F" w:rsidP="004C48FB"/>
    <w:p w14:paraId="3503D32C" w14:textId="77777777" w:rsidR="000A025F" w:rsidRDefault="000A025F" w:rsidP="004C48FB"/>
    <w:p w14:paraId="6EC909E9" w14:textId="77777777" w:rsidR="000A025F" w:rsidRDefault="000A025F" w:rsidP="004C48FB"/>
    <w:p w14:paraId="318E2210" w14:textId="77777777" w:rsidR="000A025F" w:rsidRDefault="000A025F" w:rsidP="004C48FB"/>
    <w:p w14:paraId="34BD8160" w14:textId="77777777" w:rsidR="000A025F" w:rsidRDefault="000A025F" w:rsidP="004C48FB"/>
    <w:p w14:paraId="6519173D" w14:textId="77777777" w:rsidR="000A025F" w:rsidRDefault="000A025F" w:rsidP="004C48FB"/>
    <w:p w14:paraId="0E9D776C" w14:textId="77777777" w:rsidR="000A025F" w:rsidRDefault="000A025F" w:rsidP="004C48FB"/>
    <w:p w14:paraId="49FB322A" w14:textId="77777777" w:rsidR="000A025F" w:rsidRDefault="000A025F" w:rsidP="004C48FB"/>
    <w:p w14:paraId="44C05D7C" w14:textId="77777777" w:rsidR="000A025F" w:rsidRDefault="000A025F" w:rsidP="004C48FB"/>
    <w:p w14:paraId="22CF2AED" w14:textId="77777777" w:rsidR="000A025F" w:rsidRDefault="000A025F" w:rsidP="004C48FB"/>
    <w:p w14:paraId="00AE8784" w14:textId="77777777" w:rsidR="000A025F" w:rsidRDefault="000A025F" w:rsidP="004C48FB"/>
    <w:p w14:paraId="42917605" w14:textId="77777777" w:rsidR="000A025F" w:rsidRDefault="000A025F" w:rsidP="004C48FB"/>
    <w:p w14:paraId="616977F4" w14:textId="77777777" w:rsidR="000A025F" w:rsidRDefault="000A025F" w:rsidP="004C48FB"/>
    <w:p w14:paraId="71C568CC" w14:textId="77777777" w:rsidR="000A025F" w:rsidRDefault="000A025F" w:rsidP="004C48FB"/>
    <w:p w14:paraId="3D52439C" w14:textId="77777777" w:rsidR="000A025F" w:rsidRDefault="000A025F" w:rsidP="004C48FB"/>
    <w:p w14:paraId="610142D4" w14:textId="61D51CB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#4: TFS488408 – UPSO-1196</w:t>
      </w:r>
    </w:p>
    <w:p w14:paraId="086DA6F2" w14:textId="74247EA9" w:rsidR="000A025F" w:rsidRP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0A025F">
        <w:rPr>
          <w:sz w:val="28"/>
          <w:szCs w:val="28"/>
        </w:rPr>
        <w:t>TFS551184</w:t>
      </w:r>
      <w:r>
        <w:rPr>
          <w:sz w:val="28"/>
          <w:szCs w:val="28"/>
        </w:rPr>
        <w:t xml:space="preserve"> and TFS#488408</w:t>
      </w:r>
    </w:p>
    <w:p w14:paraId="71AA42EA" w14:textId="77777777" w:rsidR="000A025F" w:rsidRDefault="000A025F" w:rsidP="000A025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BD60345" w14:textId="77777777" w:rsidR="000A025F" w:rsidRPr="00130AE0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</w:pPr>
      <w:hyperlink r:id="rId13" w:anchor="/confirmation" w:history="1">
        <w:r w:rsidRPr="00075D2D">
          <w:rPr>
            <w:rStyle w:val="Hyperlink"/>
          </w:rPr>
          <w:t>http://icdev.ups.com:8081/nbs_spa.html#/confirmation</w:t>
        </w:r>
      </w:hyperlink>
    </w:p>
    <w:p w14:paraId="4C483612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94F3FBC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404CD80D" w14:textId="77777777" w:rsidR="000A025F" w:rsidRPr="00DA2161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templates/conf_section.tpl.html</w:t>
      </w:r>
    </w:p>
    <w:p w14:paraId="5F0952DF" w14:textId="77777777" w:rsidR="000A025F" w:rsidRPr="00DB61D7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templates/confirmation_component.ts</w:t>
      </w:r>
    </w:p>
    <w:p w14:paraId="03BD2149" w14:textId="77777777" w:rsidR="000A025F" w:rsidRPr="0062432E" w:rsidRDefault="000A025F" w:rsidP="000A025F">
      <w:pPr>
        <w:tabs>
          <w:tab w:val="left" w:pos="4020"/>
        </w:tabs>
        <w:rPr>
          <w:sz w:val="28"/>
          <w:szCs w:val="28"/>
        </w:rPr>
      </w:pPr>
    </w:p>
    <w:p w14:paraId="09B2B30E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78BE925" w14:textId="77777777" w:rsidR="000A025F" w:rsidRDefault="000A025F" w:rsidP="000A025F">
      <w:pPr>
        <w:pStyle w:val="ListParagraph"/>
        <w:numPr>
          <w:ilvl w:val="0"/>
          <w:numId w:val="28"/>
        </w:numPr>
        <w:tabs>
          <w:tab w:val="left" w:pos="4020"/>
        </w:tabs>
      </w:pPr>
      <w:r>
        <w:t>This update is to make sure that the Manage Shipments section was added.</w:t>
      </w:r>
    </w:p>
    <w:p w14:paraId="0A906863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D7BE7BD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5761972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EBB17D0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A8D4188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817D65E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587DDCB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8548227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D11B7A2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BBE94CD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95F32DE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42F69E8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9FEBB7A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C6B1B1F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3FC725E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6BC4E98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120243E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91B1E4A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65C676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B7B84F1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2B5F937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48330D1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Pr="006A1325">
        <w:rPr>
          <w:b/>
          <w:sz w:val="32"/>
          <w:szCs w:val="32"/>
        </w:rPr>
        <w:t xml:space="preserve"> #1</w:t>
      </w:r>
      <w:r>
        <w:rPr>
          <w:b/>
          <w:sz w:val="32"/>
          <w:szCs w:val="32"/>
        </w:rPr>
        <w:t>: TFS#</w:t>
      </w:r>
      <w:r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>
        <w:rPr>
          <w:b/>
          <w:sz w:val="32"/>
          <w:szCs w:val="32"/>
        </w:rPr>
        <w:t>344358 – UPSO - 2053</w:t>
      </w:r>
    </w:p>
    <w:p w14:paraId="27F491BA" w14:textId="77777777" w:rsidR="000A025F" w:rsidRPr="001C3A10" w:rsidRDefault="000A025F" w:rsidP="000A025F">
      <w:pPr>
        <w:tabs>
          <w:tab w:val="left" w:pos="4020"/>
        </w:tabs>
        <w:spacing w:line="276" w:lineRule="auto"/>
      </w:pPr>
      <w:r>
        <w:t>HTML: Update preferences after shipping</w:t>
      </w:r>
    </w:p>
    <w:p w14:paraId="6C875134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43206B" w14:textId="77777777" w:rsidR="000A025F" w:rsidRDefault="000A025F" w:rsidP="000A025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03F6B56" w14:textId="77777777" w:rsidR="000A025F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</w:pPr>
      <w:hyperlink r:id="rId14" w:anchor="/confirmation" w:history="1">
        <w:r w:rsidRPr="00075D2D">
          <w:rPr>
            <w:rStyle w:val="Hyperlink"/>
          </w:rPr>
          <w:t>http://icdev.ups.com:8081/nbs_spa.html#/confirmation</w:t>
        </w:r>
      </w:hyperlink>
    </w:p>
    <w:p w14:paraId="6C057A23" w14:textId="77777777" w:rsidR="000A025F" w:rsidRPr="00130AE0" w:rsidRDefault="000A025F" w:rsidP="000A025F">
      <w:pPr>
        <w:pStyle w:val="ListParagraph"/>
        <w:numPr>
          <w:ilvl w:val="1"/>
          <w:numId w:val="15"/>
        </w:numPr>
        <w:tabs>
          <w:tab w:val="left" w:pos="4020"/>
        </w:tabs>
      </w:pPr>
      <w:r>
        <w:t>Under Shipping Summary select Set Preferences + International</w:t>
      </w:r>
    </w:p>
    <w:p w14:paraId="292B7DE3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8939F8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F81A408" w14:textId="77777777" w:rsidR="000A025F" w:rsidRPr="0062432E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templates/conf_section.tpl.html</w:t>
      </w:r>
    </w:p>
    <w:p w14:paraId="4B7E7E94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CACC08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50227B2" w14:textId="77777777" w:rsidR="000A025F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</w:pPr>
      <w:r>
        <w:t>This is to update html content for the confirmation page.</w:t>
      </w:r>
    </w:p>
    <w:p w14:paraId="4EB9BADE" w14:textId="77777777" w:rsidR="000A025F" w:rsidRDefault="000A025F" w:rsidP="000A025F"/>
    <w:p w14:paraId="4642C35F" w14:textId="77777777" w:rsidR="000A025F" w:rsidRDefault="000A025F" w:rsidP="000A025F"/>
    <w:p w14:paraId="0A4DDC7F" w14:textId="77777777" w:rsidR="000A025F" w:rsidRDefault="000A025F" w:rsidP="000A025F"/>
    <w:p w14:paraId="6810A477" w14:textId="77777777" w:rsidR="000A025F" w:rsidRDefault="000A025F" w:rsidP="000A025F"/>
    <w:p w14:paraId="61824923" w14:textId="77777777" w:rsidR="000A025F" w:rsidRDefault="000A025F" w:rsidP="000A025F"/>
    <w:p w14:paraId="5E3CB0BC" w14:textId="77777777" w:rsidR="000A025F" w:rsidRDefault="000A025F" w:rsidP="000A025F"/>
    <w:p w14:paraId="59550126" w14:textId="77777777" w:rsidR="000A025F" w:rsidRDefault="000A025F" w:rsidP="000A025F"/>
    <w:p w14:paraId="2D19FB61" w14:textId="77777777" w:rsidR="000A025F" w:rsidRDefault="000A025F" w:rsidP="000A025F"/>
    <w:p w14:paraId="58CD7348" w14:textId="77777777" w:rsidR="000A025F" w:rsidRDefault="000A025F" w:rsidP="000A025F"/>
    <w:p w14:paraId="5CCC7017" w14:textId="77777777" w:rsidR="000A025F" w:rsidRDefault="000A025F" w:rsidP="000A025F"/>
    <w:p w14:paraId="29F50184" w14:textId="77777777" w:rsidR="000A025F" w:rsidRDefault="000A025F" w:rsidP="000A025F"/>
    <w:p w14:paraId="3747F2A8" w14:textId="77777777" w:rsidR="000A025F" w:rsidRDefault="000A025F" w:rsidP="000A025F">
      <w:r>
        <w:br w:type="page"/>
      </w:r>
    </w:p>
    <w:p w14:paraId="5E34D85E" w14:textId="77777777" w:rsid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#2: TFS344365 – UPSO-2011</w:t>
      </w:r>
    </w:p>
    <w:p w14:paraId="2C5D76FA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HTML: Cancellation indicator on confirmation screen following a void.</w:t>
      </w:r>
    </w:p>
    <w:p w14:paraId="18AA0CB8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B6B5A7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</w:p>
    <w:p w14:paraId="52639418" w14:textId="77777777" w:rsidR="000A025F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</w:pPr>
      <w:hyperlink r:id="rId15" w:anchor="/confirmation" w:history="1">
        <w:r w:rsidRPr="00075D2D">
          <w:rPr>
            <w:rStyle w:val="Hyperlink"/>
          </w:rPr>
          <w:t>http://icdev.ups.com:8081/nbs_spa.html#/confirmation</w:t>
        </w:r>
      </w:hyperlink>
    </w:p>
    <w:p w14:paraId="5135410C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30D4B85" w14:textId="77777777" w:rsidR="000A025F" w:rsidRDefault="000A025F" w:rsidP="000A025F">
      <w:pPr>
        <w:tabs>
          <w:tab w:val="left" w:pos="4020"/>
        </w:tabs>
        <w:spacing w:line="276" w:lineRule="auto"/>
      </w:pPr>
    </w:p>
    <w:p w14:paraId="3016DED8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86FE0C8" w14:textId="77777777" w:rsidR="000A025F" w:rsidRPr="00DA2161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templates/conf_section.tpl.html</w:t>
      </w:r>
    </w:p>
    <w:p w14:paraId="770F411A" w14:textId="77777777" w:rsidR="000A025F" w:rsidRPr="00DA2161" w:rsidRDefault="000A025F" w:rsidP="000A025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templates/confirmation_component.ts</w:t>
      </w:r>
    </w:p>
    <w:p w14:paraId="1F418ABE" w14:textId="77777777" w:rsidR="000A025F" w:rsidRPr="001C3A10" w:rsidRDefault="000A025F" w:rsidP="000A025F">
      <w:pPr>
        <w:tabs>
          <w:tab w:val="left" w:pos="4020"/>
        </w:tabs>
        <w:rPr>
          <w:sz w:val="28"/>
          <w:szCs w:val="28"/>
        </w:rPr>
      </w:pPr>
    </w:p>
    <w:p w14:paraId="30745E16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B4A3B45" w14:textId="77777777" w:rsidR="000A025F" w:rsidRPr="00DA2161" w:rsidRDefault="000A025F" w:rsidP="000A025F">
      <w:pPr>
        <w:pStyle w:val="ListParagraph"/>
        <w:numPr>
          <w:ilvl w:val="0"/>
          <w:numId w:val="36"/>
        </w:numPr>
        <w:tabs>
          <w:tab w:val="left" w:pos="4020"/>
        </w:tabs>
      </w:pPr>
      <w:r w:rsidRPr="00DA2161">
        <w:t>This was an html update to add the h2 header content to each confirmation page state and add the cancel order state with appropriate header content.</w:t>
      </w:r>
    </w:p>
    <w:p w14:paraId="69D0B8A1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47EE5B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8FC1D1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0B67EF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39F2327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B145526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1385AB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FBDC7E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A46B2C6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455070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2BB1DA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52D7E2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730AADB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175E6A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88DCD97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31505D5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8D660A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90672D" w14:textId="77777777" w:rsidR="000A025F" w:rsidRDefault="000A025F" w:rsidP="000A025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7F887EC" w14:textId="7823FB8E" w:rsidR="000A025F" w:rsidRPr="000A025F" w:rsidRDefault="000A025F" w:rsidP="000A025F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0A025F" w:rsidRPr="000A025F" w:rsidSect="00BF22AF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0A025F" w:rsidRDefault="000A025F">
      <w:r>
        <w:separator/>
      </w:r>
    </w:p>
  </w:endnote>
  <w:endnote w:type="continuationSeparator" w:id="0">
    <w:p w14:paraId="6F5C6B8B" w14:textId="77777777" w:rsidR="000A025F" w:rsidRDefault="000A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0A025F" w:rsidRDefault="000A025F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0A025F" w:rsidRPr="00E40E84" w:rsidRDefault="000A025F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AD70AE">
      <w:rPr>
        <w:rStyle w:val="PageNumber"/>
        <w:rFonts w:ascii="Arial" w:hAnsi="Arial"/>
        <w:b/>
        <w:noProof/>
        <w:color w:val="FFFFFF" w:themeColor="background1"/>
      </w:rPr>
      <w:t>6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0A025F" w:rsidRDefault="000A025F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0A025F" w:rsidRDefault="000A025F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0A025F" w:rsidRDefault="000A025F">
      <w:r>
        <w:separator/>
      </w:r>
    </w:p>
  </w:footnote>
  <w:footnote w:type="continuationSeparator" w:id="0">
    <w:p w14:paraId="47904BCF" w14:textId="77777777" w:rsidR="000A025F" w:rsidRDefault="000A02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0A025F" w:rsidRDefault="000A025F">
    <w:pPr>
      <w:pStyle w:val="Header"/>
    </w:pPr>
  </w:p>
  <w:p w14:paraId="45D22A94" w14:textId="77777777" w:rsidR="000A025F" w:rsidRDefault="000A025F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1/26/18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0A025F" w:rsidRPr="00EE4744" w:rsidRDefault="000A025F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0A025F" w:rsidRPr="00EE4744" w:rsidRDefault="000A025F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0A025F" w:rsidRDefault="000A025F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1"/>
  </w:num>
  <w:num w:numId="14">
    <w:abstractNumId w:val="33"/>
  </w:num>
  <w:num w:numId="15">
    <w:abstractNumId w:val="17"/>
  </w:num>
  <w:num w:numId="16">
    <w:abstractNumId w:val="38"/>
  </w:num>
  <w:num w:numId="17">
    <w:abstractNumId w:val="15"/>
  </w:num>
  <w:num w:numId="18">
    <w:abstractNumId w:val="30"/>
  </w:num>
  <w:num w:numId="19">
    <w:abstractNumId w:val="21"/>
  </w:num>
  <w:num w:numId="20">
    <w:abstractNumId w:val="25"/>
  </w:num>
  <w:num w:numId="21">
    <w:abstractNumId w:val="23"/>
  </w:num>
  <w:num w:numId="22">
    <w:abstractNumId w:val="22"/>
  </w:num>
  <w:num w:numId="23">
    <w:abstractNumId w:val="34"/>
  </w:num>
  <w:num w:numId="24">
    <w:abstractNumId w:val="37"/>
  </w:num>
  <w:num w:numId="25">
    <w:abstractNumId w:val="13"/>
  </w:num>
  <w:num w:numId="26">
    <w:abstractNumId w:val="32"/>
  </w:num>
  <w:num w:numId="27">
    <w:abstractNumId w:val="29"/>
  </w:num>
  <w:num w:numId="28">
    <w:abstractNumId w:val="36"/>
  </w:num>
  <w:num w:numId="29">
    <w:abstractNumId w:val="10"/>
  </w:num>
  <w:num w:numId="30">
    <w:abstractNumId w:val="19"/>
  </w:num>
  <w:num w:numId="31">
    <w:abstractNumId w:val="27"/>
  </w:num>
  <w:num w:numId="32">
    <w:abstractNumId w:val="26"/>
  </w:num>
  <w:num w:numId="33">
    <w:abstractNumId w:val="18"/>
  </w:num>
  <w:num w:numId="34">
    <w:abstractNumId w:val="12"/>
  </w:num>
  <w:num w:numId="35">
    <w:abstractNumId w:val="16"/>
  </w:num>
  <w:num w:numId="36">
    <w:abstractNumId w:val="28"/>
  </w:num>
  <w:num w:numId="37">
    <w:abstractNumId w:val="35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3EBE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823D1"/>
    <w:rsid w:val="003A6B45"/>
    <w:rsid w:val="003B037D"/>
    <w:rsid w:val="003B3D3F"/>
    <w:rsid w:val="003C2884"/>
    <w:rsid w:val="003E542B"/>
    <w:rsid w:val="0040069F"/>
    <w:rsid w:val="00417EDB"/>
    <w:rsid w:val="00421CA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87A17"/>
    <w:rsid w:val="0059004E"/>
    <w:rsid w:val="005B2CC8"/>
    <w:rsid w:val="005C13F6"/>
    <w:rsid w:val="005E430A"/>
    <w:rsid w:val="0060060C"/>
    <w:rsid w:val="006111F8"/>
    <w:rsid w:val="0062432E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C35E0"/>
    <w:rsid w:val="006C65D0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63FCD"/>
    <w:rsid w:val="00771C94"/>
    <w:rsid w:val="007748D5"/>
    <w:rsid w:val="00797A97"/>
    <w:rsid w:val="007B721B"/>
    <w:rsid w:val="007C12B9"/>
    <w:rsid w:val="007E17BD"/>
    <w:rsid w:val="00800403"/>
    <w:rsid w:val="00815101"/>
    <w:rsid w:val="008176E4"/>
    <w:rsid w:val="00820031"/>
    <w:rsid w:val="008331A3"/>
    <w:rsid w:val="00837654"/>
    <w:rsid w:val="00840582"/>
    <w:rsid w:val="0086197D"/>
    <w:rsid w:val="00864E40"/>
    <w:rsid w:val="0086542F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262DC"/>
    <w:rsid w:val="00930A98"/>
    <w:rsid w:val="00944D1F"/>
    <w:rsid w:val="00950C3C"/>
    <w:rsid w:val="00960AF1"/>
    <w:rsid w:val="00976D09"/>
    <w:rsid w:val="00985737"/>
    <w:rsid w:val="009A1B1A"/>
    <w:rsid w:val="009A65F0"/>
    <w:rsid w:val="009C64E7"/>
    <w:rsid w:val="009E165D"/>
    <w:rsid w:val="009E61A7"/>
    <w:rsid w:val="009E7AC3"/>
    <w:rsid w:val="009F313B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136D"/>
    <w:rsid w:val="00AC2D32"/>
    <w:rsid w:val="00AD07BD"/>
    <w:rsid w:val="00AD70AE"/>
    <w:rsid w:val="00AD7F19"/>
    <w:rsid w:val="00AE3498"/>
    <w:rsid w:val="00B0318F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E1AFB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90F58"/>
    <w:rsid w:val="00FA1730"/>
    <w:rsid w:val="00FA5F3C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uidev.ups.com/nbs_spa.html" TargetMode="External"/><Relationship Id="rId13" Type="http://schemas.openxmlformats.org/officeDocument/2006/relationships/hyperlink" Target="http://icdev.ups.com:8081/nbs_spa.html" TargetMode="External"/><Relationship Id="rId14" Type="http://schemas.openxmlformats.org/officeDocument/2006/relationships/hyperlink" Target="http://icdev.ups.com:8081/nbs_spa.html" TargetMode="External"/><Relationship Id="rId15" Type="http://schemas.openxmlformats.org/officeDocument/2006/relationships/hyperlink" Target="http://icdev.ups.com:8081/nbs_spa.html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EB3FE7-71C6-934D-9E65-7A29C772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93</TotalTime>
  <Pages>7</Pages>
  <Words>703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27</cp:revision>
  <cp:lastPrinted>2009-08-03T17:48:00Z</cp:lastPrinted>
  <dcterms:created xsi:type="dcterms:W3CDTF">2018-01-19T16:28:00Z</dcterms:created>
  <dcterms:modified xsi:type="dcterms:W3CDTF">2018-01-26T23:00:00Z</dcterms:modified>
</cp:coreProperties>
</file>