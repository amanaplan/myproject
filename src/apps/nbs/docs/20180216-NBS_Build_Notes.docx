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C2543C" w:rsidRPr="00E23F2C" w:rsidRDefault="00C2543C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C2543C" w:rsidRPr="00E23F2C" w:rsidRDefault="00C2543C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69188BCD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283D07E0" w:rsidR="00E0342F" w:rsidRPr="00AA11C6" w:rsidRDefault="004C48FB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3570DD">
              <w:rPr>
                <w:b/>
                <w:sz w:val="28"/>
                <w:szCs w:val="28"/>
              </w:rPr>
              <w:t>7</w:t>
            </w:r>
            <w:r w:rsidR="0013094E">
              <w:rPr>
                <w:b/>
                <w:sz w:val="28"/>
                <w:szCs w:val="28"/>
              </w:rPr>
              <w:t>6</w:t>
            </w:r>
            <w:r w:rsidR="00421CAB"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345533D5" w:rsidR="00E0342F" w:rsidRDefault="004C48FB" w:rsidP="00587A17">
            <w:r>
              <w:t>Sprint end date: 0</w:t>
            </w:r>
            <w:r w:rsidR="0013094E">
              <w:t>2</w:t>
            </w:r>
            <w:r w:rsidR="00DF4D9A">
              <w:t>/</w:t>
            </w:r>
            <w:r w:rsidR="0013094E">
              <w:t>16</w:t>
            </w:r>
            <w:r>
              <w:t>/2018</w:t>
            </w:r>
          </w:p>
          <w:p w14:paraId="1FB82F61" w14:textId="49C67A33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6A85FD7" w14:textId="7BFFBEC8" w:rsidR="00626C02" w:rsidRPr="00DE6F47" w:rsidRDefault="009A65F0" w:rsidP="00A35912">
            <w:p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4030A1" wp14:editId="2BDAD74F">
                      <wp:simplePos x="0" y="0"/>
                      <wp:positionH relativeFrom="margin">
                        <wp:posOffset>2103120</wp:posOffset>
                      </wp:positionH>
                      <wp:positionV relativeFrom="paragraph">
                        <wp:posOffset>99695</wp:posOffset>
                      </wp:positionV>
                      <wp:extent cx="2377440" cy="274320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7440" cy="274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3EA0FA" w14:textId="55119A38" w:rsidR="00C2543C" w:rsidRDefault="00C2543C" w:rsidP="000A025F">
                                  <w:pPr>
                                    <w:pStyle w:val="ListParagraph"/>
                                    <w:ind w:left="108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left:0;text-align:left;margin-left:165.6pt;margin-top:7.85pt;width:187.2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" filled="f" stroked="f">
                      <v:textbox>
                        <w:txbxContent>
                          <w:p w14:paraId="313EA0FA" w14:textId="55119A38" w:rsidR="00C2543C" w:rsidRDefault="00C2543C" w:rsidP="000A025F">
                            <w:pPr>
                              <w:pStyle w:val="ListParagraph"/>
                              <w:ind w:left="1080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6B607CA" w14:textId="7CEE008D" w:rsidR="00DE6F47" w:rsidRDefault="00DE6F47" w:rsidP="00DE6F47"/>
          <w:p w14:paraId="74475A3C" w14:textId="519814B0" w:rsidR="00CE66D0" w:rsidRDefault="009A65F0" w:rsidP="002D4E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F80B20" wp14:editId="2B97BF2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-250825</wp:posOffset>
                      </wp:positionV>
                      <wp:extent cx="2171700" cy="28346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83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891D99" w14:textId="477DB382" w:rsidR="004716A5" w:rsidRDefault="0013094E" w:rsidP="0013094E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5368a39</w:t>
                                  </w:r>
                                </w:p>
                                <w:p w14:paraId="55BCCFD3" w14:textId="3F8C7B1B" w:rsidR="0013094E" w:rsidRDefault="0013094E" w:rsidP="0013094E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0639d25</w:t>
                                  </w:r>
                                </w:p>
                                <w:p w14:paraId="3C5C649C" w14:textId="51E7070C" w:rsidR="0013094E" w:rsidRDefault="0013094E" w:rsidP="0013094E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67658a9</w:t>
                                  </w:r>
                                </w:p>
                                <w:p w14:paraId="0B5B8AC3" w14:textId="34917814" w:rsidR="0013094E" w:rsidRDefault="0013094E" w:rsidP="0013094E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911c47f</w:t>
                                  </w:r>
                                </w:p>
                                <w:p w14:paraId="270637A5" w14:textId="7C67FB08" w:rsidR="0013094E" w:rsidRDefault="0013094E" w:rsidP="0013094E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94d94ad</w:t>
                                  </w:r>
                                </w:p>
                                <w:p w14:paraId="4BB86783" w14:textId="403D6F40" w:rsidR="0013094E" w:rsidRDefault="0013094E" w:rsidP="0013094E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>
                                    <w:t>bf21460</w:t>
                                  </w:r>
                                  <w:proofErr w:type="gramEnd"/>
                                </w:p>
                                <w:p w14:paraId="3C165812" w14:textId="0FE1B362" w:rsidR="0013094E" w:rsidRPr="00C2543C" w:rsidRDefault="0013094E" w:rsidP="0013094E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475403a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-5.35pt;margin-top:-19.7pt;width:171pt;height:22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U0DdMCAAAW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" filled="f" stroked="f">
                      <v:textbox>
                        <w:txbxContent>
                          <w:p w14:paraId="23891D99" w14:textId="477DB382" w:rsidR="004716A5" w:rsidRDefault="0013094E" w:rsidP="0013094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5368a39</w:t>
                            </w:r>
                          </w:p>
                          <w:p w14:paraId="55BCCFD3" w14:textId="3F8C7B1B" w:rsidR="0013094E" w:rsidRDefault="0013094E" w:rsidP="0013094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0639d25</w:t>
                            </w:r>
                          </w:p>
                          <w:p w14:paraId="3C5C649C" w14:textId="51E7070C" w:rsidR="0013094E" w:rsidRDefault="0013094E" w:rsidP="0013094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67658a9</w:t>
                            </w:r>
                          </w:p>
                          <w:p w14:paraId="0B5B8AC3" w14:textId="34917814" w:rsidR="0013094E" w:rsidRDefault="0013094E" w:rsidP="0013094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911c47f</w:t>
                            </w:r>
                          </w:p>
                          <w:p w14:paraId="270637A5" w14:textId="7C67FB08" w:rsidR="0013094E" w:rsidRDefault="0013094E" w:rsidP="0013094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94d94ad</w:t>
                            </w:r>
                          </w:p>
                          <w:p w14:paraId="4BB86783" w14:textId="403D6F40" w:rsidR="0013094E" w:rsidRDefault="0013094E" w:rsidP="0013094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>
                              <w:t>bf21460</w:t>
                            </w:r>
                            <w:proofErr w:type="gramEnd"/>
                          </w:p>
                          <w:p w14:paraId="3C165812" w14:textId="0FE1B362" w:rsidR="0013094E" w:rsidRPr="00C2543C" w:rsidRDefault="0013094E" w:rsidP="0013094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475403a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E13DE">
              <w:t>Known Issues:</w:t>
            </w:r>
            <w:r w:rsidR="002E1AE4">
              <w:t xml:space="preserve"> </w:t>
            </w:r>
          </w:p>
          <w:p w14:paraId="362BEE45" w14:textId="19012A37" w:rsidR="002D4E1A" w:rsidRPr="00DC3212" w:rsidRDefault="002D4E1A" w:rsidP="00DC3212">
            <w:pPr>
              <w:pStyle w:val="ListParagraph"/>
              <w:numPr>
                <w:ilvl w:val="0"/>
                <w:numId w:val="33"/>
              </w:numPr>
              <w:rPr>
                <w:rFonts w:ascii="Times" w:hAnsi="Times"/>
                <w:sz w:val="20"/>
                <w:szCs w:val="20"/>
              </w:rPr>
            </w:pP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0C0BF02F" w:rsidR="009C64E7" w:rsidRDefault="009C64E7" w:rsidP="003823D1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50F40168" w14:textId="77777777" w:rsidR="00BD1BC2" w:rsidRDefault="00BD1BC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3BE6E5A6" w14:textId="38FB866D" w:rsidR="00BD1BC2" w:rsidRDefault="00BD1BC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</w:t>
            </w:r>
            <w:r w:rsidR="00DB2A92">
              <w:rPr>
                <w:b/>
                <w:color w:val="003436"/>
              </w:rPr>
              <w:t>1</w:t>
            </w:r>
            <w:r>
              <w:rPr>
                <w:b/>
                <w:color w:val="003436"/>
              </w:rPr>
              <w:t xml:space="preserve">: </w:t>
            </w:r>
            <w:r w:rsidR="00BA5CC2">
              <w:rPr>
                <w:b/>
                <w:color w:val="003436"/>
              </w:rPr>
              <w:t>TFS#</w:t>
            </w:r>
            <w:r w:rsidR="0013094E">
              <w:rPr>
                <w:b/>
                <w:color w:val="003436"/>
              </w:rPr>
              <w:t>395917</w:t>
            </w:r>
          </w:p>
          <w:p w14:paraId="3BC3D1A7" w14:textId="77777777" w:rsidR="006271C9" w:rsidRDefault="006271C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624EC75C" w14:textId="33F379A9" w:rsidR="006271C9" w:rsidRDefault="006271C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#2: </w:t>
            </w:r>
            <w:r w:rsidR="00997F2E">
              <w:rPr>
                <w:b/>
                <w:color w:val="003436"/>
              </w:rPr>
              <w:t>TFS#</w:t>
            </w:r>
            <w:r w:rsidR="0013094E">
              <w:rPr>
                <w:b/>
                <w:color w:val="003436"/>
              </w:rPr>
              <w:t>447613</w:t>
            </w:r>
          </w:p>
          <w:p w14:paraId="521B288C" w14:textId="77777777" w:rsidR="00231101" w:rsidRDefault="00231101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561885E6" w14:textId="536FA924" w:rsidR="00E77566" w:rsidRPr="00E53063" w:rsidRDefault="00231101" w:rsidP="007951EA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#3: 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1E8F1F9D" w:rsidR="002E13DE" w:rsidRDefault="00997F2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</w:t>
            </w:r>
          </w:p>
          <w:p w14:paraId="4EA7AB91" w14:textId="65E3B0D4" w:rsidR="00AC136D" w:rsidRDefault="00BA5CC2" w:rsidP="00AC136D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</w:t>
            </w:r>
          </w:p>
          <w:p w14:paraId="2041D440" w14:textId="038C0DB9" w:rsidR="00B0611A" w:rsidRDefault="00BA5CC2" w:rsidP="00421CAB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</w:t>
            </w:r>
          </w:p>
          <w:p w14:paraId="36D27DEB" w14:textId="77777777" w:rsidR="00AD70AE" w:rsidRDefault="00AD70AE" w:rsidP="00AD70AE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5B92C090" w14:textId="77777777" w:rsidR="00AD70AE" w:rsidRPr="007E17BD" w:rsidRDefault="00AD70AE" w:rsidP="00AD70AE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7F243F5" w14:textId="77777777" w:rsidR="00AD70AE" w:rsidRDefault="00AD70AE" w:rsidP="00AD70AE">
            <w:pPr>
              <w:tabs>
                <w:tab w:val="left" w:pos="4020"/>
              </w:tabs>
              <w:rPr>
                <w:color w:val="003436"/>
              </w:rPr>
            </w:pPr>
          </w:p>
          <w:p w14:paraId="0FA521A0" w14:textId="5CE5DFCB" w:rsidR="007951EA" w:rsidRDefault="00BA5CC2" w:rsidP="007951E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</w:t>
            </w:r>
          </w:p>
          <w:p w14:paraId="4D07A5BB" w14:textId="6F439CA0" w:rsidR="007951EA" w:rsidRDefault="00BA5CC2" w:rsidP="007951E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</w:t>
            </w:r>
          </w:p>
          <w:p w14:paraId="396DD006" w14:textId="1BA9DB83" w:rsidR="007951EA" w:rsidRDefault="00BA5CC2" w:rsidP="007951E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b/>
                <w:color w:val="003436"/>
              </w:rPr>
              <w:t>TFS#</w:t>
            </w: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B4F3D1E" w14:textId="77777777" w:rsidR="00231101" w:rsidRDefault="00231101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46833C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1CCA584" w14:textId="77777777" w:rsidR="00E77566" w:rsidRDefault="00E77566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289AE3B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EDB692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881CE2A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109E110" w14:textId="77777777" w:rsidR="007951EA" w:rsidRDefault="007951E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6CEF3E8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C6FCC2C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7F87301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E43DDAE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4EE47B3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C2543C" w:rsidRPr="00743757" w:rsidRDefault="00C2543C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9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" filled="f" stroked="f">
                      <v:textbox>
                        <w:txbxContent>
                          <w:p w14:paraId="3D40545F" w14:textId="77777777" w:rsidR="00C2543C" w:rsidRPr="00743757" w:rsidRDefault="00C2543C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2D862E32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4749A29F" w14:textId="77777777" w:rsidR="000F08AF" w:rsidRDefault="000F08AF" w:rsidP="00BD1B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7FCEA13" w14:textId="77777777" w:rsidR="00BA5CC2" w:rsidRDefault="00BA5CC2" w:rsidP="00BD1B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A397971" w14:textId="4DAE99DF" w:rsidR="00BA5CC2" w:rsidRDefault="00BA5CC2" w:rsidP="00BA5C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#1: TFS#</w:t>
      </w:r>
      <w:r w:rsidR="0013094E" w:rsidRPr="0013094E">
        <w:rPr>
          <w:b/>
          <w:sz w:val="32"/>
          <w:szCs w:val="32"/>
        </w:rPr>
        <w:t>395917</w:t>
      </w:r>
    </w:p>
    <w:p w14:paraId="79F49D25" w14:textId="77777777" w:rsidR="00BA5CC2" w:rsidRDefault="00BA5CC2" w:rsidP="00BA5CC2">
      <w:pPr>
        <w:tabs>
          <w:tab w:val="left" w:pos="4020"/>
        </w:tabs>
        <w:spacing w:line="276" w:lineRule="auto"/>
      </w:pPr>
    </w:p>
    <w:p w14:paraId="383D7E04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A1836BF" w14:textId="77777777" w:rsidR="00BA5CC2" w:rsidRDefault="00BA5CC2" w:rsidP="00BA5CC2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55C0D77A" w14:textId="5DCF0B30" w:rsidR="00BA5CC2" w:rsidRPr="00130AE0" w:rsidRDefault="00BA5CC2" w:rsidP="00BA5CC2">
      <w:pPr>
        <w:pStyle w:val="ListParagraph"/>
        <w:numPr>
          <w:ilvl w:val="0"/>
          <w:numId w:val="15"/>
        </w:numPr>
        <w:tabs>
          <w:tab w:val="left" w:pos="4020"/>
        </w:tabs>
      </w:pPr>
      <w:r>
        <w:t>Forms</w:t>
      </w:r>
      <w:r w:rsidRPr="00130AE0">
        <w:t xml:space="preserve"> - </w:t>
      </w:r>
      <w:r w:rsidRPr="0013094E">
        <w:t>http://uidev.u</w:t>
      </w:r>
      <w:r w:rsidR="0013094E">
        <w:t>ps.com/nbs_spa.html#/nbsSpa</w:t>
      </w:r>
    </w:p>
    <w:p w14:paraId="62174B3E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2AE8741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C879A82" w14:textId="4D94BA8A" w:rsidR="00BA5CC2" w:rsidRPr="006C65D0" w:rsidRDefault="00BA5CC2" w:rsidP="00BA5CC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components/</w:t>
      </w:r>
      <w:proofErr w:type="spellStart"/>
      <w:r w:rsidR="0013094E">
        <w:t>spa_nbs</w:t>
      </w:r>
      <w:r>
        <w:t>.ts</w:t>
      </w:r>
      <w:proofErr w:type="spellEnd"/>
    </w:p>
    <w:p w14:paraId="63C0D25F" w14:textId="75F8FAC8" w:rsidR="00BA5CC2" w:rsidRPr="00BA5CC2" w:rsidRDefault="00BA5CC2" w:rsidP="00BA5CC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templates/</w:t>
      </w:r>
      <w:r w:rsidR="0013094E">
        <w:t>nbs_spa</w:t>
      </w:r>
      <w:r>
        <w:t>.tpl.html</w:t>
      </w:r>
    </w:p>
    <w:p w14:paraId="77536E6F" w14:textId="77777777" w:rsidR="00BA5CC2" w:rsidRPr="004C48FB" w:rsidRDefault="00BA5CC2" w:rsidP="00BA5CC2">
      <w:pPr>
        <w:tabs>
          <w:tab w:val="left" w:pos="4020"/>
        </w:tabs>
        <w:rPr>
          <w:sz w:val="28"/>
          <w:szCs w:val="28"/>
        </w:rPr>
      </w:pPr>
    </w:p>
    <w:p w14:paraId="56C0960E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5476A58E" w14:textId="6D6B3829" w:rsidR="007951EA" w:rsidRDefault="0013094E" w:rsidP="00BA5CC2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Added header buttons at the top for switching the view</w:t>
      </w:r>
      <w:r w:rsidR="003570DD">
        <w:rPr>
          <w:sz w:val="28"/>
          <w:szCs w:val="28"/>
        </w:rPr>
        <w:t>.</w:t>
      </w:r>
    </w:p>
    <w:p w14:paraId="100CBF3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9DC44D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24969C9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56C05A8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C21DC5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A0FE6EE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1AF7B3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89D738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B66ED26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A4871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0E09292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263AA81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490EAF0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691B07C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E2C60D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78BB8C6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3C6542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605934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EF0FAC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DD10C78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7D8143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78C336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89DFEAC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5568CEF" w14:textId="2129C3EB" w:rsidR="00997F2E" w:rsidRDefault="00997F2E" w:rsidP="00997F2E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#2: TFS#</w:t>
      </w:r>
      <w:r w:rsidR="0013094E">
        <w:rPr>
          <w:b/>
          <w:sz w:val="32"/>
          <w:szCs w:val="32"/>
        </w:rPr>
        <w:t>447613</w:t>
      </w:r>
    </w:p>
    <w:p w14:paraId="0469791B" w14:textId="77777777" w:rsidR="00997F2E" w:rsidRDefault="00997F2E" w:rsidP="00997F2E">
      <w:pPr>
        <w:tabs>
          <w:tab w:val="left" w:pos="4020"/>
        </w:tabs>
        <w:spacing w:line="276" w:lineRule="auto"/>
      </w:pPr>
    </w:p>
    <w:p w14:paraId="5D57B0D6" w14:textId="77777777" w:rsidR="00997F2E" w:rsidRDefault="00997F2E" w:rsidP="00997F2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827EC25" w14:textId="77777777" w:rsidR="00997F2E" w:rsidRDefault="00997F2E" w:rsidP="00997F2E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E9AF837" w14:textId="79233E4D" w:rsidR="00997F2E" w:rsidRPr="00130AE0" w:rsidRDefault="00997F2E" w:rsidP="00997F2E">
      <w:pPr>
        <w:pStyle w:val="ListParagraph"/>
        <w:numPr>
          <w:ilvl w:val="0"/>
          <w:numId w:val="15"/>
        </w:numPr>
        <w:tabs>
          <w:tab w:val="left" w:pos="4020"/>
        </w:tabs>
      </w:pPr>
      <w:proofErr w:type="gramStart"/>
      <w:r w:rsidRPr="0013094E">
        <w:t>uidev.ups.com</w:t>
      </w:r>
      <w:proofErr w:type="gramEnd"/>
      <w:r w:rsidRPr="0013094E">
        <w:t>/nbs_spa.html#/</w:t>
      </w:r>
      <w:proofErr w:type="spellStart"/>
      <w:r w:rsidR="0013094E">
        <w:t>gfWrapper</w:t>
      </w:r>
      <w:proofErr w:type="spellEnd"/>
      <w:r w:rsidR="0013094E">
        <w:t>/what</w:t>
      </w:r>
    </w:p>
    <w:p w14:paraId="1A315FB4" w14:textId="77777777" w:rsidR="00997F2E" w:rsidRDefault="00997F2E" w:rsidP="00997F2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3312A78" w14:textId="77777777" w:rsidR="00997F2E" w:rsidRDefault="00997F2E" w:rsidP="00997F2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403732A2" w14:textId="78985AC9" w:rsidR="00997F2E" w:rsidRPr="006C65D0" w:rsidRDefault="00997F2E" w:rsidP="00997F2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components</w:t>
      </w:r>
      <w:r w:rsidR="0013094E">
        <w:t>/</w:t>
      </w:r>
      <w:proofErr w:type="spellStart"/>
      <w:r w:rsidR="0013094E">
        <w:t>what</w:t>
      </w:r>
      <w:r>
        <w:t>_component.ts</w:t>
      </w:r>
      <w:proofErr w:type="spellEnd"/>
    </w:p>
    <w:p w14:paraId="209E4034" w14:textId="023538CD" w:rsidR="00997F2E" w:rsidRPr="00BA5CC2" w:rsidRDefault="00997F2E" w:rsidP="00997F2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 w:rsidR="0013094E">
        <w:t>templates/what_section</w:t>
      </w:r>
      <w:r>
        <w:t>.tpl.html</w:t>
      </w:r>
    </w:p>
    <w:p w14:paraId="7211CC13" w14:textId="77777777" w:rsidR="00997F2E" w:rsidRPr="004C48FB" w:rsidRDefault="00997F2E" w:rsidP="00997F2E">
      <w:pPr>
        <w:tabs>
          <w:tab w:val="left" w:pos="4020"/>
        </w:tabs>
        <w:rPr>
          <w:sz w:val="28"/>
          <w:szCs w:val="28"/>
        </w:rPr>
      </w:pPr>
    </w:p>
    <w:p w14:paraId="2FCEF628" w14:textId="77777777" w:rsidR="00997F2E" w:rsidRDefault="00997F2E" w:rsidP="00997F2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5E542680" w14:textId="37B56D14" w:rsidR="00997F2E" w:rsidRPr="001B5A03" w:rsidRDefault="0013094E" w:rsidP="004716A5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t>Added dropdown for multiple packages</w:t>
      </w:r>
    </w:p>
    <w:p w14:paraId="5D55F6DB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5EC2126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EC096BC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D635B4E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7B26ADF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2BAB4F1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FBC69C6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A32C42B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89C8D65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8E94B7C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901AE30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0842E9F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9FD52AC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65939D8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80CF780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47FAFC8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1877409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47B31B9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52F3F60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09F366C" w14:textId="77777777" w:rsidR="00997F2E" w:rsidRDefault="00997F2E" w:rsidP="004716A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11BD0C3" w14:textId="127C28D8" w:rsidR="0013094E" w:rsidRDefault="0013094E" w:rsidP="0013094E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Content Build Notes</w:t>
      </w:r>
    </w:p>
    <w:p w14:paraId="5D3E922A" w14:textId="77777777" w:rsidR="0013094E" w:rsidRDefault="0013094E" w:rsidP="0013094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47A2FB2" w14:textId="77777777" w:rsidR="0013094E" w:rsidRDefault="0013094E" w:rsidP="0013094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70AA0309" w14:textId="77777777" w:rsidR="0013094E" w:rsidRPr="0013094E" w:rsidRDefault="0013094E" w:rsidP="0013094E">
      <w:pPr>
        <w:numPr>
          <w:ilvl w:val="0"/>
          <w:numId w:val="41"/>
        </w:numPr>
        <w:tabs>
          <w:tab w:val="left" w:pos="4020"/>
        </w:tabs>
      </w:pPr>
      <w:r w:rsidRPr="0013094E">
        <w:t>P02SGit_UIDEV\src\apps\nbs\assets\angular\templates\when_section.tpl.html</w:t>
      </w:r>
    </w:p>
    <w:p w14:paraId="45437591" w14:textId="77777777" w:rsidR="0013094E" w:rsidRPr="0013094E" w:rsidRDefault="0013094E" w:rsidP="0013094E">
      <w:pPr>
        <w:numPr>
          <w:ilvl w:val="0"/>
          <w:numId w:val="41"/>
        </w:numPr>
        <w:tabs>
          <w:tab w:val="left" w:pos="4020"/>
        </w:tabs>
      </w:pPr>
      <w:r w:rsidRPr="0013094E">
        <w:t>P02SGit_UIDEV\src\apps\nbs\assets\angular\components\when_component.ts</w:t>
      </w:r>
    </w:p>
    <w:p w14:paraId="395930B6" w14:textId="77777777" w:rsidR="0013094E" w:rsidRPr="004C48FB" w:rsidRDefault="0013094E" w:rsidP="0013094E">
      <w:pPr>
        <w:tabs>
          <w:tab w:val="left" w:pos="4020"/>
        </w:tabs>
        <w:rPr>
          <w:sz w:val="28"/>
          <w:szCs w:val="28"/>
        </w:rPr>
      </w:pPr>
    </w:p>
    <w:p w14:paraId="2DAE8C10" w14:textId="77777777" w:rsidR="0013094E" w:rsidRDefault="0013094E" w:rsidP="0013094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74E5DD4" w14:textId="77777777" w:rsidR="0013094E" w:rsidRPr="0013094E" w:rsidRDefault="0013094E" w:rsidP="0013094E">
      <w:pPr>
        <w:numPr>
          <w:ilvl w:val="0"/>
          <w:numId w:val="41"/>
        </w:numPr>
        <w:tabs>
          <w:tab w:val="left" w:pos="4020"/>
        </w:tabs>
        <w:spacing w:line="276" w:lineRule="auto"/>
      </w:pPr>
      <w:r w:rsidRPr="0013094E">
        <w:t>New state for Smart Pickup Requested, Now Past Pickup Window</w:t>
      </w:r>
      <w:bookmarkStart w:id="0" w:name="_GoBack"/>
      <w:bookmarkEnd w:id="0"/>
    </w:p>
    <w:p w14:paraId="003FBBB2" w14:textId="24726B75" w:rsidR="004716A5" w:rsidRPr="0013094E" w:rsidRDefault="0013094E" w:rsidP="0013094E">
      <w:pPr>
        <w:pStyle w:val="ListParagraph"/>
        <w:numPr>
          <w:ilvl w:val="0"/>
          <w:numId w:val="41"/>
        </w:numPr>
        <w:tabs>
          <w:tab w:val="left" w:pos="4020"/>
        </w:tabs>
        <w:spacing w:line="276" w:lineRule="auto"/>
        <w:rPr>
          <w:sz w:val="28"/>
          <w:szCs w:val="28"/>
        </w:rPr>
      </w:pPr>
      <w:r w:rsidRPr="0013094E">
        <w:t>Service selection section reviewed and revised</w:t>
      </w:r>
    </w:p>
    <w:sectPr w:rsidR="004716A5" w:rsidRPr="0013094E" w:rsidSect="00BF22AF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C2543C" w:rsidRDefault="00C2543C">
      <w:r>
        <w:separator/>
      </w:r>
    </w:p>
  </w:endnote>
  <w:endnote w:type="continuationSeparator" w:id="0">
    <w:p w14:paraId="6F5C6B8B" w14:textId="77777777" w:rsidR="00C2543C" w:rsidRDefault="00C2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C2543C" w:rsidRDefault="00C2543C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C2543C" w:rsidRPr="00E40E84" w:rsidRDefault="00C2543C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13094E">
      <w:rPr>
        <w:rStyle w:val="PageNumber"/>
        <w:rFonts w:ascii="Arial" w:hAnsi="Arial"/>
        <w:b/>
        <w:noProof/>
        <w:color w:val="FFFFFF" w:themeColor="background1"/>
      </w:rPr>
      <w:t>4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C2543C" w:rsidRDefault="00C2543C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C2543C" w:rsidRDefault="00C2543C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C2543C" w:rsidRDefault="00C2543C">
      <w:r>
        <w:separator/>
      </w:r>
    </w:p>
  </w:footnote>
  <w:footnote w:type="continuationSeparator" w:id="0">
    <w:p w14:paraId="47904BCF" w14:textId="77777777" w:rsidR="00C2543C" w:rsidRDefault="00C254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C2543C" w:rsidRDefault="00C2543C">
    <w:pPr>
      <w:pStyle w:val="Header"/>
    </w:pPr>
  </w:p>
  <w:p w14:paraId="45D22A94" w14:textId="77777777" w:rsidR="00C2543C" w:rsidRDefault="00C2543C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13094E">
      <w:rPr>
        <w:noProof/>
      </w:rPr>
      <w:t>2/16/18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C2543C" w:rsidRPr="00EE4744" w:rsidRDefault="00C2543C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0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C2543C" w:rsidRPr="00EE4744" w:rsidRDefault="00C2543C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C2543C" w:rsidRDefault="00C2543C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8833EC"/>
    <w:multiLevelType w:val="hybridMultilevel"/>
    <w:tmpl w:val="4A807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F72992"/>
    <w:multiLevelType w:val="hybridMultilevel"/>
    <w:tmpl w:val="F2F65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AA311E"/>
    <w:multiLevelType w:val="hybridMultilevel"/>
    <w:tmpl w:val="0B74B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0B2CC3"/>
    <w:multiLevelType w:val="hybridMultilevel"/>
    <w:tmpl w:val="855C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A7A25"/>
    <w:multiLevelType w:val="hybridMultilevel"/>
    <w:tmpl w:val="EE6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EA132D"/>
    <w:multiLevelType w:val="hybridMultilevel"/>
    <w:tmpl w:val="D352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527A14"/>
    <w:multiLevelType w:val="hybridMultilevel"/>
    <w:tmpl w:val="3256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EE0F40"/>
    <w:multiLevelType w:val="hybridMultilevel"/>
    <w:tmpl w:val="4F9A1A20"/>
    <w:lvl w:ilvl="0" w:tplc="F81E2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3D48D1"/>
    <w:multiLevelType w:val="hybridMultilevel"/>
    <w:tmpl w:val="76B6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2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476326"/>
    <w:multiLevelType w:val="hybridMultilevel"/>
    <w:tmpl w:val="FBD6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33"/>
  </w:num>
  <w:num w:numId="14">
    <w:abstractNumId w:val="35"/>
  </w:num>
  <w:num w:numId="15">
    <w:abstractNumId w:val="17"/>
  </w:num>
  <w:num w:numId="16">
    <w:abstractNumId w:val="40"/>
  </w:num>
  <w:num w:numId="17">
    <w:abstractNumId w:val="15"/>
  </w:num>
  <w:num w:numId="18">
    <w:abstractNumId w:val="32"/>
  </w:num>
  <w:num w:numId="19">
    <w:abstractNumId w:val="21"/>
  </w:num>
  <w:num w:numId="20">
    <w:abstractNumId w:val="25"/>
  </w:num>
  <w:num w:numId="21">
    <w:abstractNumId w:val="23"/>
  </w:num>
  <w:num w:numId="22">
    <w:abstractNumId w:val="22"/>
  </w:num>
  <w:num w:numId="23">
    <w:abstractNumId w:val="36"/>
  </w:num>
  <w:num w:numId="24">
    <w:abstractNumId w:val="39"/>
  </w:num>
  <w:num w:numId="25">
    <w:abstractNumId w:val="13"/>
  </w:num>
  <w:num w:numId="26">
    <w:abstractNumId w:val="34"/>
  </w:num>
  <w:num w:numId="27">
    <w:abstractNumId w:val="31"/>
  </w:num>
  <w:num w:numId="28">
    <w:abstractNumId w:val="38"/>
  </w:num>
  <w:num w:numId="29">
    <w:abstractNumId w:val="10"/>
  </w:num>
  <w:num w:numId="30">
    <w:abstractNumId w:val="19"/>
  </w:num>
  <w:num w:numId="31">
    <w:abstractNumId w:val="27"/>
  </w:num>
  <w:num w:numId="32">
    <w:abstractNumId w:val="26"/>
  </w:num>
  <w:num w:numId="33">
    <w:abstractNumId w:val="18"/>
  </w:num>
  <w:num w:numId="34">
    <w:abstractNumId w:val="12"/>
  </w:num>
  <w:num w:numId="35">
    <w:abstractNumId w:val="16"/>
  </w:num>
  <w:num w:numId="36">
    <w:abstractNumId w:val="30"/>
  </w:num>
  <w:num w:numId="37">
    <w:abstractNumId w:val="37"/>
  </w:num>
  <w:num w:numId="38">
    <w:abstractNumId w:val="14"/>
  </w:num>
  <w:num w:numId="39">
    <w:abstractNumId w:val="24"/>
  </w:num>
  <w:num w:numId="40">
    <w:abstractNumId w:val="28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33EBE"/>
    <w:rsid w:val="0004366A"/>
    <w:rsid w:val="00050EA9"/>
    <w:rsid w:val="0006292C"/>
    <w:rsid w:val="00066AA2"/>
    <w:rsid w:val="000701E9"/>
    <w:rsid w:val="0007088E"/>
    <w:rsid w:val="0007295E"/>
    <w:rsid w:val="000957AD"/>
    <w:rsid w:val="00095C7D"/>
    <w:rsid w:val="000A025F"/>
    <w:rsid w:val="000A4BDB"/>
    <w:rsid w:val="000B592F"/>
    <w:rsid w:val="000C2844"/>
    <w:rsid w:val="000D4377"/>
    <w:rsid w:val="000D514C"/>
    <w:rsid w:val="000E65A0"/>
    <w:rsid w:val="000E677E"/>
    <w:rsid w:val="000F08AF"/>
    <w:rsid w:val="000F250C"/>
    <w:rsid w:val="0013094E"/>
    <w:rsid w:val="00130AE0"/>
    <w:rsid w:val="00136DEA"/>
    <w:rsid w:val="00142810"/>
    <w:rsid w:val="00151C56"/>
    <w:rsid w:val="001654D0"/>
    <w:rsid w:val="0017507F"/>
    <w:rsid w:val="00176DBB"/>
    <w:rsid w:val="00177EFD"/>
    <w:rsid w:val="00184433"/>
    <w:rsid w:val="001A2D48"/>
    <w:rsid w:val="001B5A03"/>
    <w:rsid w:val="001C3A10"/>
    <w:rsid w:val="001C3EA2"/>
    <w:rsid w:val="001C7314"/>
    <w:rsid w:val="001D413B"/>
    <w:rsid w:val="001E150A"/>
    <w:rsid w:val="001E1864"/>
    <w:rsid w:val="001E56C3"/>
    <w:rsid w:val="00204AB6"/>
    <w:rsid w:val="00211A27"/>
    <w:rsid w:val="00216AB3"/>
    <w:rsid w:val="0022297D"/>
    <w:rsid w:val="00231101"/>
    <w:rsid w:val="00240117"/>
    <w:rsid w:val="0025029B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E499E"/>
    <w:rsid w:val="002F5A2C"/>
    <w:rsid w:val="003065F3"/>
    <w:rsid w:val="00312752"/>
    <w:rsid w:val="00322C4E"/>
    <w:rsid w:val="003342EF"/>
    <w:rsid w:val="00343AD7"/>
    <w:rsid w:val="00347C79"/>
    <w:rsid w:val="003522C1"/>
    <w:rsid w:val="003570DD"/>
    <w:rsid w:val="003823D1"/>
    <w:rsid w:val="003971EE"/>
    <w:rsid w:val="003A6B45"/>
    <w:rsid w:val="003B037D"/>
    <w:rsid w:val="003B3D3F"/>
    <w:rsid w:val="003C2884"/>
    <w:rsid w:val="003C3864"/>
    <w:rsid w:val="003E542B"/>
    <w:rsid w:val="0040069F"/>
    <w:rsid w:val="00417EDB"/>
    <w:rsid w:val="00421CAB"/>
    <w:rsid w:val="00422A39"/>
    <w:rsid w:val="00427823"/>
    <w:rsid w:val="0045236E"/>
    <w:rsid w:val="00463294"/>
    <w:rsid w:val="004716A5"/>
    <w:rsid w:val="00473348"/>
    <w:rsid w:val="00474227"/>
    <w:rsid w:val="00475E12"/>
    <w:rsid w:val="00486854"/>
    <w:rsid w:val="004B683B"/>
    <w:rsid w:val="004C48FB"/>
    <w:rsid w:val="004C4B7F"/>
    <w:rsid w:val="004C703A"/>
    <w:rsid w:val="004D4D94"/>
    <w:rsid w:val="004E2C6B"/>
    <w:rsid w:val="0050074E"/>
    <w:rsid w:val="00503C44"/>
    <w:rsid w:val="00524BAF"/>
    <w:rsid w:val="005305E1"/>
    <w:rsid w:val="00587A17"/>
    <w:rsid w:val="0059004E"/>
    <w:rsid w:val="005B2CC8"/>
    <w:rsid w:val="005C13F6"/>
    <w:rsid w:val="005E430A"/>
    <w:rsid w:val="0060060C"/>
    <w:rsid w:val="006111F8"/>
    <w:rsid w:val="0062432E"/>
    <w:rsid w:val="00626C02"/>
    <w:rsid w:val="006271C9"/>
    <w:rsid w:val="006361AA"/>
    <w:rsid w:val="00644D94"/>
    <w:rsid w:val="00646FD3"/>
    <w:rsid w:val="006474FB"/>
    <w:rsid w:val="006700C2"/>
    <w:rsid w:val="00672922"/>
    <w:rsid w:val="006A0EF7"/>
    <w:rsid w:val="006A1325"/>
    <w:rsid w:val="006A1A8D"/>
    <w:rsid w:val="006B02B9"/>
    <w:rsid w:val="006C35E0"/>
    <w:rsid w:val="006C65D0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63FCD"/>
    <w:rsid w:val="00771C94"/>
    <w:rsid w:val="007748D5"/>
    <w:rsid w:val="007951EA"/>
    <w:rsid w:val="00797A97"/>
    <w:rsid w:val="007B721B"/>
    <w:rsid w:val="007C12B9"/>
    <w:rsid w:val="007E17BD"/>
    <w:rsid w:val="00800403"/>
    <w:rsid w:val="00815101"/>
    <w:rsid w:val="008176E4"/>
    <w:rsid w:val="00820031"/>
    <w:rsid w:val="008331A3"/>
    <w:rsid w:val="00837654"/>
    <w:rsid w:val="00840582"/>
    <w:rsid w:val="0086197D"/>
    <w:rsid w:val="00864E40"/>
    <w:rsid w:val="0086542F"/>
    <w:rsid w:val="00877C71"/>
    <w:rsid w:val="00884E49"/>
    <w:rsid w:val="00891795"/>
    <w:rsid w:val="0089200C"/>
    <w:rsid w:val="00896461"/>
    <w:rsid w:val="008A037B"/>
    <w:rsid w:val="008A057B"/>
    <w:rsid w:val="008B249E"/>
    <w:rsid w:val="008C61AA"/>
    <w:rsid w:val="008D087E"/>
    <w:rsid w:val="008E64A2"/>
    <w:rsid w:val="008F2A4A"/>
    <w:rsid w:val="0090778B"/>
    <w:rsid w:val="009262DC"/>
    <w:rsid w:val="00930A98"/>
    <w:rsid w:val="00944D1F"/>
    <w:rsid w:val="00950C3C"/>
    <w:rsid w:val="00960AF1"/>
    <w:rsid w:val="00976D09"/>
    <w:rsid w:val="00985737"/>
    <w:rsid w:val="00997F2E"/>
    <w:rsid w:val="009A1B1A"/>
    <w:rsid w:val="009A65F0"/>
    <w:rsid w:val="009C64E7"/>
    <w:rsid w:val="009E165D"/>
    <w:rsid w:val="009E61A7"/>
    <w:rsid w:val="009E7AC3"/>
    <w:rsid w:val="009F313B"/>
    <w:rsid w:val="00A02E3E"/>
    <w:rsid w:val="00A13C83"/>
    <w:rsid w:val="00A32E2F"/>
    <w:rsid w:val="00A35912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3506"/>
    <w:rsid w:val="00AB6492"/>
    <w:rsid w:val="00AC136D"/>
    <w:rsid w:val="00AC2D32"/>
    <w:rsid w:val="00AD07BD"/>
    <w:rsid w:val="00AD70AE"/>
    <w:rsid w:val="00AD7F19"/>
    <w:rsid w:val="00AE3498"/>
    <w:rsid w:val="00B0318F"/>
    <w:rsid w:val="00B052D6"/>
    <w:rsid w:val="00B0611A"/>
    <w:rsid w:val="00B212AA"/>
    <w:rsid w:val="00B2720D"/>
    <w:rsid w:val="00B305C7"/>
    <w:rsid w:val="00B529FC"/>
    <w:rsid w:val="00B732CD"/>
    <w:rsid w:val="00B90440"/>
    <w:rsid w:val="00B92D3C"/>
    <w:rsid w:val="00B9502F"/>
    <w:rsid w:val="00BA0CBA"/>
    <w:rsid w:val="00BA5CC2"/>
    <w:rsid w:val="00BB57C9"/>
    <w:rsid w:val="00BC13DC"/>
    <w:rsid w:val="00BD1BC2"/>
    <w:rsid w:val="00BD23D7"/>
    <w:rsid w:val="00BD2583"/>
    <w:rsid w:val="00BE3C91"/>
    <w:rsid w:val="00BF0463"/>
    <w:rsid w:val="00BF22AF"/>
    <w:rsid w:val="00BF395E"/>
    <w:rsid w:val="00C029F8"/>
    <w:rsid w:val="00C03DB8"/>
    <w:rsid w:val="00C2543C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5B98"/>
    <w:rsid w:val="00CE66D0"/>
    <w:rsid w:val="00CF1F24"/>
    <w:rsid w:val="00D0376A"/>
    <w:rsid w:val="00D07C30"/>
    <w:rsid w:val="00D15FAB"/>
    <w:rsid w:val="00D2241F"/>
    <w:rsid w:val="00D313B2"/>
    <w:rsid w:val="00D417F3"/>
    <w:rsid w:val="00D4460A"/>
    <w:rsid w:val="00D523A0"/>
    <w:rsid w:val="00D52C15"/>
    <w:rsid w:val="00D54BD8"/>
    <w:rsid w:val="00D72B45"/>
    <w:rsid w:val="00D80CB4"/>
    <w:rsid w:val="00D87C92"/>
    <w:rsid w:val="00D95EF1"/>
    <w:rsid w:val="00DA54DE"/>
    <w:rsid w:val="00DB23F2"/>
    <w:rsid w:val="00DB2A92"/>
    <w:rsid w:val="00DC3212"/>
    <w:rsid w:val="00DD0FD9"/>
    <w:rsid w:val="00DD4900"/>
    <w:rsid w:val="00DE6F47"/>
    <w:rsid w:val="00DF18F4"/>
    <w:rsid w:val="00DF4D9A"/>
    <w:rsid w:val="00DF554F"/>
    <w:rsid w:val="00E0342F"/>
    <w:rsid w:val="00E10B3C"/>
    <w:rsid w:val="00E147A8"/>
    <w:rsid w:val="00E232D7"/>
    <w:rsid w:val="00E23357"/>
    <w:rsid w:val="00E23F2C"/>
    <w:rsid w:val="00E27BD7"/>
    <w:rsid w:val="00E40E84"/>
    <w:rsid w:val="00E53063"/>
    <w:rsid w:val="00E5579E"/>
    <w:rsid w:val="00E55E97"/>
    <w:rsid w:val="00E578B0"/>
    <w:rsid w:val="00E63208"/>
    <w:rsid w:val="00E638D2"/>
    <w:rsid w:val="00E71A99"/>
    <w:rsid w:val="00E72015"/>
    <w:rsid w:val="00E76543"/>
    <w:rsid w:val="00E77566"/>
    <w:rsid w:val="00E95033"/>
    <w:rsid w:val="00EB610A"/>
    <w:rsid w:val="00EB6584"/>
    <w:rsid w:val="00ED53E8"/>
    <w:rsid w:val="00EE1AFB"/>
    <w:rsid w:val="00EE2018"/>
    <w:rsid w:val="00EE4744"/>
    <w:rsid w:val="00EE762D"/>
    <w:rsid w:val="00EF62B9"/>
    <w:rsid w:val="00F03D27"/>
    <w:rsid w:val="00F04BD4"/>
    <w:rsid w:val="00F07F82"/>
    <w:rsid w:val="00F15826"/>
    <w:rsid w:val="00F268FC"/>
    <w:rsid w:val="00F3435A"/>
    <w:rsid w:val="00F36391"/>
    <w:rsid w:val="00F37DDB"/>
    <w:rsid w:val="00F41DBE"/>
    <w:rsid w:val="00F42E58"/>
    <w:rsid w:val="00F47C07"/>
    <w:rsid w:val="00F55237"/>
    <w:rsid w:val="00F62CAA"/>
    <w:rsid w:val="00F65035"/>
    <w:rsid w:val="00F700EE"/>
    <w:rsid w:val="00F740C0"/>
    <w:rsid w:val="00F76B3E"/>
    <w:rsid w:val="00F801B5"/>
    <w:rsid w:val="00F90F58"/>
    <w:rsid w:val="00FA1730"/>
    <w:rsid w:val="00FA5F3C"/>
    <w:rsid w:val="00FB54E2"/>
    <w:rsid w:val="00FB7B63"/>
    <w:rsid w:val="00FC2F89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1FF479-0179-314D-AB5B-F3F49A747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</TotalTime>
  <Pages>4</Pages>
  <Words>183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2</cp:revision>
  <cp:lastPrinted>2009-08-03T17:48:00Z</cp:lastPrinted>
  <dcterms:created xsi:type="dcterms:W3CDTF">2018-02-16T14:00:00Z</dcterms:created>
  <dcterms:modified xsi:type="dcterms:W3CDTF">2018-02-16T14:00:00Z</dcterms:modified>
</cp:coreProperties>
</file>