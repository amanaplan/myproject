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B0611A" w:rsidRPr="00E23F2C" w:rsidRDefault="00B0611A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B0611A" w:rsidRPr="00E23F2C" w:rsidRDefault="00B0611A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4D1527B0" w:rsidR="00BC13DC" w:rsidRPr="006A1A8D" w:rsidRDefault="00BC13DC" w:rsidP="00FE42A5">
      <w:pPr>
        <w:rPr>
          <w:sz w:val="18"/>
          <w:szCs w:val="18"/>
        </w:rPr>
      </w:pP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18"/>
        <w:gridCol w:w="3739"/>
        <w:gridCol w:w="3492"/>
      </w:tblGrid>
      <w:tr w:rsidR="00B92D3C" w14:paraId="30A911CE" w14:textId="77777777" w:rsidTr="00B92D3C">
        <w:trPr>
          <w:trHeight w:val="4023"/>
        </w:trPr>
        <w:tc>
          <w:tcPr>
            <w:tcW w:w="7557" w:type="dxa"/>
            <w:gridSpan w:val="2"/>
          </w:tcPr>
          <w:p w14:paraId="12279F64" w14:textId="12E90632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0EAFF840" w:rsidR="00E0342F" w:rsidRPr="00AA11C6" w:rsidRDefault="00B0611A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1.64.0</w:t>
            </w:r>
          </w:p>
          <w:p w14:paraId="368FEE05" w14:textId="77777777" w:rsidR="00E0342F" w:rsidRPr="00211A27" w:rsidRDefault="00E0342F" w:rsidP="00587A17"/>
          <w:p w14:paraId="4AAB1101" w14:textId="65F2EED8" w:rsidR="00E0342F" w:rsidRDefault="00B0611A" w:rsidP="00587A17">
            <w:r>
              <w:t>Sprint end date: 12</w:t>
            </w:r>
            <w:r w:rsidR="00DF4D9A">
              <w:t>/</w:t>
            </w:r>
            <w:r>
              <w:t>01</w:t>
            </w:r>
            <w:r w:rsidR="00891795">
              <w:t>/2017</w:t>
            </w:r>
          </w:p>
          <w:p w14:paraId="1FB82F61" w14:textId="77777777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306DEC81" w14:textId="081F887E" w:rsidR="000E677E" w:rsidRDefault="0090778B" w:rsidP="00B92D3C">
            <w:pPr>
              <w:pStyle w:val="ListParagraph"/>
              <w:numPr>
                <w:ilvl w:val="0"/>
                <w:numId w:val="30"/>
              </w:numPr>
            </w:pPr>
            <w:r w:rsidRPr="0090778B">
              <w:t>6f678b6</w:t>
            </w:r>
          </w:p>
          <w:p w14:paraId="6B1CAA3B" w14:textId="71EA94B6" w:rsidR="00985737" w:rsidRDefault="00985737" w:rsidP="00B92D3C">
            <w:pPr>
              <w:pStyle w:val="ListParagraph"/>
              <w:numPr>
                <w:ilvl w:val="0"/>
                <w:numId w:val="30"/>
              </w:numPr>
            </w:pPr>
            <w:r w:rsidRPr="00985737">
              <w:t>2e51851</w:t>
            </w:r>
            <w:bookmarkStart w:id="0" w:name="_GoBack"/>
            <w:bookmarkEnd w:id="0"/>
          </w:p>
          <w:p w14:paraId="252B8DBB" w14:textId="77777777" w:rsidR="00B92D3C" w:rsidRDefault="00B92D3C" w:rsidP="00B92D3C"/>
          <w:p w14:paraId="74475A3C" w14:textId="4611DBD9" w:rsidR="00CE66D0" w:rsidRDefault="002E13DE" w:rsidP="002D4E1A">
            <w:r>
              <w:t>Known Issues:</w:t>
            </w:r>
            <w:r w:rsidR="002E1AE4">
              <w:t xml:space="preserve"> </w:t>
            </w:r>
          </w:p>
          <w:p w14:paraId="362BEE45" w14:textId="4CB32833" w:rsidR="002D4E1A" w:rsidRPr="00DC3212" w:rsidRDefault="002D4E1A" w:rsidP="00DC3212">
            <w:pPr>
              <w:pStyle w:val="ListParagraph"/>
              <w:numPr>
                <w:ilvl w:val="0"/>
                <w:numId w:val="33"/>
              </w:numPr>
              <w:rPr>
                <w:rFonts w:ascii="Times" w:hAnsi="Times"/>
                <w:sz w:val="20"/>
                <w:szCs w:val="20"/>
              </w:rPr>
            </w:pPr>
          </w:p>
          <w:p w14:paraId="53F29371" w14:textId="77777777" w:rsidR="00486854" w:rsidRDefault="00486854" w:rsidP="00486854"/>
          <w:p w14:paraId="4F499044" w14:textId="77777777" w:rsidR="001654D0" w:rsidRDefault="00646FD3" w:rsidP="002D4E1A">
            <w:r>
              <w:t>Additional Notes:</w:t>
            </w:r>
          </w:p>
          <w:p w14:paraId="3BC6811A" w14:textId="4B13BD14" w:rsidR="002D4E1A" w:rsidRDefault="002D4E1A" w:rsidP="002D4E1A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349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25C80367" w14:textId="77777777" w:rsidR="00E0342F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05375120" w14:textId="77777777" w:rsidR="00E0342F" w:rsidRPr="00DB23F2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</w:rPr>
            </w:pPr>
          </w:p>
          <w:p w14:paraId="1BB1658D" w14:textId="6E5BA418" w:rsidR="00486854" w:rsidRPr="00486854" w:rsidRDefault="00891795" w:rsidP="00486854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#1: TFS#</w:t>
            </w:r>
            <w:r w:rsidR="00B0611A">
              <w:rPr>
                <w:b/>
                <w:color w:val="003436"/>
              </w:rPr>
              <w:t>438249</w:t>
            </w:r>
          </w:p>
          <w:p w14:paraId="680E4CC7" w14:textId="77777777" w:rsidR="00E0342F" w:rsidRPr="00DB23F2" w:rsidRDefault="00E0342F" w:rsidP="00753DDC">
            <w:pPr>
              <w:tabs>
                <w:tab w:val="left" w:pos="4020"/>
              </w:tabs>
              <w:rPr>
                <w:color w:val="003436"/>
              </w:rPr>
            </w:pPr>
          </w:p>
          <w:p w14:paraId="339C13B7" w14:textId="555187DC" w:rsidR="00AE3498" w:rsidRPr="00AE3498" w:rsidRDefault="007E17BD" w:rsidP="00AE3498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</w:t>
            </w:r>
            <w:r w:rsidR="00E0342F" w:rsidRPr="00DB23F2">
              <w:rPr>
                <w:b/>
                <w:color w:val="003436"/>
              </w:rPr>
              <w:t xml:space="preserve"> </w:t>
            </w:r>
            <w:r>
              <w:rPr>
                <w:b/>
                <w:color w:val="003436"/>
              </w:rPr>
              <w:t>#</w:t>
            </w:r>
            <w:r w:rsidR="00E0342F" w:rsidRPr="00DB23F2">
              <w:rPr>
                <w:b/>
                <w:color w:val="003436"/>
              </w:rPr>
              <w:t>2</w:t>
            </w:r>
            <w:r w:rsidR="006111F8">
              <w:rPr>
                <w:b/>
                <w:color w:val="003436"/>
              </w:rPr>
              <w:t>: TFS#</w:t>
            </w:r>
            <w:r w:rsidR="00176DBB">
              <w:rPr>
                <w:b/>
                <w:color w:val="003436"/>
              </w:rPr>
              <w:t xml:space="preserve"> </w:t>
            </w:r>
          </w:p>
          <w:p w14:paraId="34ADBA8B" w14:textId="77777777" w:rsidR="00343AD7" w:rsidRPr="00DB23F2" w:rsidRDefault="00343AD7" w:rsidP="00343AD7">
            <w:pPr>
              <w:tabs>
                <w:tab w:val="left" w:pos="4020"/>
              </w:tabs>
              <w:rPr>
                <w:color w:val="003436"/>
              </w:rPr>
            </w:pPr>
          </w:p>
          <w:p w14:paraId="07DA2956" w14:textId="6F582F1A" w:rsidR="00343AD7" w:rsidRPr="00AE3498" w:rsidRDefault="00343AD7" w:rsidP="00343AD7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</w:t>
            </w:r>
            <w:r w:rsidRPr="00DB23F2">
              <w:rPr>
                <w:b/>
                <w:color w:val="003436"/>
              </w:rPr>
              <w:t xml:space="preserve"> </w:t>
            </w:r>
            <w:r>
              <w:rPr>
                <w:b/>
                <w:color w:val="003436"/>
              </w:rPr>
              <w:t>#3: TFS#</w:t>
            </w:r>
          </w:p>
          <w:p w14:paraId="07A463EF" w14:textId="2302666A" w:rsidR="00FB54E2" w:rsidRPr="00E53063" w:rsidRDefault="00FB54E2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489A820B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6A7BBF01" w14:textId="77777777" w:rsidR="00FB54E2" w:rsidRPr="007E17BD" w:rsidRDefault="007E17BD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Defects resolved</w:t>
            </w:r>
          </w:p>
          <w:p w14:paraId="285B6F7E" w14:textId="77777777" w:rsidR="00FB54E2" w:rsidRDefault="00FB54E2" w:rsidP="00FB54E2">
            <w:pPr>
              <w:tabs>
                <w:tab w:val="left" w:pos="4020"/>
              </w:tabs>
              <w:rPr>
                <w:color w:val="003436"/>
              </w:rPr>
            </w:pPr>
          </w:p>
          <w:p w14:paraId="56D0FE5A" w14:textId="3398A9C5" w:rsidR="00E0342F" w:rsidRPr="00DB23F2" w:rsidRDefault="002E13DE" w:rsidP="002A46AF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2ABAAAC6" w14:textId="13702D9E" w:rsidR="00E0342F" w:rsidRPr="00DB23F2" w:rsidRDefault="002E13DE" w:rsidP="00753DDC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56362CDE" w14:textId="5192CCD5" w:rsidR="00E0342F" w:rsidRDefault="002E13DE" w:rsidP="00753DDC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61B152A0" w14:textId="6FC0F752" w:rsidR="002E13DE" w:rsidRDefault="002E13DE" w:rsidP="002E13D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489DE16F" w14:textId="6BDE3AF6" w:rsidR="002E13DE" w:rsidRDefault="002E13DE" w:rsidP="002E13D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6799EF1F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041D44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878527A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B00C0C6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6F05D7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0E3DBF6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1E37AFF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3EF28086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8396021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C29CED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AF0197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80CE50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1BA595D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503243E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492481A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AE4BE6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46833CE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C9831E3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5BEB951" w14:textId="77777777" w:rsidR="00B0611A" w:rsidRP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76430AA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B0611A" w:rsidRPr="00743757" w:rsidRDefault="00B0611A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7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" filled="f" stroked="f">
                      <v:textbox>
                        <w:txbxContent>
                          <w:p w14:paraId="3D40545F" w14:textId="77777777" w:rsidR="00B0611A" w:rsidRPr="00743757" w:rsidRDefault="00B0611A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92D3C" w14:paraId="27BF63B7" w14:textId="77777777" w:rsidTr="00B92D3C">
        <w:trPr>
          <w:trHeight w:val="1678"/>
        </w:trPr>
        <w:tc>
          <w:tcPr>
            <w:tcW w:w="3818" w:type="dxa"/>
          </w:tcPr>
          <w:p w14:paraId="2C5C12C1" w14:textId="77777777" w:rsidR="00B92D3C" w:rsidRPr="00E0342F" w:rsidRDefault="00B92D3C" w:rsidP="00E0342F"/>
        </w:tc>
        <w:tc>
          <w:tcPr>
            <w:tcW w:w="3739" w:type="dxa"/>
          </w:tcPr>
          <w:p w14:paraId="63484370" w14:textId="77777777" w:rsidR="00B92D3C" w:rsidRDefault="00B92D3C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492" w:type="dxa"/>
            <w:vMerge/>
            <w:shd w:val="clear" w:color="auto" w:fill="F0E4D8"/>
          </w:tcPr>
          <w:p w14:paraId="66500AE8" w14:textId="77777777" w:rsidR="00B92D3C" w:rsidRDefault="00B92D3C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6DF596C4" w14:textId="77777777" w:rsidR="002D4E1A" w:rsidRDefault="002D4E1A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22A424C" w14:textId="536CFF0F" w:rsidR="00884E49" w:rsidRDefault="006A132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lastRenderedPageBreak/>
        <w:t>Feature #1</w:t>
      </w:r>
      <w:r w:rsidR="00891795">
        <w:rPr>
          <w:b/>
          <w:sz w:val="32"/>
          <w:szCs w:val="32"/>
        </w:rPr>
        <w:t>: TFS#</w:t>
      </w:r>
      <w:r w:rsidR="00CE66D0" w:rsidRPr="00CE66D0">
        <w:rPr>
          <w:rFonts w:ascii="Helvetica Neue" w:hAnsi="Helvetica Neue"/>
          <w:color w:val="212121"/>
          <w:sz w:val="27"/>
          <w:szCs w:val="27"/>
          <w:shd w:val="clear" w:color="auto" w:fill="FFFFFF"/>
        </w:rPr>
        <w:t xml:space="preserve"> </w:t>
      </w:r>
      <w:r w:rsidR="00B0611A">
        <w:rPr>
          <w:b/>
          <w:sz w:val="32"/>
          <w:szCs w:val="32"/>
        </w:rPr>
        <w:t>438249</w:t>
      </w:r>
    </w:p>
    <w:p w14:paraId="3C6CB048" w14:textId="1FA8BC6A" w:rsidR="006A1325" w:rsidRDefault="00DC3212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Build the angular version of the </w:t>
      </w:r>
      <w:r w:rsidR="00B0611A">
        <w:rPr>
          <w:sz w:val="28"/>
          <w:szCs w:val="28"/>
        </w:rPr>
        <w:t>packing list modal</w:t>
      </w:r>
      <w:r>
        <w:rPr>
          <w:sz w:val="28"/>
          <w:szCs w:val="28"/>
        </w:rPr>
        <w:t>.</w:t>
      </w:r>
    </w:p>
    <w:p w14:paraId="618940E3" w14:textId="77777777" w:rsidR="00CE66D0" w:rsidRDefault="00CE66D0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D1983D7" w14:textId="77777777" w:rsidR="000C2844" w:rsidRDefault="006A1325" w:rsidP="000C284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1987EF0C" w14:textId="281B10CF" w:rsidR="000C2844" w:rsidRPr="00130AE0" w:rsidRDefault="00B0611A" w:rsidP="00E53063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Forms/Packing List - </w:t>
      </w:r>
      <w:hyperlink r:id="rId10" w:anchor="/forms/pl/packingList" w:history="1">
        <w:r w:rsidRPr="00B0611A">
          <w:rPr>
            <w:rStyle w:val="Hyperlink"/>
          </w:rPr>
          <w:t>http://uidev.ups.com/nbs_spa.html#/forms/pl/packingList</w:t>
        </w:r>
      </w:hyperlink>
    </w:p>
    <w:p w14:paraId="0867DFC5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4004184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5F292A77" w14:textId="46272FA0" w:rsidR="00B92D3C" w:rsidRPr="0062432E" w:rsidRDefault="00FE51E6" w:rsidP="00B92D3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r w:rsidR="008F2A4A">
        <w:t>component/</w:t>
      </w:r>
      <w:r w:rsidR="00B0611A" w:rsidRPr="00B0611A">
        <w:t xml:space="preserve"> </w:t>
      </w:r>
      <w:r w:rsidR="00B0611A">
        <w:t>forms/</w:t>
      </w:r>
      <w:proofErr w:type="spellStart"/>
      <w:r w:rsidR="00B0611A">
        <w:t>packingList</w:t>
      </w:r>
      <w:proofErr w:type="spellEnd"/>
      <w:r w:rsidR="00B0611A">
        <w:t>/</w:t>
      </w:r>
      <w:proofErr w:type="spellStart"/>
      <w:r w:rsidR="00B0611A">
        <w:t>pl</w:t>
      </w:r>
      <w:r w:rsidR="008F2A4A">
        <w:t>_component.ts</w:t>
      </w:r>
      <w:proofErr w:type="spellEnd"/>
    </w:p>
    <w:p w14:paraId="51F437D0" w14:textId="1DEB5FAB" w:rsidR="008F2A4A" w:rsidRPr="0062432E" w:rsidRDefault="008F2A4A" w:rsidP="008F2A4A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</w:t>
      </w:r>
      <w:r w:rsidR="00B0611A">
        <w:t>forms/packingList/packingList.tpl.html</w:t>
      </w:r>
    </w:p>
    <w:p w14:paraId="100E2DF9" w14:textId="3BB38573" w:rsidR="00B0611A" w:rsidRPr="0062432E" w:rsidRDefault="00B0611A" w:rsidP="00B0611A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r>
        <w:t>component/</w:t>
      </w:r>
      <w:r w:rsidRPr="00B0611A">
        <w:t xml:space="preserve"> </w:t>
      </w:r>
      <w:r>
        <w:t>forms/</w:t>
      </w:r>
      <w:proofErr w:type="spellStart"/>
      <w:r>
        <w:t>packingList</w:t>
      </w:r>
      <w:proofErr w:type="spellEnd"/>
      <w:r>
        <w:t>/</w:t>
      </w:r>
      <w:proofErr w:type="spellStart"/>
      <w:r>
        <w:t>plWrapper_component.ts</w:t>
      </w:r>
      <w:proofErr w:type="spellEnd"/>
    </w:p>
    <w:p w14:paraId="235A0D57" w14:textId="0FE1923F" w:rsidR="000E677E" w:rsidRPr="00B0611A" w:rsidRDefault="00B0611A" w:rsidP="00B0611A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templates/forms/packingList/plWrapper.tpl.html</w:t>
      </w:r>
    </w:p>
    <w:p w14:paraId="76941EAF" w14:textId="55D8D6ED" w:rsidR="000E677E" w:rsidRPr="00B0611A" w:rsidRDefault="000E677E" w:rsidP="00B0611A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</w:t>
      </w:r>
      <w:r>
        <w:t>common/</w:t>
      </w:r>
      <w:proofErr w:type="spellStart"/>
      <w:r>
        <w:t>wem</w:t>
      </w:r>
      <w:proofErr w:type="spellEnd"/>
      <w:r>
        <w:t>/data/landing_pages.json</w:t>
      </w:r>
    </w:p>
    <w:p w14:paraId="79229BD1" w14:textId="3C62FBAF" w:rsidR="000E677E" w:rsidRDefault="00B0611A" w:rsidP="00B0611A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proofErr w:type="spellStart"/>
      <w:r>
        <w:t>app.ts</w:t>
      </w:r>
      <w:proofErr w:type="spellEnd"/>
    </w:p>
    <w:p w14:paraId="3C5E3BBF" w14:textId="77777777" w:rsidR="00B0611A" w:rsidRPr="00B0611A" w:rsidRDefault="00B0611A" w:rsidP="00B0611A">
      <w:pPr>
        <w:tabs>
          <w:tab w:val="left" w:pos="4020"/>
        </w:tabs>
        <w:rPr>
          <w:sz w:val="28"/>
          <w:szCs w:val="28"/>
        </w:rPr>
      </w:pPr>
    </w:p>
    <w:p w14:paraId="4788CED3" w14:textId="72F86E07" w:rsidR="002E13DE" w:rsidRDefault="002E13DE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45AD729B" w14:textId="429A77A3" w:rsidR="00CB4F4B" w:rsidRPr="0062432E" w:rsidRDefault="00CB4F4B" w:rsidP="00B92D3C">
      <w:pPr>
        <w:pStyle w:val="ListParagraph"/>
        <w:numPr>
          <w:ilvl w:val="0"/>
          <w:numId w:val="28"/>
        </w:numPr>
        <w:tabs>
          <w:tab w:val="left" w:pos="4020"/>
        </w:tabs>
        <w:rPr>
          <w:sz w:val="28"/>
          <w:szCs w:val="28"/>
        </w:rPr>
      </w:pPr>
    </w:p>
    <w:p w14:paraId="3A07D29D" w14:textId="77777777" w:rsidR="00CB4F4B" w:rsidRDefault="00CB4F4B" w:rsidP="00CB4F4B">
      <w:pPr>
        <w:pStyle w:val="ListParagraph"/>
        <w:ind w:left="1440"/>
      </w:pPr>
    </w:p>
    <w:p w14:paraId="2BEB424D" w14:textId="77777777" w:rsidR="003E542B" w:rsidRDefault="003E542B" w:rsidP="003E542B"/>
    <w:p w14:paraId="18283095" w14:textId="77777777" w:rsidR="00176DBB" w:rsidRDefault="00176DBB" w:rsidP="00176DBB"/>
    <w:p w14:paraId="58DC71E9" w14:textId="77777777" w:rsidR="00176DBB" w:rsidRDefault="00176DBB" w:rsidP="00176DBB"/>
    <w:p w14:paraId="1C0AD0D0" w14:textId="77777777" w:rsidR="00176DBB" w:rsidRDefault="00176DBB" w:rsidP="00176DBB"/>
    <w:p w14:paraId="65F974E1" w14:textId="77777777" w:rsidR="00176DBB" w:rsidRDefault="00176DBB" w:rsidP="00176DBB"/>
    <w:p w14:paraId="2E05DA38" w14:textId="77777777" w:rsidR="00176DBB" w:rsidRDefault="00176DBB" w:rsidP="00176DBB"/>
    <w:p w14:paraId="31916133" w14:textId="77777777" w:rsidR="00176DBB" w:rsidRDefault="00176DBB" w:rsidP="00176DBB"/>
    <w:p w14:paraId="314AA69D" w14:textId="77777777" w:rsidR="00176DBB" w:rsidRDefault="00176DBB" w:rsidP="00176DBB"/>
    <w:p w14:paraId="17E69AA5" w14:textId="77777777" w:rsidR="00176DBB" w:rsidRDefault="00176DBB" w:rsidP="00176DBB"/>
    <w:p w14:paraId="04C77BF8" w14:textId="77777777" w:rsidR="00176DBB" w:rsidRDefault="00176DBB" w:rsidP="00176DBB"/>
    <w:p w14:paraId="73EB8C44" w14:textId="608F8C0F" w:rsidR="003E542B" w:rsidRDefault="003E542B" w:rsidP="00176DBB">
      <w:r>
        <w:br w:type="page"/>
      </w:r>
    </w:p>
    <w:p w14:paraId="7DFD1295" w14:textId="77777777" w:rsidR="00176DBB" w:rsidRPr="00A61109" w:rsidRDefault="00176DBB" w:rsidP="00176DBB"/>
    <w:p w14:paraId="3829356B" w14:textId="77777777" w:rsidR="00FE51E6" w:rsidRPr="00A61109" w:rsidRDefault="00FE51E6" w:rsidP="00A61109">
      <w:pPr>
        <w:pStyle w:val="ListParagraph"/>
      </w:pPr>
    </w:p>
    <w:p w14:paraId="1C77F40F" w14:textId="77777777" w:rsidR="00B92D3C" w:rsidRDefault="003E542B" w:rsidP="00B92D3C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Feature #2: </w:t>
      </w:r>
      <w:r w:rsidR="00B92D3C">
        <w:rPr>
          <w:b/>
          <w:sz w:val="32"/>
          <w:szCs w:val="32"/>
        </w:rPr>
        <w:t>TFS#</w:t>
      </w:r>
      <w:r w:rsidR="00B92D3C" w:rsidRPr="00CE66D0">
        <w:rPr>
          <w:rFonts w:ascii="Helvetica Neue" w:hAnsi="Helvetica Neue"/>
          <w:color w:val="212121"/>
          <w:sz w:val="27"/>
          <w:szCs w:val="27"/>
          <w:shd w:val="clear" w:color="auto" w:fill="FFFFFF"/>
        </w:rPr>
        <w:t xml:space="preserve"> </w:t>
      </w:r>
      <w:r w:rsidR="00B92D3C">
        <w:rPr>
          <w:b/>
          <w:sz w:val="32"/>
          <w:szCs w:val="32"/>
        </w:rPr>
        <w:t>XXXXX</w:t>
      </w:r>
    </w:p>
    <w:p w14:paraId="40DA9188" w14:textId="77777777" w:rsidR="00B92D3C" w:rsidRDefault="00B92D3C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XXXXXXXXXXXXXX</w:t>
      </w:r>
    </w:p>
    <w:p w14:paraId="1C0DDD15" w14:textId="77777777" w:rsidR="00B92D3C" w:rsidRDefault="00B92D3C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AE73DD4" w14:textId="77777777" w:rsidR="00B92D3C" w:rsidRDefault="00B92D3C" w:rsidP="00B92D3C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743BC7A1" w14:textId="77777777" w:rsidR="00B92D3C" w:rsidRPr="00130AE0" w:rsidRDefault="00B92D3C" w:rsidP="00B92D3C">
      <w:pPr>
        <w:pStyle w:val="ListParagraph"/>
        <w:numPr>
          <w:ilvl w:val="0"/>
          <w:numId w:val="21"/>
        </w:numPr>
        <w:tabs>
          <w:tab w:val="left" w:pos="4020"/>
        </w:tabs>
        <w:spacing w:line="276" w:lineRule="auto"/>
      </w:pPr>
      <w:r w:rsidRPr="00130AE0">
        <w:t xml:space="preserve">Single Page version – </w:t>
      </w:r>
      <w:hyperlink r:id="rId11" w:anchor="/nbsSpa" w:history="1">
        <w:r w:rsidRPr="00130AE0">
          <w:rPr>
            <w:rStyle w:val="Hyperlink"/>
          </w:rPr>
          <w:t>uidev.ups.com/nbs_spa.html#/</w:t>
        </w:r>
        <w:proofErr w:type="spellStart"/>
        <w:r w:rsidRPr="00130AE0">
          <w:rPr>
            <w:rStyle w:val="Hyperlink"/>
          </w:rPr>
          <w:t>nbsSpa</w:t>
        </w:r>
        <w:proofErr w:type="spellEnd"/>
      </w:hyperlink>
    </w:p>
    <w:p w14:paraId="34664E9F" w14:textId="77777777" w:rsidR="00B92D3C" w:rsidRPr="00130AE0" w:rsidRDefault="00B92D3C" w:rsidP="00B92D3C">
      <w:pPr>
        <w:pStyle w:val="ListParagraph"/>
        <w:numPr>
          <w:ilvl w:val="0"/>
          <w:numId w:val="15"/>
        </w:numPr>
        <w:tabs>
          <w:tab w:val="left" w:pos="4020"/>
        </w:tabs>
      </w:pPr>
      <w:r w:rsidRPr="00130AE0">
        <w:t xml:space="preserve">Guided Flow version - </w:t>
      </w:r>
      <w:hyperlink r:id="rId12" w:anchor="/gfWrapper/intForms" w:history="1">
        <w:r w:rsidRPr="00CE66D0">
          <w:rPr>
            <w:rStyle w:val="Hyperlink"/>
          </w:rPr>
          <w:t>http://uidev.ups.com/nbs_spa.html - /</w:t>
        </w:r>
        <w:proofErr w:type="spellStart"/>
        <w:r w:rsidRPr="00CE66D0">
          <w:rPr>
            <w:rStyle w:val="Hyperlink"/>
          </w:rPr>
          <w:t>gfWrapper</w:t>
        </w:r>
        <w:proofErr w:type="spellEnd"/>
        <w:r w:rsidRPr="00CE66D0">
          <w:rPr>
            <w:rStyle w:val="Hyperlink"/>
          </w:rPr>
          <w:t>/</w:t>
        </w:r>
        <w:proofErr w:type="spellStart"/>
        <w:r w:rsidRPr="00CE66D0">
          <w:rPr>
            <w:rStyle w:val="Hyperlink"/>
          </w:rPr>
          <w:t>intForms</w:t>
        </w:r>
        <w:proofErr w:type="spellEnd"/>
      </w:hyperlink>
    </w:p>
    <w:p w14:paraId="53E2E93A" w14:textId="77777777" w:rsidR="00B92D3C" w:rsidRDefault="00B92D3C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31A2A24" w14:textId="77777777" w:rsidR="00B92D3C" w:rsidRDefault="00B92D3C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5DCF7946" w14:textId="77777777" w:rsidR="00B92D3C" w:rsidRPr="0062432E" w:rsidRDefault="00B92D3C" w:rsidP="00B92D3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r>
        <w:t>…</w:t>
      </w:r>
    </w:p>
    <w:p w14:paraId="7B6C563B" w14:textId="77777777" w:rsidR="00B92D3C" w:rsidRPr="0062432E" w:rsidRDefault="00B92D3C" w:rsidP="00B92D3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</w:p>
    <w:p w14:paraId="0635138B" w14:textId="77777777" w:rsidR="00B92D3C" w:rsidRPr="0062432E" w:rsidRDefault="00B92D3C" w:rsidP="00B92D3C">
      <w:pPr>
        <w:tabs>
          <w:tab w:val="left" w:pos="4020"/>
        </w:tabs>
        <w:rPr>
          <w:sz w:val="28"/>
          <w:szCs w:val="28"/>
        </w:rPr>
      </w:pPr>
    </w:p>
    <w:p w14:paraId="3D3B6395" w14:textId="77777777" w:rsidR="00B92D3C" w:rsidRDefault="00B92D3C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2A682BCA" w14:textId="77777777" w:rsidR="00B92D3C" w:rsidRPr="0062432E" w:rsidRDefault="00B92D3C" w:rsidP="00B92D3C">
      <w:pPr>
        <w:pStyle w:val="ListParagraph"/>
        <w:numPr>
          <w:ilvl w:val="0"/>
          <w:numId w:val="28"/>
        </w:numPr>
        <w:tabs>
          <w:tab w:val="left" w:pos="4020"/>
        </w:tabs>
        <w:rPr>
          <w:sz w:val="28"/>
          <w:szCs w:val="28"/>
        </w:rPr>
      </w:pPr>
    </w:p>
    <w:p w14:paraId="29AB9E89" w14:textId="4588642D" w:rsidR="00CB4F4B" w:rsidRPr="0062432E" w:rsidRDefault="00CB4F4B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148EF84" w14:textId="38F8DCFD" w:rsidR="003E542B" w:rsidRDefault="003E542B" w:rsidP="00CB4F4B">
      <w:pPr>
        <w:tabs>
          <w:tab w:val="left" w:pos="4020"/>
        </w:tabs>
        <w:spacing w:line="276" w:lineRule="auto"/>
      </w:pPr>
    </w:p>
    <w:p w14:paraId="7619875F" w14:textId="77777777" w:rsidR="003E542B" w:rsidRDefault="003E542B" w:rsidP="003E542B"/>
    <w:p w14:paraId="4C6B4158" w14:textId="77777777" w:rsidR="003E542B" w:rsidRDefault="003E542B" w:rsidP="003E542B"/>
    <w:p w14:paraId="49B6B44B" w14:textId="77777777" w:rsidR="003E542B" w:rsidRDefault="003E542B" w:rsidP="003E542B"/>
    <w:p w14:paraId="012F8D99" w14:textId="77777777" w:rsidR="003E542B" w:rsidRDefault="003E542B" w:rsidP="003E542B"/>
    <w:p w14:paraId="1857CCB9" w14:textId="77777777" w:rsidR="003E542B" w:rsidRDefault="003E542B" w:rsidP="003E542B"/>
    <w:p w14:paraId="7B559A24" w14:textId="77777777" w:rsidR="003E542B" w:rsidRDefault="003E542B" w:rsidP="003E542B"/>
    <w:p w14:paraId="1E07409E" w14:textId="77777777" w:rsidR="003E542B" w:rsidRDefault="003E542B" w:rsidP="003E542B"/>
    <w:p w14:paraId="1746AE10" w14:textId="77777777" w:rsidR="003E542B" w:rsidRDefault="003E542B" w:rsidP="003E542B"/>
    <w:p w14:paraId="0D906C4A" w14:textId="77777777" w:rsidR="003E542B" w:rsidRDefault="003E542B" w:rsidP="003E542B"/>
    <w:p w14:paraId="5155BD30" w14:textId="219C3BC4" w:rsidR="00CB4F4B" w:rsidRPr="00B92D3C" w:rsidRDefault="00CB4F4B" w:rsidP="00B92D3C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147C2BC" w14:textId="77777777" w:rsidR="00CB4F4B" w:rsidRDefault="00CB4F4B" w:rsidP="00CB4F4B">
      <w:pPr>
        <w:tabs>
          <w:tab w:val="left" w:pos="4020"/>
        </w:tabs>
        <w:spacing w:line="276" w:lineRule="auto"/>
      </w:pPr>
    </w:p>
    <w:p w14:paraId="1906A082" w14:textId="77777777" w:rsidR="00CB4F4B" w:rsidRDefault="00CB4F4B" w:rsidP="00CB4F4B"/>
    <w:p w14:paraId="2E485885" w14:textId="77777777" w:rsidR="00CB4F4B" w:rsidRDefault="00CB4F4B" w:rsidP="00CB4F4B"/>
    <w:p w14:paraId="2878B01F" w14:textId="77777777" w:rsidR="00CB4F4B" w:rsidRDefault="00CB4F4B" w:rsidP="00CB4F4B"/>
    <w:p w14:paraId="39096BE1" w14:textId="77777777" w:rsidR="00CB4F4B" w:rsidRDefault="00CB4F4B" w:rsidP="00CB4F4B"/>
    <w:p w14:paraId="397C6FAE" w14:textId="77777777" w:rsidR="00CB4F4B" w:rsidRDefault="00CB4F4B" w:rsidP="00CB4F4B"/>
    <w:p w14:paraId="75D530FD" w14:textId="77777777" w:rsidR="00CB4F4B" w:rsidRDefault="00CB4F4B" w:rsidP="00CB4F4B"/>
    <w:p w14:paraId="0EC53E64" w14:textId="77777777" w:rsidR="00CB4F4B" w:rsidRDefault="00CB4F4B" w:rsidP="00CB4F4B"/>
    <w:p w14:paraId="3FF74C22" w14:textId="77777777" w:rsidR="00CB4F4B" w:rsidRDefault="00CB4F4B" w:rsidP="00CB4F4B"/>
    <w:p w14:paraId="0D308AF9" w14:textId="77777777" w:rsidR="00CB4F4B" w:rsidRDefault="00CB4F4B" w:rsidP="00CB4F4B"/>
    <w:p w14:paraId="211AB8CF" w14:textId="77C7D1D6" w:rsidR="0062432E" w:rsidRDefault="00CB4F4B" w:rsidP="0062432E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F2178F2" w14:textId="01AD8B33" w:rsidR="00176DBB" w:rsidRDefault="00486854" w:rsidP="00176DBB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</w:t>
      </w:r>
      <w:r w:rsidR="00176DBB" w:rsidRPr="006A1325">
        <w:rPr>
          <w:b/>
          <w:sz w:val="32"/>
          <w:szCs w:val="32"/>
        </w:rPr>
        <w:t xml:space="preserve"> #</w:t>
      </w:r>
      <w:r>
        <w:rPr>
          <w:b/>
          <w:sz w:val="32"/>
          <w:szCs w:val="32"/>
        </w:rPr>
        <w:t>1</w:t>
      </w:r>
      <w:r w:rsidR="00176DBB">
        <w:rPr>
          <w:b/>
          <w:sz w:val="32"/>
          <w:szCs w:val="32"/>
        </w:rPr>
        <w:t>: TFS#</w:t>
      </w:r>
      <w:r w:rsidR="00B92D3C">
        <w:rPr>
          <w:b/>
          <w:sz w:val="32"/>
          <w:szCs w:val="32"/>
        </w:rPr>
        <w:t>508236</w:t>
      </w:r>
    </w:p>
    <w:p w14:paraId="1229A5B9" w14:textId="78285FC8" w:rsidR="00176DBB" w:rsidRPr="00644D94" w:rsidRDefault="00B92D3C" w:rsidP="00176DBB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U</w:t>
      </w:r>
      <w:r w:rsidRPr="00B92D3C">
        <w:rPr>
          <w:sz w:val="28"/>
          <w:szCs w:val="28"/>
        </w:rPr>
        <w:t>pdated ship tips with the track icon to use the information circle icon across NBS</w:t>
      </w:r>
    </w:p>
    <w:p w14:paraId="62C75A76" w14:textId="77777777" w:rsidR="00176DBB" w:rsidRDefault="00176DBB" w:rsidP="00176DBB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4E639CF" w14:textId="77777777" w:rsidR="00176DBB" w:rsidRDefault="00176DBB" w:rsidP="00176DBB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62AE4F4C" w14:textId="737D496F" w:rsidR="00176DBB" w:rsidRPr="00B92D3C" w:rsidRDefault="00B92D3C" w:rsidP="00176DBB">
      <w:pPr>
        <w:pStyle w:val="ListParagraph"/>
        <w:numPr>
          <w:ilvl w:val="0"/>
          <w:numId w:val="15"/>
        </w:numPr>
        <w:tabs>
          <w:tab w:val="left" w:pos="4020"/>
        </w:tabs>
        <w:rPr>
          <w:rStyle w:val="Hyperlink"/>
          <w:color w:val="auto"/>
          <w:u w:val="none"/>
        </w:rPr>
      </w:pPr>
      <w:r w:rsidRPr="00130AE0">
        <w:t xml:space="preserve">Single Page version – </w:t>
      </w:r>
      <w:hyperlink r:id="rId13" w:anchor="/nbsSpa" w:history="1">
        <w:r w:rsidRPr="00130AE0">
          <w:rPr>
            <w:rStyle w:val="Hyperlink"/>
          </w:rPr>
          <w:t>uidev.ups.com/nbs_spa.html#/</w:t>
        </w:r>
        <w:proofErr w:type="spellStart"/>
        <w:r w:rsidRPr="00130AE0">
          <w:rPr>
            <w:rStyle w:val="Hyperlink"/>
          </w:rPr>
          <w:t>nbsSpa</w:t>
        </w:r>
        <w:proofErr w:type="spellEnd"/>
      </w:hyperlink>
    </w:p>
    <w:p w14:paraId="28770C41" w14:textId="3908FCA7" w:rsidR="00B92D3C" w:rsidRDefault="00B92D3C" w:rsidP="00B92D3C">
      <w:pPr>
        <w:pStyle w:val="ListParagraph"/>
        <w:numPr>
          <w:ilvl w:val="1"/>
          <w:numId w:val="15"/>
        </w:numPr>
        <w:tabs>
          <w:tab w:val="left" w:pos="4020"/>
        </w:tabs>
      </w:pPr>
      <w:r>
        <w:t>Open “Shipping Services”</w:t>
      </w:r>
    </w:p>
    <w:p w14:paraId="28D172A7" w14:textId="50EAA3FA" w:rsidR="00B92D3C" w:rsidRDefault="00B92D3C" w:rsidP="00B92D3C">
      <w:pPr>
        <w:pStyle w:val="ListParagraph"/>
        <w:numPr>
          <w:ilvl w:val="2"/>
          <w:numId w:val="15"/>
        </w:numPr>
        <w:tabs>
          <w:tab w:val="left" w:pos="4020"/>
        </w:tabs>
      </w:pPr>
      <w:r>
        <w:t>Toggle View Review States to No</w:t>
      </w:r>
    </w:p>
    <w:p w14:paraId="06283E4C" w14:textId="719F95C3" w:rsidR="00B92D3C" w:rsidRDefault="00B92D3C" w:rsidP="00B92D3C">
      <w:pPr>
        <w:pStyle w:val="ListParagraph"/>
        <w:numPr>
          <w:ilvl w:val="2"/>
          <w:numId w:val="15"/>
        </w:numPr>
        <w:tabs>
          <w:tab w:val="left" w:pos="4020"/>
        </w:tabs>
      </w:pPr>
      <w:r>
        <w:t>Click “Smart Service</w:t>
      </w:r>
    </w:p>
    <w:p w14:paraId="349FCD9B" w14:textId="170D22EE" w:rsidR="00B92D3C" w:rsidRDefault="00B92D3C" w:rsidP="00B92D3C">
      <w:pPr>
        <w:pStyle w:val="ListParagraph"/>
        <w:numPr>
          <w:ilvl w:val="2"/>
          <w:numId w:val="15"/>
        </w:numPr>
        <w:tabs>
          <w:tab w:val="left" w:pos="4020"/>
        </w:tabs>
      </w:pPr>
      <w:r>
        <w:t>Click “Requested – Past Notify Time”</w:t>
      </w:r>
    </w:p>
    <w:p w14:paraId="54281647" w14:textId="6138A317" w:rsidR="00B92D3C" w:rsidRDefault="00B92D3C" w:rsidP="00B92D3C">
      <w:pPr>
        <w:pStyle w:val="ListParagraph"/>
        <w:numPr>
          <w:ilvl w:val="2"/>
          <w:numId w:val="15"/>
        </w:numPr>
        <w:tabs>
          <w:tab w:val="left" w:pos="4020"/>
        </w:tabs>
      </w:pPr>
      <w:r>
        <w:t>Ship tip appears in the “</w:t>
      </w:r>
      <w:r w:rsidRPr="00B92D3C">
        <w:t>Would you like us to pick up your shipment for you?</w:t>
      </w:r>
      <w:r>
        <w:t>” section</w:t>
      </w:r>
    </w:p>
    <w:p w14:paraId="5AAE0668" w14:textId="576894A9" w:rsidR="00B92D3C" w:rsidRDefault="00B92D3C" w:rsidP="00B92D3C">
      <w:pPr>
        <w:pStyle w:val="ListParagraph"/>
        <w:numPr>
          <w:ilvl w:val="1"/>
          <w:numId w:val="15"/>
        </w:numPr>
        <w:tabs>
          <w:tab w:val="left" w:pos="4020"/>
        </w:tabs>
      </w:pPr>
      <w:r>
        <w:t>Open “Package Information”</w:t>
      </w:r>
    </w:p>
    <w:p w14:paraId="621C0204" w14:textId="4AE279B4" w:rsidR="00B92D3C" w:rsidRDefault="00B92D3C" w:rsidP="00B92D3C">
      <w:pPr>
        <w:pStyle w:val="ListParagraph"/>
        <w:numPr>
          <w:ilvl w:val="1"/>
          <w:numId w:val="15"/>
        </w:numPr>
        <w:tabs>
          <w:tab w:val="left" w:pos="4020"/>
        </w:tabs>
      </w:pPr>
      <w:r>
        <w:t>Open “International Forms”</w:t>
      </w:r>
    </w:p>
    <w:p w14:paraId="6D63CA1A" w14:textId="095326C8" w:rsidR="00B92D3C" w:rsidRDefault="00B92D3C" w:rsidP="00B92D3C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Forms – </w:t>
      </w:r>
      <w:hyperlink r:id="rId14" w:anchor="/forms/forms_wizard/formsWiz" w:history="1">
        <w:r w:rsidRPr="00B92D3C">
          <w:rPr>
            <w:rStyle w:val="Hyperlink"/>
          </w:rPr>
          <w:t>uidev.ups.com/nbs_spa.html#/forms/</w:t>
        </w:r>
        <w:proofErr w:type="spellStart"/>
        <w:r w:rsidRPr="00B92D3C">
          <w:rPr>
            <w:rStyle w:val="Hyperlink"/>
          </w:rPr>
          <w:t>forms_wizard</w:t>
        </w:r>
        <w:proofErr w:type="spellEnd"/>
        <w:r w:rsidRPr="00B92D3C">
          <w:rPr>
            <w:rStyle w:val="Hyperlink"/>
          </w:rPr>
          <w:t>/</w:t>
        </w:r>
        <w:proofErr w:type="spellStart"/>
        <w:r w:rsidRPr="00B92D3C">
          <w:rPr>
            <w:rStyle w:val="Hyperlink"/>
          </w:rPr>
          <w:t>formsWiz</w:t>
        </w:r>
        <w:proofErr w:type="spellEnd"/>
      </w:hyperlink>
    </w:p>
    <w:p w14:paraId="560385AC" w14:textId="0F743EBC" w:rsidR="00B92D3C" w:rsidRDefault="00B92D3C" w:rsidP="00B92D3C">
      <w:pPr>
        <w:pStyle w:val="ListParagraph"/>
        <w:numPr>
          <w:ilvl w:val="1"/>
          <w:numId w:val="15"/>
        </w:numPr>
        <w:tabs>
          <w:tab w:val="left" w:pos="4020"/>
        </w:tabs>
      </w:pPr>
      <w:r>
        <w:t>Click Step 2.1</w:t>
      </w:r>
    </w:p>
    <w:p w14:paraId="602BE81B" w14:textId="41504148" w:rsidR="00B92D3C" w:rsidRDefault="00B92D3C" w:rsidP="00B92D3C">
      <w:pPr>
        <w:pStyle w:val="ListParagraph"/>
        <w:numPr>
          <w:ilvl w:val="1"/>
          <w:numId w:val="15"/>
        </w:numPr>
        <w:tabs>
          <w:tab w:val="left" w:pos="4020"/>
        </w:tabs>
      </w:pPr>
      <w:r>
        <w:t>Click Step 2.3</w:t>
      </w:r>
    </w:p>
    <w:p w14:paraId="79976D7D" w14:textId="7B8E0D38" w:rsidR="00B92D3C" w:rsidRDefault="00B92D3C" w:rsidP="00B92D3C">
      <w:pPr>
        <w:pStyle w:val="ListParagraph"/>
        <w:numPr>
          <w:ilvl w:val="2"/>
          <w:numId w:val="15"/>
        </w:numPr>
        <w:tabs>
          <w:tab w:val="left" w:pos="4020"/>
        </w:tabs>
      </w:pPr>
      <w:r>
        <w:t>Click Next</w:t>
      </w:r>
    </w:p>
    <w:p w14:paraId="3EE53E26" w14:textId="139E203F" w:rsidR="00B92D3C" w:rsidRPr="00130AE0" w:rsidRDefault="00B92D3C" w:rsidP="00B92D3C">
      <w:pPr>
        <w:pStyle w:val="ListParagraph"/>
        <w:numPr>
          <w:ilvl w:val="2"/>
          <w:numId w:val="15"/>
        </w:numPr>
        <w:tabs>
          <w:tab w:val="left" w:pos="4020"/>
        </w:tabs>
      </w:pPr>
      <w:r>
        <w:t>Change lever to Yes</w:t>
      </w:r>
    </w:p>
    <w:p w14:paraId="542506B4" w14:textId="77777777" w:rsidR="00176DBB" w:rsidRDefault="00176DBB" w:rsidP="00176DBB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B5BFE1A" w14:textId="049DCF51" w:rsidR="00474227" w:rsidRDefault="00176DBB" w:rsidP="00474227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  <w:r w:rsidR="00474227" w:rsidRPr="00474227">
        <w:rPr>
          <w:sz w:val="28"/>
          <w:szCs w:val="28"/>
        </w:rPr>
        <w:t xml:space="preserve"> </w:t>
      </w:r>
    </w:p>
    <w:p w14:paraId="352700E9" w14:textId="05A902D6" w:rsidR="00474227" w:rsidRPr="00474227" w:rsidRDefault="00474227" w:rsidP="0047422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templates/intForms_section.tpl.html</w:t>
      </w:r>
    </w:p>
    <w:p w14:paraId="345AC41C" w14:textId="3FDE7E9E" w:rsidR="00474227" w:rsidRPr="00474227" w:rsidRDefault="00474227" w:rsidP="0047422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templates/what_section.tpl.html</w:t>
      </w:r>
    </w:p>
    <w:p w14:paraId="08F4606C" w14:textId="0F5CF37B" w:rsidR="00474227" w:rsidRPr="00474227" w:rsidRDefault="00474227" w:rsidP="0047422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templates/when_section.tpl.html</w:t>
      </w:r>
    </w:p>
    <w:p w14:paraId="2223B48D" w14:textId="226ABDCD" w:rsidR="00474227" w:rsidRPr="00474227" w:rsidRDefault="00474227" w:rsidP="0047422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templates/modalDutiable.tpl.html</w:t>
      </w:r>
    </w:p>
    <w:p w14:paraId="4ED24A3B" w14:textId="424A5EC9" w:rsidR="00474227" w:rsidRPr="00474227" w:rsidRDefault="00474227" w:rsidP="0047422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templates/forms/forms_wizard/formsWizStep2_1.tpl.html</w:t>
      </w:r>
    </w:p>
    <w:p w14:paraId="74769E6F" w14:textId="2AB76BC5" w:rsidR="00474227" w:rsidRPr="00474227" w:rsidRDefault="00474227" w:rsidP="0047422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templates/forms/forms_wizard/formsWizStep2_3_2yes.tpl.html</w:t>
      </w:r>
    </w:p>
    <w:p w14:paraId="54BA44F5" w14:textId="77777777" w:rsidR="00474227" w:rsidRPr="00486854" w:rsidRDefault="00474227" w:rsidP="00474227">
      <w:pPr>
        <w:pStyle w:val="ListParagraph"/>
        <w:tabs>
          <w:tab w:val="left" w:pos="4020"/>
        </w:tabs>
        <w:rPr>
          <w:sz w:val="28"/>
          <w:szCs w:val="28"/>
        </w:rPr>
      </w:pPr>
    </w:p>
    <w:p w14:paraId="0C0CC4DA" w14:textId="3DB45CE1" w:rsidR="00486854" w:rsidRDefault="00486854" w:rsidP="0047422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5841660" w14:textId="25BF63ED" w:rsidR="00486854" w:rsidRDefault="00486854" w:rsidP="00486854">
      <w:p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9C7E85" w14:textId="4A011BD7" w:rsidR="00486854" w:rsidRDefault="00486854" w:rsidP="00486854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Defect</w:t>
      </w:r>
      <w:r w:rsidRPr="006A1325">
        <w:rPr>
          <w:b/>
          <w:sz w:val="32"/>
          <w:szCs w:val="32"/>
        </w:rPr>
        <w:t xml:space="preserve"> #</w:t>
      </w:r>
      <w:r>
        <w:rPr>
          <w:b/>
          <w:sz w:val="32"/>
          <w:szCs w:val="32"/>
        </w:rPr>
        <w:t>1: TFS#</w:t>
      </w:r>
    </w:p>
    <w:p w14:paraId="1BAE974D" w14:textId="77777777" w:rsidR="00486854" w:rsidRPr="00644D94" w:rsidRDefault="00486854" w:rsidP="0048685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3EF1681" w14:textId="77777777" w:rsidR="00486854" w:rsidRDefault="00486854" w:rsidP="0048685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63F08D0" w14:textId="77777777" w:rsidR="00486854" w:rsidRDefault="00486854" w:rsidP="0048685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4B41E502" w14:textId="77777777" w:rsidR="00486854" w:rsidRPr="00130AE0" w:rsidRDefault="00486854" w:rsidP="00486854">
      <w:pPr>
        <w:pStyle w:val="ListParagraph"/>
        <w:numPr>
          <w:ilvl w:val="0"/>
          <w:numId w:val="15"/>
        </w:numPr>
        <w:tabs>
          <w:tab w:val="left" w:pos="4020"/>
        </w:tabs>
      </w:pPr>
    </w:p>
    <w:p w14:paraId="39FB6893" w14:textId="77777777" w:rsidR="00486854" w:rsidRDefault="00486854" w:rsidP="0048685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CE7A9FD" w14:textId="77777777" w:rsidR="00486854" w:rsidRDefault="00486854" w:rsidP="00486854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5E713FE7" w14:textId="77777777" w:rsidR="00486854" w:rsidRPr="00AE3498" w:rsidRDefault="00486854" w:rsidP="00486854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</w:p>
    <w:p w14:paraId="3A69382A" w14:textId="77777777" w:rsidR="00486854" w:rsidRPr="00486854" w:rsidRDefault="00486854" w:rsidP="00486854">
      <w:pPr>
        <w:tabs>
          <w:tab w:val="left" w:pos="4020"/>
        </w:tabs>
        <w:rPr>
          <w:sz w:val="28"/>
          <w:szCs w:val="28"/>
        </w:rPr>
      </w:pPr>
    </w:p>
    <w:sectPr w:rsidR="00486854" w:rsidRPr="00486854" w:rsidSect="00BF22AF">
      <w:headerReference w:type="even" r:id="rId15"/>
      <w:headerReference w:type="default" r:id="rId16"/>
      <w:footerReference w:type="even" r:id="rId17"/>
      <w:footerReference w:type="default" r:id="rId18"/>
      <w:footerReference w:type="first" r:id="rId19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B0611A" w:rsidRDefault="00B0611A">
      <w:r>
        <w:separator/>
      </w:r>
    </w:p>
  </w:endnote>
  <w:endnote w:type="continuationSeparator" w:id="0">
    <w:p w14:paraId="6F5C6B8B" w14:textId="77777777" w:rsidR="00B0611A" w:rsidRDefault="00B06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B0611A" w:rsidRDefault="00B0611A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8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B0611A" w:rsidRPr="00E40E84" w:rsidRDefault="00B0611A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985737">
      <w:rPr>
        <w:rStyle w:val="PageNumber"/>
        <w:rFonts w:ascii="Arial" w:hAnsi="Arial"/>
        <w:b/>
        <w:noProof/>
        <w:color w:val="FFFFFF" w:themeColor="background1"/>
      </w:rPr>
      <w:t>2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9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20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B0611A" w:rsidRDefault="00B0611A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21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B0611A" w:rsidRDefault="00B0611A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22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B0611A" w:rsidRDefault="00B0611A">
      <w:r>
        <w:separator/>
      </w:r>
    </w:p>
  </w:footnote>
  <w:footnote w:type="continuationSeparator" w:id="0">
    <w:p w14:paraId="47904BCF" w14:textId="77777777" w:rsidR="00B0611A" w:rsidRDefault="00B061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B0611A" w:rsidRDefault="00B0611A">
    <w:pPr>
      <w:pStyle w:val="Header"/>
    </w:pPr>
  </w:p>
  <w:p w14:paraId="45D22A94" w14:textId="77777777" w:rsidR="00B0611A" w:rsidRDefault="00B0611A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11/27/17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6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B0611A" w:rsidRPr="00EE4744" w:rsidRDefault="00B0611A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8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B0611A" w:rsidRPr="00EE4744" w:rsidRDefault="00B0611A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B0611A" w:rsidRDefault="00B0611A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7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C7333"/>
    <w:multiLevelType w:val="hybridMultilevel"/>
    <w:tmpl w:val="8942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CF38A4"/>
    <w:multiLevelType w:val="hybridMultilevel"/>
    <w:tmpl w:val="6A36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0B2CC3"/>
    <w:multiLevelType w:val="hybridMultilevel"/>
    <w:tmpl w:val="C1CE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7556EB"/>
    <w:multiLevelType w:val="hybridMultilevel"/>
    <w:tmpl w:val="8244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EA7A25"/>
    <w:multiLevelType w:val="hybridMultilevel"/>
    <w:tmpl w:val="55868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81674C"/>
    <w:multiLevelType w:val="hybridMultilevel"/>
    <w:tmpl w:val="1E22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8F25B3"/>
    <w:multiLevelType w:val="hybridMultilevel"/>
    <w:tmpl w:val="DB0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546605"/>
    <w:multiLevelType w:val="hybridMultilevel"/>
    <w:tmpl w:val="4D30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606E50"/>
    <w:multiLevelType w:val="hybridMultilevel"/>
    <w:tmpl w:val="8BBA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2F5EBA"/>
    <w:multiLevelType w:val="hybridMultilevel"/>
    <w:tmpl w:val="7FB2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906DF8"/>
    <w:multiLevelType w:val="hybridMultilevel"/>
    <w:tmpl w:val="161A4C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5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9C18A7"/>
    <w:multiLevelType w:val="hybridMultilevel"/>
    <w:tmpl w:val="381E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0B187A"/>
    <w:multiLevelType w:val="hybridMultilevel"/>
    <w:tmpl w:val="65E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5A7B04"/>
    <w:multiLevelType w:val="hybridMultilevel"/>
    <w:tmpl w:val="32E00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25623C"/>
    <w:multiLevelType w:val="hybridMultilevel"/>
    <w:tmpl w:val="AC86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26"/>
  </w:num>
  <w:num w:numId="14">
    <w:abstractNumId w:val="28"/>
  </w:num>
  <w:num w:numId="15">
    <w:abstractNumId w:val="14"/>
  </w:num>
  <w:num w:numId="16">
    <w:abstractNumId w:val="32"/>
  </w:num>
  <w:num w:numId="17">
    <w:abstractNumId w:val="13"/>
  </w:num>
  <w:num w:numId="18">
    <w:abstractNumId w:val="25"/>
  </w:num>
  <w:num w:numId="19">
    <w:abstractNumId w:val="18"/>
  </w:num>
  <w:num w:numId="20">
    <w:abstractNumId w:val="21"/>
  </w:num>
  <w:num w:numId="21">
    <w:abstractNumId w:val="20"/>
  </w:num>
  <w:num w:numId="22">
    <w:abstractNumId w:val="19"/>
  </w:num>
  <w:num w:numId="23">
    <w:abstractNumId w:val="29"/>
  </w:num>
  <w:num w:numId="24">
    <w:abstractNumId w:val="31"/>
  </w:num>
  <w:num w:numId="25">
    <w:abstractNumId w:val="12"/>
  </w:num>
  <w:num w:numId="26">
    <w:abstractNumId w:val="27"/>
  </w:num>
  <w:num w:numId="27">
    <w:abstractNumId w:val="24"/>
  </w:num>
  <w:num w:numId="28">
    <w:abstractNumId w:val="30"/>
  </w:num>
  <w:num w:numId="29">
    <w:abstractNumId w:val="10"/>
  </w:num>
  <w:num w:numId="30">
    <w:abstractNumId w:val="16"/>
  </w:num>
  <w:num w:numId="31">
    <w:abstractNumId w:val="23"/>
  </w:num>
  <w:num w:numId="32">
    <w:abstractNumId w:val="22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4366A"/>
    <w:rsid w:val="00050EA9"/>
    <w:rsid w:val="0006292C"/>
    <w:rsid w:val="00066AA2"/>
    <w:rsid w:val="000701E9"/>
    <w:rsid w:val="0007295E"/>
    <w:rsid w:val="000957AD"/>
    <w:rsid w:val="000A4BDB"/>
    <w:rsid w:val="000B592F"/>
    <w:rsid w:val="000C2844"/>
    <w:rsid w:val="000D4377"/>
    <w:rsid w:val="000D514C"/>
    <w:rsid w:val="000E65A0"/>
    <w:rsid w:val="000E677E"/>
    <w:rsid w:val="000F250C"/>
    <w:rsid w:val="00130AE0"/>
    <w:rsid w:val="00142810"/>
    <w:rsid w:val="00151C56"/>
    <w:rsid w:val="001654D0"/>
    <w:rsid w:val="00176DBB"/>
    <w:rsid w:val="00177EFD"/>
    <w:rsid w:val="00184433"/>
    <w:rsid w:val="001C3EA2"/>
    <w:rsid w:val="001C7314"/>
    <w:rsid w:val="001D413B"/>
    <w:rsid w:val="001E150A"/>
    <w:rsid w:val="001E56C3"/>
    <w:rsid w:val="00211A27"/>
    <w:rsid w:val="00216AB3"/>
    <w:rsid w:val="00240117"/>
    <w:rsid w:val="00284D83"/>
    <w:rsid w:val="002877BD"/>
    <w:rsid w:val="002A46AF"/>
    <w:rsid w:val="002A55B3"/>
    <w:rsid w:val="002B023F"/>
    <w:rsid w:val="002B4C26"/>
    <w:rsid w:val="002D4E1A"/>
    <w:rsid w:val="002D5320"/>
    <w:rsid w:val="002E13DE"/>
    <w:rsid w:val="002E1AE4"/>
    <w:rsid w:val="002F5A2C"/>
    <w:rsid w:val="003065F3"/>
    <w:rsid w:val="00312752"/>
    <w:rsid w:val="00322C4E"/>
    <w:rsid w:val="003342EF"/>
    <w:rsid w:val="00343AD7"/>
    <w:rsid w:val="00347C79"/>
    <w:rsid w:val="003A6B45"/>
    <w:rsid w:val="003B037D"/>
    <w:rsid w:val="003E542B"/>
    <w:rsid w:val="0040069F"/>
    <w:rsid w:val="00417EDB"/>
    <w:rsid w:val="00422A39"/>
    <w:rsid w:val="00427823"/>
    <w:rsid w:val="0045236E"/>
    <w:rsid w:val="00463294"/>
    <w:rsid w:val="00473348"/>
    <w:rsid w:val="00474227"/>
    <w:rsid w:val="00475E12"/>
    <w:rsid w:val="00486854"/>
    <w:rsid w:val="004B683B"/>
    <w:rsid w:val="004C4B7F"/>
    <w:rsid w:val="0050074E"/>
    <w:rsid w:val="00524BAF"/>
    <w:rsid w:val="00587A17"/>
    <w:rsid w:val="0059004E"/>
    <w:rsid w:val="005C13F6"/>
    <w:rsid w:val="0060060C"/>
    <w:rsid w:val="006111F8"/>
    <w:rsid w:val="0062432E"/>
    <w:rsid w:val="006361AA"/>
    <w:rsid w:val="00644D94"/>
    <w:rsid w:val="00646FD3"/>
    <w:rsid w:val="006700C2"/>
    <w:rsid w:val="00672922"/>
    <w:rsid w:val="006A0EF7"/>
    <w:rsid w:val="006A1325"/>
    <w:rsid w:val="006A1A8D"/>
    <w:rsid w:val="006C690B"/>
    <w:rsid w:val="0072385F"/>
    <w:rsid w:val="00724325"/>
    <w:rsid w:val="00725BB7"/>
    <w:rsid w:val="00743757"/>
    <w:rsid w:val="00744AAC"/>
    <w:rsid w:val="007539F1"/>
    <w:rsid w:val="00753DDC"/>
    <w:rsid w:val="0075456D"/>
    <w:rsid w:val="00771C94"/>
    <w:rsid w:val="00797A97"/>
    <w:rsid w:val="007B721B"/>
    <w:rsid w:val="007E17BD"/>
    <w:rsid w:val="00800403"/>
    <w:rsid w:val="00815101"/>
    <w:rsid w:val="00820031"/>
    <w:rsid w:val="008331A3"/>
    <w:rsid w:val="0086197D"/>
    <w:rsid w:val="00864E40"/>
    <w:rsid w:val="00884E49"/>
    <w:rsid w:val="00891795"/>
    <w:rsid w:val="0089200C"/>
    <w:rsid w:val="008A037B"/>
    <w:rsid w:val="008A057B"/>
    <w:rsid w:val="008C61AA"/>
    <w:rsid w:val="008D087E"/>
    <w:rsid w:val="008E64A2"/>
    <w:rsid w:val="008F2A4A"/>
    <w:rsid w:val="0090778B"/>
    <w:rsid w:val="00930A98"/>
    <w:rsid w:val="00950C3C"/>
    <w:rsid w:val="00960AF1"/>
    <w:rsid w:val="00985737"/>
    <w:rsid w:val="009E165D"/>
    <w:rsid w:val="00A02E3E"/>
    <w:rsid w:val="00A13C83"/>
    <w:rsid w:val="00A32E2F"/>
    <w:rsid w:val="00A534E8"/>
    <w:rsid w:val="00A54D7D"/>
    <w:rsid w:val="00A55145"/>
    <w:rsid w:val="00A558D5"/>
    <w:rsid w:val="00A56C34"/>
    <w:rsid w:val="00A61109"/>
    <w:rsid w:val="00A7474E"/>
    <w:rsid w:val="00A95FD6"/>
    <w:rsid w:val="00A9629D"/>
    <w:rsid w:val="00AA11C6"/>
    <w:rsid w:val="00AB6492"/>
    <w:rsid w:val="00AC2D32"/>
    <w:rsid w:val="00AD07BD"/>
    <w:rsid w:val="00AD7F19"/>
    <w:rsid w:val="00AE3498"/>
    <w:rsid w:val="00B0318F"/>
    <w:rsid w:val="00B052D6"/>
    <w:rsid w:val="00B0611A"/>
    <w:rsid w:val="00B212AA"/>
    <w:rsid w:val="00B305C7"/>
    <w:rsid w:val="00B732CD"/>
    <w:rsid w:val="00B92D3C"/>
    <w:rsid w:val="00B9502F"/>
    <w:rsid w:val="00BA0CBA"/>
    <w:rsid w:val="00BC13DC"/>
    <w:rsid w:val="00BD23D7"/>
    <w:rsid w:val="00BD2583"/>
    <w:rsid w:val="00BE3C91"/>
    <w:rsid w:val="00BF0463"/>
    <w:rsid w:val="00BF22AF"/>
    <w:rsid w:val="00BF395E"/>
    <w:rsid w:val="00C029F8"/>
    <w:rsid w:val="00C03DB8"/>
    <w:rsid w:val="00C3208A"/>
    <w:rsid w:val="00C66F33"/>
    <w:rsid w:val="00C8108A"/>
    <w:rsid w:val="00C81EB1"/>
    <w:rsid w:val="00CB1AB8"/>
    <w:rsid w:val="00CB4F4B"/>
    <w:rsid w:val="00CC1595"/>
    <w:rsid w:val="00CC4EF6"/>
    <w:rsid w:val="00CC638F"/>
    <w:rsid w:val="00CD28D3"/>
    <w:rsid w:val="00CE66D0"/>
    <w:rsid w:val="00CF1F24"/>
    <w:rsid w:val="00D0376A"/>
    <w:rsid w:val="00D15FAB"/>
    <w:rsid w:val="00D2241F"/>
    <w:rsid w:val="00D313B2"/>
    <w:rsid w:val="00D417F3"/>
    <w:rsid w:val="00D4460A"/>
    <w:rsid w:val="00D52C15"/>
    <w:rsid w:val="00D72B45"/>
    <w:rsid w:val="00D80CB4"/>
    <w:rsid w:val="00DB23F2"/>
    <w:rsid w:val="00DC3212"/>
    <w:rsid w:val="00DD0FD9"/>
    <w:rsid w:val="00DF18F4"/>
    <w:rsid w:val="00DF4D9A"/>
    <w:rsid w:val="00DF554F"/>
    <w:rsid w:val="00E0342F"/>
    <w:rsid w:val="00E10B3C"/>
    <w:rsid w:val="00E147A8"/>
    <w:rsid w:val="00E232D7"/>
    <w:rsid w:val="00E23F2C"/>
    <w:rsid w:val="00E27BD7"/>
    <w:rsid w:val="00E40E84"/>
    <w:rsid w:val="00E53063"/>
    <w:rsid w:val="00E71A99"/>
    <w:rsid w:val="00E72015"/>
    <w:rsid w:val="00E76543"/>
    <w:rsid w:val="00E95033"/>
    <w:rsid w:val="00EB610A"/>
    <w:rsid w:val="00EB6584"/>
    <w:rsid w:val="00ED53E8"/>
    <w:rsid w:val="00EE2018"/>
    <w:rsid w:val="00EE4744"/>
    <w:rsid w:val="00EF62B9"/>
    <w:rsid w:val="00F04BD4"/>
    <w:rsid w:val="00F07F82"/>
    <w:rsid w:val="00F15826"/>
    <w:rsid w:val="00F268FC"/>
    <w:rsid w:val="00F36391"/>
    <w:rsid w:val="00F41DBE"/>
    <w:rsid w:val="00F42E58"/>
    <w:rsid w:val="00F47C07"/>
    <w:rsid w:val="00F55237"/>
    <w:rsid w:val="00F65035"/>
    <w:rsid w:val="00F740C0"/>
    <w:rsid w:val="00F76B3E"/>
    <w:rsid w:val="00F90F58"/>
    <w:rsid w:val="00FA1730"/>
    <w:rsid w:val="00FA5F3C"/>
    <w:rsid w:val="00FB54E2"/>
    <w:rsid w:val="00FB7B63"/>
    <w:rsid w:val="00FC53DF"/>
    <w:rsid w:val="00FE42A5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uidev.ups.com/nbs_spa.html" TargetMode="External"/><Relationship Id="rId11" Type="http://schemas.openxmlformats.org/officeDocument/2006/relationships/hyperlink" Target="http://uidev.ups.com/nbs_spa.html" TargetMode="External"/><Relationship Id="rId12" Type="http://schemas.openxmlformats.org/officeDocument/2006/relationships/hyperlink" Target="http://uidev.ups.com/nbs_spa.html" TargetMode="External"/><Relationship Id="rId13" Type="http://schemas.openxmlformats.org/officeDocument/2006/relationships/hyperlink" Target="http://uidev.ups.com/nbs_spa.html" TargetMode="External"/><Relationship Id="rId14" Type="http://schemas.openxmlformats.org/officeDocument/2006/relationships/hyperlink" Target="uidev.ups.com/nbs_spa.html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0C7A8D-E9B4-134F-9858-7153EC441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65</TotalTime>
  <Pages>5</Pages>
  <Words>401</Words>
  <Characters>2287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William Driver</cp:lastModifiedBy>
  <cp:revision>10</cp:revision>
  <cp:lastPrinted>2009-08-03T17:48:00Z</cp:lastPrinted>
  <dcterms:created xsi:type="dcterms:W3CDTF">2017-11-11T00:36:00Z</dcterms:created>
  <dcterms:modified xsi:type="dcterms:W3CDTF">2017-11-28T12:41:00Z</dcterms:modified>
</cp:coreProperties>
</file>