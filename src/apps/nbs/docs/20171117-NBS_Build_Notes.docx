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2D4E1A" w:rsidRPr="00E23F2C" w:rsidRDefault="002D4E1A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2D4E1A" w:rsidRPr="00E23F2C" w:rsidRDefault="002D4E1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12E9063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20CA913C" w:rsidR="00E0342F" w:rsidRPr="00AA11C6" w:rsidRDefault="0006292C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1.62.0</w:t>
            </w:r>
          </w:p>
          <w:p w14:paraId="368FEE05" w14:textId="77777777" w:rsidR="00E0342F" w:rsidRPr="00211A27" w:rsidRDefault="00E0342F" w:rsidP="00587A17"/>
          <w:p w14:paraId="4AAB1101" w14:textId="28F22B97" w:rsidR="00E0342F" w:rsidRDefault="00DF4D9A" w:rsidP="00587A17">
            <w:r>
              <w:t>Sprint end date: 11/</w:t>
            </w:r>
            <w:r w:rsidR="0006292C">
              <w:t>17</w:t>
            </w:r>
            <w:r w:rsidR="00891795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038658F" w14:textId="74C33CBA" w:rsidR="00151C56" w:rsidRDefault="008D087E" w:rsidP="00B92D3C">
            <w:pPr>
              <w:pStyle w:val="ListParagraph"/>
              <w:numPr>
                <w:ilvl w:val="0"/>
                <w:numId w:val="30"/>
              </w:numPr>
            </w:pPr>
            <w:r w:rsidRPr="008D087E">
              <w:t>5d89c16</w:t>
            </w:r>
          </w:p>
          <w:p w14:paraId="273CE9F5" w14:textId="0D20EB56" w:rsidR="002D4E1A" w:rsidRDefault="00744AAC" w:rsidP="00B92D3C">
            <w:pPr>
              <w:pStyle w:val="ListParagraph"/>
              <w:numPr>
                <w:ilvl w:val="0"/>
                <w:numId w:val="30"/>
              </w:numPr>
            </w:pPr>
            <w:r w:rsidRPr="00744AAC">
              <w:t>6608461</w:t>
            </w:r>
            <w:bookmarkStart w:id="0" w:name="_GoBack"/>
            <w:bookmarkEnd w:id="0"/>
          </w:p>
          <w:p w14:paraId="252B8DBB" w14:textId="77777777" w:rsidR="00B92D3C" w:rsidRDefault="00B92D3C" w:rsidP="00B92D3C"/>
          <w:p w14:paraId="74475A3C" w14:textId="4611DBD9" w:rsidR="00CE66D0" w:rsidRDefault="002E13DE" w:rsidP="002D4E1A">
            <w:r>
              <w:t>Known Issues:</w:t>
            </w:r>
            <w:r w:rsidR="002E1AE4">
              <w:t xml:space="preserve"> </w:t>
            </w:r>
          </w:p>
          <w:p w14:paraId="362BEE45" w14:textId="77777777" w:rsidR="002D4E1A" w:rsidRDefault="002D4E1A" w:rsidP="002D4E1A">
            <w:pPr>
              <w:pStyle w:val="ListParagraph"/>
              <w:numPr>
                <w:ilvl w:val="0"/>
                <w:numId w:val="32"/>
              </w:num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4B13BD14" w:rsidR="002D4E1A" w:rsidRDefault="002D4E1A" w:rsidP="002D4E1A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2CD29F7B" w:rsidR="00486854" w:rsidRP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="002D4E1A">
              <w:rPr>
                <w:b/>
                <w:color w:val="003436"/>
              </w:rPr>
              <w:t>488408</w:t>
            </w:r>
          </w:p>
          <w:p w14:paraId="680E4CC7" w14:textId="7777777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339C13B7" w14:textId="555187DC" w:rsidR="00AE3498" w:rsidRPr="00AE3498" w:rsidRDefault="007E17BD" w:rsidP="00AE3498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176DBB">
              <w:rPr>
                <w:b/>
                <w:color w:val="003436"/>
              </w:rPr>
              <w:t xml:space="preserve"> </w:t>
            </w:r>
          </w:p>
          <w:p w14:paraId="34ADBA8B" w14:textId="77777777" w:rsidR="00343AD7" w:rsidRPr="00DB23F2" w:rsidRDefault="00343AD7" w:rsidP="00343AD7">
            <w:pPr>
              <w:tabs>
                <w:tab w:val="left" w:pos="4020"/>
              </w:tabs>
              <w:rPr>
                <w:color w:val="003436"/>
              </w:rPr>
            </w:pPr>
          </w:p>
          <w:p w14:paraId="07DA2956" w14:textId="6F582F1A" w:rsidR="00343AD7" w:rsidRPr="00AE3498" w:rsidRDefault="00343AD7" w:rsidP="00343AD7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#3: TFS#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2513EE62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  <w:r w:rsidR="00B92D3C">
              <w:rPr>
                <w:color w:val="003436"/>
              </w:rPr>
              <w:t>508236</w:t>
            </w:r>
          </w:p>
          <w:p w14:paraId="489DE16F" w14:textId="6BDE3AF6" w:rsidR="002E13DE" w:rsidRP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2D4E1A" w:rsidRPr="00743757" w:rsidRDefault="002D4E1A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2D4E1A" w:rsidRPr="00743757" w:rsidRDefault="002D4E1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77777777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B92D3C" w14:paraId="66513A69" w14:textId="77777777" w:rsidTr="00B92D3C">
        <w:trPr>
          <w:trHeight w:val="2437"/>
        </w:trPr>
        <w:tc>
          <w:tcPr>
            <w:tcW w:w="7557" w:type="dxa"/>
            <w:gridSpan w:val="2"/>
          </w:tcPr>
          <w:p w14:paraId="73278484" w14:textId="77777777" w:rsidR="00B92D3C" w:rsidRPr="00672922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4E13BD47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12FCD270" w14:textId="77777777" w:rsidR="002D4E1A" w:rsidRDefault="002D4E1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821BBC0" w14:textId="77777777" w:rsidR="002D4E1A" w:rsidRDefault="002D4E1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12C7CE9" w14:textId="77777777" w:rsidR="002D4E1A" w:rsidRDefault="002D4E1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2C0A70C" w14:textId="77777777" w:rsidR="002D4E1A" w:rsidRDefault="002D4E1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3D55E3C" w14:textId="77777777" w:rsidR="002D4E1A" w:rsidRDefault="002D4E1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B8D0CC6" w14:textId="77777777" w:rsidR="002D4E1A" w:rsidRDefault="002D4E1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D2FCDC3" w14:textId="77777777" w:rsidR="002D4E1A" w:rsidRDefault="002D4E1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DF596C4" w14:textId="77777777" w:rsidR="002D4E1A" w:rsidRDefault="002D4E1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33A77CF6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>: TFS#</w:t>
      </w:r>
      <w:r w:rsidR="00CE66D0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B92D3C">
        <w:rPr>
          <w:b/>
          <w:sz w:val="32"/>
          <w:szCs w:val="32"/>
        </w:rPr>
        <w:t>XXXXX</w:t>
      </w:r>
    </w:p>
    <w:p w14:paraId="3C6CB048" w14:textId="1543C679" w:rsidR="006A1325" w:rsidRDefault="00B92D3C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XXXXXXXXXXXXXX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8588EB7" w14:textId="66E3BB26" w:rsidR="00E53063" w:rsidRPr="00130AE0" w:rsidRDefault="000C2844" w:rsidP="000C2844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0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1987EF0C" w14:textId="72B467AB" w:rsidR="000C2844" w:rsidRPr="00130AE0" w:rsidRDefault="000C2844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1" w:anchor="/gfWrapper/intForms" w:history="1">
        <w:r w:rsidR="00CE66D0" w:rsidRPr="00CE66D0">
          <w:rPr>
            <w:rStyle w:val="Hyperlink"/>
          </w:rPr>
          <w:t>http://uidev.ups.com/nbs_spa.html - /</w:t>
        </w:r>
        <w:proofErr w:type="spellStart"/>
        <w:r w:rsidR="00CE66D0" w:rsidRPr="00CE66D0">
          <w:rPr>
            <w:rStyle w:val="Hyperlink"/>
          </w:rPr>
          <w:t>gfWrapper</w:t>
        </w:r>
        <w:proofErr w:type="spellEnd"/>
        <w:r w:rsidR="00CE66D0" w:rsidRPr="00CE66D0">
          <w:rPr>
            <w:rStyle w:val="Hyperlink"/>
          </w:rPr>
          <w:t>/</w:t>
        </w:r>
        <w:proofErr w:type="spellStart"/>
        <w:r w:rsidR="00CE66D0" w:rsidRPr="00CE66D0">
          <w:rPr>
            <w:rStyle w:val="Hyperlink"/>
          </w:rPr>
          <w:t>intForms</w:t>
        </w:r>
        <w:proofErr w:type="spellEnd"/>
      </w:hyperlink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F292A77" w14:textId="7DC9D26C" w:rsidR="00B92D3C" w:rsidRPr="0062432E" w:rsidRDefault="00FE51E6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 w:rsidR="00B92D3C">
        <w:t>…</w:t>
      </w:r>
    </w:p>
    <w:p w14:paraId="52E632DB" w14:textId="6421D317" w:rsidR="00151C56" w:rsidRPr="0062432E" w:rsidRDefault="00151C56" w:rsidP="0062432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4C4943C2" w14:textId="77777777" w:rsidR="0062432E" w:rsidRPr="0062432E" w:rsidRDefault="0062432E" w:rsidP="0062432E">
      <w:pPr>
        <w:tabs>
          <w:tab w:val="left" w:pos="4020"/>
        </w:tabs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AD729B" w14:textId="429A77A3" w:rsidR="00CB4F4B" w:rsidRPr="0062432E" w:rsidRDefault="00CB4F4B" w:rsidP="00B92D3C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73EB8C44" w14:textId="608F8C0F" w:rsidR="003E542B" w:rsidRDefault="003E542B" w:rsidP="00176DBB">
      <w:r>
        <w:br w:type="page"/>
      </w:r>
    </w:p>
    <w:p w14:paraId="7DFD1295" w14:textId="77777777" w:rsidR="00176DBB" w:rsidRPr="00A61109" w:rsidRDefault="00176DBB" w:rsidP="00176DBB"/>
    <w:p w14:paraId="3829356B" w14:textId="77777777" w:rsidR="00FE51E6" w:rsidRPr="00A61109" w:rsidRDefault="00FE51E6" w:rsidP="00A61109">
      <w:pPr>
        <w:pStyle w:val="ListParagraph"/>
      </w:pPr>
    </w:p>
    <w:p w14:paraId="1C77F40F" w14:textId="77777777" w:rsidR="00B92D3C" w:rsidRDefault="003E542B" w:rsidP="00B92D3C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Feature #2: </w:t>
      </w:r>
      <w:r w:rsidR="00B92D3C">
        <w:rPr>
          <w:b/>
          <w:sz w:val="32"/>
          <w:szCs w:val="32"/>
        </w:rPr>
        <w:t>TFS#</w:t>
      </w:r>
      <w:r w:rsidR="00B92D3C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B92D3C">
        <w:rPr>
          <w:b/>
          <w:sz w:val="32"/>
          <w:szCs w:val="32"/>
        </w:rPr>
        <w:t>XXXXX</w:t>
      </w:r>
    </w:p>
    <w:p w14:paraId="40DA9188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XXXXXXXXXXXXXX</w:t>
      </w:r>
    </w:p>
    <w:p w14:paraId="1C0DDD1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73DD4" w14:textId="77777777" w:rsidR="00B92D3C" w:rsidRDefault="00B92D3C" w:rsidP="00B92D3C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43BC7A1" w14:textId="77777777" w:rsidR="00B92D3C" w:rsidRPr="00130AE0" w:rsidRDefault="00B92D3C" w:rsidP="00B92D3C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2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34664E9F" w14:textId="77777777" w:rsidR="00B92D3C" w:rsidRPr="00130AE0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3" w:anchor="/gfWrapper/intForms" w:history="1">
        <w:r w:rsidRPr="00CE66D0">
          <w:rPr>
            <w:rStyle w:val="Hyperlink"/>
          </w:rPr>
          <w:t>http://uidev.ups.com/nbs_spa.html - /</w:t>
        </w:r>
        <w:proofErr w:type="spellStart"/>
        <w:r w:rsidRPr="00CE66D0">
          <w:rPr>
            <w:rStyle w:val="Hyperlink"/>
          </w:rPr>
          <w:t>gfWrapper</w:t>
        </w:r>
        <w:proofErr w:type="spellEnd"/>
        <w:r w:rsidRPr="00CE66D0">
          <w:rPr>
            <w:rStyle w:val="Hyperlink"/>
          </w:rPr>
          <w:t>/</w:t>
        </w:r>
        <w:proofErr w:type="spellStart"/>
        <w:r w:rsidRPr="00CE66D0">
          <w:rPr>
            <w:rStyle w:val="Hyperlink"/>
          </w:rPr>
          <w:t>intForms</w:t>
        </w:r>
        <w:proofErr w:type="spellEnd"/>
      </w:hyperlink>
    </w:p>
    <w:p w14:paraId="53E2E93A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31A2A24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DCF7946" w14:textId="77777777" w:rsidR="00B92D3C" w:rsidRPr="0062432E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…</w:t>
      </w:r>
    </w:p>
    <w:p w14:paraId="7B6C563B" w14:textId="77777777" w:rsidR="00B92D3C" w:rsidRPr="0062432E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0635138B" w14:textId="77777777" w:rsidR="00B92D3C" w:rsidRPr="0062432E" w:rsidRDefault="00B92D3C" w:rsidP="00B92D3C">
      <w:pPr>
        <w:tabs>
          <w:tab w:val="left" w:pos="4020"/>
        </w:tabs>
        <w:rPr>
          <w:sz w:val="28"/>
          <w:szCs w:val="28"/>
        </w:rPr>
      </w:pPr>
    </w:p>
    <w:p w14:paraId="3D3B639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A682BCA" w14:textId="77777777" w:rsidR="00B92D3C" w:rsidRPr="0062432E" w:rsidRDefault="00B92D3C" w:rsidP="00B92D3C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</w:p>
    <w:p w14:paraId="29AB9E89" w14:textId="4588642D" w:rsidR="00CB4F4B" w:rsidRPr="0062432E" w:rsidRDefault="00CB4F4B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48EF84" w14:textId="38F8DCFD" w:rsidR="003E542B" w:rsidRDefault="003E542B" w:rsidP="00CB4F4B">
      <w:pPr>
        <w:tabs>
          <w:tab w:val="left" w:pos="4020"/>
        </w:tabs>
        <w:spacing w:line="276" w:lineRule="auto"/>
      </w:pPr>
    </w:p>
    <w:p w14:paraId="7619875F" w14:textId="77777777" w:rsidR="003E542B" w:rsidRDefault="003E542B" w:rsidP="003E542B"/>
    <w:p w14:paraId="4C6B4158" w14:textId="77777777" w:rsidR="003E542B" w:rsidRDefault="003E542B" w:rsidP="003E542B"/>
    <w:p w14:paraId="49B6B44B" w14:textId="77777777" w:rsidR="003E542B" w:rsidRDefault="003E542B" w:rsidP="003E542B"/>
    <w:p w14:paraId="012F8D99" w14:textId="77777777" w:rsidR="003E542B" w:rsidRDefault="003E542B" w:rsidP="003E542B"/>
    <w:p w14:paraId="1857CCB9" w14:textId="77777777" w:rsidR="003E542B" w:rsidRDefault="003E542B" w:rsidP="003E542B"/>
    <w:p w14:paraId="7B559A24" w14:textId="77777777" w:rsidR="003E542B" w:rsidRDefault="003E542B" w:rsidP="003E542B"/>
    <w:p w14:paraId="1E07409E" w14:textId="77777777" w:rsidR="003E542B" w:rsidRDefault="003E542B" w:rsidP="003E542B"/>
    <w:p w14:paraId="1746AE10" w14:textId="77777777" w:rsidR="003E542B" w:rsidRDefault="003E542B" w:rsidP="003E542B"/>
    <w:p w14:paraId="0D906C4A" w14:textId="77777777" w:rsidR="003E542B" w:rsidRDefault="003E542B" w:rsidP="003E542B"/>
    <w:p w14:paraId="5155BD30" w14:textId="219C3BC4" w:rsidR="00CB4F4B" w:rsidRPr="00B92D3C" w:rsidRDefault="00CB4F4B" w:rsidP="00B92D3C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147C2BC" w14:textId="77777777" w:rsidR="00CB4F4B" w:rsidRDefault="00CB4F4B" w:rsidP="00CB4F4B">
      <w:pPr>
        <w:tabs>
          <w:tab w:val="left" w:pos="4020"/>
        </w:tabs>
        <w:spacing w:line="276" w:lineRule="auto"/>
      </w:pPr>
    </w:p>
    <w:p w14:paraId="1906A082" w14:textId="77777777" w:rsidR="00CB4F4B" w:rsidRDefault="00CB4F4B" w:rsidP="00CB4F4B"/>
    <w:p w14:paraId="2E485885" w14:textId="77777777" w:rsidR="00CB4F4B" w:rsidRDefault="00CB4F4B" w:rsidP="00CB4F4B"/>
    <w:p w14:paraId="2878B01F" w14:textId="77777777" w:rsidR="00CB4F4B" w:rsidRDefault="00CB4F4B" w:rsidP="00CB4F4B"/>
    <w:p w14:paraId="39096BE1" w14:textId="77777777" w:rsidR="00CB4F4B" w:rsidRDefault="00CB4F4B" w:rsidP="00CB4F4B"/>
    <w:p w14:paraId="397C6FAE" w14:textId="77777777" w:rsidR="00CB4F4B" w:rsidRDefault="00CB4F4B" w:rsidP="00CB4F4B"/>
    <w:p w14:paraId="75D530FD" w14:textId="77777777" w:rsidR="00CB4F4B" w:rsidRDefault="00CB4F4B" w:rsidP="00CB4F4B"/>
    <w:p w14:paraId="0EC53E64" w14:textId="77777777" w:rsidR="00CB4F4B" w:rsidRDefault="00CB4F4B" w:rsidP="00CB4F4B"/>
    <w:p w14:paraId="3FF74C22" w14:textId="77777777" w:rsidR="00CB4F4B" w:rsidRDefault="00CB4F4B" w:rsidP="00CB4F4B"/>
    <w:p w14:paraId="0D308AF9" w14:textId="77777777" w:rsidR="00CB4F4B" w:rsidRDefault="00CB4F4B" w:rsidP="00CB4F4B"/>
    <w:p w14:paraId="211AB8CF" w14:textId="77C7D1D6" w:rsidR="0062432E" w:rsidRDefault="00CB4F4B" w:rsidP="0062432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F2178F2" w14:textId="01AD8B33" w:rsidR="00176DBB" w:rsidRDefault="00486854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</w:t>
      </w:r>
      <w:r w:rsidR="00176DBB"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</w:t>
      </w:r>
      <w:r w:rsidR="00176DBB">
        <w:rPr>
          <w:b/>
          <w:sz w:val="32"/>
          <w:szCs w:val="32"/>
        </w:rPr>
        <w:t>: TFS#</w:t>
      </w:r>
      <w:r w:rsidR="00B92D3C">
        <w:rPr>
          <w:b/>
          <w:sz w:val="32"/>
          <w:szCs w:val="32"/>
        </w:rPr>
        <w:t>508236</w:t>
      </w:r>
    </w:p>
    <w:p w14:paraId="1229A5B9" w14:textId="78285FC8" w:rsidR="00176DBB" w:rsidRPr="00644D94" w:rsidRDefault="00B92D3C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</w:t>
      </w:r>
      <w:r w:rsidRPr="00B92D3C">
        <w:rPr>
          <w:sz w:val="28"/>
          <w:szCs w:val="28"/>
        </w:rPr>
        <w:t>pdated ship tips with the track icon to use the information circle icon across NBS</w:t>
      </w:r>
    </w:p>
    <w:p w14:paraId="62C75A76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E639CF" w14:textId="77777777" w:rsidR="00176DBB" w:rsidRDefault="00176DBB" w:rsidP="00176DB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62AE4F4C" w14:textId="737D496F" w:rsidR="00176DBB" w:rsidRPr="00B92D3C" w:rsidRDefault="00B92D3C" w:rsidP="00176DBB">
      <w:pPr>
        <w:pStyle w:val="ListParagraph"/>
        <w:numPr>
          <w:ilvl w:val="0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 w:rsidRPr="00130AE0">
        <w:t xml:space="preserve">Single Page version – </w:t>
      </w:r>
      <w:hyperlink r:id="rId14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28770C41" w14:textId="3908FCA7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“Shipping Services”</w:t>
      </w:r>
    </w:p>
    <w:p w14:paraId="28D172A7" w14:textId="50EAA3FA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Toggle View Review States to No</w:t>
      </w:r>
    </w:p>
    <w:p w14:paraId="06283E4C" w14:textId="719F95C3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Click “Smart Service</w:t>
      </w:r>
    </w:p>
    <w:p w14:paraId="349FCD9B" w14:textId="170D22EE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Click “Requested – Past Notify Time”</w:t>
      </w:r>
    </w:p>
    <w:p w14:paraId="54281647" w14:textId="6138A317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Ship tip appears in the “</w:t>
      </w:r>
      <w:r w:rsidRPr="00B92D3C">
        <w:t>Would you like us to pick up your shipment for you?</w:t>
      </w:r>
      <w:r>
        <w:t>” section</w:t>
      </w:r>
    </w:p>
    <w:p w14:paraId="5AAE0668" w14:textId="576894A9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“Package Information”</w:t>
      </w:r>
    </w:p>
    <w:p w14:paraId="621C0204" w14:textId="4AE279B4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“International Forms”</w:t>
      </w:r>
    </w:p>
    <w:p w14:paraId="6D63CA1A" w14:textId="095326C8" w:rsidR="00B92D3C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Forms – </w:t>
      </w:r>
      <w:hyperlink r:id="rId15" w:anchor="/forms/forms_wizard/formsWiz" w:history="1">
        <w:r w:rsidRPr="00B92D3C">
          <w:rPr>
            <w:rStyle w:val="Hyperlink"/>
          </w:rPr>
          <w:t>uidev.ups.com/nbs_spa.html#/forms/</w:t>
        </w:r>
        <w:proofErr w:type="spellStart"/>
        <w:r w:rsidRPr="00B92D3C">
          <w:rPr>
            <w:rStyle w:val="Hyperlink"/>
          </w:rPr>
          <w:t>forms_wizard</w:t>
        </w:r>
        <w:proofErr w:type="spellEnd"/>
        <w:r w:rsidRPr="00B92D3C">
          <w:rPr>
            <w:rStyle w:val="Hyperlink"/>
          </w:rPr>
          <w:t>/</w:t>
        </w:r>
        <w:proofErr w:type="spellStart"/>
        <w:r w:rsidRPr="00B92D3C">
          <w:rPr>
            <w:rStyle w:val="Hyperlink"/>
          </w:rPr>
          <w:t>formsWiz</w:t>
        </w:r>
        <w:proofErr w:type="spellEnd"/>
      </w:hyperlink>
    </w:p>
    <w:p w14:paraId="560385AC" w14:textId="0F743EBC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Click Step 2.1</w:t>
      </w:r>
    </w:p>
    <w:p w14:paraId="602BE81B" w14:textId="41504148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Click Step 2.3</w:t>
      </w:r>
    </w:p>
    <w:p w14:paraId="79976D7D" w14:textId="7B8E0D38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Click Next</w:t>
      </w:r>
    </w:p>
    <w:p w14:paraId="3EE53E26" w14:textId="139E203F" w:rsidR="00B92D3C" w:rsidRPr="00130AE0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Change lever to Yes</w:t>
      </w:r>
    </w:p>
    <w:p w14:paraId="542506B4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B5BFE1A" w14:textId="049DCF51" w:rsidR="00474227" w:rsidRDefault="00176DBB" w:rsidP="0047422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  <w:r w:rsidR="00474227" w:rsidRPr="00474227">
        <w:rPr>
          <w:sz w:val="28"/>
          <w:szCs w:val="28"/>
        </w:rPr>
        <w:t xml:space="preserve"> </w:t>
      </w:r>
    </w:p>
    <w:p w14:paraId="352700E9" w14:textId="05A902D6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templates/intForms_section.tpl.html</w:t>
      </w:r>
    </w:p>
    <w:p w14:paraId="345AC41C" w14:textId="3FDE7E9E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templates/what_section.tpl.html</w:t>
      </w:r>
    </w:p>
    <w:p w14:paraId="08F4606C" w14:textId="0F5CF37B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templates/when_section.tpl.html</w:t>
      </w:r>
    </w:p>
    <w:p w14:paraId="2223B48D" w14:textId="226ABDCD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templates/modalDutiable.tpl.html</w:t>
      </w:r>
    </w:p>
    <w:p w14:paraId="4ED24A3B" w14:textId="424A5EC9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templates/forms/forms_wizard/formsWizStep2_1.tpl.html</w:t>
      </w:r>
    </w:p>
    <w:p w14:paraId="74769E6F" w14:textId="2AB76BC5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templates/forms/forms_wizard/formsWizStep2_3_2yes.tpl.html</w:t>
      </w:r>
    </w:p>
    <w:p w14:paraId="54BA44F5" w14:textId="77777777" w:rsidR="00474227" w:rsidRPr="00486854" w:rsidRDefault="00474227" w:rsidP="00474227">
      <w:pPr>
        <w:pStyle w:val="ListParagraph"/>
        <w:tabs>
          <w:tab w:val="left" w:pos="4020"/>
        </w:tabs>
        <w:rPr>
          <w:sz w:val="28"/>
          <w:szCs w:val="28"/>
        </w:rPr>
      </w:pPr>
    </w:p>
    <w:p w14:paraId="0C0CC4DA" w14:textId="3DB45CE1" w:rsidR="00486854" w:rsidRDefault="00486854" w:rsidP="0047422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841660" w14:textId="25BF63ED" w:rsidR="00486854" w:rsidRDefault="00486854" w:rsidP="00486854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9C7E85" w14:textId="4A011BD7" w:rsidR="00486854" w:rsidRDefault="00486854" w:rsidP="0048685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Defect</w:t>
      </w:r>
      <w:r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1: TFS#</w:t>
      </w:r>
    </w:p>
    <w:p w14:paraId="1BAE974D" w14:textId="77777777" w:rsidR="00486854" w:rsidRPr="00644D9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EF1681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3F08D0" w14:textId="77777777" w:rsidR="00486854" w:rsidRDefault="00486854" w:rsidP="0048685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B41E502" w14:textId="77777777" w:rsidR="00486854" w:rsidRPr="00130AE0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</w:pPr>
    </w:p>
    <w:p w14:paraId="39FB6893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CE7A9FD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E713FE7" w14:textId="77777777" w:rsidR="00486854" w:rsidRPr="00AE3498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3A69382A" w14:textId="77777777" w:rsidR="00486854" w:rsidRPr="00486854" w:rsidRDefault="00486854" w:rsidP="00486854">
      <w:pPr>
        <w:tabs>
          <w:tab w:val="left" w:pos="4020"/>
        </w:tabs>
        <w:rPr>
          <w:sz w:val="28"/>
          <w:szCs w:val="28"/>
        </w:rPr>
      </w:pPr>
    </w:p>
    <w:sectPr w:rsidR="00486854" w:rsidRPr="00486854" w:rsidSect="00BF22AF">
      <w:headerReference w:type="even" r:id="rId16"/>
      <w:headerReference w:type="default" r:id="rId17"/>
      <w:footerReference w:type="even" r:id="rId18"/>
      <w:footerReference w:type="default" r:id="rId19"/>
      <w:footerReference w:type="first" r:id="rId20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2D4E1A" w:rsidRDefault="002D4E1A">
      <w:r>
        <w:separator/>
      </w:r>
    </w:p>
  </w:endnote>
  <w:endnote w:type="continuationSeparator" w:id="0">
    <w:p w14:paraId="6F5C6B8B" w14:textId="77777777" w:rsidR="002D4E1A" w:rsidRDefault="002D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2D4E1A" w:rsidRDefault="002D4E1A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2D4E1A" w:rsidRPr="00E40E84" w:rsidRDefault="002D4E1A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744AAC">
      <w:rPr>
        <w:rStyle w:val="PageNumber"/>
        <w:rFonts w:ascii="Arial" w:hAnsi="Arial"/>
        <w:b/>
        <w:noProof/>
        <w:color w:val="FFFFFF" w:themeColor="background1"/>
      </w:rPr>
      <w:t>5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0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2D4E1A" w:rsidRDefault="002D4E1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21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2D4E1A" w:rsidRDefault="002D4E1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2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2D4E1A" w:rsidRDefault="002D4E1A">
      <w:r>
        <w:separator/>
      </w:r>
    </w:p>
  </w:footnote>
  <w:footnote w:type="continuationSeparator" w:id="0">
    <w:p w14:paraId="47904BCF" w14:textId="77777777" w:rsidR="002D4E1A" w:rsidRDefault="002D4E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2D4E1A" w:rsidRDefault="002D4E1A">
    <w:pPr>
      <w:pStyle w:val="Header"/>
    </w:pPr>
  </w:p>
  <w:p w14:paraId="45D22A94" w14:textId="77777777" w:rsidR="002D4E1A" w:rsidRDefault="002D4E1A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11/13/17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2D4E1A" w:rsidRPr="00EE4744" w:rsidRDefault="002D4E1A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2D4E1A" w:rsidRPr="00EE4744" w:rsidRDefault="002D4E1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2D4E1A" w:rsidRDefault="002D4E1A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7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B2CC3"/>
    <w:multiLevelType w:val="hybridMultilevel"/>
    <w:tmpl w:val="C1C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A7A25"/>
    <w:multiLevelType w:val="hybridMultilevel"/>
    <w:tmpl w:val="5586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5A7B04"/>
    <w:multiLevelType w:val="hybridMultilevel"/>
    <w:tmpl w:val="32E0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5"/>
  </w:num>
  <w:num w:numId="14">
    <w:abstractNumId w:val="27"/>
  </w:num>
  <w:num w:numId="15">
    <w:abstractNumId w:val="14"/>
  </w:num>
  <w:num w:numId="16">
    <w:abstractNumId w:val="31"/>
  </w:num>
  <w:num w:numId="17">
    <w:abstractNumId w:val="13"/>
  </w:num>
  <w:num w:numId="18">
    <w:abstractNumId w:val="24"/>
  </w:num>
  <w:num w:numId="19">
    <w:abstractNumId w:val="17"/>
  </w:num>
  <w:num w:numId="20">
    <w:abstractNumId w:val="20"/>
  </w:num>
  <w:num w:numId="21">
    <w:abstractNumId w:val="19"/>
  </w:num>
  <w:num w:numId="22">
    <w:abstractNumId w:val="18"/>
  </w:num>
  <w:num w:numId="23">
    <w:abstractNumId w:val="28"/>
  </w:num>
  <w:num w:numId="24">
    <w:abstractNumId w:val="30"/>
  </w:num>
  <w:num w:numId="25">
    <w:abstractNumId w:val="12"/>
  </w:num>
  <w:num w:numId="26">
    <w:abstractNumId w:val="26"/>
  </w:num>
  <w:num w:numId="27">
    <w:abstractNumId w:val="23"/>
  </w:num>
  <w:num w:numId="28">
    <w:abstractNumId w:val="29"/>
  </w:num>
  <w:num w:numId="29">
    <w:abstractNumId w:val="10"/>
  </w:num>
  <w:num w:numId="30">
    <w:abstractNumId w:val="15"/>
  </w:num>
  <w:num w:numId="31">
    <w:abstractNumId w:val="2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6AB3"/>
    <w:rsid w:val="00240117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97A97"/>
    <w:rsid w:val="007B721B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D087E"/>
    <w:rsid w:val="008E64A2"/>
    <w:rsid w:val="00930A98"/>
    <w:rsid w:val="00950C3C"/>
    <w:rsid w:val="00960AF1"/>
    <w:rsid w:val="009E165D"/>
    <w:rsid w:val="00A02E3E"/>
    <w:rsid w:val="00A13C83"/>
    <w:rsid w:val="00A32E2F"/>
    <w:rsid w:val="00A534E8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212AA"/>
    <w:rsid w:val="00B305C7"/>
    <w:rsid w:val="00B732CD"/>
    <w:rsid w:val="00B92D3C"/>
    <w:rsid w:val="00BA0CBA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313B2"/>
    <w:rsid w:val="00D417F3"/>
    <w:rsid w:val="00D4460A"/>
    <w:rsid w:val="00D52C15"/>
    <w:rsid w:val="00D72B45"/>
    <w:rsid w:val="00D80CB4"/>
    <w:rsid w:val="00DB23F2"/>
    <w:rsid w:val="00DD0FD9"/>
    <w:rsid w:val="00DF18F4"/>
    <w:rsid w:val="00DF4D9A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90F58"/>
    <w:rsid w:val="00FA1730"/>
    <w:rsid w:val="00FA5F3C"/>
    <w:rsid w:val="00FB54E2"/>
    <w:rsid w:val="00FB7B63"/>
    <w:rsid w:val="00FC53DF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yperlink" Target="http://uidev.ups.com/nbs_spa.html" TargetMode="External"/><Relationship Id="rId15" Type="http://schemas.openxmlformats.org/officeDocument/2006/relationships/hyperlink" Target="uidev.ups.com/nbs_spa.html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B43BB-4DA3-5943-B384-DF9C73CF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16</TotalTime>
  <Pages>5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6</cp:revision>
  <cp:lastPrinted>2009-08-03T17:48:00Z</cp:lastPrinted>
  <dcterms:created xsi:type="dcterms:W3CDTF">2017-11-11T00:36:00Z</dcterms:created>
  <dcterms:modified xsi:type="dcterms:W3CDTF">2017-11-13T15:44:00Z</dcterms:modified>
</cp:coreProperties>
</file>