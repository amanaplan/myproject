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A02E3E" w:rsidRPr="00E23F2C" w:rsidRDefault="00A02E3E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A02E3E" w:rsidRPr="00E23F2C" w:rsidRDefault="00A02E3E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77777777" w:rsidR="00A02E3E" w:rsidRPr="00E23F2C" w:rsidRDefault="00A02E3E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App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77777777" w:rsidR="00A02E3E" w:rsidRPr="00E23F2C" w:rsidRDefault="00A02E3E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App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3765"/>
        <w:gridCol w:w="3932"/>
      </w:tblGrid>
      <w:tr w:rsidR="00E23F2C" w14:paraId="30A911CE" w14:textId="77777777" w:rsidTr="00BF22AF">
        <w:trPr>
          <w:trHeight w:val="6068"/>
        </w:trPr>
        <w:tc>
          <w:tcPr>
            <w:tcW w:w="7833" w:type="dxa"/>
            <w:gridSpan w:val="2"/>
          </w:tcPr>
          <w:p w14:paraId="12279F64" w14:textId="5526734B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606FB0BC" w:rsidR="00E0342F" w:rsidRPr="00AA11C6" w:rsidRDefault="0045236E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1.49.0</w:t>
            </w:r>
          </w:p>
          <w:p w14:paraId="368FEE05" w14:textId="77777777" w:rsidR="00E0342F" w:rsidRPr="00211A27" w:rsidRDefault="00E0342F" w:rsidP="00587A17"/>
          <w:p w14:paraId="4AAB1101" w14:textId="15E03D36" w:rsidR="00E0342F" w:rsidRDefault="0045236E" w:rsidP="00587A17">
            <w:r>
              <w:t>Sprint end date: 09/01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798D4615" w14:textId="72D507F9" w:rsidR="00E0342F" w:rsidRDefault="00F04BD4" w:rsidP="0045236E">
            <w:pPr>
              <w:pStyle w:val="ListParagraph"/>
              <w:numPr>
                <w:ilvl w:val="0"/>
                <w:numId w:val="16"/>
              </w:numPr>
            </w:pPr>
            <w:r w:rsidRPr="00F04BD4">
              <w:t>191e03f</w:t>
            </w:r>
          </w:p>
          <w:p w14:paraId="0D09494F" w14:textId="77777777" w:rsidR="00E0342F" w:rsidRDefault="002E13DE" w:rsidP="00FE42A5">
            <w:r>
              <w:t>Known Issues:</w:t>
            </w:r>
          </w:p>
          <w:p w14:paraId="3BC6811A" w14:textId="5699095F" w:rsidR="002E13DE" w:rsidRDefault="00891795" w:rsidP="00A02E3E">
            <w:pPr>
              <w:pStyle w:val="ListParagraph"/>
              <w:numPr>
                <w:ilvl w:val="0"/>
                <w:numId w:val="17"/>
              </w:numPr>
            </w:pPr>
            <w:r>
              <w:t>Page Level Error Handling</w:t>
            </w:r>
            <w:r w:rsidR="0045236E">
              <w:t>, this will be completed as a separate ticket</w:t>
            </w:r>
          </w:p>
        </w:tc>
        <w:tc>
          <w:tcPr>
            <w:tcW w:w="393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5A01CB7B" w14:textId="0C2D2C9B" w:rsidR="00891795" w:rsidRPr="00DB23F2" w:rsidRDefault="00891795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Pr="00891795">
              <w:rPr>
                <w:b/>
                <w:color w:val="003436"/>
              </w:rPr>
              <w:t>438200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07A463EF" w14:textId="44E69C6B" w:rsidR="00FB54E2" w:rsidRPr="00E53063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6111F8" w:rsidRPr="006111F8">
              <w:rPr>
                <w:b/>
                <w:color w:val="003436"/>
              </w:rPr>
              <w:t>438211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08BCA8A1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P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A02E3E" w:rsidRPr="00743757" w:rsidRDefault="00A02E3E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A02E3E" w:rsidRPr="00743757" w:rsidRDefault="00A02E3E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BF22AF">
        <w:trPr>
          <w:trHeight w:val="3004"/>
        </w:trPr>
        <w:tc>
          <w:tcPr>
            <w:tcW w:w="4068" w:type="dxa"/>
          </w:tcPr>
          <w:p w14:paraId="2C5C12C1" w14:textId="77777777" w:rsidR="00E0342F" w:rsidRPr="00E0342F" w:rsidRDefault="00E0342F" w:rsidP="00E0342F"/>
        </w:tc>
        <w:tc>
          <w:tcPr>
            <w:tcW w:w="3765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E23F2C" w14:paraId="66513A69" w14:textId="77777777" w:rsidTr="00BF22AF">
        <w:trPr>
          <w:trHeight w:val="2817"/>
        </w:trPr>
        <w:tc>
          <w:tcPr>
            <w:tcW w:w="7833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553AC461" w14:textId="77777777" w:rsidR="00BF22AF" w:rsidRDefault="00BF22AF" w:rsidP="00A558D5">
      <w:pPr>
        <w:rPr>
          <w:sz w:val="16"/>
          <w:szCs w:val="16"/>
        </w:rPr>
      </w:pPr>
    </w:p>
    <w:p w14:paraId="4A8CAF34" w14:textId="77777777" w:rsidR="006A1325" w:rsidRDefault="006A1325" w:rsidP="00F36391">
      <w:pPr>
        <w:tabs>
          <w:tab w:val="left" w:pos="4020"/>
        </w:tabs>
        <w:rPr>
          <w:b/>
          <w:sz w:val="28"/>
          <w:szCs w:val="28"/>
        </w:rPr>
      </w:pPr>
    </w:p>
    <w:p w14:paraId="122A424C" w14:textId="1218A995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  <w:r w:rsidR="00891795">
        <w:rPr>
          <w:b/>
          <w:sz w:val="32"/>
          <w:szCs w:val="32"/>
        </w:rPr>
        <w:t>: TFS#</w:t>
      </w:r>
      <w:r w:rsidR="00891795" w:rsidRPr="00891795">
        <w:rPr>
          <w:b/>
          <w:sz w:val="32"/>
          <w:szCs w:val="32"/>
        </w:rPr>
        <w:t>438200</w:t>
      </w:r>
    </w:p>
    <w:p w14:paraId="7A3E205E" w14:textId="10B9C49E" w:rsidR="006A1325" w:rsidRDefault="0089179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Move Forms Wizard step 1 from the a</w:t>
      </w:r>
      <w:r w:rsid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handle</w:t>
      </w:r>
      <w:r w:rsidR="00CC1595">
        <w:rPr>
          <w:sz w:val="28"/>
          <w:szCs w:val="28"/>
        </w:rPr>
        <w:t>bars format to Angular4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B396FE" w14:textId="69BC3525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0" w:anchor="/forms/forms_wizard/formsWizModal/s1" w:history="1">
        <w:r w:rsidRPr="006A1325">
          <w:rPr>
            <w:rStyle w:val="Hyperlink"/>
            <w:sz w:val="28"/>
            <w:szCs w:val="28"/>
          </w:rPr>
          <w:t>Link to starting page</w:t>
        </w:r>
      </w:hyperlink>
    </w:p>
    <w:p w14:paraId="48588EB7" w14:textId="089C529E" w:rsidR="00E53063" w:rsidRDefault="00CC159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From here use the demo buttons at the bottom of the page to view the various states.</w:t>
      </w: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DE1A3A" w14:textId="4F76C7FE" w:rsidR="006A1325" w:rsidRDefault="006A132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</w:t>
      </w:r>
      <w:r w:rsidR="00E53063">
        <w:rPr>
          <w:sz w:val="28"/>
          <w:szCs w:val="28"/>
        </w:rPr>
        <w:t>UIDEV/src/apps/</w:t>
      </w:r>
      <w:r w:rsidR="00CC1595">
        <w:rPr>
          <w:sz w:val="28"/>
          <w:szCs w:val="28"/>
        </w:rPr>
        <w:t>nbs</w:t>
      </w:r>
      <w:r w:rsidR="00E53063">
        <w:rPr>
          <w:sz w:val="28"/>
          <w:szCs w:val="28"/>
        </w:rPr>
        <w:t>/angular/templates/</w:t>
      </w:r>
      <w:r w:rsidR="00CC1595">
        <w:rPr>
          <w:sz w:val="28"/>
          <w:szCs w:val="28"/>
        </w:rPr>
        <w:t>forms/forms_wizard/</w:t>
      </w:r>
      <w:r w:rsidR="00CC1595" w:rsidRPr="00CC1595">
        <w:rPr>
          <w:sz w:val="28"/>
          <w:szCs w:val="28"/>
        </w:rPr>
        <w:t>formsWizStep1.tpl</w:t>
      </w:r>
      <w:r w:rsidR="00E53063">
        <w:rPr>
          <w:sz w:val="28"/>
          <w:szCs w:val="28"/>
        </w:rPr>
        <w:t>.html</w:t>
      </w:r>
    </w:p>
    <w:p w14:paraId="2BA10288" w14:textId="6BE98967" w:rsidR="00E53063" w:rsidRDefault="00E53063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 w:rsidR="00CC1595"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="00CC1595" w:rsidRPr="00CC1595">
        <w:rPr>
          <w:sz w:val="28"/>
          <w:szCs w:val="28"/>
        </w:rPr>
        <w:t xml:space="preserve"> </w:t>
      </w:r>
      <w:r w:rsidR="00CC1595">
        <w:rPr>
          <w:sz w:val="28"/>
          <w:szCs w:val="28"/>
        </w:rPr>
        <w:t>angular/components/forms/</w:t>
      </w:r>
      <w:proofErr w:type="spellStart"/>
      <w:r w:rsidR="00CC1595">
        <w:rPr>
          <w:sz w:val="28"/>
          <w:szCs w:val="28"/>
        </w:rPr>
        <w:t>forms_wizard</w:t>
      </w:r>
      <w:proofErr w:type="spellEnd"/>
      <w:r w:rsidR="00CC1595">
        <w:rPr>
          <w:sz w:val="28"/>
          <w:szCs w:val="28"/>
        </w:rPr>
        <w:t>/</w:t>
      </w:r>
      <w:r w:rsidR="00CC1595" w:rsidRPr="00CC1595">
        <w:rPr>
          <w:sz w:val="28"/>
          <w:szCs w:val="28"/>
        </w:rPr>
        <w:t>formsWizStep1</w:t>
      </w:r>
      <w:r w:rsidR="00CC1595">
        <w:rPr>
          <w:sz w:val="28"/>
          <w:szCs w:val="28"/>
        </w:rPr>
        <w:t>_component.ts</w:t>
      </w:r>
    </w:p>
    <w:p w14:paraId="79492B8D" w14:textId="6410CF77" w:rsidR="00CC1595" w:rsidRDefault="00CC159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proofErr w:type="spellStart"/>
      <w:r>
        <w:rPr>
          <w:sz w:val="28"/>
          <w:szCs w:val="28"/>
        </w:rPr>
        <w:t>app.ts</w:t>
      </w:r>
      <w:proofErr w:type="spellEnd"/>
    </w:p>
    <w:p w14:paraId="377D7C28" w14:textId="73F3E643" w:rsidR="00CC1595" w:rsidRDefault="00CC1595" w:rsidP="00CC1595">
      <w:pPr>
        <w:pStyle w:val="ListParagraph"/>
        <w:numPr>
          <w:ilvl w:val="1"/>
          <w:numId w:val="15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routing for the form to the NBS app.</w:t>
      </w:r>
    </w:p>
    <w:p w14:paraId="5AEADE9E" w14:textId="77777777" w:rsidR="00E53063" w:rsidRDefault="00E53063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D07B7B2" w14:textId="28DAC011" w:rsidR="002E13DE" w:rsidRPr="002E13DE" w:rsidRDefault="000B592F" w:rsidP="002E13DE">
      <w:pPr>
        <w:pStyle w:val="ListParagraph"/>
        <w:numPr>
          <w:ilvl w:val="0"/>
          <w:numId w:val="19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Page level error handling is not built yet.  This will be updated in a later sprint.</w:t>
      </w:r>
    </w:p>
    <w:p w14:paraId="7F6B2A9D" w14:textId="46F9FD29" w:rsidR="001E150A" w:rsidRDefault="001E15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C2D4E4" w14:textId="77777777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FA562E4" w14:textId="5C0CEF4A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</w:t>
      </w:r>
      <w:r>
        <w:rPr>
          <w:b/>
          <w:sz w:val="32"/>
          <w:szCs w:val="32"/>
        </w:rPr>
        <w:t>2</w:t>
      </w:r>
      <w:r w:rsidR="006111F8">
        <w:rPr>
          <w:b/>
          <w:sz w:val="32"/>
          <w:szCs w:val="32"/>
        </w:rPr>
        <w:t>: TFS#</w:t>
      </w:r>
      <w:r w:rsidR="006111F8" w:rsidRPr="006111F8">
        <w:rPr>
          <w:b/>
          <w:sz w:val="32"/>
          <w:szCs w:val="32"/>
        </w:rPr>
        <w:t>438211</w:t>
      </w:r>
    </w:p>
    <w:p w14:paraId="43DFAF13" w14:textId="43E5BE27" w:rsidR="004B683B" w:rsidRDefault="004B683B" w:rsidP="004B683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Move Forms Wizard step 2.1 &amp; 2.2 from the a handlebars format to Angular4</w:t>
      </w:r>
    </w:p>
    <w:p w14:paraId="723583C3" w14:textId="77777777" w:rsidR="001E150A" w:rsidRDefault="001E150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0CBD50" w14:textId="40661DF7" w:rsidR="001E150A" w:rsidRDefault="001E150A" w:rsidP="001E150A">
      <w:pPr>
        <w:tabs>
          <w:tab w:val="left" w:pos="4020"/>
        </w:tabs>
        <w:spacing w:line="276" w:lineRule="auto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1" w:anchor="/forms/forms_wizard/formsWizModal/s21" w:history="1">
        <w:r w:rsidR="004B683B">
          <w:rPr>
            <w:rStyle w:val="Hyperlink"/>
            <w:sz w:val="28"/>
            <w:szCs w:val="28"/>
          </w:rPr>
          <w:t>Wizard step 2.1</w:t>
        </w:r>
      </w:hyperlink>
    </w:p>
    <w:p w14:paraId="2FF3F55C" w14:textId="4F726EF7" w:rsidR="004B683B" w:rsidRDefault="004B683B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2" w:anchor="/forms/forms_wizard/formsWizModal/s22" w:history="1">
        <w:r>
          <w:rPr>
            <w:rStyle w:val="Hyperlink"/>
            <w:sz w:val="28"/>
            <w:szCs w:val="28"/>
          </w:rPr>
          <w:t>Wizard step 2.2</w:t>
        </w:r>
      </w:hyperlink>
      <w:bookmarkStart w:id="0" w:name="_GoBack"/>
      <w:bookmarkEnd w:id="0"/>
    </w:p>
    <w:p w14:paraId="3DC6FB04" w14:textId="2CF6E899" w:rsidR="001E150A" w:rsidRDefault="001E150A" w:rsidP="004B683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Directions to navigate through various states</w:t>
      </w:r>
    </w:p>
    <w:p w14:paraId="564E8711" w14:textId="77777777" w:rsidR="004B683B" w:rsidRDefault="004B683B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9892B6" w14:textId="77777777" w:rsidR="001E150A" w:rsidRDefault="001E150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57198E0" w14:textId="6C8C0D9A" w:rsidR="004B683B" w:rsidRDefault="004B683B" w:rsidP="004B683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/P02SGit_UIDEV/src/apps/nbs/angular/templates/forms/forms_wizard/</w:t>
      </w:r>
      <w:r w:rsidRPr="00CC1595">
        <w:rPr>
          <w:sz w:val="28"/>
          <w:szCs w:val="28"/>
        </w:rPr>
        <w:t>formsWizStep</w:t>
      </w:r>
      <w:r>
        <w:rPr>
          <w:sz w:val="28"/>
          <w:szCs w:val="28"/>
        </w:rPr>
        <w:t>2_</w:t>
      </w:r>
      <w:r w:rsidRPr="00CC1595">
        <w:rPr>
          <w:sz w:val="28"/>
          <w:szCs w:val="28"/>
        </w:rPr>
        <w:t>1.tpl</w:t>
      </w:r>
      <w:r>
        <w:rPr>
          <w:sz w:val="28"/>
          <w:szCs w:val="28"/>
        </w:rPr>
        <w:t>.html</w:t>
      </w:r>
    </w:p>
    <w:p w14:paraId="0964BB3D" w14:textId="77777777" w:rsidR="004B683B" w:rsidRDefault="004B683B" w:rsidP="004B683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angular/components/forms/forms_wizard/</w:t>
      </w:r>
      <w:r w:rsidRPr="00CC1595">
        <w:rPr>
          <w:sz w:val="28"/>
          <w:szCs w:val="28"/>
        </w:rPr>
        <w:t>formsWizStep</w:t>
      </w:r>
      <w:r>
        <w:rPr>
          <w:sz w:val="28"/>
          <w:szCs w:val="28"/>
        </w:rPr>
        <w:t>2_</w:t>
      </w:r>
      <w:r w:rsidRPr="00CC1595">
        <w:rPr>
          <w:sz w:val="28"/>
          <w:szCs w:val="28"/>
        </w:rPr>
        <w:t>1</w:t>
      </w:r>
      <w:r>
        <w:rPr>
          <w:sz w:val="28"/>
          <w:szCs w:val="28"/>
        </w:rPr>
        <w:t>_component.ts</w:t>
      </w:r>
    </w:p>
    <w:p w14:paraId="65F32A39" w14:textId="4D7E0ADC" w:rsidR="004B683B" w:rsidRDefault="004B683B" w:rsidP="004B683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/P02SGit_UIDEV/src/apps/nbs/angular/templates/forms/forms_wizard/</w:t>
      </w:r>
      <w:r w:rsidRPr="00CC1595">
        <w:rPr>
          <w:sz w:val="28"/>
          <w:szCs w:val="28"/>
        </w:rPr>
        <w:t>formsWizStep</w:t>
      </w:r>
      <w:r>
        <w:rPr>
          <w:sz w:val="28"/>
          <w:szCs w:val="28"/>
        </w:rPr>
        <w:t>2_2</w:t>
      </w:r>
      <w:r w:rsidRPr="00CC1595">
        <w:rPr>
          <w:sz w:val="28"/>
          <w:szCs w:val="28"/>
        </w:rPr>
        <w:t>.tpl</w:t>
      </w:r>
      <w:r>
        <w:rPr>
          <w:sz w:val="28"/>
          <w:szCs w:val="28"/>
        </w:rPr>
        <w:t>.html</w:t>
      </w:r>
    </w:p>
    <w:p w14:paraId="1202950E" w14:textId="2B3BC555" w:rsidR="004B683B" w:rsidRPr="004B683B" w:rsidRDefault="004B683B" w:rsidP="004B683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angular/components/forms/forms_wizard/</w:t>
      </w:r>
      <w:r w:rsidRPr="00CC1595">
        <w:rPr>
          <w:sz w:val="28"/>
          <w:szCs w:val="28"/>
        </w:rPr>
        <w:t>formsWizStep</w:t>
      </w:r>
      <w:r>
        <w:rPr>
          <w:sz w:val="28"/>
          <w:szCs w:val="28"/>
        </w:rPr>
        <w:t>2_2_component.ts</w:t>
      </w:r>
    </w:p>
    <w:p w14:paraId="081CFF19" w14:textId="77777777" w:rsidR="004B683B" w:rsidRDefault="004B683B" w:rsidP="004B683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proofErr w:type="spellStart"/>
      <w:r>
        <w:rPr>
          <w:sz w:val="28"/>
          <w:szCs w:val="28"/>
        </w:rPr>
        <w:t>nbs</w:t>
      </w:r>
      <w:proofErr w:type="spellEnd"/>
      <w:r>
        <w:rPr>
          <w:sz w:val="28"/>
          <w:szCs w:val="28"/>
        </w:rPr>
        <w:t>/</w:t>
      </w:r>
      <w:r w:rsidRPr="00CC1595">
        <w:rPr>
          <w:sz w:val="28"/>
          <w:szCs w:val="28"/>
        </w:rPr>
        <w:t xml:space="preserve"> </w:t>
      </w:r>
      <w:r>
        <w:rPr>
          <w:sz w:val="28"/>
          <w:szCs w:val="28"/>
        </w:rPr>
        <w:t>angular/</w:t>
      </w:r>
      <w:proofErr w:type="spellStart"/>
      <w:r>
        <w:rPr>
          <w:sz w:val="28"/>
          <w:szCs w:val="28"/>
        </w:rPr>
        <w:t>app.ts</w:t>
      </w:r>
      <w:proofErr w:type="spellEnd"/>
    </w:p>
    <w:p w14:paraId="7F71E795" w14:textId="02AA274C" w:rsidR="00E53063" w:rsidRPr="004B683B" w:rsidRDefault="004B683B" w:rsidP="004B683B">
      <w:pPr>
        <w:pStyle w:val="ListParagraph"/>
        <w:numPr>
          <w:ilvl w:val="1"/>
          <w:numId w:val="15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routing for the form to the NBS app.</w:t>
      </w:r>
    </w:p>
    <w:p w14:paraId="5B9DF861" w14:textId="77777777" w:rsidR="004B683B" w:rsidRDefault="004B683B" w:rsidP="004B683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843F00" w14:textId="77777777" w:rsidR="004B683B" w:rsidRDefault="004B683B" w:rsidP="004B683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269E69F" w14:textId="282AAAB5" w:rsidR="002E13DE" w:rsidRPr="0045236E" w:rsidRDefault="004B683B" w:rsidP="0045236E">
      <w:pPr>
        <w:pStyle w:val="ListParagraph"/>
        <w:numPr>
          <w:ilvl w:val="0"/>
          <w:numId w:val="19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Page level error handling is not built yet.  This will be updated in a later sprint.</w:t>
      </w:r>
    </w:p>
    <w:sectPr w:rsidR="002E13DE" w:rsidRPr="0045236E" w:rsidSect="00BF22AF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A02E3E" w:rsidRDefault="00A02E3E">
      <w:r>
        <w:separator/>
      </w:r>
    </w:p>
  </w:endnote>
  <w:endnote w:type="continuationSeparator" w:id="0">
    <w:p w14:paraId="6F5C6B8B" w14:textId="77777777" w:rsidR="00A02E3E" w:rsidRDefault="00A0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A02E3E" w:rsidRDefault="00A02E3E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A02E3E" w:rsidRPr="00E40E84" w:rsidRDefault="00A02E3E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797A97">
      <w:rPr>
        <w:rStyle w:val="PageNumber"/>
        <w:rFonts w:ascii="Arial" w:hAnsi="Arial"/>
        <w:b/>
        <w:noProof/>
        <w:color w:val="FFFFFF" w:themeColor="background1"/>
      </w:rPr>
      <w:t>3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A02E3E" w:rsidRDefault="00A02E3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A02E3E" w:rsidRDefault="00A02E3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A02E3E" w:rsidRDefault="00A02E3E">
      <w:r>
        <w:separator/>
      </w:r>
    </w:p>
  </w:footnote>
  <w:footnote w:type="continuationSeparator" w:id="0">
    <w:p w14:paraId="47904BCF" w14:textId="77777777" w:rsidR="00A02E3E" w:rsidRDefault="00A02E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A02E3E" w:rsidRDefault="00A02E3E">
    <w:pPr>
      <w:pStyle w:val="Header"/>
    </w:pPr>
  </w:p>
  <w:p w14:paraId="45D22A94" w14:textId="77777777" w:rsidR="00A02E3E" w:rsidRDefault="00A02E3E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797A97">
      <w:rPr>
        <w:noProof/>
      </w:rPr>
      <w:t>9/5/17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A02E3E" w:rsidRPr="00EE4744" w:rsidRDefault="00A02E3E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A02E3E" w:rsidRPr="00EE4744" w:rsidRDefault="00A02E3E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A02E3E" w:rsidRDefault="00A02E3E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A4BDB"/>
    <w:rsid w:val="000B592F"/>
    <w:rsid w:val="000D4377"/>
    <w:rsid w:val="000D514C"/>
    <w:rsid w:val="000E65A0"/>
    <w:rsid w:val="000F250C"/>
    <w:rsid w:val="00142810"/>
    <w:rsid w:val="00177EFD"/>
    <w:rsid w:val="001C3EA2"/>
    <w:rsid w:val="001C7314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342EF"/>
    <w:rsid w:val="003A6B45"/>
    <w:rsid w:val="0040069F"/>
    <w:rsid w:val="00417EDB"/>
    <w:rsid w:val="00422A39"/>
    <w:rsid w:val="00427823"/>
    <w:rsid w:val="0045236E"/>
    <w:rsid w:val="00463294"/>
    <w:rsid w:val="00473348"/>
    <w:rsid w:val="00475E12"/>
    <w:rsid w:val="004B683B"/>
    <w:rsid w:val="004C4B7F"/>
    <w:rsid w:val="0050074E"/>
    <w:rsid w:val="00524BAF"/>
    <w:rsid w:val="00587A17"/>
    <w:rsid w:val="0059004E"/>
    <w:rsid w:val="0060060C"/>
    <w:rsid w:val="006111F8"/>
    <w:rsid w:val="006361AA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97A97"/>
    <w:rsid w:val="007B721B"/>
    <w:rsid w:val="007E17BD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E64A2"/>
    <w:rsid w:val="00930A98"/>
    <w:rsid w:val="00950C3C"/>
    <w:rsid w:val="00960AF1"/>
    <w:rsid w:val="009E165D"/>
    <w:rsid w:val="00A02E3E"/>
    <w:rsid w:val="00A13C8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1595"/>
    <w:rsid w:val="00CC4EF6"/>
    <w:rsid w:val="00CC638F"/>
    <w:rsid w:val="00CD28D3"/>
    <w:rsid w:val="00CF1F24"/>
    <w:rsid w:val="00D0376A"/>
    <w:rsid w:val="00D15FAB"/>
    <w:rsid w:val="00D313B2"/>
    <w:rsid w:val="00D417F3"/>
    <w:rsid w:val="00D4460A"/>
    <w:rsid w:val="00D52C15"/>
    <w:rsid w:val="00D80CB4"/>
    <w:rsid w:val="00DB23F2"/>
    <w:rsid w:val="00DD0FD9"/>
    <w:rsid w:val="00DF18F4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04BD4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nbs_spa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BA2805-9FEB-1746-9E2A-540718A5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3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4</cp:revision>
  <cp:lastPrinted>2009-08-03T17:48:00Z</cp:lastPrinted>
  <dcterms:created xsi:type="dcterms:W3CDTF">2017-09-01T15:58:00Z</dcterms:created>
  <dcterms:modified xsi:type="dcterms:W3CDTF">2017-09-05T14:30:00Z</dcterms:modified>
</cp:coreProperties>
</file>