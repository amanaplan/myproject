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BA77E9" w:rsidRPr="00E23F2C" w:rsidRDefault="00BA77E9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35F09" w:rsidRPr="00E23F2C" w:rsidRDefault="00A35F09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12E90632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38F0BD4" w:rsidR="00E0342F" w:rsidRPr="00AA11C6" w:rsidRDefault="00B0611A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775505">
              <w:rPr>
                <w:b/>
                <w:sz w:val="28"/>
                <w:szCs w:val="28"/>
              </w:rPr>
              <w:t>71</w:t>
            </w:r>
            <w:r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380F0481" w:rsidR="00E0342F" w:rsidRDefault="00A35F09" w:rsidP="00587A17">
            <w:r>
              <w:t>Sprint end date: 01</w:t>
            </w:r>
            <w:r w:rsidR="00DF4D9A">
              <w:t>/</w:t>
            </w:r>
            <w:r w:rsidR="00775505">
              <w:t>19/2018</w:t>
            </w:r>
          </w:p>
          <w:p w14:paraId="1FB82F61" w14:textId="77777777" w:rsidR="00E0342F" w:rsidRDefault="00E0342F" w:rsidP="00587A17"/>
          <w:p w14:paraId="77FE51CF" w14:textId="5CFE5082" w:rsidR="00E53063" w:rsidRDefault="00E53063" w:rsidP="00587A17">
            <w:r>
              <w:t xml:space="preserve">Branch: </w:t>
            </w:r>
            <w:r w:rsidR="00775505">
              <w:t>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263D58D8" w14:textId="17D40544" w:rsidR="00775505" w:rsidRDefault="00775505" w:rsidP="00642E00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775505">
              <w:t>ba26873</w:t>
            </w:r>
            <w:proofErr w:type="gramEnd"/>
          </w:p>
          <w:p w14:paraId="362BEE45" w14:textId="60227099" w:rsidR="002D4E1A" w:rsidRDefault="00775505" w:rsidP="00642E00">
            <w:pPr>
              <w:pStyle w:val="ListParagraph"/>
              <w:numPr>
                <w:ilvl w:val="0"/>
                <w:numId w:val="30"/>
              </w:numPr>
            </w:pPr>
            <w:r w:rsidRPr="00775505">
              <w:t>49e1f64</w:t>
            </w:r>
          </w:p>
          <w:p w14:paraId="536080E6" w14:textId="06DB8763" w:rsidR="00775505" w:rsidRPr="00642E00" w:rsidRDefault="00775505" w:rsidP="00642E00">
            <w:pPr>
              <w:pStyle w:val="ListParagraph"/>
              <w:numPr>
                <w:ilvl w:val="0"/>
                <w:numId w:val="30"/>
              </w:numPr>
            </w:pPr>
            <w:r w:rsidRPr="00775505">
              <w:t>0c19751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59CFE78A" w:rsidR="003C2884" w:rsidRDefault="003C2884" w:rsidP="002D4E1A">
            <w:pPr>
              <w:pStyle w:val="ListParagraph"/>
              <w:numPr>
                <w:ilvl w:val="0"/>
                <w:numId w:val="31"/>
              </w:numPr>
            </w:pP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05375120" w14:textId="77777777" w:rsidR="00E0342F" w:rsidRPr="00DB23F2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</w:rPr>
            </w:pPr>
          </w:p>
          <w:p w14:paraId="6651F3F1" w14:textId="6BB354FA" w:rsidR="00642E00" w:rsidRDefault="00891795" w:rsidP="00486854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#1: </w:t>
            </w:r>
            <w:r w:rsidR="00775505">
              <w:rPr>
                <w:b/>
                <w:color w:val="003436"/>
              </w:rPr>
              <w:t>JIRA USPO-</w:t>
            </w:r>
            <w:r w:rsidR="00BA77E9">
              <w:rPr>
                <w:b/>
                <w:color w:val="003436"/>
              </w:rPr>
              <w:t>652</w:t>
            </w:r>
          </w:p>
          <w:p w14:paraId="07A463EF" w14:textId="2302666A" w:rsidR="00FB54E2" w:rsidRPr="00E53063" w:rsidRDefault="00FB54E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89DE16F" w14:textId="38B16CFF" w:rsidR="002E13DE" w:rsidRPr="00642E00" w:rsidRDefault="002E13DE" w:rsidP="00642E00">
            <w:pPr>
              <w:tabs>
                <w:tab w:val="left" w:pos="4020"/>
              </w:tabs>
              <w:rPr>
                <w:color w:val="003436"/>
              </w:rPr>
            </w:pPr>
          </w:p>
          <w:p w14:paraId="6799EF1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041D44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B00C0C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F05D7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E3DBF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1E37AFF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3EF28086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8396021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1BA595D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503243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AE4BE6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BA77E9" w:rsidRPr="00743757" w:rsidRDefault="00BA77E9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7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" filled="f" stroked="f">
                      <v:textbox>
                        <w:txbxContent>
                          <w:p w14:paraId="3D40545F" w14:textId="77777777" w:rsidR="00A35F09" w:rsidRPr="00743757" w:rsidRDefault="00A35F09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6F177E09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DC8870B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0F158A2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5E21C10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E5B6A27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0439ED" w14:textId="77777777" w:rsidR="000959EC" w:rsidRDefault="000959EC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82B6B16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44B815FD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6530736F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EC95214" w14:textId="77777777" w:rsidR="00775505" w:rsidRDefault="0077550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122A424C" w14:textId="17F2888E" w:rsidR="00884E49" w:rsidRDefault="006A1325" w:rsidP="006A1325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 w:rsidRPr="006A1325">
        <w:rPr>
          <w:b/>
          <w:sz w:val="32"/>
          <w:szCs w:val="32"/>
        </w:rPr>
        <w:lastRenderedPageBreak/>
        <w:t>Feature #1</w:t>
      </w:r>
      <w:r w:rsidR="00891795">
        <w:rPr>
          <w:b/>
          <w:sz w:val="32"/>
          <w:szCs w:val="32"/>
        </w:rPr>
        <w:t xml:space="preserve">: </w:t>
      </w:r>
      <w:r w:rsidR="00775505">
        <w:rPr>
          <w:b/>
          <w:sz w:val="32"/>
          <w:szCs w:val="32"/>
        </w:rPr>
        <w:t>JIRA UPSO-</w:t>
      </w:r>
      <w:r w:rsidR="00BA77E9">
        <w:rPr>
          <w:b/>
          <w:sz w:val="32"/>
          <w:szCs w:val="32"/>
        </w:rPr>
        <w:t>652</w:t>
      </w:r>
    </w:p>
    <w:p w14:paraId="3C6CB048" w14:textId="3DF1746B" w:rsidR="006A1325" w:rsidRDefault="0077550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 Quantum View Modal in DOA</w:t>
      </w:r>
    </w:p>
    <w:p w14:paraId="618940E3" w14:textId="77777777" w:rsidR="00CE66D0" w:rsidRDefault="00CE66D0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1983D7" w14:textId="77777777" w:rsidR="000C2844" w:rsidRDefault="006A1325" w:rsidP="000C284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A704D7E" w14:textId="4A90D7BE" w:rsidR="002149A7" w:rsidRDefault="00775505" w:rsidP="002149A7">
      <w:pPr>
        <w:pStyle w:val="ListParagraph"/>
        <w:numPr>
          <w:ilvl w:val="0"/>
          <w:numId w:val="15"/>
        </w:numPr>
        <w:tabs>
          <w:tab w:val="left" w:pos="4020"/>
        </w:tabs>
      </w:pPr>
      <w:r>
        <w:t>Quantum View Modal</w:t>
      </w:r>
      <w:r w:rsidR="00B0611A">
        <w:t xml:space="preserve"> - </w:t>
      </w:r>
      <w:hyperlink r:id="rId10" w:history="1">
        <w:r w:rsidRPr="006E0E64">
          <w:rPr>
            <w:rStyle w:val="Hyperlink"/>
          </w:rPr>
          <w:t>http://uidev.ups.com/doaQuantumViewOptions.html</w:t>
        </w:r>
      </w:hyperlink>
    </w:p>
    <w:p w14:paraId="14004184" w14:textId="77777777" w:rsidR="006A1325" w:rsidRDefault="006A1325" w:rsidP="006A1325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385E50FB" w14:textId="77777777" w:rsidR="00775505" w:rsidRPr="00775505" w:rsidRDefault="00775505" w:rsidP="00AD6D63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proofErr w:type="gramStart"/>
      <w:r w:rsidRPr="00775505">
        <w:t>src</w:t>
      </w:r>
      <w:proofErr w:type="gramEnd"/>
      <w:r w:rsidRPr="00775505">
        <w:t>/apps/doa/assets/angularjs/controllers/ups.DoApp.signup.controller.js</w:t>
      </w:r>
    </w:p>
    <w:p w14:paraId="376124B7" w14:textId="155582FB" w:rsidR="00AD6D63" w:rsidRPr="00775505" w:rsidRDefault="00775505" w:rsidP="00AD6D63">
      <w:pPr>
        <w:pStyle w:val="ListParagraph"/>
        <w:numPr>
          <w:ilvl w:val="0"/>
          <w:numId w:val="15"/>
        </w:numPr>
        <w:tabs>
          <w:tab w:val="left" w:pos="4020"/>
        </w:tabs>
      </w:pPr>
      <w:proofErr w:type="gramStart"/>
      <w:r w:rsidRPr="00775505">
        <w:t>src</w:t>
      </w:r>
      <w:proofErr w:type="gramEnd"/>
      <w:r w:rsidRPr="00775505">
        <w:t>/apps/doa/assets/angularjs/_templates/ups.doa-quantumViewOptionsModal.html</w:t>
      </w:r>
    </w:p>
    <w:p w14:paraId="12CEEC3D" w14:textId="4E1615DA" w:rsidR="00775505" w:rsidRPr="00775505" w:rsidRDefault="00775505" w:rsidP="00AD6D63">
      <w:pPr>
        <w:pStyle w:val="ListParagraph"/>
        <w:numPr>
          <w:ilvl w:val="0"/>
          <w:numId w:val="15"/>
        </w:numPr>
        <w:tabs>
          <w:tab w:val="left" w:pos="4020"/>
        </w:tabs>
      </w:pPr>
      <w:proofErr w:type="gramStart"/>
      <w:r w:rsidRPr="00775505">
        <w:t>src</w:t>
      </w:r>
      <w:proofErr w:type="gramEnd"/>
      <w:r w:rsidRPr="00775505">
        <w:t>/apps/doa/source/pages/doaQuantumViewOptions/doaQuantumViewOptions.hbs</w:t>
      </w:r>
    </w:p>
    <w:p w14:paraId="4051194C" w14:textId="1237BF50" w:rsidR="00775505" w:rsidRPr="00775505" w:rsidRDefault="00775505" w:rsidP="00AD6D63">
      <w:pPr>
        <w:pStyle w:val="ListParagraph"/>
        <w:numPr>
          <w:ilvl w:val="0"/>
          <w:numId w:val="15"/>
        </w:numPr>
        <w:tabs>
          <w:tab w:val="left" w:pos="4020"/>
        </w:tabs>
      </w:pPr>
      <w:proofErr w:type="gramStart"/>
      <w:r w:rsidRPr="00775505">
        <w:t>src</w:t>
      </w:r>
      <w:proofErr w:type="gramEnd"/>
      <w:r w:rsidRPr="00775505">
        <w:t>/apps/doa/source/pages/doaQuantumViewOptions/doaQuantumViewOptions-rtl.hbs</w:t>
      </w:r>
    </w:p>
    <w:p w14:paraId="1312D18B" w14:textId="3CF34C56" w:rsidR="00775505" w:rsidRPr="00775505" w:rsidRDefault="00775505" w:rsidP="00AD6D63">
      <w:pPr>
        <w:pStyle w:val="ListParagraph"/>
        <w:numPr>
          <w:ilvl w:val="0"/>
          <w:numId w:val="15"/>
        </w:numPr>
        <w:tabs>
          <w:tab w:val="left" w:pos="4020"/>
        </w:tabs>
      </w:pPr>
      <w:proofErr w:type="gramStart"/>
      <w:r w:rsidRPr="00775505">
        <w:t>src</w:t>
      </w:r>
      <w:proofErr w:type="gramEnd"/>
      <w:r w:rsidRPr="00775505">
        <w:t>/apps/doa/assets/angularjs/_templates/ups.doa-quantumViewOptions.html</w:t>
      </w:r>
    </w:p>
    <w:p w14:paraId="4788CED3" w14:textId="72F86E0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4559780" w14:textId="3E5D1ED9" w:rsidR="00AD6D63" w:rsidRPr="00AD6D63" w:rsidRDefault="00775505" w:rsidP="00AD6D63">
      <w:pPr>
        <w:pStyle w:val="ListParagraph"/>
        <w:numPr>
          <w:ilvl w:val="0"/>
          <w:numId w:val="35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None</w:t>
      </w:r>
    </w:p>
    <w:p w14:paraId="3A07D29D" w14:textId="77777777" w:rsidR="00CB4F4B" w:rsidRDefault="00CB4F4B" w:rsidP="00CB4F4B">
      <w:pPr>
        <w:pStyle w:val="ListParagraph"/>
        <w:ind w:left="1440"/>
      </w:pPr>
    </w:p>
    <w:p w14:paraId="2BEB424D" w14:textId="77777777" w:rsidR="003E542B" w:rsidRDefault="003E542B" w:rsidP="003E542B"/>
    <w:p w14:paraId="18283095" w14:textId="77777777" w:rsidR="00176DBB" w:rsidRDefault="00176DBB" w:rsidP="00176DBB"/>
    <w:p w14:paraId="58DC71E9" w14:textId="77777777" w:rsidR="00176DBB" w:rsidRDefault="00176DBB" w:rsidP="00176DBB"/>
    <w:p w14:paraId="1C0AD0D0" w14:textId="77777777" w:rsidR="00176DBB" w:rsidRDefault="00176DBB" w:rsidP="00176DBB"/>
    <w:p w14:paraId="65F974E1" w14:textId="77777777" w:rsidR="00176DBB" w:rsidRDefault="00176DBB" w:rsidP="00176DBB"/>
    <w:p w14:paraId="2E05DA38" w14:textId="77777777" w:rsidR="00176DBB" w:rsidRDefault="00176DBB" w:rsidP="00176DBB"/>
    <w:p w14:paraId="31916133" w14:textId="77777777" w:rsidR="00176DBB" w:rsidRDefault="00176DBB" w:rsidP="00176DBB"/>
    <w:p w14:paraId="314AA69D" w14:textId="77777777" w:rsidR="00176DBB" w:rsidRDefault="00176DBB" w:rsidP="00176DBB"/>
    <w:p w14:paraId="17E69AA5" w14:textId="77777777" w:rsidR="00176DBB" w:rsidRDefault="00176DBB" w:rsidP="00176DBB"/>
    <w:p w14:paraId="04C77BF8" w14:textId="77777777" w:rsidR="00176DBB" w:rsidRDefault="00176DBB" w:rsidP="00176DBB"/>
    <w:p w14:paraId="3A69382A" w14:textId="6218A541" w:rsidR="00486854" w:rsidRPr="00BA77E9" w:rsidRDefault="00486854" w:rsidP="00BA77E9">
      <w:bookmarkStart w:id="0" w:name="_GoBack"/>
      <w:bookmarkEnd w:id="0"/>
    </w:p>
    <w:sectPr w:rsidR="00486854" w:rsidRPr="00BA77E9" w:rsidSect="00BF22A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BA77E9" w:rsidRDefault="00BA77E9">
      <w:r>
        <w:separator/>
      </w:r>
    </w:p>
  </w:endnote>
  <w:endnote w:type="continuationSeparator" w:id="0">
    <w:p w14:paraId="6F5C6B8B" w14:textId="77777777" w:rsidR="00BA77E9" w:rsidRDefault="00BA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BA77E9" w:rsidRDefault="00BA77E9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BA77E9" w:rsidRPr="00E40E84" w:rsidRDefault="00BA77E9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871E9F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0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BA77E9" w:rsidRDefault="00BA77E9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21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BA77E9" w:rsidRDefault="00BA77E9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22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BA77E9" w:rsidRDefault="00BA77E9">
      <w:r>
        <w:separator/>
      </w:r>
    </w:p>
  </w:footnote>
  <w:footnote w:type="continuationSeparator" w:id="0">
    <w:p w14:paraId="47904BCF" w14:textId="77777777" w:rsidR="00BA77E9" w:rsidRDefault="00BA77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BA77E9" w:rsidRDefault="00BA77E9">
    <w:pPr>
      <w:pStyle w:val="Header"/>
    </w:pPr>
  </w:p>
  <w:p w14:paraId="45D22A94" w14:textId="77777777" w:rsidR="00BA77E9" w:rsidRDefault="00BA77E9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1/18/18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BA77E9" w:rsidRPr="00EE4744" w:rsidRDefault="00BA77E9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8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35F09" w:rsidRPr="00EE4744" w:rsidRDefault="00A35F09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BA77E9" w:rsidRDefault="00BA77E9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7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9D33A5"/>
    <w:multiLevelType w:val="hybridMultilevel"/>
    <w:tmpl w:val="10701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715418B"/>
    <w:multiLevelType w:val="hybridMultilevel"/>
    <w:tmpl w:val="44F00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A7245BF"/>
    <w:multiLevelType w:val="hybridMultilevel"/>
    <w:tmpl w:val="F724E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1385E"/>
    <w:multiLevelType w:val="hybridMultilevel"/>
    <w:tmpl w:val="4EC8A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9E253D"/>
    <w:multiLevelType w:val="hybridMultilevel"/>
    <w:tmpl w:val="BD7E3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0B2CC3"/>
    <w:multiLevelType w:val="hybridMultilevel"/>
    <w:tmpl w:val="C1CE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EA7A25"/>
    <w:multiLevelType w:val="hybridMultilevel"/>
    <w:tmpl w:val="5586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387FC3"/>
    <w:multiLevelType w:val="hybridMultilevel"/>
    <w:tmpl w:val="4B460E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D32C95"/>
    <w:multiLevelType w:val="hybridMultilevel"/>
    <w:tmpl w:val="2FE610A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60863"/>
    <w:multiLevelType w:val="hybridMultilevel"/>
    <w:tmpl w:val="C0425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3"/>
  </w:num>
  <w:num w:numId="14">
    <w:abstractNumId w:val="35"/>
  </w:num>
  <w:num w:numId="15">
    <w:abstractNumId w:val="19"/>
  </w:num>
  <w:num w:numId="16">
    <w:abstractNumId w:val="40"/>
  </w:num>
  <w:num w:numId="17">
    <w:abstractNumId w:val="18"/>
  </w:num>
  <w:num w:numId="18">
    <w:abstractNumId w:val="32"/>
  </w:num>
  <w:num w:numId="19">
    <w:abstractNumId w:val="23"/>
  </w:num>
  <w:num w:numId="20">
    <w:abstractNumId w:val="26"/>
  </w:num>
  <w:num w:numId="21">
    <w:abstractNumId w:val="25"/>
  </w:num>
  <w:num w:numId="22">
    <w:abstractNumId w:val="24"/>
  </w:num>
  <w:num w:numId="23">
    <w:abstractNumId w:val="36"/>
  </w:num>
  <w:num w:numId="24">
    <w:abstractNumId w:val="39"/>
  </w:num>
  <w:num w:numId="25">
    <w:abstractNumId w:val="15"/>
  </w:num>
  <w:num w:numId="26">
    <w:abstractNumId w:val="34"/>
  </w:num>
  <w:num w:numId="27">
    <w:abstractNumId w:val="31"/>
  </w:num>
  <w:num w:numId="28">
    <w:abstractNumId w:val="37"/>
  </w:num>
  <w:num w:numId="29">
    <w:abstractNumId w:val="10"/>
  </w:num>
  <w:num w:numId="30">
    <w:abstractNumId w:val="21"/>
  </w:num>
  <w:num w:numId="31">
    <w:abstractNumId w:val="29"/>
  </w:num>
  <w:num w:numId="32">
    <w:abstractNumId w:val="28"/>
  </w:num>
  <w:num w:numId="33">
    <w:abstractNumId w:val="20"/>
  </w:num>
  <w:num w:numId="34">
    <w:abstractNumId w:val="14"/>
  </w:num>
  <w:num w:numId="35">
    <w:abstractNumId w:val="16"/>
  </w:num>
  <w:num w:numId="36">
    <w:abstractNumId w:val="17"/>
  </w:num>
  <w:num w:numId="37">
    <w:abstractNumId w:val="12"/>
  </w:num>
  <w:num w:numId="38">
    <w:abstractNumId w:val="38"/>
  </w:num>
  <w:num w:numId="39">
    <w:abstractNumId w:val="27"/>
  </w:num>
  <w:num w:numId="40">
    <w:abstractNumId w:val="13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401B7"/>
    <w:rsid w:val="0004366A"/>
    <w:rsid w:val="00050EA9"/>
    <w:rsid w:val="0006292C"/>
    <w:rsid w:val="00066AA2"/>
    <w:rsid w:val="000701E9"/>
    <w:rsid w:val="0007295E"/>
    <w:rsid w:val="000957AD"/>
    <w:rsid w:val="000959EC"/>
    <w:rsid w:val="000A4BDB"/>
    <w:rsid w:val="000B592F"/>
    <w:rsid w:val="000C2844"/>
    <w:rsid w:val="000D4377"/>
    <w:rsid w:val="000D514C"/>
    <w:rsid w:val="000E65A0"/>
    <w:rsid w:val="000E677E"/>
    <w:rsid w:val="000F250C"/>
    <w:rsid w:val="00130AE0"/>
    <w:rsid w:val="00142810"/>
    <w:rsid w:val="00151C56"/>
    <w:rsid w:val="001654D0"/>
    <w:rsid w:val="00176DBB"/>
    <w:rsid w:val="00177EFD"/>
    <w:rsid w:val="00184433"/>
    <w:rsid w:val="001C3EA2"/>
    <w:rsid w:val="001C7314"/>
    <w:rsid w:val="001D413B"/>
    <w:rsid w:val="001E150A"/>
    <w:rsid w:val="001E56C3"/>
    <w:rsid w:val="00211A27"/>
    <w:rsid w:val="002149A7"/>
    <w:rsid w:val="00216AB3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F5A2C"/>
    <w:rsid w:val="003065F3"/>
    <w:rsid w:val="00312752"/>
    <w:rsid w:val="00322C4E"/>
    <w:rsid w:val="003342EF"/>
    <w:rsid w:val="00343AD7"/>
    <w:rsid w:val="00347C79"/>
    <w:rsid w:val="003A6B45"/>
    <w:rsid w:val="003B037D"/>
    <w:rsid w:val="003C2884"/>
    <w:rsid w:val="003E542B"/>
    <w:rsid w:val="0040069F"/>
    <w:rsid w:val="00417EDB"/>
    <w:rsid w:val="00422A39"/>
    <w:rsid w:val="00427823"/>
    <w:rsid w:val="0045236E"/>
    <w:rsid w:val="00463294"/>
    <w:rsid w:val="00473348"/>
    <w:rsid w:val="00474227"/>
    <w:rsid w:val="00475E12"/>
    <w:rsid w:val="0048684C"/>
    <w:rsid w:val="00486854"/>
    <w:rsid w:val="004B683B"/>
    <w:rsid w:val="004C4B7F"/>
    <w:rsid w:val="0050074E"/>
    <w:rsid w:val="00524BAF"/>
    <w:rsid w:val="00587A17"/>
    <w:rsid w:val="0059004E"/>
    <w:rsid w:val="005A38C9"/>
    <w:rsid w:val="005C13F6"/>
    <w:rsid w:val="0060060C"/>
    <w:rsid w:val="006111F8"/>
    <w:rsid w:val="006134C8"/>
    <w:rsid w:val="0062432E"/>
    <w:rsid w:val="006361AA"/>
    <w:rsid w:val="00642E00"/>
    <w:rsid w:val="00644D94"/>
    <w:rsid w:val="00646FD3"/>
    <w:rsid w:val="006700C2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71C94"/>
    <w:rsid w:val="00775505"/>
    <w:rsid w:val="00797A97"/>
    <w:rsid w:val="007B721B"/>
    <w:rsid w:val="007E17BD"/>
    <w:rsid w:val="00800403"/>
    <w:rsid w:val="00815101"/>
    <w:rsid w:val="00820031"/>
    <w:rsid w:val="008331A3"/>
    <w:rsid w:val="008340D8"/>
    <w:rsid w:val="0086197D"/>
    <w:rsid w:val="00864E40"/>
    <w:rsid w:val="00871E9F"/>
    <w:rsid w:val="00884E49"/>
    <w:rsid w:val="00891795"/>
    <w:rsid w:val="0089200C"/>
    <w:rsid w:val="008A037B"/>
    <w:rsid w:val="008A057B"/>
    <w:rsid w:val="008C61AA"/>
    <w:rsid w:val="008D087E"/>
    <w:rsid w:val="008E64A2"/>
    <w:rsid w:val="008F2A4A"/>
    <w:rsid w:val="0090778B"/>
    <w:rsid w:val="00930A98"/>
    <w:rsid w:val="00944D1F"/>
    <w:rsid w:val="00950C3C"/>
    <w:rsid w:val="00960AF1"/>
    <w:rsid w:val="00985737"/>
    <w:rsid w:val="009E165D"/>
    <w:rsid w:val="009E61A7"/>
    <w:rsid w:val="00A02E3E"/>
    <w:rsid w:val="00A13C83"/>
    <w:rsid w:val="00A32E2F"/>
    <w:rsid w:val="00A35F09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6492"/>
    <w:rsid w:val="00AC2D32"/>
    <w:rsid w:val="00AD07BD"/>
    <w:rsid w:val="00AD6D63"/>
    <w:rsid w:val="00AD7F19"/>
    <w:rsid w:val="00AE3498"/>
    <w:rsid w:val="00B0318F"/>
    <w:rsid w:val="00B052D6"/>
    <w:rsid w:val="00B0611A"/>
    <w:rsid w:val="00B212AA"/>
    <w:rsid w:val="00B2720D"/>
    <w:rsid w:val="00B305C7"/>
    <w:rsid w:val="00B732CD"/>
    <w:rsid w:val="00B92D3C"/>
    <w:rsid w:val="00B9502F"/>
    <w:rsid w:val="00BA0CBA"/>
    <w:rsid w:val="00BA77E9"/>
    <w:rsid w:val="00BC13DC"/>
    <w:rsid w:val="00BD23D7"/>
    <w:rsid w:val="00BD2583"/>
    <w:rsid w:val="00BE3C91"/>
    <w:rsid w:val="00BF0463"/>
    <w:rsid w:val="00BF22AF"/>
    <w:rsid w:val="00BF395E"/>
    <w:rsid w:val="00C029F8"/>
    <w:rsid w:val="00C03DB8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66D0"/>
    <w:rsid w:val="00CF1F24"/>
    <w:rsid w:val="00D0376A"/>
    <w:rsid w:val="00D15FAB"/>
    <w:rsid w:val="00D2241F"/>
    <w:rsid w:val="00D313B2"/>
    <w:rsid w:val="00D417F3"/>
    <w:rsid w:val="00D4460A"/>
    <w:rsid w:val="00D523A0"/>
    <w:rsid w:val="00D52C15"/>
    <w:rsid w:val="00D72B45"/>
    <w:rsid w:val="00D80CB4"/>
    <w:rsid w:val="00DB23F2"/>
    <w:rsid w:val="00DC3212"/>
    <w:rsid w:val="00DD0FD9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71A99"/>
    <w:rsid w:val="00E72015"/>
    <w:rsid w:val="00E76543"/>
    <w:rsid w:val="00E95033"/>
    <w:rsid w:val="00EB610A"/>
    <w:rsid w:val="00EB6584"/>
    <w:rsid w:val="00ED53E8"/>
    <w:rsid w:val="00EE2018"/>
    <w:rsid w:val="00EE4744"/>
    <w:rsid w:val="00EF62B9"/>
    <w:rsid w:val="00F04BD4"/>
    <w:rsid w:val="00F07F82"/>
    <w:rsid w:val="00F15826"/>
    <w:rsid w:val="00F23DFD"/>
    <w:rsid w:val="00F268FC"/>
    <w:rsid w:val="00F3435A"/>
    <w:rsid w:val="00F35B5D"/>
    <w:rsid w:val="00F36391"/>
    <w:rsid w:val="00F41DBE"/>
    <w:rsid w:val="00F42E58"/>
    <w:rsid w:val="00F47C07"/>
    <w:rsid w:val="00F55237"/>
    <w:rsid w:val="00F65035"/>
    <w:rsid w:val="00F740C0"/>
    <w:rsid w:val="00F76B3E"/>
    <w:rsid w:val="00F801B5"/>
    <w:rsid w:val="00F90F58"/>
    <w:rsid w:val="00FA1730"/>
    <w:rsid w:val="00FA5F3C"/>
    <w:rsid w:val="00FB54E2"/>
    <w:rsid w:val="00FB7B63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0959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uidev.ups.com/doaQuantumViewOptions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4B9693-A707-104F-96AD-D14FA3548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2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2</cp:revision>
  <cp:lastPrinted>2009-08-03T17:48:00Z</cp:lastPrinted>
  <dcterms:created xsi:type="dcterms:W3CDTF">2018-01-22T13:42:00Z</dcterms:created>
  <dcterms:modified xsi:type="dcterms:W3CDTF">2018-01-22T13:42:00Z</dcterms:modified>
</cp:coreProperties>
</file>